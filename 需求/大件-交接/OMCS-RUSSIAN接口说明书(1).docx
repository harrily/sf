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931" w:rsidRPr="0004722D" w:rsidRDefault="001B7931" w:rsidP="001B7931">
      <w:pPr>
        <w:widowControl/>
        <w:jc w:val="center"/>
        <w:rPr>
          <w:rFonts w:ascii="微软雅黑" w:eastAsia="微软雅黑" w:hAnsi="微软雅黑"/>
          <w:b/>
          <w:sz w:val="48"/>
          <w:szCs w:val="48"/>
          <w:lang w:val="en-GB"/>
        </w:rPr>
      </w:pPr>
      <w:r w:rsidRPr="0004722D">
        <w:rPr>
          <w:rFonts w:ascii="微软雅黑" w:eastAsia="微软雅黑" w:hAnsi="微软雅黑" w:hint="eastAsia"/>
          <w:b/>
          <w:sz w:val="48"/>
          <w:szCs w:val="48"/>
          <w:lang w:val="en-GB"/>
        </w:rPr>
        <w:t>OMCS-RUSSIAN接口说明书</w:t>
      </w:r>
    </w:p>
    <w:p w:rsidR="004938B0" w:rsidRPr="0004722D" w:rsidRDefault="001B7931" w:rsidP="001B7931">
      <w:pPr>
        <w:pStyle w:val="1"/>
        <w:rPr>
          <w:lang w:val="en-GB"/>
        </w:rPr>
      </w:pPr>
      <w:r w:rsidRPr="0004722D">
        <w:rPr>
          <w:rFonts w:hint="eastAsia"/>
          <w:lang w:val="en-GB"/>
        </w:rPr>
        <w:t>OMCS-RUSSIAN提供</w:t>
      </w:r>
    </w:p>
    <w:p w:rsidR="008B54F2" w:rsidRPr="0004722D" w:rsidRDefault="008B54F2" w:rsidP="008B54F2">
      <w:pPr>
        <w:ind w:left="720"/>
        <w:rPr>
          <w:lang w:val="en-GB"/>
        </w:rPr>
      </w:pPr>
      <w:r w:rsidRPr="0004722D">
        <w:rPr>
          <w:rFonts w:hint="eastAsia"/>
          <w:lang w:val="en-GB"/>
        </w:rPr>
        <w:t>dto请统一从maven下载</w:t>
      </w:r>
    </w:p>
    <w:p w:rsidR="00411345" w:rsidRPr="0004722D" w:rsidRDefault="00411345" w:rsidP="008B54F2">
      <w:pPr>
        <w:ind w:left="720"/>
        <w:rPr>
          <w:lang w:val="en-GB"/>
        </w:rPr>
      </w:pPr>
    </w:p>
    <w:p w:rsidR="008B54F2" w:rsidRPr="0004722D" w:rsidRDefault="008B54F2" w:rsidP="008B54F2">
      <w:pPr>
        <w:ind w:leftChars="400" w:left="800"/>
        <w:rPr>
          <w:color w:val="254061"/>
        </w:rPr>
      </w:pPr>
      <w:r w:rsidRPr="0004722D">
        <w:rPr>
          <w:color w:val="254061"/>
        </w:rPr>
        <w:t>&lt;dependency&gt;</w:t>
      </w:r>
    </w:p>
    <w:p w:rsidR="008B54F2" w:rsidRPr="0004722D" w:rsidRDefault="008B54F2" w:rsidP="008B54F2">
      <w:pPr>
        <w:ind w:leftChars="400" w:left="800"/>
        <w:rPr>
          <w:color w:val="254061"/>
        </w:rPr>
      </w:pPr>
      <w:r w:rsidRPr="0004722D">
        <w:rPr>
          <w:color w:val="254061"/>
        </w:rPr>
        <w:t> </w:t>
      </w:r>
      <w:r w:rsidRPr="0004722D">
        <w:rPr>
          <w:color w:val="254061"/>
        </w:rPr>
        <w:t xml:space="preserve"> &lt;groupId&gt;com.sf.omcs&lt;/groupId&gt;</w:t>
      </w:r>
    </w:p>
    <w:p w:rsidR="008B54F2" w:rsidRPr="0004722D" w:rsidRDefault="008B54F2" w:rsidP="008B54F2">
      <w:pPr>
        <w:ind w:leftChars="400" w:left="800"/>
        <w:rPr>
          <w:color w:val="254061"/>
        </w:rPr>
      </w:pPr>
      <w:r w:rsidRPr="0004722D">
        <w:rPr>
          <w:color w:val="254061"/>
        </w:rPr>
        <w:t> </w:t>
      </w:r>
      <w:r w:rsidRPr="0004722D">
        <w:rPr>
          <w:color w:val="254061"/>
        </w:rPr>
        <w:t xml:space="preserve"> &lt;artifactId&gt;omcs-output&lt;/artifactId&gt;</w:t>
      </w:r>
    </w:p>
    <w:p w:rsidR="008B54F2" w:rsidRPr="0004722D" w:rsidRDefault="008B54F2" w:rsidP="008B54F2">
      <w:pPr>
        <w:ind w:leftChars="400" w:left="800"/>
        <w:rPr>
          <w:color w:val="254061"/>
        </w:rPr>
      </w:pPr>
      <w:r w:rsidRPr="0004722D">
        <w:rPr>
          <w:color w:val="254061"/>
        </w:rPr>
        <w:t> </w:t>
      </w:r>
      <w:r w:rsidRPr="0004722D">
        <w:rPr>
          <w:color w:val="254061"/>
        </w:rPr>
        <w:t xml:space="preserve"> &lt;version&gt;1.2.SP1-SNAPSHOT&lt;/version&gt;</w:t>
      </w:r>
    </w:p>
    <w:p w:rsidR="008B54F2" w:rsidRPr="0004722D" w:rsidRDefault="008B54F2" w:rsidP="008B54F2">
      <w:pPr>
        <w:ind w:leftChars="400" w:left="800"/>
        <w:rPr>
          <w:color w:val="254061"/>
        </w:rPr>
      </w:pPr>
      <w:r w:rsidRPr="0004722D">
        <w:rPr>
          <w:color w:val="254061"/>
        </w:rPr>
        <w:t>&lt;/dependency&gt;</w:t>
      </w:r>
    </w:p>
    <w:p w:rsidR="008B54F2" w:rsidRPr="0004722D" w:rsidRDefault="008B54F2" w:rsidP="008B54F2">
      <w:pPr>
        <w:rPr>
          <w:lang w:val="en-GB"/>
        </w:rPr>
      </w:pPr>
    </w:p>
    <w:p w:rsidR="001B7931" w:rsidRPr="0004722D" w:rsidRDefault="001B7931" w:rsidP="001B7931">
      <w:pPr>
        <w:pStyle w:val="2"/>
        <w:rPr>
          <w:lang w:eastAsia="zh-CN"/>
        </w:rPr>
      </w:pPr>
      <w:r w:rsidRPr="0004722D">
        <w:rPr>
          <w:rFonts w:hint="eastAsia"/>
          <w:lang w:eastAsia="zh-CN"/>
        </w:rPr>
        <w:t>KAFKA</w:t>
      </w:r>
    </w:p>
    <w:p w:rsidR="001B7931" w:rsidRPr="0004722D" w:rsidRDefault="001B7931" w:rsidP="00D47857">
      <w:pPr>
        <w:pStyle w:val="3"/>
      </w:pPr>
      <w:r w:rsidRPr="0004722D">
        <w:rPr>
          <w:rFonts w:hint="eastAsia"/>
        </w:rPr>
        <w:t xml:space="preserve"> 规划需求接口</w:t>
      </w:r>
    </w:p>
    <w:p w:rsidR="001D72B3" w:rsidRPr="0004722D" w:rsidRDefault="001D72B3" w:rsidP="001D72B3">
      <w:pPr>
        <w:pStyle w:val="4"/>
      </w:pPr>
      <w:r w:rsidRPr="0004722D">
        <w:rPr>
          <w:rFonts w:hint="eastAsia"/>
        </w:rPr>
        <w:t>输出模块</w:t>
      </w:r>
    </w:p>
    <w:p w:rsidR="00C5386E" w:rsidRPr="0004722D" w:rsidRDefault="00C5386E" w:rsidP="00C5386E">
      <w:pPr>
        <w:ind w:left="720"/>
      </w:pPr>
      <w:r w:rsidRPr="0004722D">
        <w:rPr>
          <w:rFonts w:hint="eastAsia"/>
        </w:rPr>
        <w:t>OMCS-RUSSIAN-WEB</w:t>
      </w:r>
    </w:p>
    <w:p w:rsidR="001D72B3" w:rsidRPr="0004722D" w:rsidRDefault="001D72B3" w:rsidP="001D72B3">
      <w:pPr>
        <w:pStyle w:val="4"/>
      </w:pPr>
      <w:r w:rsidRPr="0004722D">
        <w:rPr>
          <w:rFonts w:hint="eastAsia"/>
        </w:rPr>
        <w:t>KAFKA信息</w:t>
      </w:r>
    </w:p>
    <w:p w:rsidR="002708FC" w:rsidRPr="0004722D" w:rsidRDefault="002708FC" w:rsidP="002708FC">
      <w:pPr>
        <w:ind w:left="720"/>
      </w:pPr>
      <w:r w:rsidRPr="0004722D">
        <w:rPr>
          <w:rFonts w:hint="eastAsia"/>
        </w:rPr>
        <w:t>写入模式：序列化</w:t>
      </w:r>
    </w:p>
    <w:p w:rsidR="009148DA" w:rsidRPr="0004722D" w:rsidRDefault="009148DA" w:rsidP="00EA3D88">
      <w:pPr>
        <w:ind w:firstLine="720"/>
      </w:pPr>
      <w:r w:rsidRPr="0004722D">
        <w:rPr>
          <w:rFonts w:hint="eastAsia"/>
        </w:rPr>
        <w:t>KAFKA写入对象：</w:t>
      </w:r>
      <w:r w:rsidRPr="0004722D">
        <w:t>PeriodicPlanLineRequireInfoDto</w:t>
      </w:r>
    </w:p>
    <w:p w:rsidR="00D44DC3" w:rsidRPr="0004722D" w:rsidRDefault="00D44DC3" w:rsidP="00D44DC3">
      <w:pPr>
        <w:ind w:firstLine="720"/>
      </w:pPr>
      <w:r w:rsidRPr="0004722D">
        <w:rPr>
          <w:rFonts w:hint="eastAsia"/>
        </w:rPr>
        <w:t>队列：SHIVA_OMCS_RUSSIAN_</w:t>
      </w:r>
      <w:r w:rsidRPr="0004722D">
        <w:t>PERIODIC_PLAN</w:t>
      </w:r>
      <w:r w:rsidRPr="0004722D">
        <w:rPr>
          <w:rFonts w:hint="eastAsia"/>
        </w:rPr>
        <w:t>_REQUIRE_INFO</w:t>
      </w:r>
    </w:p>
    <w:p w:rsidR="00D44DC3" w:rsidRPr="0004722D" w:rsidRDefault="00D44DC3" w:rsidP="00D44DC3">
      <w:r w:rsidRPr="0004722D">
        <w:rPr>
          <w:rFonts w:hint="eastAsia"/>
        </w:rPr>
        <w:tab/>
        <w:t>集群：othe</w:t>
      </w:r>
    </w:p>
    <w:p w:rsidR="00D44DC3" w:rsidRPr="0004722D" w:rsidRDefault="00D44DC3" w:rsidP="00D44DC3"/>
    <w:p w:rsidR="001D72B3" w:rsidRPr="0004722D" w:rsidRDefault="001D72B3" w:rsidP="001D72B3">
      <w:pPr>
        <w:pStyle w:val="4"/>
      </w:pPr>
      <w:r w:rsidRPr="0004722D">
        <w:rPr>
          <w:rFonts w:hint="eastAsia"/>
        </w:rPr>
        <w:t>DTO定义</w:t>
      </w:r>
    </w:p>
    <w:p w:rsidR="008F0A76" w:rsidRPr="0004722D" w:rsidRDefault="008F0A76" w:rsidP="008F0A76">
      <w:r w:rsidRPr="0004722D">
        <w:t>PeriodicPlanLineRequireInfoDto</w:t>
      </w:r>
    </w:p>
    <w:tbl>
      <w:tblPr>
        <w:tblW w:w="9853" w:type="dxa"/>
        <w:tblLook w:val="04A0" w:firstRow="1" w:lastRow="0" w:firstColumn="1" w:lastColumn="0" w:noHBand="0" w:noVBand="1"/>
      </w:tblPr>
      <w:tblGrid>
        <w:gridCol w:w="3186"/>
        <w:gridCol w:w="1294"/>
        <w:gridCol w:w="22"/>
        <w:gridCol w:w="2909"/>
        <w:gridCol w:w="22"/>
        <w:gridCol w:w="1254"/>
        <w:gridCol w:w="22"/>
        <w:gridCol w:w="1038"/>
        <w:gridCol w:w="106"/>
      </w:tblGrid>
      <w:tr w:rsidR="008F0A76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13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2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是否必填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字段长度</w:t>
            </w:r>
          </w:p>
        </w:tc>
      </w:tr>
      <w:tr w:rsidR="008F0A76" w:rsidRPr="0004722D" w:rsidTr="00AC5640">
        <w:trPr>
          <w:trHeight w:val="64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mainLineRequireId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主线路需求ID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8F0A76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lineRequireId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线路需求ID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8F0A76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lineCode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线路编码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8F0A76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cvyName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运力名称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8F0A76" w:rsidRPr="0004722D" w:rsidTr="00AC5640">
        <w:trPr>
          <w:trHeight w:val="54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transoportLevel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运输等级(1一级运输，2二级运输，3三级运输)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8F0A76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lineRequiraDeptCode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线路需求所属网点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8F0A76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lineAreaBelong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线路所属地区代码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8F0A76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sz w:val="22"/>
              </w:rPr>
            </w:pPr>
            <w:r w:rsidRPr="0004722D">
              <w:rPr>
                <w:rFonts w:hAnsi="宋体" w:cs="宋体" w:hint="eastAsia"/>
                <w:sz w:val="22"/>
              </w:rPr>
              <w:t>lastestReachTm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sz w:val="22"/>
              </w:rPr>
            </w:pPr>
            <w:r w:rsidRPr="0004722D">
              <w:rPr>
                <w:rFonts w:hAnsi="宋体" w:cs="宋体" w:hint="eastAsia"/>
                <w:sz w:val="22"/>
              </w:rPr>
              <w:t>String</w:t>
            </w:r>
          </w:p>
        </w:tc>
        <w:tc>
          <w:tcPr>
            <w:tcW w:w="2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sz w:val="22"/>
              </w:rPr>
            </w:pPr>
            <w:r w:rsidRPr="0004722D">
              <w:rPr>
                <w:rFonts w:hAnsi="宋体" w:cs="宋体" w:hint="eastAsia"/>
                <w:sz w:val="22"/>
              </w:rPr>
              <w:t>最晚靠车时间 0010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8F0A76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lastestArriveTm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最晚到车时间 0230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8F0A76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applyDay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适用工作日（1234567）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8F0A76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srcZoneCode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始发地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8F0A76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destZoneCode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目的地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8F0A76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departTm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发出时间  1000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8F0A76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arriveTm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到车时间   2300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8F0A76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sendBatch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发出班次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8F0A76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arriveBatch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到达班次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8F0A76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lastRenderedPageBreak/>
              <w:t>lineDistance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2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线路里程（KM）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8F0A76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crossDays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跨天数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8F0A76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isStopOver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是否经停（1是，0否）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8F0A76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createTm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创建时间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8F0A76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effectDate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运能生效日期（yyyy</w:t>
            </w:r>
          </w:p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-mm-dd HH:MM:SS）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8F0A76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invalidDate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运能失效日期（yyyy</w:t>
            </w:r>
          </w:p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-mm-dd HH:MM:SS）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8F0A76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conveyanceType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运力类型(1=全货机,2=散航班,3=铁路,4=水运，5=干支线) 只会传5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5</w:t>
            </w:r>
          </w:p>
        </w:tc>
      </w:tr>
      <w:tr w:rsidR="008F0A76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version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版本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8F0A76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srcCoordinate</w:t>
            </w:r>
          </w:p>
        </w:tc>
        <w:tc>
          <w:tcPr>
            <w:tcW w:w="13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发出网点对应的地址ID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30</w:t>
            </w:r>
          </w:p>
        </w:tc>
      </w:tr>
      <w:tr w:rsidR="008F0A76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minEffectDate</w:t>
            </w:r>
          </w:p>
        </w:tc>
        <w:tc>
          <w:tcPr>
            <w:tcW w:w="13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最小生效日期（yyyy-mm-dd HH:MM:SS）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8F0A76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srcNotZoneAddr</w:t>
            </w:r>
          </w:p>
        </w:tc>
        <w:tc>
          <w:tcPr>
            <w:tcW w:w="13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发出网点对应的地址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200</w:t>
            </w:r>
          </w:p>
        </w:tc>
      </w:tr>
      <w:tr w:rsidR="008F0A76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destCoordinate</w:t>
            </w:r>
          </w:p>
        </w:tc>
        <w:tc>
          <w:tcPr>
            <w:tcW w:w="13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到达网点对应的地址ID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30</w:t>
            </w:r>
          </w:p>
        </w:tc>
      </w:tr>
      <w:tr w:rsidR="008F0A76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destNotZoneAddr</w:t>
            </w:r>
          </w:p>
        </w:tc>
        <w:tc>
          <w:tcPr>
            <w:tcW w:w="13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到达网点对应的地址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200</w:t>
            </w:r>
          </w:p>
        </w:tc>
      </w:tr>
      <w:tr w:rsidR="008F0A76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requireCategory</w:t>
            </w:r>
          </w:p>
        </w:tc>
        <w:tc>
          <w:tcPr>
            <w:tcW w:w="13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5C3E46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需求类别</w:t>
            </w:r>
            <w:r w:rsidR="005C3E46" w:rsidRPr="0004722D">
              <w:rPr>
                <w:rFonts w:hAnsi="宋体" w:cs="宋体" w:hint="eastAsia"/>
                <w:color w:val="000000"/>
                <w:sz w:val="22"/>
              </w:rPr>
              <w:t xml:space="preserve"> ：</w:t>
            </w:r>
          </w:p>
          <w:p w:rsidR="005C3E46" w:rsidRPr="0004722D" w:rsidRDefault="005C3E46" w:rsidP="005C3E46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常规线路        0</w:t>
            </w:r>
          </w:p>
          <w:p w:rsidR="005C3E46" w:rsidRPr="0004722D" w:rsidRDefault="005C3E46" w:rsidP="005C3E46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大客户发运      1</w:t>
            </w:r>
          </w:p>
          <w:p w:rsidR="005C3E46" w:rsidRPr="0004722D" w:rsidRDefault="005C3E46" w:rsidP="005C3E46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区域发运        2</w:t>
            </w:r>
          </w:p>
          <w:p w:rsidR="005C3E46" w:rsidRPr="0004722D" w:rsidRDefault="005C3E46" w:rsidP="005C3E46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二程接驳        5</w:t>
            </w:r>
          </w:p>
          <w:p w:rsidR="005C3E46" w:rsidRPr="0004722D" w:rsidRDefault="005C3E46" w:rsidP="005C3E46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重货快运        6</w:t>
            </w:r>
          </w:p>
          <w:p w:rsidR="005C3E46" w:rsidRPr="0004722D" w:rsidRDefault="005C3E46" w:rsidP="005C3E46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冷运产品        7</w:t>
            </w:r>
          </w:p>
          <w:p w:rsidR="005C3E46" w:rsidRPr="0004722D" w:rsidRDefault="005C3E46" w:rsidP="005C3E46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同城配          8</w:t>
            </w:r>
          </w:p>
          <w:p w:rsidR="005C3E46" w:rsidRPr="0004722D" w:rsidRDefault="005C3E46" w:rsidP="005C3E46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重货专运        9</w:t>
            </w:r>
          </w:p>
          <w:p w:rsidR="00635CCF" w:rsidRPr="0004722D" w:rsidRDefault="00635CCF" w:rsidP="005C3E46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内部件          13</w:t>
            </w:r>
          </w:p>
          <w:p w:rsidR="005C3E46" w:rsidRPr="0004722D" w:rsidRDefault="005C3E46" w:rsidP="005C3E46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物料配送        14</w:t>
            </w:r>
          </w:p>
          <w:p w:rsidR="005C3E46" w:rsidRPr="0004722D" w:rsidRDefault="005C3E46" w:rsidP="005C3E46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市场宣传        15</w:t>
            </w:r>
          </w:p>
          <w:p w:rsidR="005C3E46" w:rsidRPr="0004722D" w:rsidRDefault="005C3E46" w:rsidP="005C3E46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网点搬迁        16</w:t>
            </w:r>
          </w:p>
          <w:p w:rsidR="005C3E46" w:rsidRPr="0004722D" w:rsidRDefault="005C3E46" w:rsidP="005C3E46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同场操作        17</w:t>
            </w:r>
          </w:p>
          <w:p w:rsidR="00B85F86" w:rsidRPr="0004722D" w:rsidRDefault="00B85F86" w:rsidP="005C3E46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零担            18</w:t>
            </w:r>
          </w:p>
          <w:p w:rsidR="005C3E46" w:rsidRPr="0004722D" w:rsidRDefault="005C3E46" w:rsidP="0041104C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特殊收派        19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5634D8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8F0A76" w:rsidRPr="0004722D" w:rsidTr="00AC5640">
        <w:trPr>
          <w:gridAfter w:val="1"/>
          <w:wAfter w:w="106" w:type="dxa"/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creator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创建人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30</w:t>
            </w:r>
          </w:p>
        </w:tc>
      </w:tr>
      <w:tr w:rsidR="008F0A76" w:rsidRPr="0004722D" w:rsidTr="00AC5640">
        <w:trPr>
          <w:gridAfter w:val="1"/>
          <w:wAfter w:w="106" w:type="dxa"/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is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S</w:t>
            </w:r>
            <w:r w:rsidRPr="0004722D">
              <w:rPr>
                <w:rFonts w:hAnsi="宋体" w:cs="宋体"/>
                <w:color w:val="000000"/>
                <w:sz w:val="22"/>
              </w:rPr>
              <w:t>pecial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int</w:t>
            </w:r>
          </w:p>
        </w:tc>
        <w:tc>
          <w:tcPr>
            <w:tcW w:w="2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是否专项(0=否，1=大客户代码，2=项目代码)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</w:t>
            </w:r>
          </w:p>
        </w:tc>
      </w:tr>
      <w:tr w:rsidR="008F0A76" w:rsidRPr="0004722D" w:rsidTr="00AC5640">
        <w:trPr>
          <w:gridAfter w:val="1"/>
          <w:wAfter w:w="106" w:type="dxa"/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big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C</w:t>
            </w:r>
            <w:r w:rsidRPr="0004722D">
              <w:rPr>
                <w:rFonts w:hAnsi="宋体" w:cs="宋体"/>
                <w:color w:val="000000"/>
                <w:sz w:val="22"/>
              </w:rPr>
              <w:t>ustomer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C</w:t>
            </w:r>
            <w:r w:rsidRPr="0004722D">
              <w:rPr>
                <w:rFonts w:hAnsi="宋体" w:cs="宋体"/>
                <w:color w:val="000000"/>
                <w:sz w:val="22"/>
              </w:rPr>
              <w:t>ode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大客户代码 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100</w:t>
            </w:r>
          </w:p>
        </w:tc>
      </w:tr>
      <w:tr w:rsidR="008F0A76" w:rsidRPr="0004722D" w:rsidTr="00AC5640">
        <w:trPr>
          <w:gridAfter w:val="1"/>
          <w:wAfter w:w="106" w:type="dxa"/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bigCustomerName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大客户名称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100</w:t>
            </w:r>
          </w:p>
        </w:tc>
      </w:tr>
      <w:tr w:rsidR="008F0A76" w:rsidRPr="0004722D" w:rsidTr="00AC5640">
        <w:trPr>
          <w:gridAfter w:val="1"/>
          <w:wAfter w:w="106" w:type="dxa"/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projectCode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项目编码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100</w:t>
            </w:r>
          </w:p>
        </w:tc>
      </w:tr>
      <w:tr w:rsidR="008F0A76" w:rsidRPr="0004722D" w:rsidTr="00AC5640">
        <w:trPr>
          <w:gridAfter w:val="1"/>
          <w:wAfter w:w="106" w:type="dxa"/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projectName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项目名称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100</w:t>
            </w:r>
          </w:p>
        </w:tc>
      </w:tr>
      <w:tr w:rsidR="008F0A76" w:rsidRPr="0004722D" w:rsidTr="00AC5640">
        <w:trPr>
          <w:gridAfter w:val="1"/>
          <w:wAfter w:w="106" w:type="dxa"/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send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Integer</w:t>
            </w:r>
          </w:p>
        </w:tc>
        <w:tc>
          <w:tcPr>
            <w:tcW w:w="2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是否发送(1=发送、0=不发)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,新增时传null，修改或者删除传1或0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</w:t>
            </w:r>
          </w:p>
        </w:tc>
      </w:tr>
      <w:tr w:rsidR="00CF0D96" w:rsidRPr="0004722D" w:rsidTr="00CF0D96">
        <w:trPr>
          <w:gridAfter w:val="1"/>
          <w:wAfter w:w="106" w:type="dxa"/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D96" w:rsidRPr="0004722D" w:rsidRDefault="00CF0D96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lastRenderedPageBreak/>
              <w:t>srcDeptSiteId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D96" w:rsidRPr="0004722D" w:rsidRDefault="00CF0D96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D96" w:rsidRPr="0004722D" w:rsidRDefault="00CF0D96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发出网点对应的地址ID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D96" w:rsidRPr="0004722D" w:rsidRDefault="00CF0D96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D96" w:rsidRPr="0004722D" w:rsidRDefault="00923002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CF0D96" w:rsidRPr="0004722D" w:rsidTr="00CF0D96">
        <w:trPr>
          <w:gridAfter w:val="1"/>
          <w:wAfter w:w="106" w:type="dxa"/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D96" w:rsidRPr="0004722D" w:rsidRDefault="00CF0D96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destDeptSiteId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D96" w:rsidRPr="0004722D" w:rsidRDefault="00CF0D96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D96" w:rsidRPr="0004722D" w:rsidRDefault="00CF0D96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到达网点对应的地址ID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D96" w:rsidRPr="0004722D" w:rsidRDefault="00CF0D96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D96" w:rsidRPr="0004722D" w:rsidRDefault="00923002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475854" w:rsidRPr="0004722D" w:rsidTr="00CF0D96">
        <w:trPr>
          <w:gridAfter w:val="1"/>
          <w:wAfter w:w="106" w:type="dxa"/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854" w:rsidRPr="0004722D" w:rsidRDefault="00475854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requireChangeCategory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854" w:rsidRPr="0004722D" w:rsidRDefault="00475854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854" w:rsidRPr="0004722D" w:rsidRDefault="0047585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需求变更类别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规划需求重算应用:100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新增网点:101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新增/调整中转班次:102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特色经济线路:103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业务增长:104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时效提升专项:105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区域/客户直发:106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项目线路:107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新增关键运力:108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全货机/散航转陆运:109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长期规划线路未完成招标:110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短期规划线路:111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正班供应商停线整改/合同到期:112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运输时长调整:201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班次/班期调整:202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调整到发车时间:203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网点变更/搬迁:204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节假日/高峰调整:205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正班运力优化车型载位:206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正班运力任务设置错误:207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运力满载:208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网点撤销:301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业务量下降:302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客户取消发件:303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中转班次取消:304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阶段性删除:305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线路优化:306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其他:0 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件量增长:401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网点新增:402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时效提升:403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特色经济:404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项目线路:405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航管运力调整:406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政府行为:407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外部侵害:408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天气原因:409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网点变更:410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线路继续运营:411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场地改造:412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lastRenderedPageBreak/>
              <w:t>成本优化:413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件量下降:414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客户需求变更:415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网点撤销:416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规划需求未招标:417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规划未及时维护:418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系统传输异常:419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驾驶员操作失误:420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网点操作失误:421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车辆故障:422</w:t>
            </w:r>
          </w:p>
          <w:p w:rsidR="00100A34" w:rsidRPr="0004722D" w:rsidRDefault="00100A34" w:rsidP="00100A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设备异常:423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854" w:rsidRPr="0004722D" w:rsidRDefault="00475854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lastRenderedPageBreak/>
              <w:t>Y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854" w:rsidRPr="0004722D" w:rsidRDefault="00475854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10</w:t>
            </w:r>
          </w:p>
        </w:tc>
      </w:tr>
      <w:tr w:rsidR="00475854" w:rsidRPr="0004722D" w:rsidTr="00CF0D96">
        <w:trPr>
          <w:gridAfter w:val="1"/>
          <w:wAfter w:w="106" w:type="dxa"/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854" w:rsidRPr="0004722D" w:rsidRDefault="009870C5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lastRenderedPageBreak/>
              <w:t>editReason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854" w:rsidRPr="0004722D" w:rsidRDefault="009870C5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854" w:rsidRPr="0004722D" w:rsidRDefault="009870C5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需求变更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说明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854" w:rsidRPr="0004722D" w:rsidRDefault="009870C5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854" w:rsidRPr="0004722D" w:rsidRDefault="009870C5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300</w:t>
            </w:r>
          </w:p>
        </w:tc>
      </w:tr>
      <w:tr w:rsidR="00DF6A43" w:rsidRPr="0004722D" w:rsidTr="00CF0D96">
        <w:trPr>
          <w:gridAfter w:val="1"/>
          <w:wAfter w:w="106" w:type="dxa"/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6A43" w:rsidRPr="0004722D" w:rsidRDefault="00DF6A43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bizType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6A43" w:rsidRPr="0004722D" w:rsidRDefault="00DF6A43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int</w:t>
            </w:r>
          </w:p>
        </w:tc>
        <w:tc>
          <w:tcPr>
            <w:tcW w:w="2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6A43" w:rsidRPr="0004722D" w:rsidRDefault="00DF6A43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业务类型(0=速运、1=同城、2=丰驰)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6A43" w:rsidRPr="0004722D" w:rsidRDefault="00DF6A43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6A43" w:rsidRPr="0004722D" w:rsidRDefault="00DF6A43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</w:t>
            </w:r>
          </w:p>
        </w:tc>
      </w:tr>
    </w:tbl>
    <w:p w:rsidR="008F0A76" w:rsidRPr="0004722D" w:rsidRDefault="008F0A76" w:rsidP="008F0A76"/>
    <w:p w:rsidR="008F0A76" w:rsidRPr="0004722D" w:rsidRDefault="008F0A76" w:rsidP="008F0A76">
      <w:r w:rsidRPr="0004722D">
        <w:t>PeriodicPlanLinePassZoneInfoDto</w:t>
      </w: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2320"/>
        <w:gridCol w:w="1020"/>
        <w:gridCol w:w="4100"/>
        <w:gridCol w:w="1080"/>
        <w:gridCol w:w="1080"/>
      </w:tblGrid>
      <w:tr w:rsidR="008F0A76" w:rsidRPr="0004722D" w:rsidTr="00AC5640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是否必填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字段长度</w:t>
            </w:r>
          </w:p>
        </w:tc>
      </w:tr>
      <w:tr w:rsidR="008F0A76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mainLineRequireId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主线路需求ID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8F0A76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linePassZoneId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经过点ID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8F0A76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passZoneCode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经过网点代码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8F0A76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sortNum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经过顺序号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8F0A76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lastestArriveTm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最晚到车时间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8F0A76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arriveTm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到车时间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8F0A76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departTm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发车时间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8F0A76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waitTm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等待时长(分钟)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8F0A76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jobType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作业类型（1.装，2.卸，3.装卸）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8F0A76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sendBatchCode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发出班次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8F0A76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arriveBatchCode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到达班次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8F0A76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lineDistance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线路里程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8F0A76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planLoadWeight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计划装重量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8F0A76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planUnloadWeight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计划卸重量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8F0A76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planLoadQuantity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计划装票数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11</w:t>
            </w:r>
          </w:p>
        </w:tc>
      </w:tr>
      <w:tr w:rsidR="008F0A76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planUnloadQuantity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计划卸票数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11</w:t>
            </w:r>
          </w:p>
        </w:tc>
      </w:tr>
      <w:tr w:rsidR="008F0A76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planLoadRatio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计划装载率(重量)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8F0A76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planQuantityRatio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Double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计划装载率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8F0A76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crossDays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跨越天数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8F0A76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planLoadVolume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计划装载体积（m3）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8F0A76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planUnloadVolume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计划卸载体积（m3）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8F0A76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version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版本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8F0A76" w:rsidRPr="0004722D" w:rsidTr="00AC5640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passCoordinate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0A76" w:rsidRPr="0004722D" w:rsidRDefault="008F0A76" w:rsidP="00AC5640">
            <w:pPr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经停点经纬度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30</w:t>
            </w:r>
          </w:p>
        </w:tc>
      </w:tr>
      <w:tr w:rsidR="008F0A76" w:rsidRPr="0004722D" w:rsidTr="00AC5640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passNotZoneAddr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0A76" w:rsidRPr="0004722D" w:rsidRDefault="008F0A76" w:rsidP="00AC5640">
            <w:pPr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经停点地址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200</w:t>
            </w:r>
          </w:p>
        </w:tc>
      </w:tr>
      <w:tr w:rsidR="00CF0D96" w:rsidRPr="0004722D" w:rsidTr="00AC5640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D96" w:rsidRPr="0004722D" w:rsidRDefault="00CF0D9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deptSiteId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F0D96" w:rsidRPr="0004722D" w:rsidRDefault="00CF0D96" w:rsidP="00AC5640">
            <w:pPr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D96" w:rsidRPr="0004722D" w:rsidRDefault="00CF0D9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地址ID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D96" w:rsidRPr="0004722D" w:rsidRDefault="00CF0D9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D96" w:rsidRPr="0004722D" w:rsidRDefault="00923002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</w:tbl>
    <w:p w:rsidR="008F0A76" w:rsidRPr="0004722D" w:rsidRDefault="008F0A76" w:rsidP="008F0A76"/>
    <w:p w:rsidR="008F0A76" w:rsidRPr="0004722D" w:rsidRDefault="008F0A76" w:rsidP="008F0A76">
      <w:r w:rsidRPr="0004722D">
        <w:lastRenderedPageBreak/>
        <w:t>PeriodicPlan</w:t>
      </w:r>
      <w:r w:rsidRPr="0004722D">
        <w:rPr>
          <w:rFonts w:hint="eastAsia"/>
        </w:rPr>
        <w:t>C</w:t>
      </w:r>
      <w:r w:rsidRPr="0004722D">
        <w:t>onveyance</w:t>
      </w:r>
      <w:r w:rsidRPr="0004722D">
        <w:rPr>
          <w:rFonts w:hint="eastAsia"/>
        </w:rPr>
        <w:t>Info</w:t>
      </w:r>
      <w:r w:rsidRPr="0004722D">
        <w:t>Dto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1866"/>
        <w:gridCol w:w="876"/>
        <w:gridCol w:w="4726"/>
        <w:gridCol w:w="1145"/>
        <w:gridCol w:w="1134"/>
      </w:tblGrid>
      <w:tr w:rsidR="008F0A76" w:rsidRPr="0004722D" w:rsidTr="00AC5640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是否必填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字段长度</w:t>
            </w:r>
          </w:p>
        </w:tc>
      </w:tr>
      <w:tr w:rsidR="008F0A76" w:rsidRPr="0004722D" w:rsidTr="00AC5640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mainLineId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主线id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8F0A76" w:rsidRPr="0004722D" w:rsidTr="00AC5640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vehicleType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车型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8F0A76" w:rsidRPr="0004722D" w:rsidTr="00AC5640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carType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车辆类型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8F0A76" w:rsidRPr="0004722D" w:rsidTr="00AC5640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fullLoadWeight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满载重量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8F0A76" w:rsidRPr="0004722D" w:rsidTr="00AC5640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volume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体积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8F0A76" w:rsidRPr="0004722D" w:rsidTr="00AC5640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contractId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运能ID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8F0A76" w:rsidRPr="0004722D" w:rsidTr="00AC5640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lineId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线路ID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8F0A76" w:rsidRPr="0004722D" w:rsidTr="00AC5640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lastestReachTm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最晚靠车时间 0010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8F0A76" w:rsidRPr="0004722D" w:rsidTr="00AC5640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capacityLoad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运力载量（T）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8F0A76" w:rsidRPr="0004722D" w:rsidTr="00AC5640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需求类型（1新增、2调整、 3删除、4不变）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8F0A76" w:rsidRPr="0004722D" w:rsidTr="00AC5640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fullLoadVolume;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满载容积（m3）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8F0A76" w:rsidRPr="0004722D" w:rsidTr="00AC5640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effectDate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运能生效日期（yyyy-mm-dd HH:MM:SS）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8F0A76" w:rsidRPr="0004722D" w:rsidTr="00AC5640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invalidDate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运能失效日期（yyyy-mm-dd HH:MM:SS）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F0A76" w:rsidRPr="0004722D" w:rsidRDefault="008F0A76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</w:tbl>
    <w:p w:rsidR="008F0A76" w:rsidRPr="0004722D" w:rsidRDefault="008F0A76" w:rsidP="008F0A76"/>
    <w:p w:rsidR="001D72B3" w:rsidRPr="0004722D" w:rsidRDefault="001D72B3" w:rsidP="001D72B3">
      <w:pPr>
        <w:pStyle w:val="4"/>
      </w:pPr>
      <w:r w:rsidRPr="0004722D">
        <w:rPr>
          <w:rFonts w:hint="eastAsia"/>
        </w:rPr>
        <w:t>重要说明</w:t>
      </w:r>
    </w:p>
    <w:p w:rsidR="008F0A76" w:rsidRPr="0004722D" w:rsidRDefault="008F0A76" w:rsidP="008F0A76">
      <w:r w:rsidRPr="0004722D">
        <w:rPr>
          <w:rFonts w:hint="eastAsia"/>
        </w:rPr>
        <w:t>无</w:t>
      </w:r>
    </w:p>
    <w:p w:rsidR="001B7931" w:rsidRPr="0004722D" w:rsidRDefault="001B7931" w:rsidP="00D47857">
      <w:pPr>
        <w:pStyle w:val="3"/>
      </w:pPr>
      <w:r w:rsidRPr="0004722D">
        <w:rPr>
          <w:rFonts w:hint="eastAsia"/>
        </w:rPr>
        <w:t xml:space="preserve"> 计划需求全量接口</w:t>
      </w:r>
    </w:p>
    <w:p w:rsidR="00685BA3" w:rsidRPr="0004722D" w:rsidRDefault="00685BA3" w:rsidP="00685BA3">
      <w:pPr>
        <w:pStyle w:val="4"/>
      </w:pPr>
      <w:r w:rsidRPr="0004722D">
        <w:rPr>
          <w:rFonts w:hint="eastAsia"/>
        </w:rPr>
        <w:t>输出模块</w:t>
      </w:r>
    </w:p>
    <w:p w:rsidR="004E0BC6" w:rsidRPr="0004722D" w:rsidRDefault="004E0BC6" w:rsidP="004E0BC6">
      <w:r w:rsidRPr="0004722D">
        <w:rPr>
          <w:rFonts w:hint="eastAsia"/>
        </w:rPr>
        <w:t>OMCS-RUSSIAN-CALC</w:t>
      </w:r>
    </w:p>
    <w:p w:rsidR="00685BA3" w:rsidRPr="0004722D" w:rsidRDefault="00685BA3" w:rsidP="00685BA3">
      <w:pPr>
        <w:pStyle w:val="4"/>
      </w:pPr>
      <w:r w:rsidRPr="0004722D">
        <w:rPr>
          <w:rFonts w:hint="eastAsia"/>
        </w:rPr>
        <w:t>KAFKA信息</w:t>
      </w:r>
    </w:p>
    <w:p w:rsidR="002708FC" w:rsidRPr="0004722D" w:rsidRDefault="002708FC" w:rsidP="002708FC">
      <w:pPr>
        <w:ind w:left="720"/>
      </w:pPr>
      <w:r w:rsidRPr="0004722D">
        <w:rPr>
          <w:rFonts w:hint="eastAsia"/>
        </w:rPr>
        <w:t>写入模式：序列化</w:t>
      </w:r>
    </w:p>
    <w:p w:rsidR="004E0BC6" w:rsidRPr="0004722D" w:rsidRDefault="004E0BC6" w:rsidP="004E0BC6">
      <w:pPr>
        <w:ind w:left="720"/>
      </w:pPr>
      <w:r w:rsidRPr="0004722D">
        <w:rPr>
          <w:rFonts w:hint="eastAsia"/>
        </w:rPr>
        <w:t>写入KAFKA对象</w:t>
      </w:r>
      <w:r w:rsidR="00AC5640" w:rsidRPr="0004722D">
        <w:rPr>
          <w:rFonts w:hint="eastAsia"/>
        </w:rPr>
        <w:t xml:space="preserve"> ：</w:t>
      </w:r>
      <w:r w:rsidR="00AC5640" w:rsidRPr="0004722D">
        <w:t>LineRequireInfoDto</w:t>
      </w:r>
    </w:p>
    <w:p w:rsidR="004E0BC6" w:rsidRPr="0004722D" w:rsidRDefault="004E0BC6" w:rsidP="004E0BC6">
      <w:pPr>
        <w:ind w:left="720"/>
      </w:pPr>
      <w:r w:rsidRPr="0004722D">
        <w:rPr>
          <w:rFonts w:hint="eastAsia"/>
        </w:rPr>
        <w:t>KAFKA队列：</w:t>
      </w:r>
      <w:r w:rsidRPr="0004722D">
        <w:t>SHIVA_OMCS_RUSSIAN_PLAN_REQUIRE</w:t>
      </w:r>
    </w:p>
    <w:p w:rsidR="004E0BC6" w:rsidRPr="0004722D" w:rsidRDefault="004E0BC6" w:rsidP="004E0BC6">
      <w:pPr>
        <w:ind w:left="720"/>
      </w:pPr>
      <w:r w:rsidRPr="0004722D">
        <w:rPr>
          <w:rFonts w:hint="eastAsia"/>
        </w:rPr>
        <w:t>KAFKA集群：other</w:t>
      </w:r>
    </w:p>
    <w:p w:rsidR="00685BA3" w:rsidRPr="0004722D" w:rsidRDefault="00685BA3" w:rsidP="00685BA3">
      <w:pPr>
        <w:pStyle w:val="4"/>
      </w:pPr>
      <w:r w:rsidRPr="0004722D">
        <w:rPr>
          <w:rFonts w:hint="eastAsia"/>
        </w:rPr>
        <w:t>DTO定义</w:t>
      </w:r>
    </w:p>
    <w:p w:rsidR="00AC5640" w:rsidRPr="0004722D" w:rsidRDefault="00AC5640" w:rsidP="00AC5640">
      <w:r w:rsidRPr="0004722D">
        <w:t>LineRequireInfoDto</w:t>
      </w:r>
      <w:r w:rsidRPr="0004722D">
        <w:rPr>
          <w:rFonts w:hint="eastAsia"/>
        </w:rPr>
        <w:t>对象信息</w:t>
      </w:r>
    </w:p>
    <w:tbl>
      <w:tblPr>
        <w:tblW w:w="9523" w:type="dxa"/>
        <w:tblLook w:val="04A0" w:firstRow="1" w:lastRow="0" w:firstColumn="1" w:lastColumn="0" w:noHBand="0" w:noVBand="1"/>
      </w:tblPr>
      <w:tblGrid>
        <w:gridCol w:w="3186"/>
        <w:gridCol w:w="986"/>
        <w:gridCol w:w="2931"/>
        <w:gridCol w:w="1276"/>
        <w:gridCol w:w="1144"/>
      </w:tblGrid>
      <w:tr w:rsidR="00AC5640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是否必填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字段长度</w:t>
            </w:r>
          </w:p>
        </w:tc>
      </w:tr>
      <w:tr w:rsidR="00AC5640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mainLineRequireId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主线路需求ID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AC5640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lineRequireId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线路需求ID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AC5640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lineRequireDate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线路需求日期(yyyy-MM-dd)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AC5640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lineId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AC5640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lineCode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线路编码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AC5640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cvyName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运力名称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AC5640" w:rsidRPr="0004722D" w:rsidTr="00AC5640">
        <w:trPr>
          <w:trHeight w:val="54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transoportLevel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运输等级(1一级运输，2二级运输，3三级运输)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AC5640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lineRequiraDeptCode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线路需求所属网点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AC5640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lineAreaBelong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线路所属地区代码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AC5640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lastestReachTm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最晚靠车时间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AC5640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lastestArriveTm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最晚到车时间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AC5640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lastRenderedPageBreak/>
              <w:t>applyDay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适用工作日（1234567）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AC5640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srcZoneCode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始发地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AC5640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destZoneCode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目的地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AC5640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departTm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发出时间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AC5640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arriveTm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到车时间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AC5640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sendBatchDate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发出班次日期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AC5640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sendWorkDay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发出班次日期工作日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AC5640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sendBatch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发出班次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AC5640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arriveBatch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到达班次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AC5640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lineDistance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线路里程（KM）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AC5640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crossDays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跨天数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AC5640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isStopOver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是否经停（1是，0否）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AC5640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vehicleType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车辆类型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AC5640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capacityLoad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运力载量（T）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AC5640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createTm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创建时间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AC5640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requireType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需求类型（21</w:t>
            </w:r>
            <w:r w:rsidRPr="0004722D">
              <w:rPr>
                <w:rFonts w:hAnsi="宋体" w:hint="eastAsia"/>
                <w:color w:val="1F497D"/>
              </w:rPr>
              <w:t>新增</w:t>
            </w:r>
            <w:r w:rsidRPr="0004722D">
              <w:rPr>
                <w:color w:val="1F497D"/>
              </w:rPr>
              <w:t>-</w:t>
            </w:r>
            <w:r w:rsidRPr="0004722D">
              <w:rPr>
                <w:rFonts w:hAnsi="宋体" w:hint="eastAsia"/>
                <w:color w:val="1F497D"/>
              </w:rPr>
              <w:t>临时需求、22调整</w:t>
            </w:r>
            <w:r w:rsidRPr="0004722D">
              <w:rPr>
                <w:color w:val="1F497D"/>
              </w:rPr>
              <w:t>-</w:t>
            </w:r>
            <w:r w:rsidRPr="0004722D">
              <w:rPr>
                <w:rFonts w:hAnsi="宋体" w:hint="eastAsia"/>
                <w:color w:val="1F497D"/>
              </w:rPr>
              <w:t>临时需求、23删除</w:t>
            </w:r>
            <w:r w:rsidRPr="0004722D">
              <w:rPr>
                <w:color w:val="1F497D"/>
              </w:rPr>
              <w:t>-</w:t>
            </w:r>
            <w:r w:rsidRPr="0004722D">
              <w:rPr>
                <w:rFonts w:hAnsi="宋体" w:hint="eastAsia"/>
                <w:color w:val="1F497D"/>
              </w:rPr>
              <w:t>临时需求、25调整</w:t>
            </w:r>
            <w:r w:rsidRPr="0004722D">
              <w:rPr>
                <w:color w:val="1F497D"/>
              </w:rPr>
              <w:t>-</w:t>
            </w:r>
            <w:r w:rsidRPr="0004722D">
              <w:rPr>
                <w:rFonts w:hAnsi="宋体" w:hint="eastAsia"/>
                <w:color w:val="1F497D"/>
              </w:rPr>
              <w:t>计划需求、26删除</w:t>
            </w:r>
            <w:r w:rsidRPr="0004722D">
              <w:rPr>
                <w:color w:val="1F497D"/>
              </w:rPr>
              <w:t>-</w:t>
            </w:r>
            <w:r w:rsidRPr="0004722D">
              <w:rPr>
                <w:rFonts w:hAnsi="宋体" w:hint="eastAsia"/>
                <w:color w:val="1F497D"/>
              </w:rPr>
              <w:t>计划需求、</w:t>
            </w:r>
            <w:r w:rsidRPr="0004722D">
              <w:rPr>
                <w:rFonts w:hAnsi="宋体" w:hint="eastAsia"/>
                <w:strike/>
                <w:color w:val="1F497D"/>
              </w:rPr>
              <w:t>27新增</w:t>
            </w:r>
            <w:r w:rsidRPr="0004722D">
              <w:rPr>
                <w:strike/>
                <w:color w:val="1F497D"/>
              </w:rPr>
              <w:t>-</w:t>
            </w:r>
            <w:r w:rsidRPr="0004722D">
              <w:rPr>
                <w:rFonts w:hAnsi="宋体" w:hint="eastAsia"/>
                <w:strike/>
                <w:color w:val="1F497D"/>
              </w:rPr>
              <w:t>计划需求（加车）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AC5640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fullLoadWeight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满载重量（kg）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AC5640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fullLoadVolume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满载容积（m3）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AC5640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strike/>
                <w:color w:val="000000"/>
                <w:sz w:val="22"/>
              </w:rPr>
              <w:t>type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/>
                <w:strike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strike/>
                <w:color w:val="000000"/>
                <w:sz w:val="22"/>
              </w:rPr>
              <w:t>数据类型(1数据总量2拆分数据明细)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AC5640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strike/>
                <w:color w:val="000000"/>
                <w:sz w:val="22"/>
              </w:rPr>
              <w:t>dataNum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/>
                <w:strike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strike/>
                <w:color w:val="000000"/>
                <w:sz w:val="22"/>
              </w:rPr>
              <w:t>数据总条数(type=1时必填)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AC5640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strike/>
                <w:color w:val="000000"/>
                <w:sz w:val="22"/>
              </w:rPr>
              <w:t>vehicleNum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/>
                <w:strike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strike/>
                <w:color w:val="000000"/>
                <w:sz w:val="22"/>
              </w:rPr>
              <w:t>车辆数(type=1时必填)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AC5640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435179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linePassZoneInfoDtos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List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经过点信息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AC5640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effectDate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需求生效日期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AC5640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invalidDate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需求失效日期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AC5640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conveyanceType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运力类型(1=全货机,2=散航班,3=铁路,4=水运，5=干支线) 只会传5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5</w:t>
            </w:r>
          </w:p>
        </w:tc>
      </w:tr>
      <w:tr w:rsidR="00AC5640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planArriveTm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始发地计划到场时间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AC5640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version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版本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AC5640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arriveBatchDate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到达班次日期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533BFE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441945">
            <w:pPr>
              <w:widowControl/>
              <w:rPr>
                <w:rFonts w:hAnsi="宋体" w:cs="宋体"/>
                <w:sz w:val="22"/>
              </w:rPr>
            </w:pPr>
            <w:r w:rsidRPr="0004722D">
              <w:rPr>
                <w:rFonts w:hAnsi="宋体" w:cs="宋体"/>
                <w:sz w:val="22"/>
              </w:rPr>
              <w:t>requireCategory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441945">
            <w:pPr>
              <w:widowControl/>
              <w:rPr>
                <w:rFonts w:hAnsi="宋体" w:cs="宋体"/>
                <w:sz w:val="22"/>
              </w:rPr>
            </w:pPr>
            <w:r w:rsidRPr="0004722D">
              <w:rPr>
                <w:rFonts w:hAnsi="宋体" w:cs="宋体"/>
                <w:sz w:val="22"/>
              </w:rPr>
              <w:t>Long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需求类别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 ：</w:t>
            </w:r>
          </w:p>
          <w:p w:rsidR="00533BFE" w:rsidRPr="0004722D" w:rsidRDefault="00533BF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常规线路        0</w:t>
            </w:r>
          </w:p>
          <w:p w:rsidR="00533BFE" w:rsidRPr="0004722D" w:rsidRDefault="00533BF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大客户发运      1</w:t>
            </w:r>
          </w:p>
          <w:p w:rsidR="00533BFE" w:rsidRPr="0004722D" w:rsidRDefault="00533BF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区域发运        2</w:t>
            </w:r>
          </w:p>
          <w:p w:rsidR="00533BFE" w:rsidRPr="0004722D" w:rsidRDefault="00533BF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二程接驳        5</w:t>
            </w:r>
          </w:p>
          <w:p w:rsidR="00533BFE" w:rsidRPr="0004722D" w:rsidRDefault="00533BF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重货快运        6</w:t>
            </w:r>
          </w:p>
          <w:p w:rsidR="00533BFE" w:rsidRPr="0004722D" w:rsidRDefault="00533BF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冷运产品        7</w:t>
            </w:r>
          </w:p>
          <w:p w:rsidR="00533BFE" w:rsidRPr="0004722D" w:rsidRDefault="00533BF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同城配          8</w:t>
            </w:r>
          </w:p>
          <w:p w:rsidR="00533BFE" w:rsidRPr="0004722D" w:rsidRDefault="00533BF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重货专运        9</w:t>
            </w:r>
          </w:p>
          <w:p w:rsidR="00533BFE" w:rsidRPr="0004722D" w:rsidRDefault="00533BF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lastRenderedPageBreak/>
              <w:t>内部件          13</w:t>
            </w:r>
          </w:p>
          <w:p w:rsidR="00533BFE" w:rsidRPr="0004722D" w:rsidRDefault="00533BF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物料配送        14</w:t>
            </w:r>
          </w:p>
          <w:p w:rsidR="00533BFE" w:rsidRPr="0004722D" w:rsidRDefault="00533BF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市场宣传        15</w:t>
            </w:r>
          </w:p>
          <w:p w:rsidR="00533BFE" w:rsidRPr="0004722D" w:rsidRDefault="00533BF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网点搬迁        16</w:t>
            </w:r>
          </w:p>
          <w:p w:rsidR="00533BFE" w:rsidRPr="0004722D" w:rsidRDefault="00533BF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同场操作        17</w:t>
            </w:r>
          </w:p>
          <w:p w:rsidR="00533BFE" w:rsidRPr="0004722D" w:rsidRDefault="00533BF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零担            18</w:t>
            </w:r>
          </w:p>
          <w:p w:rsidR="00533BFE" w:rsidRPr="0004722D" w:rsidRDefault="00533BF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特殊收派        19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441945">
            <w:pPr>
              <w:widowControl/>
              <w:rPr>
                <w:rFonts w:hAnsi="宋体" w:cs="宋体"/>
                <w:sz w:val="22"/>
              </w:rPr>
            </w:pPr>
            <w:r w:rsidRPr="0004722D">
              <w:rPr>
                <w:rFonts w:hAnsi="宋体" w:cs="宋体" w:hint="eastAsia"/>
                <w:sz w:val="22"/>
              </w:rPr>
              <w:lastRenderedPageBreak/>
              <w:t>Y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533BFE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lastRenderedPageBreak/>
              <w:t>updater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更新人工号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533BFE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stopOverZoneCode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经停点代码（多个逗号隔开）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533BFE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srcNotZoneId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435179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发出网点对应的地址ID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533BFE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destNotZoneId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435179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到达网点对应的地址ID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533BFE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srcCoordinate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发出网点对应的地址ID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FF0000"/>
                <w:sz w:val="22"/>
              </w:rPr>
            </w:pPr>
            <w:r w:rsidRPr="0004722D">
              <w:rPr>
                <w:rFonts w:hAnsi="宋体" w:cs="宋体" w:hint="eastAsia"/>
                <w:color w:val="FF0000"/>
                <w:sz w:val="22"/>
              </w:rPr>
              <w:t>N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30</w:t>
            </w:r>
          </w:p>
        </w:tc>
      </w:tr>
      <w:tr w:rsidR="00533BFE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srcNotZoneAddr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发出网点对应的地址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FF0000"/>
                <w:sz w:val="22"/>
              </w:rPr>
            </w:pPr>
            <w:r w:rsidRPr="0004722D">
              <w:rPr>
                <w:rFonts w:hAnsi="宋体" w:cs="宋体" w:hint="eastAsia"/>
                <w:color w:val="FF0000"/>
                <w:sz w:val="22"/>
              </w:rPr>
              <w:t>N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200</w:t>
            </w:r>
          </w:p>
        </w:tc>
      </w:tr>
      <w:tr w:rsidR="00533BFE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destCoordinate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到达网点对应的地址ID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FF0000"/>
                <w:sz w:val="22"/>
              </w:rPr>
            </w:pPr>
            <w:r w:rsidRPr="0004722D">
              <w:rPr>
                <w:rFonts w:hAnsi="宋体" w:cs="宋体" w:hint="eastAsia"/>
                <w:color w:val="FF0000"/>
                <w:sz w:val="22"/>
              </w:rPr>
              <w:t>N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30</w:t>
            </w:r>
          </w:p>
        </w:tc>
      </w:tr>
      <w:tr w:rsidR="00533BFE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destNotZoneAddr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到达网点对应的地址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FF0000"/>
                <w:sz w:val="22"/>
              </w:rPr>
            </w:pPr>
            <w:r w:rsidRPr="0004722D">
              <w:rPr>
                <w:rFonts w:hAnsi="宋体" w:cs="宋体" w:hint="eastAsia"/>
                <w:color w:val="FF0000"/>
                <w:sz w:val="22"/>
              </w:rPr>
              <w:t>N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200</w:t>
            </w:r>
          </w:p>
        </w:tc>
      </w:tr>
      <w:tr w:rsidR="00533BFE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requireSource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需求来源 1：规划，2：临时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FF0000"/>
                <w:sz w:val="22"/>
              </w:rPr>
            </w:pPr>
            <w:r w:rsidRPr="0004722D">
              <w:rPr>
                <w:rFonts w:hAnsi="宋体" w:cs="宋体" w:hint="eastAsia"/>
                <w:color w:val="FF0000"/>
                <w:sz w:val="22"/>
              </w:rPr>
              <w:t>Y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533BFE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send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是否与ground交互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FF0000"/>
                <w:sz w:val="22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533BFE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srcDeptSiteId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发出网点对应的地址ID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533BFE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destDeptSiteId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到达网点对应的地址ID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533BFE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requireChangeCategory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需求变更类别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规划需求重算应用:100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新增网点:101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新增/调整中转班次:102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特色经济线路:103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业务增长:104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时效提升专项:105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区域/客户直发:106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项目线路:107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新增关键运力:108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全货机/散航转陆运:109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长期规划线路未完成招标:110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短期规划线路:111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正班供应商停线整改/合同到期:112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运输时长调整:201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班次/班期调整:202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调整到发车时间:203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网点变更/搬迁:204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节假日/高峰调整:205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正班运力优化车型载位:206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正班运力任务设置错误:207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lastRenderedPageBreak/>
              <w:t>运力满载:208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网点撤销:301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业务量下降:302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客户取消发件:303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中转班次取消:304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阶段性删除:305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线路优化:306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其他:0 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件量增长:401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网点新增:402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时效提升:403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特色经济:404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项目线路:405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航管运力调整:406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政府行为:407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外部侵害:408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天气原因:409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网点变更:410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线路继续运营:411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场地改造:412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成本优化:413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件量下降:414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客户需求变更:415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网点撤销:416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规划需求未招标:417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规划未及时维护:418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系统传输异常:419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驾驶员操作失误:420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网点操作失误:421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车辆故障:422</w:t>
            </w:r>
          </w:p>
          <w:p w:rsidR="00533BFE" w:rsidRPr="0004722D" w:rsidRDefault="00533BFE" w:rsidP="006D14D7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设备异常:423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lastRenderedPageBreak/>
              <w:t>Y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10</w:t>
            </w:r>
          </w:p>
        </w:tc>
      </w:tr>
      <w:tr w:rsidR="00533BFE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lastRenderedPageBreak/>
              <w:t>editReason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需求变更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BFE" w:rsidRPr="0004722D" w:rsidRDefault="00533BF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300</w:t>
            </w:r>
          </w:p>
        </w:tc>
      </w:tr>
      <w:tr w:rsidR="004C285E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285E" w:rsidRPr="0004722D" w:rsidRDefault="004C285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bizType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285E" w:rsidRPr="0004722D" w:rsidRDefault="004C285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int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285E" w:rsidRPr="0004722D" w:rsidRDefault="004C285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业务类型(0=速运、1=同城、2=丰驰)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285E" w:rsidRPr="0004722D" w:rsidRDefault="004C285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285E" w:rsidRPr="0004722D" w:rsidRDefault="004C285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</w:t>
            </w:r>
          </w:p>
        </w:tc>
      </w:tr>
    </w:tbl>
    <w:p w:rsidR="00AC5640" w:rsidRPr="0004722D" w:rsidRDefault="00AC5640" w:rsidP="00AC5640">
      <w:r w:rsidRPr="0004722D">
        <w:rPr>
          <w:rFonts w:hint="eastAsia"/>
        </w:rPr>
        <w:t>经过点对象</w:t>
      </w:r>
      <w:r w:rsidR="001530CF" w:rsidRPr="0004722D">
        <w:t>LineRequirePassZoneInfoDto</w:t>
      </w: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2320"/>
        <w:gridCol w:w="1020"/>
        <w:gridCol w:w="4100"/>
        <w:gridCol w:w="1080"/>
        <w:gridCol w:w="1080"/>
      </w:tblGrid>
      <w:tr w:rsidR="00AC5640" w:rsidRPr="0004722D" w:rsidTr="00AC5640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是否必填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字段长度</w:t>
            </w:r>
          </w:p>
        </w:tc>
      </w:tr>
      <w:tr w:rsidR="00AC5640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mainLineRequireId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主线路需求ID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AC5640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lineRequireId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线路需求ID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AC5640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linePassZoneId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经过点ID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AC5640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passZoneCode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经过网点代码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AC5640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sortNum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经过顺序号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AC5640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lastestArriveTm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最晚到车时间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AC5640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arriveTm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到车时间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AC5640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departTm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发车时间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AC5640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lastRenderedPageBreak/>
              <w:t>waitTm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等待时长(分钟)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AC5640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jobType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作业类型（1.装，2.卸，3.装卸）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AC5640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sendBatchDate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发出班次日期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AC5640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sendWorkDay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发出班次日期工作日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AC5640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sendBatchCode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发出班次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AC5640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arriveBatchCode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到达班次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AC5640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lineDistance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线路里程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AC5640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planLoadWeight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计划装重量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AC5640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planUnloadWeight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计划卸重量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AC5640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planLoadQuantity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计划装票数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11</w:t>
            </w:r>
          </w:p>
        </w:tc>
      </w:tr>
      <w:tr w:rsidR="00AC5640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planUnloadQuantity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计划卸票数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11</w:t>
            </w:r>
          </w:p>
        </w:tc>
      </w:tr>
      <w:tr w:rsidR="00AC5640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planLoadRatio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计划装载率(重量)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AC5640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planQuantityRatio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Double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计划装载率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AC5640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crossDays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跨越天数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AC5640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planLoadVolume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计划装载体积（m3）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AC5640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planUnloadVolume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计划卸载体积（m3）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AC5640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createTm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创建时间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AC5640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version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版本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AC5640" w:rsidRPr="0004722D" w:rsidTr="00AC5640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arriveBatchDate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到达班次日期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AC5640" w:rsidRPr="0004722D" w:rsidTr="00AC5640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passCoordinate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经停点经纬度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30</w:t>
            </w:r>
          </w:p>
        </w:tc>
      </w:tr>
      <w:tr w:rsidR="00AC5640" w:rsidRPr="0004722D" w:rsidTr="00AC5640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passNotZoneAddr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经停点地址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5640" w:rsidRPr="0004722D" w:rsidRDefault="00AC5640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200</w:t>
            </w:r>
          </w:p>
        </w:tc>
      </w:tr>
      <w:tr w:rsidR="000D35C7" w:rsidRPr="0004722D" w:rsidTr="00AC5640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5C7" w:rsidRPr="0004722D" w:rsidRDefault="000D35C7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passNotZoneAddrId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5C7" w:rsidRPr="0004722D" w:rsidRDefault="000D35C7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5C7" w:rsidRPr="0004722D" w:rsidRDefault="000D35C7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经停点地址id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5C7" w:rsidRPr="0004722D" w:rsidRDefault="000D35C7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5C7" w:rsidRPr="0004722D" w:rsidRDefault="000D35C7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0F1D98" w:rsidRPr="0004722D" w:rsidTr="00AC5640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0F1D98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deptSiteId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0F1D98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0F1D98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经停点地址id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0F1D98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923002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</w:tbl>
    <w:p w:rsidR="00AC5640" w:rsidRPr="0004722D" w:rsidRDefault="00AC5640" w:rsidP="00AC5640"/>
    <w:p w:rsidR="00685BA3" w:rsidRPr="0004722D" w:rsidRDefault="00685BA3" w:rsidP="00685BA3">
      <w:pPr>
        <w:pStyle w:val="4"/>
      </w:pPr>
      <w:r w:rsidRPr="0004722D">
        <w:rPr>
          <w:rFonts w:hint="eastAsia"/>
        </w:rPr>
        <w:t>重要说明</w:t>
      </w:r>
    </w:p>
    <w:p w:rsidR="00685BA3" w:rsidRPr="0004722D" w:rsidRDefault="00685BA3" w:rsidP="00685BA3">
      <w:pPr>
        <w:rPr>
          <w:lang w:val="x-none"/>
        </w:rPr>
      </w:pPr>
    </w:p>
    <w:p w:rsidR="001B7931" w:rsidRPr="0004722D" w:rsidRDefault="001B7931" w:rsidP="00D47857">
      <w:pPr>
        <w:pStyle w:val="3"/>
      </w:pPr>
      <w:r w:rsidRPr="0004722D">
        <w:rPr>
          <w:rFonts w:hint="eastAsia"/>
        </w:rPr>
        <w:t xml:space="preserve"> 临时需求全量接口</w:t>
      </w:r>
    </w:p>
    <w:p w:rsidR="00685BA3" w:rsidRPr="0004722D" w:rsidRDefault="00685BA3" w:rsidP="00685BA3">
      <w:pPr>
        <w:pStyle w:val="4"/>
      </w:pPr>
      <w:r w:rsidRPr="0004722D">
        <w:rPr>
          <w:rFonts w:hint="eastAsia"/>
        </w:rPr>
        <w:t>输出模块</w:t>
      </w:r>
    </w:p>
    <w:p w:rsidR="004E0BC6" w:rsidRPr="0004722D" w:rsidRDefault="004E0BC6" w:rsidP="004E0BC6">
      <w:r w:rsidRPr="0004722D">
        <w:rPr>
          <w:rFonts w:hint="eastAsia"/>
        </w:rPr>
        <w:t>OMCS-RUSSIAN-WEB</w:t>
      </w:r>
    </w:p>
    <w:p w:rsidR="00685BA3" w:rsidRPr="0004722D" w:rsidRDefault="00685BA3" w:rsidP="00685BA3">
      <w:pPr>
        <w:pStyle w:val="4"/>
      </w:pPr>
      <w:r w:rsidRPr="0004722D">
        <w:rPr>
          <w:rFonts w:hint="eastAsia"/>
        </w:rPr>
        <w:t>KAFKA信息</w:t>
      </w:r>
    </w:p>
    <w:p w:rsidR="002708FC" w:rsidRPr="0004722D" w:rsidRDefault="002708FC" w:rsidP="002708FC">
      <w:pPr>
        <w:ind w:left="720"/>
      </w:pPr>
      <w:r w:rsidRPr="0004722D">
        <w:rPr>
          <w:rFonts w:hint="eastAsia"/>
        </w:rPr>
        <w:t>写入模式：序列化</w:t>
      </w:r>
    </w:p>
    <w:p w:rsidR="0081123C" w:rsidRPr="0004722D" w:rsidRDefault="0081123C" w:rsidP="0081123C">
      <w:pPr>
        <w:ind w:left="720"/>
      </w:pPr>
      <w:r w:rsidRPr="0004722D">
        <w:rPr>
          <w:rFonts w:hint="eastAsia"/>
        </w:rPr>
        <w:t>写入KAFKA对象 ：</w:t>
      </w:r>
      <w:r w:rsidRPr="0004722D">
        <w:t>LineRequireInfoDto</w:t>
      </w:r>
    </w:p>
    <w:p w:rsidR="0081123C" w:rsidRPr="0004722D" w:rsidRDefault="0081123C" w:rsidP="0081123C">
      <w:pPr>
        <w:ind w:left="720"/>
      </w:pPr>
      <w:r w:rsidRPr="0004722D">
        <w:rPr>
          <w:rFonts w:hint="eastAsia"/>
        </w:rPr>
        <w:t>KAFKA队列：</w:t>
      </w:r>
      <w:r w:rsidRPr="0004722D">
        <w:t>SHIVA_OMCS_RUSSIAN_</w:t>
      </w:r>
      <w:r w:rsidRPr="0004722D">
        <w:rPr>
          <w:rFonts w:hint="eastAsia"/>
        </w:rPr>
        <w:t>TEMP</w:t>
      </w:r>
      <w:r w:rsidRPr="0004722D">
        <w:t>_REQUIRE</w:t>
      </w:r>
    </w:p>
    <w:p w:rsidR="00685BA3" w:rsidRPr="0004722D" w:rsidRDefault="0081123C" w:rsidP="0081123C">
      <w:pPr>
        <w:ind w:left="720"/>
      </w:pPr>
      <w:r w:rsidRPr="0004722D">
        <w:rPr>
          <w:rFonts w:hint="eastAsia"/>
        </w:rPr>
        <w:t>KAFKA集群：other</w:t>
      </w:r>
    </w:p>
    <w:p w:rsidR="00685BA3" w:rsidRPr="0004722D" w:rsidRDefault="00685BA3" w:rsidP="00685BA3">
      <w:pPr>
        <w:pStyle w:val="4"/>
      </w:pPr>
      <w:r w:rsidRPr="0004722D">
        <w:rPr>
          <w:rFonts w:hint="eastAsia"/>
        </w:rPr>
        <w:t>DTO定义</w:t>
      </w:r>
    </w:p>
    <w:p w:rsidR="00312E7C" w:rsidRPr="0004722D" w:rsidRDefault="00312E7C" w:rsidP="00312E7C">
      <w:r w:rsidRPr="0004722D">
        <w:t>LineRequireInfoDto</w:t>
      </w:r>
      <w:r w:rsidRPr="0004722D">
        <w:rPr>
          <w:rFonts w:hint="eastAsia"/>
        </w:rPr>
        <w:t>对象信息</w:t>
      </w:r>
    </w:p>
    <w:tbl>
      <w:tblPr>
        <w:tblW w:w="9523" w:type="dxa"/>
        <w:tblLook w:val="04A0" w:firstRow="1" w:lastRow="0" w:firstColumn="1" w:lastColumn="0" w:noHBand="0" w:noVBand="1"/>
      </w:tblPr>
      <w:tblGrid>
        <w:gridCol w:w="3186"/>
        <w:gridCol w:w="986"/>
        <w:gridCol w:w="2931"/>
        <w:gridCol w:w="1276"/>
        <w:gridCol w:w="1144"/>
      </w:tblGrid>
      <w:tr w:rsidR="00312E7C" w:rsidRPr="0004722D" w:rsidTr="00441945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是否必填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字段长度</w:t>
            </w:r>
          </w:p>
        </w:tc>
      </w:tr>
      <w:tr w:rsidR="00312E7C" w:rsidRPr="0004722D" w:rsidTr="00441945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mainLineRequireId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主线路需求ID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312E7C" w:rsidRPr="0004722D" w:rsidTr="00441945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lineRequireId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线路需求ID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312E7C" w:rsidRPr="0004722D" w:rsidTr="00441945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lineRequireDate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线路需求日期(yyyy-MM-dd)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312E7C" w:rsidRPr="0004722D" w:rsidTr="00441945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lineId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312E7C" w:rsidRPr="0004722D" w:rsidTr="00441945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lastRenderedPageBreak/>
              <w:t>lineCode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线路编码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312E7C" w:rsidRPr="0004722D" w:rsidTr="00441945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cvyName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运力名称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312E7C" w:rsidRPr="0004722D" w:rsidTr="00441945">
        <w:trPr>
          <w:trHeight w:val="54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transoportLevel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运输等级(1一级运输，2二级运输，3三级运输)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312E7C" w:rsidRPr="0004722D" w:rsidTr="00441945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lineRequiraDeptCode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线路需求所属网点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312E7C" w:rsidRPr="0004722D" w:rsidTr="00441945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lineAreaBelong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线路所属地区代码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312E7C" w:rsidRPr="0004722D" w:rsidTr="00441945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lastestReachTm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最晚靠车时间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12E7C" w:rsidRPr="0004722D" w:rsidTr="00441945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lastestArriveTm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最晚到车时间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12E7C" w:rsidRPr="0004722D" w:rsidTr="00441945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applyDay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适用工作日（1234567）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312E7C" w:rsidRPr="0004722D" w:rsidTr="00441945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srcZoneCode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始发地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312E7C" w:rsidRPr="0004722D" w:rsidTr="00441945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destZoneCode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目的地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312E7C" w:rsidRPr="0004722D" w:rsidTr="00441945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departTm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发出时间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312E7C" w:rsidRPr="0004722D" w:rsidTr="00441945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arriveTm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到车时间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312E7C" w:rsidRPr="0004722D" w:rsidTr="00441945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sendBatchDate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发出班次日期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312E7C" w:rsidRPr="0004722D" w:rsidTr="00441945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sendWorkDay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发出班次日期工作日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312E7C" w:rsidRPr="0004722D" w:rsidTr="00441945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sendBatch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发出班次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312E7C" w:rsidRPr="0004722D" w:rsidTr="00441945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arriveBatch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到达班次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312E7C" w:rsidRPr="0004722D" w:rsidTr="00441945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lineDistance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线路里程（KM）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312E7C" w:rsidRPr="0004722D" w:rsidTr="00441945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crossDays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跨天数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312E7C" w:rsidRPr="0004722D" w:rsidTr="00441945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isStopOver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是否经停（1是，0否）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312E7C" w:rsidRPr="0004722D" w:rsidTr="00441945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vehicleType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车辆类型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312E7C" w:rsidRPr="0004722D" w:rsidTr="00441945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capacityLoad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运力载量（T）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312E7C" w:rsidRPr="0004722D" w:rsidTr="00441945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createTm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创建时间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312E7C" w:rsidRPr="0004722D" w:rsidTr="00441945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requireType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需求类型（21</w:t>
            </w:r>
            <w:r w:rsidRPr="0004722D">
              <w:rPr>
                <w:rFonts w:hAnsi="宋体" w:hint="eastAsia"/>
                <w:color w:val="1F497D"/>
              </w:rPr>
              <w:t>新增</w:t>
            </w:r>
            <w:r w:rsidRPr="0004722D">
              <w:rPr>
                <w:color w:val="1F497D"/>
              </w:rPr>
              <w:t>-</w:t>
            </w:r>
            <w:r w:rsidRPr="0004722D">
              <w:rPr>
                <w:rFonts w:hAnsi="宋体" w:hint="eastAsia"/>
                <w:color w:val="1F497D"/>
              </w:rPr>
              <w:t>临时需求、22调整</w:t>
            </w:r>
            <w:r w:rsidRPr="0004722D">
              <w:rPr>
                <w:color w:val="1F497D"/>
              </w:rPr>
              <w:t>-</w:t>
            </w:r>
            <w:r w:rsidRPr="0004722D">
              <w:rPr>
                <w:rFonts w:hAnsi="宋体" w:hint="eastAsia"/>
                <w:color w:val="1F497D"/>
              </w:rPr>
              <w:t>临时需求、23删除</w:t>
            </w:r>
            <w:r w:rsidRPr="0004722D">
              <w:rPr>
                <w:color w:val="1F497D"/>
              </w:rPr>
              <w:t>-</w:t>
            </w:r>
            <w:r w:rsidRPr="0004722D">
              <w:rPr>
                <w:rFonts w:hAnsi="宋体" w:hint="eastAsia"/>
                <w:color w:val="1F497D"/>
              </w:rPr>
              <w:t>临时需求、25调整</w:t>
            </w:r>
            <w:r w:rsidRPr="0004722D">
              <w:rPr>
                <w:color w:val="1F497D"/>
              </w:rPr>
              <w:t>-</w:t>
            </w:r>
            <w:r w:rsidRPr="0004722D">
              <w:rPr>
                <w:rFonts w:hAnsi="宋体" w:hint="eastAsia"/>
                <w:color w:val="1F497D"/>
              </w:rPr>
              <w:t>计划需求、26删除</w:t>
            </w:r>
            <w:r w:rsidRPr="0004722D">
              <w:rPr>
                <w:color w:val="1F497D"/>
              </w:rPr>
              <w:t>-</w:t>
            </w:r>
            <w:r w:rsidRPr="0004722D">
              <w:rPr>
                <w:rFonts w:hAnsi="宋体" w:hint="eastAsia"/>
                <w:color w:val="1F497D"/>
              </w:rPr>
              <w:t>计划需求、</w:t>
            </w:r>
            <w:r w:rsidRPr="0004722D">
              <w:rPr>
                <w:rFonts w:hAnsi="宋体" w:hint="eastAsia"/>
                <w:strike/>
                <w:color w:val="1F497D"/>
              </w:rPr>
              <w:t>27新增</w:t>
            </w:r>
            <w:r w:rsidRPr="0004722D">
              <w:rPr>
                <w:strike/>
                <w:color w:val="1F497D"/>
              </w:rPr>
              <w:t>-</w:t>
            </w:r>
            <w:r w:rsidRPr="0004722D">
              <w:rPr>
                <w:rFonts w:hAnsi="宋体" w:hint="eastAsia"/>
                <w:strike/>
                <w:color w:val="1F497D"/>
              </w:rPr>
              <w:t>计划需求（加车）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312E7C" w:rsidRPr="0004722D" w:rsidTr="00441945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fullLoadWeight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满载重量（kg）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312E7C" w:rsidRPr="0004722D" w:rsidTr="00441945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fullLoadVolume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满载容积（m3）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312E7C" w:rsidRPr="0004722D" w:rsidTr="00441945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strike/>
                <w:color w:val="000000"/>
                <w:sz w:val="22"/>
              </w:rPr>
              <w:t>type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/>
                <w:strike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strike/>
                <w:color w:val="000000"/>
                <w:sz w:val="22"/>
              </w:rPr>
              <w:t>数据类型(1数据总量2拆分数据明细)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312E7C" w:rsidRPr="0004722D" w:rsidTr="00441945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strike/>
                <w:color w:val="000000"/>
                <w:sz w:val="22"/>
              </w:rPr>
              <w:t>dataNum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/>
                <w:strike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strike/>
                <w:color w:val="000000"/>
                <w:sz w:val="22"/>
              </w:rPr>
              <w:t>数据总条数(type=1时必填)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312E7C" w:rsidRPr="0004722D" w:rsidTr="00441945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strike/>
                <w:color w:val="000000"/>
                <w:sz w:val="22"/>
              </w:rPr>
              <w:t>vehicleNum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/>
                <w:strike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strike/>
                <w:color w:val="000000"/>
                <w:sz w:val="22"/>
              </w:rPr>
              <w:t>车辆数(type=1时必填)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312E7C" w:rsidRPr="0004722D" w:rsidTr="00441945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linePassZoneInfoDtos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List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经过点信息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312E7C" w:rsidRPr="0004722D" w:rsidTr="00441945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effectDate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需求生效日期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312E7C" w:rsidRPr="0004722D" w:rsidTr="00441945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invalidDate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需求失效日期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312E7C" w:rsidRPr="0004722D" w:rsidTr="00441945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conveyanceType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运力类型(1=全货机,2=散航班,3=铁路,4=水运，5=干支线) 只会传5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5</w:t>
            </w:r>
          </w:p>
        </w:tc>
      </w:tr>
      <w:tr w:rsidR="00312E7C" w:rsidRPr="0004722D" w:rsidTr="00441945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planArriveTm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始发地计划到场时间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312E7C" w:rsidRPr="0004722D" w:rsidTr="00441945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version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版本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312E7C" w:rsidRPr="0004722D" w:rsidTr="00441945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arriveBatchDate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到达班次日期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0570C3" w:rsidRPr="0004722D" w:rsidTr="00441945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requireCategory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需求类别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 ：</w:t>
            </w:r>
          </w:p>
          <w:p w:rsidR="000570C3" w:rsidRPr="0004722D" w:rsidRDefault="000570C3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lastRenderedPageBreak/>
              <w:t>常规线路        0</w:t>
            </w:r>
          </w:p>
          <w:p w:rsidR="000570C3" w:rsidRPr="0004722D" w:rsidRDefault="000570C3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大客户发运      1</w:t>
            </w:r>
          </w:p>
          <w:p w:rsidR="000570C3" w:rsidRPr="0004722D" w:rsidRDefault="000570C3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区域发运        2</w:t>
            </w:r>
          </w:p>
          <w:p w:rsidR="000570C3" w:rsidRPr="0004722D" w:rsidRDefault="000570C3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二程接驳        5</w:t>
            </w:r>
          </w:p>
          <w:p w:rsidR="000570C3" w:rsidRPr="0004722D" w:rsidRDefault="000570C3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重货快运        6</w:t>
            </w:r>
          </w:p>
          <w:p w:rsidR="000570C3" w:rsidRPr="0004722D" w:rsidRDefault="000570C3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冷运产品        7</w:t>
            </w:r>
          </w:p>
          <w:p w:rsidR="000570C3" w:rsidRPr="0004722D" w:rsidRDefault="000570C3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同城配          8</w:t>
            </w:r>
          </w:p>
          <w:p w:rsidR="000570C3" w:rsidRPr="0004722D" w:rsidRDefault="000570C3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重货专运        9</w:t>
            </w:r>
          </w:p>
          <w:p w:rsidR="000570C3" w:rsidRPr="0004722D" w:rsidRDefault="000570C3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内部件          13</w:t>
            </w:r>
          </w:p>
          <w:p w:rsidR="000570C3" w:rsidRPr="0004722D" w:rsidRDefault="000570C3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物料配送        14</w:t>
            </w:r>
          </w:p>
          <w:p w:rsidR="000570C3" w:rsidRPr="0004722D" w:rsidRDefault="000570C3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市场宣传        15</w:t>
            </w:r>
          </w:p>
          <w:p w:rsidR="000570C3" w:rsidRPr="0004722D" w:rsidRDefault="000570C3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网点搬迁        16</w:t>
            </w:r>
          </w:p>
          <w:p w:rsidR="000570C3" w:rsidRPr="0004722D" w:rsidRDefault="000570C3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同场操作        17</w:t>
            </w:r>
          </w:p>
          <w:p w:rsidR="000570C3" w:rsidRPr="0004722D" w:rsidRDefault="000570C3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零担            18</w:t>
            </w:r>
          </w:p>
          <w:p w:rsidR="000570C3" w:rsidRPr="0004722D" w:rsidRDefault="000570C3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特殊收派        19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FF0000"/>
                <w:sz w:val="22"/>
              </w:rPr>
            </w:pPr>
            <w:r w:rsidRPr="0004722D">
              <w:rPr>
                <w:rFonts w:hAnsi="宋体" w:cs="宋体" w:hint="eastAsia"/>
                <w:color w:val="FF0000"/>
                <w:sz w:val="22"/>
              </w:rPr>
              <w:lastRenderedPageBreak/>
              <w:t>N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0570C3" w:rsidRPr="0004722D" w:rsidTr="00441945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lastRenderedPageBreak/>
              <w:t>updater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更新人工号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0570C3" w:rsidRPr="0004722D" w:rsidTr="00441945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stopOverZoneCode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经停点代码（多个逗号隔开）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0570C3" w:rsidRPr="0004722D" w:rsidTr="00441945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srcNotZoneId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发出网点对应的地址ID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0570C3" w:rsidRPr="0004722D" w:rsidTr="00441945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destNotZoneId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到达网点对应的地址ID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0570C3" w:rsidRPr="0004722D" w:rsidTr="00441945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srcCoordinate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发出网点对应的地址ID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FF0000"/>
                <w:sz w:val="22"/>
              </w:rPr>
            </w:pPr>
            <w:r w:rsidRPr="0004722D">
              <w:rPr>
                <w:rFonts w:hAnsi="宋体" w:cs="宋体" w:hint="eastAsia"/>
                <w:color w:val="FF0000"/>
                <w:sz w:val="22"/>
              </w:rPr>
              <w:t>N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30</w:t>
            </w:r>
          </w:p>
        </w:tc>
      </w:tr>
      <w:tr w:rsidR="000570C3" w:rsidRPr="0004722D" w:rsidTr="00441945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srcNotZoneAddr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发出网点对应的地址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FF0000"/>
                <w:sz w:val="22"/>
              </w:rPr>
            </w:pPr>
            <w:r w:rsidRPr="0004722D">
              <w:rPr>
                <w:rFonts w:hAnsi="宋体" w:cs="宋体" w:hint="eastAsia"/>
                <w:color w:val="FF0000"/>
                <w:sz w:val="22"/>
              </w:rPr>
              <w:t>N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200</w:t>
            </w:r>
          </w:p>
        </w:tc>
      </w:tr>
      <w:tr w:rsidR="000570C3" w:rsidRPr="0004722D" w:rsidTr="00441945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destCoordinate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到达网点对应的地址ID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FF0000"/>
                <w:sz w:val="22"/>
              </w:rPr>
            </w:pPr>
            <w:r w:rsidRPr="0004722D">
              <w:rPr>
                <w:rFonts w:hAnsi="宋体" w:cs="宋体" w:hint="eastAsia"/>
                <w:color w:val="FF0000"/>
                <w:sz w:val="22"/>
              </w:rPr>
              <w:t>N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30</w:t>
            </w:r>
          </w:p>
        </w:tc>
      </w:tr>
      <w:tr w:rsidR="000570C3" w:rsidRPr="0004722D" w:rsidTr="00441945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destNotZoneAddr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到达网点对应的地址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FF0000"/>
                <w:sz w:val="22"/>
              </w:rPr>
            </w:pPr>
            <w:r w:rsidRPr="0004722D">
              <w:rPr>
                <w:rFonts w:hAnsi="宋体" w:cs="宋体" w:hint="eastAsia"/>
                <w:color w:val="FF0000"/>
                <w:sz w:val="22"/>
              </w:rPr>
              <w:t>N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200</w:t>
            </w:r>
          </w:p>
        </w:tc>
      </w:tr>
      <w:tr w:rsidR="000570C3" w:rsidRPr="0004722D" w:rsidTr="00441945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requireSource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需求来源 1：规划，2：临时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FF0000"/>
                <w:sz w:val="22"/>
              </w:rPr>
            </w:pPr>
            <w:r w:rsidRPr="0004722D">
              <w:rPr>
                <w:rFonts w:hAnsi="宋体" w:cs="宋体" w:hint="eastAsia"/>
                <w:color w:val="FF0000"/>
                <w:sz w:val="22"/>
              </w:rPr>
              <w:t>Y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0570C3" w:rsidRPr="0004722D" w:rsidTr="00441945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send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是否与ground交互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123371">
            <w:pPr>
              <w:widowControl/>
              <w:rPr>
                <w:rFonts w:hAnsi="宋体" w:cs="宋体"/>
                <w:color w:val="FF0000"/>
                <w:sz w:val="22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0570C3" w:rsidRPr="0004722D" w:rsidTr="00441945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srcDeptSiteId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发出网点对应的地址ID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0570C3" w:rsidRPr="0004722D" w:rsidTr="00441945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destDeptSiteId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到达网点对应的地址ID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0C3" w:rsidRPr="0004722D" w:rsidRDefault="000570C3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016C79" w:rsidRPr="0004722D" w:rsidTr="00441945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6C79" w:rsidRPr="0004722D" w:rsidRDefault="00016C79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bizType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6C79" w:rsidRPr="0004722D" w:rsidRDefault="00016C79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int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6C79" w:rsidRPr="0004722D" w:rsidRDefault="00016C79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业务类型(0=速运、1=同城、2=丰驰)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6C79" w:rsidRPr="0004722D" w:rsidRDefault="00016C79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6C79" w:rsidRPr="0004722D" w:rsidRDefault="00016C79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</w:t>
            </w:r>
          </w:p>
        </w:tc>
      </w:tr>
    </w:tbl>
    <w:p w:rsidR="00312E7C" w:rsidRPr="0004722D" w:rsidRDefault="00312E7C" w:rsidP="00312E7C">
      <w:r w:rsidRPr="0004722D">
        <w:rPr>
          <w:rFonts w:hint="eastAsia"/>
        </w:rPr>
        <w:t>经过点对象</w:t>
      </w:r>
      <w:r w:rsidRPr="0004722D">
        <w:t>LineRequirePassZoneInfoDto</w:t>
      </w: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2320"/>
        <w:gridCol w:w="1020"/>
        <w:gridCol w:w="4100"/>
        <w:gridCol w:w="1080"/>
        <w:gridCol w:w="1080"/>
      </w:tblGrid>
      <w:tr w:rsidR="00312E7C" w:rsidRPr="0004722D" w:rsidTr="00441945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是否必填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字段长度</w:t>
            </w:r>
          </w:p>
        </w:tc>
      </w:tr>
      <w:tr w:rsidR="00312E7C" w:rsidRPr="0004722D" w:rsidTr="00441945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mainLineRequireId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主线路需求ID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312E7C" w:rsidRPr="0004722D" w:rsidTr="00441945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lineRequireId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线路需求ID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312E7C" w:rsidRPr="0004722D" w:rsidTr="00441945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linePassZoneId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经过点ID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312E7C" w:rsidRPr="0004722D" w:rsidTr="00441945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passZoneCode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经过网点代码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312E7C" w:rsidRPr="0004722D" w:rsidTr="00441945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sortNum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经过顺序号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312E7C" w:rsidRPr="0004722D" w:rsidTr="00441945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lastestArriveTm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最晚到车时间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312E7C" w:rsidRPr="0004722D" w:rsidTr="00441945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arriveTm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到车时间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312E7C" w:rsidRPr="0004722D" w:rsidTr="00441945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departTm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发车时间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312E7C" w:rsidRPr="0004722D" w:rsidTr="00441945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waitTm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等待时长(分钟)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312E7C" w:rsidRPr="0004722D" w:rsidTr="00441945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jobType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作业类型（1.装，2.卸，3.装卸）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312E7C" w:rsidRPr="0004722D" w:rsidTr="00441945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lastRenderedPageBreak/>
              <w:t>sendBatchDate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发出班次日期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312E7C" w:rsidRPr="0004722D" w:rsidTr="00441945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sendWorkDay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发出班次日期工作日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312E7C" w:rsidRPr="0004722D" w:rsidTr="00441945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sendBatchCode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发出班次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312E7C" w:rsidRPr="0004722D" w:rsidTr="00441945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arriveBatchCode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到达班次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312E7C" w:rsidRPr="0004722D" w:rsidTr="00441945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lineDistance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线路里程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312E7C" w:rsidRPr="0004722D" w:rsidTr="00441945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planLoadWeight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计划装重量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312E7C" w:rsidRPr="0004722D" w:rsidTr="00441945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planUnloadWeight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计划卸重量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312E7C" w:rsidRPr="0004722D" w:rsidTr="00441945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planLoadQuantity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计划装票数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11</w:t>
            </w:r>
          </w:p>
        </w:tc>
      </w:tr>
      <w:tr w:rsidR="00312E7C" w:rsidRPr="0004722D" w:rsidTr="00441945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planUnloadQuantity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计划卸票数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11</w:t>
            </w:r>
          </w:p>
        </w:tc>
      </w:tr>
      <w:tr w:rsidR="00312E7C" w:rsidRPr="0004722D" w:rsidTr="00441945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planLoadRatio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计划装载率(重量)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312E7C" w:rsidRPr="0004722D" w:rsidTr="00441945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planQuantityRatio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Double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计划装载率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312E7C" w:rsidRPr="0004722D" w:rsidTr="00441945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crossDays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跨越天数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312E7C" w:rsidRPr="0004722D" w:rsidTr="00441945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planLoadVolume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计划装载体积（m3）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312E7C" w:rsidRPr="0004722D" w:rsidTr="00441945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planUnloadVolume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计划卸载体积（m3）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312E7C" w:rsidRPr="0004722D" w:rsidTr="00441945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createTm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创建时间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12E7C" w:rsidRPr="0004722D" w:rsidTr="00441945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version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版本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312E7C" w:rsidRPr="0004722D" w:rsidTr="00441945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arriveBatchDate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到达班次日期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12E7C" w:rsidRPr="0004722D" w:rsidTr="00441945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passCoordinate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经停点经纬度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30</w:t>
            </w:r>
          </w:p>
        </w:tc>
      </w:tr>
      <w:tr w:rsidR="00312E7C" w:rsidRPr="0004722D" w:rsidTr="00441945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passNotZoneAddr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经停点地址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200</w:t>
            </w:r>
          </w:p>
        </w:tc>
      </w:tr>
      <w:tr w:rsidR="00312E7C" w:rsidRPr="0004722D" w:rsidTr="00441945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passNotZoneAddrId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经停点地址id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E7C" w:rsidRPr="0004722D" w:rsidRDefault="00312E7C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0F1D98" w:rsidRPr="0004722D" w:rsidTr="000F1D98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0F1D98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deptSiteId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0F1D98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0F1D98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经停点地址id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0F1D98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923002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</w:tbl>
    <w:p w:rsidR="00312E7C" w:rsidRPr="0004722D" w:rsidRDefault="00312E7C" w:rsidP="00312E7C"/>
    <w:p w:rsidR="00685BA3" w:rsidRPr="0004722D" w:rsidRDefault="00685BA3" w:rsidP="00685BA3">
      <w:pPr>
        <w:pStyle w:val="4"/>
      </w:pPr>
      <w:r w:rsidRPr="0004722D">
        <w:rPr>
          <w:rFonts w:hint="eastAsia"/>
        </w:rPr>
        <w:t>重要说明</w:t>
      </w:r>
    </w:p>
    <w:p w:rsidR="00685BA3" w:rsidRPr="0004722D" w:rsidRDefault="00685BA3" w:rsidP="00685BA3">
      <w:pPr>
        <w:rPr>
          <w:lang w:val="x-none"/>
        </w:rPr>
      </w:pPr>
    </w:p>
    <w:p w:rsidR="001B7931" w:rsidRPr="0004722D" w:rsidRDefault="001B7931" w:rsidP="00D47857">
      <w:pPr>
        <w:pStyle w:val="3"/>
      </w:pPr>
      <w:r w:rsidRPr="0004722D">
        <w:rPr>
          <w:rFonts w:hint="eastAsia"/>
        </w:rPr>
        <w:t xml:space="preserve"> 计划需求需要交互数据接口</w:t>
      </w:r>
    </w:p>
    <w:p w:rsidR="00685BA3" w:rsidRPr="0004722D" w:rsidRDefault="00685BA3" w:rsidP="00685BA3">
      <w:pPr>
        <w:pStyle w:val="4"/>
      </w:pPr>
      <w:r w:rsidRPr="0004722D">
        <w:rPr>
          <w:rFonts w:hint="eastAsia"/>
        </w:rPr>
        <w:t>输出模块</w:t>
      </w:r>
    </w:p>
    <w:p w:rsidR="00D00429" w:rsidRPr="0004722D" w:rsidRDefault="00D00429" w:rsidP="00D00429">
      <w:pPr>
        <w:ind w:left="720"/>
      </w:pPr>
      <w:r w:rsidRPr="0004722D">
        <w:rPr>
          <w:rFonts w:hint="eastAsia"/>
        </w:rPr>
        <w:t>OMCS-RUSSIAN-CALC</w:t>
      </w:r>
    </w:p>
    <w:p w:rsidR="00685BA3" w:rsidRPr="0004722D" w:rsidRDefault="00685BA3" w:rsidP="00685BA3">
      <w:pPr>
        <w:pStyle w:val="4"/>
      </w:pPr>
      <w:r w:rsidRPr="0004722D">
        <w:rPr>
          <w:rFonts w:hint="eastAsia"/>
        </w:rPr>
        <w:t>KAFKA信息</w:t>
      </w:r>
    </w:p>
    <w:p w:rsidR="002708FC" w:rsidRPr="0004722D" w:rsidRDefault="002708FC" w:rsidP="002708FC">
      <w:pPr>
        <w:ind w:left="720"/>
      </w:pPr>
      <w:r w:rsidRPr="0004722D">
        <w:rPr>
          <w:rFonts w:hint="eastAsia"/>
        </w:rPr>
        <w:t>写入模式：序列化</w:t>
      </w:r>
    </w:p>
    <w:p w:rsidR="008B3A0B" w:rsidRPr="0004722D" w:rsidRDefault="008B3A0B" w:rsidP="008B3A0B">
      <w:pPr>
        <w:ind w:firstLine="720"/>
      </w:pPr>
      <w:r w:rsidRPr="0004722D">
        <w:rPr>
          <w:rFonts w:hint="eastAsia"/>
        </w:rPr>
        <w:t>KAFKA写入对象：Plan</w:t>
      </w:r>
      <w:r w:rsidRPr="0004722D">
        <w:t>LineRequireInfoDto</w:t>
      </w:r>
    </w:p>
    <w:p w:rsidR="00D00429" w:rsidRPr="0004722D" w:rsidRDefault="00D00429" w:rsidP="00D00429">
      <w:pPr>
        <w:ind w:firstLine="720"/>
      </w:pPr>
      <w:r w:rsidRPr="0004722D">
        <w:rPr>
          <w:rFonts w:hint="eastAsia"/>
        </w:rPr>
        <w:t>队列：SHIVA_OMCS_RUSSIAN_PLANNING_REQUIRE_INFO</w:t>
      </w:r>
    </w:p>
    <w:p w:rsidR="00D00429" w:rsidRPr="0004722D" w:rsidRDefault="00D00429" w:rsidP="00D00429">
      <w:r w:rsidRPr="0004722D">
        <w:rPr>
          <w:rFonts w:hint="eastAsia"/>
        </w:rPr>
        <w:tab/>
        <w:t>集群：other</w:t>
      </w:r>
    </w:p>
    <w:p w:rsidR="00D00429" w:rsidRPr="0004722D" w:rsidRDefault="00D00429" w:rsidP="00D00429"/>
    <w:p w:rsidR="00685BA3" w:rsidRPr="0004722D" w:rsidRDefault="00685BA3" w:rsidP="00685BA3">
      <w:pPr>
        <w:pStyle w:val="4"/>
      </w:pPr>
      <w:r w:rsidRPr="0004722D">
        <w:rPr>
          <w:rFonts w:hint="eastAsia"/>
        </w:rPr>
        <w:t>DTO定义</w:t>
      </w:r>
    </w:p>
    <w:p w:rsidR="00D00429" w:rsidRPr="0004722D" w:rsidRDefault="00D00429" w:rsidP="00D00429"/>
    <w:p w:rsidR="00D00429" w:rsidRPr="0004722D" w:rsidRDefault="00D00429" w:rsidP="00D00429"/>
    <w:p w:rsidR="00D00429" w:rsidRPr="0004722D" w:rsidRDefault="00D00429" w:rsidP="00D00429">
      <w:r w:rsidRPr="0004722D">
        <w:rPr>
          <w:rFonts w:hint="eastAsia"/>
        </w:rPr>
        <w:t>Plan</w:t>
      </w:r>
      <w:r w:rsidRPr="0004722D">
        <w:t>LineRequireInfoDto</w:t>
      </w:r>
      <w:r w:rsidRPr="0004722D">
        <w:rPr>
          <w:rFonts w:hint="eastAsia"/>
        </w:rPr>
        <w:t>对象信息</w:t>
      </w:r>
    </w:p>
    <w:tbl>
      <w:tblPr>
        <w:tblW w:w="9853" w:type="dxa"/>
        <w:tblLook w:val="04A0" w:firstRow="1" w:lastRow="0" w:firstColumn="1" w:lastColumn="0" w:noHBand="0" w:noVBand="1"/>
      </w:tblPr>
      <w:tblGrid>
        <w:gridCol w:w="3186"/>
        <w:gridCol w:w="3736"/>
        <w:gridCol w:w="2931"/>
      </w:tblGrid>
      <w:tr w:rsidR="00D00429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3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planLineRequireInfoMainDtos</w:t>
            </w: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List&lt;PlanLineRequireInfoMainDto&gt;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拆分后的线路需求信息集合</w:t>
            </w:r>
          </w:p>
        </w:tc>
      </w:tr>
    </w:tbl>
    <w:p w:rsidR="00D00429" w:rsidRPr="0004722D" w:rsidRDefault="00D00429" w:rsidP="00D00429"/>
    <w:p w:rsidR="00D00429" w:rsidRPr="0004722D" w:rsidRDefault="00D00429" w:rsidP="00D00429">
      <w:r w:rsidRPr="0004722D">
        <w:t>PlanLineRequireInfoMainDto</w:t>
      </w:r>
      <w:r w:rsidRPr="0004722D">
        <w:rPr>
          <w:rFonts w:hint="eastAsia"/>
        </w:rPr>
        <w:t xml:space="preserve"> 对象信息</w:t>
      </w:r>
    </w:p>
    <w:p w:rsidR="00D00429" w:rsidRPr="0004722D" w:rsidRDefault="00D00429" w:rsidP="00D00429"/>
    <w:tbl>
      <w:tblPr>
        <w:tblW w:w="9523" w:type="dxa"/>
        <w:tblLook w:val="04A0" w:firstRow="1" w:lastRow="0" w:firstColumn="1" w:lastColumn="0" w:noHBand="0" w:noVBand="1"/>
      </w:tblPr>
      <w:tblGrid>
        <w:gridCol w:w="3186"/>
        <w:gridCol w:w="986"/>
        <w:gridCol w:w="2931"/>
        <w:gridCol w:w="1276"/>
        <w:gridCol w:w="1144"/>
      </w:tblGrid>
      <w:tr w:rsidR="00D00429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lastRenderedPageBreak/>
              <w:t>字段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是否必填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字段长度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mainLineRequireId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主线路需求ID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D00429" w:rsidRPr="0004722D" w:rsidTr="00AC5640">
        <w:trPr>
          <w:trHeight w:val="64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lineRequireId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线路需求ID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lineRequireDate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线路需求日期(yyyy-MM-dd)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lineId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lineCode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线路编码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cvyName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运力名称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D00429" w:rsidRPr="0004722D" w:rsidTr="00AC5640">
        <w:trPr>
          <w:trHeight w:val="54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transoportLevel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运输等级(1一级运输，2二级运输，3三级运输)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lineRequiraDeptCode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线路需求所属网点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lineAreaBelong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线路所属地区代码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lastestReachTm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最晚靠车时间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lastestArriveTm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最晚到车时间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applyDay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适用工作日（1234567）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srcZoneCode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始发地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destZoneCode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目的地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departTm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发出时间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arriveTm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到车时间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sendBatchDate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发出班次日期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sendWorkDay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发出班次日期工作日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sendBatch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发出班次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arriveBatch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到达班次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lineDistance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线路里程（KM）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crossDays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跨天数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isStopOver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是否经停（1是，0否）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vehicleType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车辆类型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capacityLoad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运力载量（T）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createTm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创建时间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requireType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需求类型（11计划需求）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fullLoadWeight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满载重量（kg）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fullLoadVolume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满载容积（m3）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planLinePassZoneInfoDtos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List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经过点信息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effectDate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需求生效日期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invalidDate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需求失效日期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conveyanceType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运力类型(1=全货机,2=散航班,3=铁路,4=水运，5=干支线) 只会传5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5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planArriveTm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始发地计划到场时间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version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版本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arriveBatchDate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到达班次日期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srcCoordinate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发出网点对应的地址ID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FF0000"/>
                <w:sz w:val="22"/>
              </w:rPr>
            </w:pPr>
            <w:r w:rsidRPr="0004722D">
              <w:rPr>
                <w:rFonts w:hAnsi="宋体" w:cs="宋体" w:hint="eastAsia"/>
                <w:color w:val="FF0000"/>
                <w:sz w:val="22"/>
              </w:rPr>
              <w:t>N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30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srcNotZoneAddr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发出网点对应的地址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FF0000"/>
                <w:sz w:val="22"/>
              </w:rPr>
            </w:pPr>
            <w:r w:rsidRPr="0004722D">
              <w:rPr>
                <w:rFonts w:hAnsi="宋体" w:cs="宋体" w:hint="eastAsia"/>
                <w:color w:val="FF0000"/>
                <w:sz w:val="22"/>
              </w:rPr>
              <w:t>N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200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destCoordinate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到达网点对应的地址ID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FF0000"/>
                <w:sz w:val="22"/>
              </w:rPr>
            </w:pPr>
            <w:r w:rsidRPr="0004722D">
              <w:rPr>
                <w:rFonts w:hAnsi="宋体" w:cs="宋体" w:hint="eastAsia"/>
                <w:color w:val="FF0000"/>
                <w:sz w:val="22"/>
              </w:rPr>
              <w:t>N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30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lastRenderedPageBreak/>
              <w:t>destNotZoneAddr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到达网点对应的地址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FF0000"/>
                <w:sz w:val="22"/>
              </w:rPr>
            </w:pPr>
            <w:r w:rsidRPr="0004722D">
              <w:rPr>
                <w:rFonts w:hAnsi="宋体" w:cs="宋体" w:hint="eastAsia"/>
                <w:color w:val="FF0000"/>
                <w:sz w:val="22"/>
              </w:rPr>
              <w:t>N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200</w:t>
            </w:r>
          </w:p>
        </w:tc>
      </w:tr>
      <w:tr w:rsidR="006765AE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5AE" w:rsidRPr="0004722D" w:rsidRDefault="006765A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requireCategory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5AE" w:rsidRPr="0004722D" w:rsidRDefault="006765A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5AE" w:rsidRPr="0004722D" w:rsidRDefault="006765A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需求类别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 ：</w:t>
            </w:r>
          </w:p>
          <w:p w:rsidR="006765AE" w:rsidRPr="0004722D" w:rsidRDefault="006765A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常规线路        0</w:t>
            </w:r>
          </w:p>
          <w:p w:rsidR="006765AE" w:rsidRPr="0004722D" w:rsidRDefault="006765A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大客户发运      1</w:t>
            </w:r>
          </w:p>
          <w:p w:rsidR="006765AE" w:rsidRPr="0004722D" w:rsidRDefault="006765A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区域发运        2</w:t>
            </w:r>
          </w:p>
          <w:p w:rsidR="006765AE" w:rsidRPr="0004722D" w:rsidRDefault="006765A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二程接驳        5</w:t>
            </w:r>
          </w:p>
          <w:p w:rsidR="006765AE" w:rsidRPr="0004722D" w:rsidRDefault="006765A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重货快运        6</w:t>
            </w:r>
          </w:p>
          <w:p w:rsidR="006765AE" w:rsidRPr="0004722D" w:rsidRDefault="006765A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冷运产品        7</w:t>
            </w:r>
          </w:p>
          <w:p w:rsidR="006765AE" w:rsidRPr="0004722D" w:rsidRDefault="006765A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同城配          8</w:t>
            </w:r>
          </w:p>
          <w:p w:rsidR="006765AE" w:rsidRPr="0004722D" w:rsidRDefault="006765A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重货专运        9</w:t>
            </w:r>
          </w:p>
          <w:p w:rsidR="006765AE" w:rsidRPr="0004722D" w:rsidRDefault="006765A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内部件          13</w:t>
            </w:r>
          </w:p>
          <w:p w:rsidR="006765AE" w:rsidRPr="0004722D" w:rsidRDefault="006765A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物料配送        14</w:t>
            </w:r>
          </w:p>
          <w:p w:rsidR="006765AE" w:rsidRPr="0004722D" w:rsidRDefault="006765A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市场宣传        15</w:t>
            </w:r>
          </w:p>
          <w:p w:rsidR="006765AE" w:rsidRPr="0004722D" w:rsidRDefault="006765A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网点搬迁        16</w:t>
            </w:r>
          </w:p>
          <w:p w:rsidR="006765AE" w:rsidRPr="0004722D" w:rsidRDefault="006765A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同场操作        17</w:t>
            </w:r>
          </w:p>
          <w:p w:rsidR="006765AE" w:rsidRPr="0004722D" w:rsidRDefault="006765A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零担            18</w:t>
            </w:r>
          </w:p>
          <w:p w:rsidR="006765AE" w:rsidRPr="0004722D" w:rsidRDefault="006765AE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特殊收派        19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5AE" w:rsidRPr="0004722D" w:rsidRDefault="006765AE" w:rsidP="00AC5640">
            <w:pPr>
              <w:widowControl/>
              <w:rPr>
                <w:rFonts w:hAnsi="宋体" w:cs="宋体"/>
                <w:color w:val="FF0000"/>
                <w:sz w:val="22"/>
              </w:rPr>
            </w:pPr>
            <w:r w:rsidRPr="0004722D">
              <w:rPr>
                <w:rFonts w:hAnsi="宋体" w:cs="宋体" w:hint="eastAsia"/>
                <w:color w:val="FF0000"/>
                <w:sz w:val="22"/>
              </w:rPr>
              <w:t>N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5AE" w:rsidRPr="0004722D" w:rsidRDefault="006765A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creator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创建人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30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is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S</w:t>
            </w:r>
            <w:r w:rsidRPr="0004722D">
              <w:rPr>
                <w:rFonts w:hAnsi="宋体" w:cs="宋体"/>
                <w:color w:val="000000"/>
                <w:sz w:val="22"/>
              </w:rPr>
              <w:t>pecial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int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是否专项(0=否，1=大客户代码，2=项目代码)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big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C</w:t>
            </w:r>
            <w:r w:rsidRPr="0004722D">
              <w:rPr>
                <w:rFonts w:hAnsi="宋体" w:cs="宋体"/>
                <w:color w:val="000000"/>
                <w:sz w:val="22"/>
              </w:rPr>
              <w:t>ustomer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C</w:t>
            </w:r>
            <w:r w:rsidRPr="0004722D">
              <w:rPr>
                <w:rFonts w:hAnsi="宋体" w:cs="宋体"/>
                <w:color w:val="000000"/>
                <w:sz w:val="22"/>
              </w:rPr>
              <w:t>ode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大客户代码 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100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bigCustomerName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大客户名称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100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projectCode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项目编码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100</w:t>
            </w:r>
          </w:p>
        </w:tc>
      </w:tr>
      <w:tr w:rsidR="00D00429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projectName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项目名称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100</w:t>
            </w:r>
          </w:p>
        </w:tc>
      </w:tr>
      <w:tr w:rsidR="000F1D98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0F1D98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srcDeptSiteId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0F1D98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0F1D98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发出网点对应的地址ID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0F1D98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923002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0F1D98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0F1D98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destDeptSiteId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0F1D98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0F1D98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到达网点对应的地址ID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0F1D98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923002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0766CE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66CE" w:rsidRPr="0004722D" w:rsidRDefault="000766C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bizType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66CE" w:rsidRPr="0004722D" w:rsidRDefault="000766C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int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66CE" w:rsidRPr="0004722D" w:rsidRDefault="000766C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业务类型(0=速运、1=同城、2=丰驰)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66CE" w:rsidRPr="0004722D" w:rsidRDefault="000766C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66CE" w:rsidRPr="0004722D" w:rsidRDefault="000766CE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</w:t>
            </w:r>
          </w:p>
        </w:tc>
      </w:tr>
    </w:tbl>
    <w:p w:rsidR="00D00429" w:rsidRPr="0004722D" w:rsidRDefault="00D00429" w:rsidP="00D00429">
      <w:pPr>
        <w:pStyle w:val="6"/>
      </w:pPr>
      <w:r w:rsidRPr="0004722D">
        <w:rPr>
          <w:rFonts w:hint="eastAsia"/>
        </w:rPr>
        <w:t>拆分后的线路需求经过点信息</w:t>
      </w:r>
    </w:p>
    <w:p w:rsidR="00D00429" w:rsidRPr="0004722D" w:rsidRDefault="00D00429" w:rsidP="00D00429">
      <w:r w:rsidRPr="0004722D">
        <w:rPr>
          <w:rFonts w:hint="eastAsia"/>
        </w:rPr>
        <w:t>经过点对象Plan</w:t>
      </w:r>
      <w:r w:rsidRPr="0004722D">
        <w:t>LinePassZoneInfoDto</w:t>
      </w: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2320"/>
        <w:gridCol w:w="1020"/>
        <w:gridCol w:w="4100"/>
        <w:gridCol w:w="1080"/>
        <w:gridCol w:w="1080"/>
      </w:tblGrid>
      <w:tr w:rsidR="00D00429" w:rsidRPr="0004722D" w:rsidTr="00AC5640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是否必填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字段长度</w:t>
            </w:r>
          </w:p>
        </w:tc>
      </w:tr>
      <w:tr w:rsidR="00D00429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mainLineRequireId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主线路需求ID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D00429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lineRequireId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线路需求ID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D00429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linePassZoneId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经过点ID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D00429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passZoneCode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经过网点代码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D00429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sortNum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经过顺序号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D00429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lastestArriveTm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最晚到车时间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D00429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arriveTm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到车时间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D00429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departTm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发车时间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D00429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waitTm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等待时长(分钟)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D00429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jobType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作业类型（1.装，2.卸，3.装卸）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D00429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sendBatchDate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发出班次日期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D00429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lastRenderedPageBreak/>
              <w:t>sendWorkDay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发出班次日期工作日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D00429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sendBatchCode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发出班次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D00429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arriveBatchCode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到达班次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D00429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lineDistance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线路里程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D00429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planLoadWeight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计划装重量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D00429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planUnloadWeight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计划卸重量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D00429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planLoadQuantity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计划装票数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11</w:t>
            </w:r>
          </w:p>
        </w:tc>
      </w:tr>
      <w:tr w:rsidR="00D00429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planUnloadQuantity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计划卸票数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11</w:t>
            </w:r>
          </w:p>
        </w:tc>
      </w:tr>
      <w:tr w:rsidR="00D00429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planLoadRatio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计划装载率(重量)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D00429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planQuantityRatio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Double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计划装载率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D00429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crossDays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跨越天数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D00429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planLoadVolume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计划装载体积（m3）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D00429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planUnloadVolume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计划卸载体积（m3）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D00429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createTm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创建时间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D00429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version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版本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D00429" w:rsidRPr="0004722D" w:rsidTr="00AC5640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arriveBatchDate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到达班次日期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D00429" w:rsidRPr="0004722D" w:rsidTr="00AC5640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passCoordinate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经停点经纬度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30</w:t>
            </w:r>
          </w:p>
        </w:tc>
      </w:tr>
      <w:tr w:rsidR="00D00429" w:rsidRPr="0004722D" w:rsidTr="00AC5640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passNotZoneAddr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经停点地址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0429" w:rsidRPr="0004722D" w:rsidRDefault="00D00429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200</w:t>
            </w:r>
          </w:p>
        </w:tc>
      </w:tr>
      <w:tr w:rsidR="000F1D98" w:rsidRPr="0004722D" w:rsidTr="00AC5640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0F1D98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deptSiteId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0F1D98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0F1D98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地址ID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0F1D98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923002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</w:tbl>
    <w:p w:rsidR="00D00429" w:rsidRPr="0004722D" w:rsidRDefault="00D00429" w:rsidP="000F1D98">
      <w:pPr>
        <w:widowControl/>
        <w:rPr>
          <w:rFonts w:hAnsi="宋体" w:cs="宋体"/>
          <w:color w:val="000000"/>
          <w:sz w:val="22"/>
        </w:rPr>
      </w:pPr>
    </w:p>
    <w:p w:rsidR="00685BA3" w:rsidRPr="0004722D" w:rsidRDefault="00685BA3" w:rsidP="00685BA3">
      <w:pPr>
        <w:pStyle w:val="4"/>
      </w:pPr>
      <w:r w:rsidRPr="0004722D">
        <w:rPr>
          <w:rFonts w:hint="eastAsia"/>
        </w:rPr>
        <w:t>重要说明</w:t>
      </w:r>
    </w:p>
    <w:p w:rsidR="00685BA3" w:rsidRPr="0004722D" w:rsidRDefault="00685BA3" w:rsidP="00685BA3">
      <w:pPr>
        <w:rPr>
          <w:lang w:val="x-none"/>
        </w:rPr>
      </w:pPr>
    </w:p>
    <w:p w:rsidR="001B7931" w:rsidRPr="0004722D" w:rsidRDefault="001B7931" w:rsidP="00D47857">
      <w:pPr>
        <w:pStyle w:val="3"/>
      </w:pPr>
      <w:r w:rsidRPr="0004722D">
        <w:rPr>
          <w:rFonts w:hint="eastAsia"/>
        </w:rPr>
        <w:t xml:space="preserve"> 临时需求需要交互数据接口</w:t>
      </w:r>
    </w:p>
    <w:p w:rsidR="00685BA3" w:rsidRPr="0004722D" w:rsidRDefault="00685BA3" w:rsidP="00685BA3">
      <w:pPr>
        <w:pStyle w:val="4"/>
      </w:pPr>
      <w:r w:rsidRPr="0004722D">
        <w:rPr>
          <w:rFonts w:hint="eastAsia"/>
        </w:rPr>
        <w:t>输出模块</w:t>
      </w:r>
    </w:p>
    <w:p w:rsidR="00AB536A" w:rsidRPr="0004722D" w:rsidRDefault="00AB536A" w:rsidP="00AB536A">
      <w:pPr>
        <w:ind w:left="720"/>
      </w:pPr>
      <w:r w:rsidRPr="0004722D">
        <w:rPr>
          <w:rFonts w:hint="eastAsia"/>
        </w:rPr>
        <w:t>OMCS-RUSSIAN-WEB</w:t>
      </w:r>
    </w:p>
    <w:p w:rsidR="00685BA3" w:rsidRPr="0004722D" w:rsidRDefault="00685BA3" w:rsidP="00685BA3">
      <w:pPr>
        <w:pStyle w:val="4"/>
      </w:pPr>
      <w:r w:rsidRPr="0004722D">
        <w:rPr>
          <w:rFonts w:hint="eastAsia"/>
        </w:rPr>
        <w:t>KAFKA信息</w:t>
      </w:r>
    </w:p>
    <w:p w:rsidR="002708FC" w:rsidRPr="0004722D" w:rsidRDefault="002708FC" w:rsidP="002708FC">
      <w:pPr>
        <w:ind w:left="720"/>
      </w:pPr>
      <w:r w:rsidRPr="0004722D">
        <w:rPr>
          <w:rFonts w:hint="eastAsia"/>
        </w:rPr>
        <w:t>写入模式：序列化</w:t>
      </w:r>
    </w:p>
    <w:p w:rsidR="000A6805" w:rsidRPr="0004722D" w:rsidRDefault="000A6805" w:rsidP="0086775C">
      <w:pPr>
        <w:ind w:firstLine="720"/>
      </w:pPr>
      <w:r w:rsidRPr="0004722D">
        <w:rPr>
          <w:rFonts w:hint="eastAsia"/>
        </w:rPr>
        <w:t>KAFKA写入对象：</w:t>
      </w:r>
      <w:r w:rsidRPr="0004722D">
        <w:t>LineRequireInfo</w:t>
      </w:r>
      <w:r w:rsidRPr="0004722D">
        <w:rPr>
          <w:rFonts w:hint="eastAsia"/>
        </w:rPr>
        <w:t>Ground</w:t>
      </w:r>
      <w:r w:rsidRPr="0004722D">
        <w:t>Dto</w:t>
      </w:r>
    </w:p>
    <w:p w:rsidR="009148DA" w:rsidRPr="0004722D" w:rsidRDefault="009148DA" w:rsidP="009148DA">
      <w:pPr>
        <w:ind w:firstLine="720"/>
      </w:pPr>
      <w:r w:rsidRPr="0004722D">
        <w:rPr>
          <w:rFonts w:hint="eastAsia"/>
        </w:rPr>
        <w:t>队列：SHIVA_OMCS_RUSSIAN_TEMP_REQUIRE_INFO</w:t>
      </w:r>
    </w:p>
    <w:p w:rsidR="009148DA" w:rsidRPr="0004722D" w:rsidRDefault="009148DA" w:rsidP="009148DA">
      <w:r w:rsidRPr="0004722D">
        <w:rPr>
          <w:rFonts w:hint="eastAsia"/>
        </w:rPr>
        <w:tab/>
        <w:t>集群：other</w:t>
      </w:r>
    </w:p>
    <w:p w:rsidR="009148DA" w:rsidRPr="0004722D" w:rsidRDefault="009148DA" w:rsidP="009148DA"/>
    <w:p w:rsidR="009148DA" w:rsidRPr="0004722D" w:rsidRDefault="009148DA" w:rsidP="009148DA"/>
    <w:p w:rsidR="00685BA3" w:rsidRPr="0004722D" w:rsidRDefault="00685BA3" w:rsidP="00685BA3">
      <w:pPr>
        <w:pStyle w:val="4"/>
      </w:pPr>
      <w:r w:rsidRPr="0004722D">
        <w:rPr>
          <w:rFonts w:hint="eastAsia"/>
        </w:rPr>
        <w:t>DTO定义</w:t>
      </w:r>
    </w:p>
    <w:p w:rsidR="009148DA" w:rsidRPr="0004722D" w:rsidRDefault="009148DA" w:rsidP="009148DA">
      <w:r w:rsidRPr="0004722D">
        <w:t>LineRequireInfo</w:t>
      </w:r>
      <w:r w:rsidRPr="0004722D">
        <w:rPr>
          <w:rFonts w:hint="eastAsia"/>
        </w:rPr>
        <w:t>Ground</w:t>
      </w:r>
      <w:r w:rsidRPr="0004722D">
        <w:t>Dto</w:t>
      </w:r>
      <w:r w:rsidRPr="0004722D">
        <w:rPr>
          <w:rFonts w:hint="eastAsia"/>
        </w:rPr>
        <w:t>对象信息</w:t>
      </w:r>
    </w:p>
    <w:tbl>
      <w:tblPr>
        <w:tblW w:w="9523" w:type="dxa"/>
        <w:tblLook w:val="04A0" w:firstRow="1" w:lastRow="0" w:firstColumn="1" w:lastColumn="0" w:noHBand="0" w:noVBand="1"/>
      </w:tblPr>
      <w:tblGrid>
        <w:gridCol w:w="3186"/>
        <w:gridCol w:w="986"/>
        <w:gridCol w:w="2931"/>
        <w:gridCol w:w="1276"/>
        <w:gridCol w:w="1144"/>
      </w:tblGrid>
      <w:tr w:rsidR="009148DA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是否必填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字段长度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mainLineRequireId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主线路需求ID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lineRequireId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线路需求ID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lineRequireDate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线路需求日期(yyyy-MM-dd)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lineId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lineCode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线路编码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cvyName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运力名称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9148DA" w:rsidRPr="0004722D" w:rsidTr="00AC5640">
        <w:trPr>
          <w:trHeight w:val="54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lastRenderedPageBreak/>
              <w:t>transoportLevel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运输等级(1一级运输，2二级运输，3三级运输)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lineRequiraDeptCode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线路需求所属网点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lineAreaBelong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线路所属地区代码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lastestReachTm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最晚靠车时间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lastestArriveTm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最晚到车时间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applyDay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适用工作日（1234567）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srcZoneCode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始发地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destZoneCode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目的地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departTm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发出时间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arriveTm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到车时间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sendBatchDate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发出班次日期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sendWorkDay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发出班次日期工作日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sendBatch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发出班次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arriveBatch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到达班次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lineDistance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线路里程（KM）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crossDays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跨天数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isStopOver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是否经停（1是，0否）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vehicleType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车辆类型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capacityLoad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运力载量（T）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createTm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创建时间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requireType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需求类型（21</w:t>
            </w:r>
            <w:r w:rsidRPr="0004722D">
              <w:rPr>
                <w:rFonts w:hAnsi="宋体" w:hint="eastAsia"/>
                <w:color w:val="1F497D"/>
              </w:rPr>
              <w:t>新增</w:t>
            </w:r>
            <w:r w:rsidRPr="0004722D">
              <w:rPr>
                <w:color w:val="1F497D"/>
              </w:rPr>
              <w:t>-</w:t>
            </w:r>
            <w:r w:rsidRPr="0004722D">
              <w:rPr>
                <w:rFonts w:hAnsi="宋体" w:hint="eastAsia"/>
                <w:color w:val="1F497D"/>
              </w:rPr>
              <w:t>临时需求、22调整</w:t>
            </w:r>
            <w:r w:rsidRPr="0004722D">
              <w:rPr>
                <w:color w:val="1F497D"/>
              </w:rPr>
              <w:t>-</w:t>
            </w:r>
            <w:r w:rsidRPr="0004722D">
              <w:rPr>
                <w:rFonts w:hAnsi="宋体" w:hint="eastAsia"/>
                <w:color w:val="1F497D"/>
              </w:rPr>
              <w:t>临时需求、23删除</w:t>
            </w:r>
            <w:r w:rsidRPr="0004722D">
              <w:rPr>
                <w:color w:val="1F497D"/>
              </w:rPr>
              <w:t>-</w:t>
            </w:r>
            <w:r w:rsidRPr="0004722D">
              <w:rPr>
                <w:rFonts w:hAnsi="宋体" w:hint="eastAsia"/>
                <w:color w:val="1F497D"/>
              </w:rPr>
              <w:t>临时需求、25调整</w:t>
            </w:r>
            <w:r w:rsidRPr="0004722D">
              <w:rPr>
                <w:color w:val="1F497D"/>
              </w:rPr>
              <w:t>-</w:t>
            </w:r>
            <w:r w:rsidRPr="0004722D">
              <w:rPr>
                <w:rFonts w:hAnsi="宋体" w:hint="eastAsia"/>
                <w:color w:val="1F497D"/>
              </w:rPr>
              <w:t>计划需求、26删除</w:t>
            </w:r>
            <w:r w:rsidRPr="0004722D">
              <w:rPr>
                <w:color w:val="1F497D"/>
              </w:rPr>
              <w:t>-</w:t>
            </w:r>
            <w:r w:rsidRPr="0004722D">
              <w:rPr>
                <w:rFonts w:hAnsi="宋体" w:hint="eastAsia"/>
                <w:color w:val="1F497D"/>
              </w:rPr>
              <w:t>计划需求、</w:t>
            </w:r>
            <w:r w:rsidRPr="0004722D">
              <w:rPr>
                <w:rFonts w:hAnsi="宋体" w:hint="eastAsia"/>
                <w:strike/>
                <w:color w:val="1F497D"/>
              </w:rPr>
              <w:t>27新增</w:t>
            </w:r>
            <w:r w:rsidRPr="0004722D">
              <w:rPr>
                <w:strike/>
                <w:color w:val="1F497D"/>
              </w:rPr>
              <w:t>-</w:t>
            </w:r>
            <w:r w:rsidRPr="0004722D">
              <w:rPr>
                <w:rFonts w:hAnsi="宋体" w:hint="eastAsia"/>
                <w:strike/>
                <w:color w:val="1F497D"/>
              </w:rPr>
              <w:t>计划需求（加车）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fullLoadWeight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满载重量（kg）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fullLoadVolume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满载容积（m3）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strike/>
                <w:color w:val="000000"/>
                <w:sz w:val="22"/>
              </w:rPr>
              <w:t>type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/>
                <w:strike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strike/>
                <w:color w:val="000000"/>
                <w:sz w:val="22"/>
              </w:rPr>
              <w:t>数据类型(1数据总量2拆分数据明细)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strike/>
                <w:color w:val="000000"/>
                <w:sz w:val="22"/>
              </w:rPr>
              <w:t>dataNum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/>
                <w:strike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strike/>
                <w:color w:val="000000"/>
                <w:sz w:val="22"/>
              </w:rPr>
              <w:t>数据总条数(type=1时必填)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strike/>
                <w:color w:val="000000"/>
                <w:sz w:val="22"/>
              </w:rPr>
              <w:t>vehicleNum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/>
                <w:strike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strike/>
                <w:color w:val="000000"/>
                <w:sz w:val="22"/>
              </w:rPr>
              <w:t>车辆数(type=1时必填)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linePassZoneInfoGroundDtos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List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经过点信息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effectDate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需求生效日期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invalidDate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需求失效日期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conveyanceType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运力类型(1=全货机,2=散航班,3=铁路,4=水运，5=干支线) 只会传5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5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planArriveTm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始发地计划到场时间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version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版本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arriveBatchDate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到达班次日期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srcCoordinate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发出网点对应的地址ID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FF0000"/>
                <w:sz w:val="22"/>
              </w:rPr>
            </w:pPr>
            <w:r w:rsidRPr="0004722D">
              <w:rPr>
                <w:rFonts w:hAnsi="宋体" w:cs="宋体" w:hint="eastAsia"/>
                <w:color w:val="FF0000"/>
                <w:sz w:val="22"/>
              </w:rPr>
              <w:t>N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30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srcNotZoneAddr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发出网点对应的地址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FF0000"/>
                <w:sz w:val="22"/>
              </w:rPr>
            </w:pPr>
            <w:r w:rsidRPr="0004722D">
              <w:rPr>
                <w:rFonts w:hAnsi="宋体" w:cs="宋体" w:hint="eastAsia"/>
                <w:color w:val="FF0000"/>
                <w:sz w:val="22"/>
              </w:rPr>
              <w:t>N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200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destCoordinate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到达网点对应的地址ID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FF0000"/>
                <w:sz w:val="22"/>
              </w:rPr>
            </w:pPr>
            <w:r w:rsidRPr="0004722D">
              <w:rPr>
                <w:rFonts w:hAnsi="宋体" w:cs="宋体" w:hint="eastAsia"/>
                <w:color w:val="FF0000"/>
                <w:sz w:val="22"/>
              </w:rPr>
              <w:t>N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30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lastRenderedPageBreak/>
              <w:t>destNotZoneAddr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到达网点对应的地址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FF0000"/>
                <w:sz w:val="22"/>
              </w:rPr>
            </w:pPr>
            <w:r w:rsidRPr="0004722D">
              <w:rPr>
                <w:rFonts w:hAnsi="宋体" w:cs="宋体" w:hint="eastAsia"/>
                <w:color w:val="FF0000"/>
                <w:sz w:val="22"/>
              </w:rPr>
              <w:t>N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200</w:t>
            </w:r>
          </w:p>
        </w:tc>
      </w:tr>
      <w:tr w:rsidR="00A97E2B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E2B" w:rsidRPr="0004722D" w:rsidRDefault="00A97E2B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requireCategory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E2B" w:rsidRPr="0004722D" w:rsidRDefault="00A97E2B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E2B" w:rsidRPr="0004722D" w:rsidRDefault="00A97E2B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需求类别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 ：</w:t>
            </w:r>
          </w:p>
          <w:p w:rsidR="00A97E2B" w:rsidRPr="0004722D" w:rsidRDefault="00A97E2B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常规线路        0</w:t>
            </w:r>
          </w:p>
          <w:p w:rsidR="00A97E2B" w:rsidRPr="0004722D" w:rsidRDefault="00A97E2B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大客户发运      1</w:t>
            </w:r>
          </w:p>
          <w:p w:rsidR="00A97E2B" w:rsidRPr="0004722D" w:rsidRDefault="00A97E2B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区域发运        2</w:t>
            </w:r>
          </w:p>
          <w:p w:rsidR="00A97E2B" w:rsidRPr="0004722D" w:rsidRDefault="00A97E2B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二程接驳        5</w:t>
            </w:r>
          </w:p>
          <w:p w:rsidR="00A97E2B" w:rsidRPr="0004722D" w:rsidRDefault="00A97E2B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重货快运        6</w:t>
            </w:r>
          </w:p>
          <w:p w:rsidR="00A97E2B" w:rsidRPr="0004722D" w:rsidRDefault="00A97E2B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冷运产品        7</w:t>
            </w:r>
          </w:p>
          <w:p w:rsidR="00A97E2B" w:rsidRPr="0004722D" w:rsidRDefault="00A97E2B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同城配          8</w:t>
            </w:r>
          </w:p>
          <w:p w:rsidR="00A97E2B" w:rsidRPr="0004722D" w:rsidRDefault="00A97E2B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重货专运        9</w:t>
            </w:r>
          </w:p>
          <w:p w:rsidR="00A97E2B" w:rsidRPr="0004722D" w:rsidRDefault="00A97E2B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内部件          13</w:t>
            </w:r>
          </w:p>
          <w:p w:rsidR="00A97E2B" w:rsidRPr="0004722D" w:rsidRDefault="00A97E2B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物料配送        14</w:t>
            </w:r>
          </w:p>
          <w:p w:rsidR="00A97E2B" w:rsidRPr="0004722D" w:rsidRDefault="00A97E2B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市场宣传        15</w:t>
            </w:r>
          </w:p>
          <w:p w:rsidR="00A97E2B" w:rsidRPr="0004722D" w:rsidRDefault="00A97E2B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网点搬迁        16</w:t>
            </w:r>
          </w:p>
          <w:p w:rsidR="00A97E2B" w:rsidRPr="0004722D" w:rsidRDefault="00A97E2B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同场操作        17</w:t>
            </w:r>
          </w:p>
          <w:p w:rsidR="00A97E2B" w:rsidRPr="0004722D" w:rsidRDefault="00A97E2B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零担            18</w:t>
            </w:r>
          </w:p>
          <w:p w:rsidR="00A97E2B" w:rsidRPr="0004722D" w:rsidRDefault="00A97E2B" w:rsidP="008845C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特殊收派        19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E2B" w:rsidRPr="0004722D" w:rsidRDefault="00A97E2B" w:rsidP="00AC5640">
            <w:pPr>
              <w:widowControl/>
              <w:rPr>
                <w:rFonts w:hAnsi="宋体" w:cs="宋体"/>
                <w:color w:val="FF0000"/>
                <w:sz w:val="22"/>
              </w:rPr>
            </w:pPr>
            <w:r w:rsidRPr="0004722D">
              <w:rPr>
                <w:rFonts w:hAnsi="宋体" w:cs="宋体" w:hint="eastAsia"/>
                <w:color w:val="FF0000"/>
                <w:sz w:val="22"/>
              </w:rPr>
              <w:t>N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7E2B" w:rsidRPr="0004722D" w:rsidRDefault="00A97E2B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creator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创建人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30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is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S</w:t>
            </w:r>
            <w:r w:rsidRPr="0004722D">
              <w:rPr>
                <w:rFonts w:hAnsi="宋体" w:cs="宋体"/>
                <w:color w:val="000000"/>
                <w:sz w:val="22"/>
              </w:rPr>
              <w:t>pecial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int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是否专项(0=否，1=大客户代码，2=项目代码)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big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C</w:t>
            </w:r>
            <w:r w:rsidRPr="0004722D">
              <w:rPr>
                <w:rFonts w:hAnsi="宋体" w:cs="宋体"/>
                <w:color w:val="000000"/>
                <w:sz w:val="22"/>
              </w:rPr>
              <w:t>ustomer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C</w:t>
            </w:r>
            <w:r w:rsidRPr="0004722D">
              <w:rPr>
                <w:rFonts w:hAnsi="宋体" w:cs="宋体"/>
                <w:color w:val="000000"/>
                <w:sz w:val="22"/>
              </w:rPr>
              <w:t>ode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大客户代码 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100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bigCustomerName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大客户名称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100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projectCode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项目编码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100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projectName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项目名称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100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send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Integer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是否发送(1=发送、0=不发)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,新增时传null，修改或者删除传1或0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userPhone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更新人的手机号码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9148DA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updater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更新人工号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0F1D98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0F1D98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srcDeptSiteId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0F1D98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0F1D98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发出网点对应的地址ID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0F1D98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923002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0F1D98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0F1D98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destDeptSiteId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0F1D98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0F1D98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到达网点对应的地址ID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0F1D98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923002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E63F33" w:rsidRPr="0004722D" w:rsidTr="00AC5640">
        <w:trPr>
          <w:trHeight w:val="270"/>
        </w:trPr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F33" w:rsidRPr="0004722D" w:rsidRDefault="00E63F33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bizType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F33" w:rsidRPr="0004722D" w:rsidRDefault="00E63F33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int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F33" w:rsidRPr="0004722D" w:rsidRDefault="00E63F33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业务类型(0=速运、1=同城、2=丰驰)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F33" w:rsidRPr="0004722D" w:rsidRDefault="008E0F83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F33" w:rsidRPr="0004722D" w:rsidRDefault="008E0F83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</w:t>
            </w:r>
          </w:p>
        </w:tc>
      </w:tr>
    </w:tbl>
    <w:p w:rsidR="009148DA" w:rsidRPr="0004722D" w:rsidRDefault="009148DA" w:rsidP="009148DA">
      <w:r w:rsidRPr="0004722D">
        <w:rPr>
          <w:rFonts w:hint="eastAsia"/>
        </w:rPr>
        <w:t>经过点对象</w:t>
      </w:r>
      <w:r w:rsidRPr="0004722D">
        <w:t>LinePassZoneInfo</w:t>
      </w:r>
      <w:r w:rsidRPr="0004722D">
        <w:rPr>
          <w:rFonts w:hint="eastAsia"/>
        </w:rPr>
        <w:t>Ground</w:t>
      </w:r>
      <w:r w:rsidRPr="0004722D">
        <w:t>Dto</w:t>
      </w: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2320"/>
        <w:gridCol w:w="1020"/>
        <w:gridCol w:w="4100"/>
        <w:gridCol w:w="1080"/>
        <w:gridCol w:w="1080"/>
      </w:tblGrid>
      <w:tr w:rsidR="009148DA" w:rsidRPr="0004722D" w:rsidTr="00AC5640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是否必填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字段长度</w:t>
            </w:r>
          </w:p>
        </w:tc>
      </w:tr>
      <w:tr w:rsidR="009148DA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mainLineRequireId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主线路需求ID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9148DA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lineRequireId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线路需求ID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9148DA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linePassZoneId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经过点ID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9148DA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passZoneCode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经过网点代码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9148DA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sortNum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经过顺序号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9148DA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lastestArriveTm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最晚到车时间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9148DA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arriveTm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到车时间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9148DA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departTm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发车时间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9148DA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lastRenderedPageBreak/>
              <w:t>waitTm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等待时长(分钟)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9148DA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jobType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作业类型（1.装，2.卸，3.装卸）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9148DA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sendBatchDate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发出班次日期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　</w:t>
            </w:r>
          </w:p>
        </w:tc>
      </w:tr>
      <w:tr w:rsidR="009148DA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sendWorkDay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发出班次日期工作日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</w:t>
            </w:r>
          </w:p>
        </w:tc>
      </w:tr>
      <w:tr w:rsidR="009148DA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sendBatchCode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发出班次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9148DA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arriveBatchCode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到达班次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  <w:tr w:rsidR="009148DA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lineDistance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线路里程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9148DA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planLoadWeight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计划装重量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9148DA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planUnloadWeight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计划卸重量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9148DA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planLoadQuantity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计划装票数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11</w:t>
            </w:r>
          </w:p>
        </w:tc>
      </w:tr>
      <w:tr w:rsidR="009148DA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planUnloadQuantity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计划卸票数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11</w:t>
            </w:r>
          </w:p>
        </w:tc>
      </w:tr>
      <w:tr w:rsidR="009148DA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planLoadRatio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计划装载率(重量)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9148DA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planQuantityRatio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Double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计划装载率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9148DA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crossDays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跨越天数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9148DA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planLoadVolume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计划装载体积（m3）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9148DA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planUnloadVolume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计划卸载体积（m3）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18,3</w:t>
            </w:r>
          </w:p>
        </w:tc>
      </w:tr>
      <w:tr w:rsidR="009148DA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createTm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创建时间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9148DA" w:rsidRPr="0004722D" w:rsidTr="00AC5640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version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版本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</w:t>
            </w:r>
          </w:p>
        </w:tc>
      </w:tr>
      <w:tr w:rsidR="009148DA" w:rsidRPr="0004722D" w:rsidTr="00AC5640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arriveBatchDate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到达班次日期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9148DA" w:rsidRPr="0004722D" w:rsidTr="00AC5640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passCoordinate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经停点经纬度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30</w:t>
            </w:r>
          </w:p>
        </w:tc>
      </w:tr>
      <w:tr w:rsidR="009148DA" w:rsidRPr="0004722D" w:rsidTr="00AC5640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passNotZoneAddr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经停点地址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8DA" w:rsidRPr="0004722D" w:rsidRDefault="009148DA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200</w:t>
            </w:r>
          </w:p>
        </w:tc>
      </w:tr>
      <w:tr w:rsidR="000F1D98" w:rsidRPr="0004722D" w:rsidTr="00AC5640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0F1D98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deptSiteId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0F1D98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0F1D98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地址ID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0F1D98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1D98" w:rsidRPr="0004722D" w:rsidRDefault="00923002" w:rsidP="00AC564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50</w:t>
            </w:r>
          </w:p>
        </w:tc>
      </w:tr>
    </w:tbl>
    <w:p w:rsidR="009148DA" w:rsidRPr="0004722D" w:rsidRDefault="009148DA" w:rsidP="009148DA"/>
    <w:p w:rsidR="00685BA3" w:rsidRPr="0004722D" w:rsidRDefault="00685BA3" w:rsidP="00685BA3">
      <w:pPr>
        <w:pStyle w:val="4"/>
      </w:pPr>
      <w:r w:rsidRPr="0004722D">
        <w:rPr>
          <w:rFonts w:hint="eastAsia"/>
        </w:rPr>
        <w:t>重要说明</w:t>
      </w:r>
    </w:p>
    <w:p w:rsidR="00441945" w:rsidRPr="0004722D" w:rsidRDefault="00441945" w:rsidP="00D47857">
      <w:pPr>
        <w:pStyle w:val="3"/>
      </w:pPr>
      <w:r w:rsidRPr="0004722D">
        <w:rPr>
          <w:rFonts w:hint="eastAsia"/>
        </w:rPr>
        <w:t>车辆订单监控信息</w:t>
      </w:r>
    </w:p>
    <w:p w:rsidR="00441945" w:rsidRPr="0004722D" w:rsidRDefault="00441945" w:rsidP="00441945">
      <w:pPr>
        <w:pStyle w:val="4"/>
      </w:pPr>
      <w:r w:rsidRPr="0004722D">
        <w:rPr>
          <w:rFonts w:hint="eastAsia"/>
        </w:rPr>
        <w:t>输出模块</w:t>
      </w:r>
    </w:p>
    <w:p w:rsidR="00441945" w:rsidRPr="0004722D" w:rsidRDefault="00441945" w:rsidP="00441945">
      <w:r w:rsidRPr="0004722D">
        <w:rPr>
          <w:rFonts w:hint="eastAsia"/>
        </w:rPr>
        <w:t>OMCS-RUSSIAN-JSTROM-CALC</w:t>
      </w:r>
    </w:p>
    <w:p w:rsidR="00441945" w:rsidRPr="0004722D" w:rsidRDefault="00441945" w:rsidP="00441945">
      <w:pPr>
        <w:pStyle w:val="4"/>
      </w:pPr>
      <w:r w:rsidRPr="0004722D">
        <w:rPr>
          <w:rFonts w:hint="eastAsia"/>
        </w:rPr>
        <w:t>KAFKA信息</w:t>
      </w:r>
    </w:p>
    <w:p w:rsidR="00441945" w:rsidRPr="0004722D" w:rsidRDefault="00441945" w:rsidP="00441945">
      <w:pPr>
        <w:ind w:left="720"/>
      </w:pPr>
      <w:r w:rsidRPr="0004722D">
        <w:rPr>
          <w:rFonts w:hint="eastAsia"/>
        </w:rPr>
        <w:t>写入模式：序列化</w:t>
      </w:r>
    </w:p>
    <w:p w:rsidR="00441945" w:rsidRPr="0004722D" w:rsidRDefault="00441945" w:rsidP="00441945">
      <w:pPr>
        <w:ind w:firstLine="720"/>
      </w:pPr>
      <w:r w:rsidRPr="0004722D">
        <w:rPr>
          <w:rFonts w:hint="eastAsia"/>
        </w:rPr>
        <w:t>KAFKA写入对象：</w:t>
      </w:r>
      <w:r w:rsidRPr="0004722D">
        <w:t>VehicleTaskDto</w:t>
      </w:r>
    </w:p>
    <w:p w:rsidR="00441945" w:rsidRPr="0004722D" w:rsidRDefault="00441945" w:rsidP="00441945">
      <w:pPr>
        <w:ind w:firstLine="720"/>
      </w:pPr>
      <w:r w:rsidRPr="0004722D">
        <w:rPr>
          <w:rFonts w:hint="eastAsia"/>
        </w:rPr>
        <w:t>队列：</w:t>
      </w:r>
      <w:r w:rsidRPr="0004722D">
        <w:t>SHIVA_OMCS_RUSSIAN_VEHICLE_TASK</w:t>
      </w:r>
    </w:p>
    <w:p w:rsidR="00441945" w:rsidRPr="0004722D" w:rsidRDefault="00441945" w:rsidP="00441945">
      <w:r w:rsidRPr="0004722D">
        <w:rPr>
          <w:rFonts w:hint="eastAsia"/>
        </w:rPr>
        <w:tab/>
        <w:t>集群：other2</w:t>
      </w:r>
    </w:p>
    <w:p w:rsidR="00441945" w:rsidRPr="0004722D" w:rsidRDefault="00441945" w:rsidP="00441945"/>
    <w:p w:rsidR="00441945" w:rsidRPr="0004722D" w:rsidRDefault="00441945" w:rsidP="00441945">
      <w:pPr>
        <w:pStyle w:val="4"/>
      </w:pPr>
      <w:r w:rsidRPr="0004722D">
        <w:rPr>
          <w:rFonts w:hint="eastAsia"/>
        </w:rPr>
        <w:t>DTO定义</w:t>
      </w:r>
    </w:p>
    <w:p w:rsidR="00441945" w:rsidRPr="0004722D" w:rsidRDefault="00441945" w:rsidP="00441945">
      <w:r w:rsidRPr="0004722D">
        <w:t>VehicleTaskDto</w:t>
      </w:r>
    </w:p>
    <w:tbl>
      <w:tblPr>
        <w:tblW w:w="9912" w:type="dxa"/>
        <w:tblLook w:val="04A0" w:firstRow="1" w:lastRow="0" w:firstColumn="1" w:lastColumn="0" w:noHBand="0" w:noVBand="1"/>
      </w:tblPr>
      <w:tblGrid>
        <w:gridCol w:w="2416"/>
        <w:gridCol w:w="2856"/>
        <w:gridCol w:w="2352"/>
        <w:gridCol w:w="709"/>
        <w:gridCol w:w="1675"/>
      </w:tblGrid>
      <w:tr w:rsidR="00441945" w:rsidRPr="0004722D" w:rsidTr="00625F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是否必填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字段长度</w:t>
            </w:r>
          </w:p>
        </w:tc>
      </w:tr>
      <w:tr w:rsidR="00441945" w:rsidRPr="0004722D" w:rsidTr="00625F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id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主键ID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41945" w:rsidRPr="0004722D" w:rsidTr="00625F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taskId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任务ID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41945" w:rsidRPr="0004722D" w:rsidTr="00625F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lineRequireId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计划/临时需求ID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41945" w:rsidRPr="0004722D" w:rsidTr="00625F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lineRequireDate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线路运行日期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41945" w:rsidRPr="0004722D" w:rsidTr="00625F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lastRenderedPageBreak/>
              <w:t>lineId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运能ID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41945" w:rsidRPr="0004722D" w:rsidTr="00625F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lineCode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线路编码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41945" w:rsidRPr="0004722D" w:rsidTr="00625F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vehicleSerial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车牌号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41945" w:rsidRPr="0004722D" w:rsidTr="00625F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driverId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司机ID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41945" w:rsidRPr="0004722D" w:rsidTr="00625F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driverName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司机名称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41945" w:rsidRPr="0004722D" w:rsidTr="00625F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telephoneNumber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司机联系电话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41945" w:rsidRPr="0004722D" w:rsidTr="00625F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mode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经营模式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41945" w:rsidRPr="0004722D" w:rsidTr="00625F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srcZoneCode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始发网点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41945" w:rsidRPr="0004722D" w:rsidTr="00625F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destZoneCode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目的网点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41945" w:rsidRPr="0004722D" w:rsidTr="00625F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capacityLoad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Double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运力载量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41945" w:rsidRPr="0004722D" w:rsidTr="00625F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transitType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运力类型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41945" w:rsidRPr="0004722D" w:rsidTr="00625F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fullLoadWeight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Double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满载重量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41945" w:rsidRPr="0004722D" w:rsidTr="00625F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transoportLevel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运输等级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41945" w:rsidRPr="0004722D" w:rsidTr="00625F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cvyName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运力名称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41945" w:rsidRPr="0004722D" w:rsidTr="00625F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vehicleType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车辆类型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41945" w:rsidRPr="0004722D" w:rsidTr="00625F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stopOver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FFF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是否经停(1表示经停，</w:t>
            </w:r>
          </w:p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0表示无经停)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41945" w:rsidRPr="0004722D" w:rsidTr="00625F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lineRequireDeptCode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线路所属网点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41945" w:rsidRPr="0004722D" w:rsidTr="00625F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lineAreaBelong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线路所属区部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41945" w:rsidRPr="0004722D" w:rsidTr="00625F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3075EB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passZoneList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FFF" w:rsidRPr="0004722D" w:rsidRDefault="003075EB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List</w:t>
            </w:r>
          </w:p>
          <w:p w:rsidR="00441945" w:rsidRPr="0004722D" w:rsidRDefault="003075EB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&lt;VehicleTaskPassZoneDto&gt;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3075EB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线路所属经过点信息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41945" w:rsidRPr="0004722D" w:rsidTr="00625F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3075EB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carStatus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3075EB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FFF" w:rsidRPr="0004722D" w:rsidRDefault="003075EB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车辆状态(1待指派,2</w:t>
            </w:r>
          </w:p>
          <w:p w:rsidR="00625FFF" w:rsidRPr="0004722D" w:rsidRDefault="003075EB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已指派,3待执行,4异常</w:t>
            </w:r>
          </w:p>
          <w:p w:rsidR="00441945" w:rsidRPr="0004722D" w:rsidRDefault="003075EB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,5执行中,6已完成,7取消)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41945" w:rsidRPr="0004722D" w:rsidTr="00625F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3075EB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errorInfo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3075EB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3075EB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异常信息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41945" w:rsidRPr="0004722D" w:rsidTr="00625F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3075EB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createTm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3075EB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3075EB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创建时间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41945" w:rsidRPr="0004722D" w:rsidTr="00625F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625FFF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lastUpdateTm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3075EB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3075EB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更新时间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41945" w:rsidRPr="0004722D" w:rsidTr="00625F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625FFF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attr1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625FFF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625FFF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扩展属性</w:t>
            </w:r>
            <w:r w:rsidR="008372BD" w:rsidRPr="0004722D">
              <w:rPr>
                <w:rFonts w:hAnsi="宋体" w:cs="宋体" w:hint="eastAsia"/>
                <w:color w:val="000000"/>
                <w:sz w:val="22"/>
              </w:rPr>
              <w:t>票数信息</w:t>
            </w:r>
            <w:r w:rsidR="00A557D8" w:rsidRPr="00A557D8">
              <w:rPr>
                <w:rFonts w:hAnsi="宋体" w:cs="宋体" w:hint="eastAsia"/>
                <w:color w:val="000000"/>
                <w:sz w:val="22"/>
              </w:rPr>
              <w:t>{l:装车票数,ol:其他网点装车票数,lw:装车重量,s:应到票数,n:未到票数,d:实到票数,od:其他网点卸车票数,w:实际重量,st:应到特殊快件,sp:应到包裹数,dp:实到包裹数</w:t>
            </w:r>
            <w:r w:rsidR="00137962">
              <w:rPr>
                <w:rFonts w:hAnsi="宋体" w:cs="宋体" w:hint="eastAsia"/>
                <w:color w:val="000000"/>
                <w:sz w:val="22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41945" w:rsidRPr="0004722D" w:rsidTr="00625F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625FFF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attr2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625FFF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625FFF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扩展属性</w:t>
            </w:r>
            <w:r w:rsidR="008372BD" w:rsidRPr="0004722D">
              <w:rPr>
                <w:rFonts w:hAnsi="宋体" w:cs="宋体" w:hint="eastAsia"/>
                <w:color w:val="000000"/>
                <w:sz w:val="22"/>
              </w:rPr>
              <w:t>车标号信息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41945" w:rsidRPr="0004722D" w:rsidTr="00625F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625FFF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attr3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625FFF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625FFF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扩展属性</w:t>
            </w:r>
            <w:r w:rsidR="008372BD" w:rsidRPr="0004722D">
              <w:rPr>
                <w:rFonts w:hAnsi="宋体" w:cs="宋体" w:hint="eastAsia"/>
                <w:color w:val="000000"/>
                <w:sz w:val="22"/>
              </w:rPr>
              <w:t>下一网点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41945" w:rsidRPr="0004722D" w:rsidTr="00625F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625FFF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attr4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625FFF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625FFF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扩展属性</w:t>
            </w:r>
            <w:r w:rsidR="008372BD" w:rsidRPr="0004722D">
              <w:rPr>
                <w:rFonts w:hAnsi="宋体" w:cs="宋体" w:hint="eastAsia"/>
                <w:color w:val="000000"/>
                <w:sz w:val="22"/>
              </w:rPr>
              <w:t>供应商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41945" w:rsidRPr="0004722D" w:rsidTr="00625F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625FFF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extAttr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625FFF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Map&lt;String, String&gt;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625FFF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扩展属性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41945" w:rsidRPr="0004722D" w:rsidTr="00625F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625FFF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lastRenderedPageBreak/>
              <w:t>requireCategory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625FFF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625FFF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需求类别(3为短驳)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41945" w:rsidRPr="0004722D" w:rsidTr="00625F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625FFF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lineRequireType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625FFF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625FFF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需求类型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41945" w:rsidRPr="0004722D" w:rsidTr="00625F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625FFF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lineDistance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625FFF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Double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625FFF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里程时长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41945" w:rsidRPr="0004722D" w:rsidTr="00625F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625FFF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stopOverZoneCode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625FFF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625FFF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经过网点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41945" w:rsidRPr="0004722D" w:rsidTr="00625F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625FFF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ownDeptCode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625FFF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625FFF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线路所属区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945" w:rsidRPr="0004722D" w:rsidRDefault="00441945" w:rsidP="00441945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075EB" w:rsidRPr="0004722D" w:rsidTr="00625F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srcZoneId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始发网点ID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075EB" w:rsidRPr="0004722D" w:rsidTr="00625F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srcNotZoneAddr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始发网点地址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075EB" w:rsidRPr="0004722D" w:rsidTr="00625F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srcCoordinate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始发网点经纬度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075EB" w:rsidRPr="0004722D" w:rsidTr="00625F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destZoneId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目的网点ID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075EB" w:rsidRPr="0004722D" w:rsidTr="00625F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destNotZoneAddr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目的网点地址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075EB" w:rsidRPr="0004722D" w:rsidTr="00625F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destCoordinate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目的网点经纬度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075EB" w:rsidRPr="0004722D" w:rsidTr="00625F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conveyanceType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运力类型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075EB" w:rsidRPr="0004722D" w:rsidTr="00625F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planReachTm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计划靠车时间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075EB" w:rsidRPr="0004722D" w:rsidTr="00625F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planDepartTm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计划发车时间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075EB" w:rsidRPr="0004722D" w:rsidTr="00625F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actualDepartTm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实际发车时间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075EB" w:rsidRPr="0004722D" w:rsidTr="00625F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preDepartTm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预计发车时间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075EB" w:rsidRPr="0004722D" w:rsidTr="00625F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planArriveTm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计划到达时间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075EB" w:rsidRPr="0004722D" w:rsidTr="00625F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actualArriveTm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实际到达时间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075EB" w:rsidRPr="0004722D" w:rsidTr="00625F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preArriveTm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预计到达时间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075EB" w:rsidRPr="0004722D" w:rsidTr="00625F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planSendBatch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计划发出班次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075EB" w:rsidRPr="0004722D" w:rsidTr="00625F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actualSendBatch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实际发出班次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075EB" w:rsidRPr="0004722D" w:rsidTr="00625FFF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planArriveBatch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计划到达班次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075EB" w:rsidRPr="0004722D" w:rsidTr="00625F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actualArriveBatch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实际到达班次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075EB" w:rsidRPr="0004722D" w:rsidTr="00625F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currentOpZoneCode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当前网点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075EB" w:rsidRPr="0004722D" w:rsidTr="00625F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requireUpdateEmp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需求更新人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075EB" w:rsidRPr="0004722D" w:rsidTr="00625F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requireVersion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需求版本号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EB" w:rsidRPr="0004722D" w:rsidRDefault="003075EB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625FFF" w:rsidRPr="0004722D" w:rsidTr="00625F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FFF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resultDesc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FFF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FFF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拒绝原因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FFF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FFF" w:rsidRPr="0004722D" w:rsidRDefault="00625FFF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625F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toGround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是否和ground交互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625F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srcDeptSiteId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始发网点地址id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625F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destDeptSiteId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目的网点地址ID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625F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currentOpZoneStatus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当前操作网点的状态，未到11,已到21,已发31,异常41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625F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currentOpZoneSortNum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当前操作网点顺序号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625F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destZoneUnloadTm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目的网点卸车时间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625F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lineDataSource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线路数据来源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625F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lineType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线路类型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625F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mainLineRequireId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主线路需求ID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625F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bizType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int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业务类型(0=速运、1=同城、2=丰驰)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625F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attr5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下一网点序列号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625F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attr6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扩展字段6，</w:t>
            </w:r>
            <w:r w:rsidR="008372BD" w:rsidRPr="0004722D">
              <w:rPr>
                <w:rFonts w:hAnsi="宋体" w:cs="宋体" w:hint="eastAsia"/>
                <w:color w:val="000000"/>
                <w:sz w:val="22"/>
              </w:rPr>
              <w:t>运行模式 1 单边 2对开 3往返 4串线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625F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lastRenderedPageBreak/>
              <w:t>attr7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下一网点动态预计到达时间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625F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attr8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下一网点最晚到车时间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625F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attr9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扩展字段9 暂未使用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625FFF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attr10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扩展字段10 暂未使用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</w:tbl>
    <w:p w:rsidR="003075EB" w:rsidRPr="0004722D" w:rsidRDefault="003075EB" w:rsidP="003075EB"/>
    <w:p w:rsidR="003075EB" w:rsidRPr="0004722D" w:rsidRDefault="003A6C6A" w:rsidP="003075EB">
      <w:r w:rsidRPr="0004722D">
        <w:t>VehicleTaskPassZoneDto</w:t>
      </w:r>
    </w:p>
    <w:tbl>
      <w:tblPr>
        <w:tblW w:w="10169" w:type="dxa"/>
        <w:tblLook w:val="04A0" w:firstRow="1" w:lastRow="0" w:firstColumn="1" w:lastColumn="0" w:noHBand="0" w:noVBand="1"/>
      </w:tblPr>
      <w:tblGrid>
        <w:gridCol w:w="2526"/>
        <w:gridCol w:w="2549"/>
        <w:gridCol w:w="2966"/>
        <w:gridCol w:w="633"/>
        <w:gridCol w:w="1495"/>
      </w:tblGrid>
      <w:tr w:rsidR="003A6C6A" w:rsidRPr="0004722D" w:rsidTr="008A184E">
        <w:trPr>
          <w:trHeight w:val="270"/>
        </w:trPr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是否必填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字段长度</w:t>
            </w:r>
          </w:p>
        </w:tc>
      </w:tr>
      <w:tr w:rsidR="003A6C6A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id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主键ID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A6C6A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taskId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任务ID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A6C6A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lineRequireId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计划/临时需求ID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A6C6A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palnPassZoneCode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计划经过点网点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A6C6A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actualPassZoneCode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实际经过点网点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A6C6A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sortNum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Integer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经过点顺序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A6C6A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planDepartTm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计划发车时间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A6C6A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actualDepartTm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实际发车时间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A6C6A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preDepartTm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预计发车时间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A6C6A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planArriveTm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计划到车时间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A6C6A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actualArriveTm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实际到车时间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A6C6A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preArriveTm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预计到车时间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A6C6A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planSendBatch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计划发出班次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A6C6A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planArriveBatch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计划到达班次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A6C6A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actualSendBatch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实际发出班次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A6C6A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actualArriveBatch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实际到达班次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A6C6A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barOpCode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巴枪操作码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A6C6A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barScanTm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巴枪扫描时间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A6C6A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jobType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Integer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装卸类型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A6C6A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errorInfo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异常信息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A6C6A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createTm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创建时间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A6C6A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lastUpdateTm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更新时间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A6C6A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attr1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扩展属性</w:t>
            </w:r>
            <w:r w:rsidR="00137962" w:rsidRPr="0004722D">
              <w:rPr>
                <w:rFonts w:hAnsi="宋体" w:cs="宋体" w:hint="eastAsia"/>
                <w:color w:val="000000"/>
                <w:sz w:val="22"/>
              </w:rPr>
              <w:t>票数信息</w:t>
            </w:r>
            <w:r w:rsidR="00137962" w:rsidRPr="00A557D8">
              <w:rPr>
                <w:rFonts w:hAnsi="宋体" w:cs="宋体" w:hint="eastAsia"/>
                <w:color w:val="000000"/>
                <w:sz w:val="22"/>
              </w:rPr>
              <w:t>{l:装车票数,ol:其他网点装车票数,lw:装车重量,s:应到票数,n:未到票数,d:实到票数,od:其他网点卸车票数,w:实际重量,st:应到特殊快件,sp:应到包裹数,dp:实到包裹数</w:t>
            </w:r>
            <w:r w:rsidR="00137962">
              <w:rPr>
                <w:rFonts w:hAnsi="宋体" w:cs="宋体" w:hint="eastAsia"/>
                <w:color w:val="000000"/>
                <w:sz w:val="22"/>
              </w:rPr>
              <w:t>}</w:t>
            </w:r>
            <w:bookmarkStart w:id="0" w:name="_GoBack"/>
            <w:bookmarkEnd w:id="0"/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A6C6A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attr2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扩展属性</w:t>
            </w:r>
            <w:r w:rsidR="00F30162" w:rsidRPr="0004722D">
              <w:rPr>
                <w:rFonts w:hAnsi="宋体" w:cs="宋体" w:hint="eastAsia"/>
                <w:color w:val="000000"/>
                <w:sz w:val="22"/>
              </w:rPr>
              <w:t>车标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A6C6A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lastRenderedPageBreak/>
              <w:t>attr3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F30162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扩展属性</w:t>
            </w:r>
            <w:r w:rsidR="00F30162" w:rsidRPr="0004722D">
              <w:rPr>
                <w:rFonts w:hAnsi="宋体" w:cs="宋体" w:hint="eastAsia"/>
                <w:color w:val="000000"/>
                <w:sz w:val="22"/>
              </w:rPr>
              <w:t>app上传经纬度左进右出|号分割：121.12,34.22|121.12,34.45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A6C6A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extAttr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Map&lt;String, String&gt;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扩展属性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A6C6A" w:rsidRPr="0004722D" w:rsidTr="008A184E">
        <w:trPr>
          <w:trHeight w:val="270"/>
        </w:trPr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sendTaskId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发出任务ID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A6C6A" w:rsidRPr="0004722D" w:rsidTr="008A184E">
        <w:trPr>
          <w:trHeight w:val="270"/>
        </w:trPr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arriveTaskId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到达任务ID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A6C6A" w:rsidRPr="0004722D" w:rsidTr="008A184E">
        <w:trPr>
          <w:trHeight w:val="270"/>
        </w:trPr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lineRequireDate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线路需求日期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A6C6A" w:rsidRPr="0004722D" w:rsidTr="008A184E">
        <w:trPr>
          <w:trHeight w:val="270"/>
        </w:trPr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passZoneCode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经过网点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A6C6A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passZoneId;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经过网点ID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A6C6A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passNotZoneId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经过网点地址ID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A6C6A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passZoneAddr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经过网点地址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A6C6A" w:rsidRPr="0004722D" w:rsidTr="008A184E">
        <w:trPr>
          <w:trHeight w:val="270"/>
        </w:trPr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passZoneCoordinate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经过网点经纬度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A6C6A" w:rsidRPr="0004722D" w:rsidTr="008A184E">
        <w:trPr>
          <w:trHeight w:val="270"/>
        </w:trPr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preSendBatch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预计发出班次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A6C6A" w:rsidRPr="0004722D" w:rsidTr="008A184E">
        <w:trPr>
          <w:trHeight w:val="270"/>
        </w:trPr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preArriveBatch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预计到达班次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A6C6A" w:rsidRPr="0004722D" w:rsidTr="008A184E">
        <w:trPr>
          <w:trHeight w:val="270"/>
        </w:trPr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lineDistance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Double</w:t>
            </w: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里程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A6C6A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costTime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Integer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耗时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A6C6A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zoneStatus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A8350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Integer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网点状态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6C6A" w:rsidRPr="0004722D" w:rsidRDefault="003A6C6A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A83503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3503" w:rsidRPr="0004722D" w:rsidRDefault="00A8350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PlanSendBatchDt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3503" w:rsidRPr="0004722D" w:rsidRDefault="00A8350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3503" w:rsidRPr="0004722D" w:rsidRDefault="00A8350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计划发出班次日期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3503" w:rsidRPr="0004722D" w:rsidRDefault="00A8350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3503" w:rsidRPr="0004722D" w:rsidRDefault="00A8350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A83503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3503" w:rsidRPr="0004722D" w:rsidRDefault="00A8350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preSendBatchDt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3503" w:rsidRPr="0004722D" w:rsidRDefault="00A8350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3503" w:rsidRPr="0004722D" w:rsidRDefault="00A8350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预计发出班次日期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3503" w:rsidRPr="0004722D" w:rsidRDefault="00A8350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3503" w:rsidRPr="0004722D" w:rsidRDefault="00A8350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A83503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3503" w:rsidRPr="0004722D" w:rsidRDefault="00F62926" w:rsidP="00F62926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actualSendBatchDt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3503" w:rsidRPr="0004722D" w:rsidRDefault="00A8350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3503" w:rsidRPr="0004722D" w:rsidRDefault="00F62926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实际发出班次日期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3503" w:rsidRPr="0004722D" w:rsidRDefault="00A8350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3503" w:rsidRPr="0004722D" w:rsidRDefault="00A8350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A83503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3503" w:rsidRPr="0004722D" w:rsidRDefault="00F62926" w:rsidP="00F62926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planArriveBatchDt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3503" w:rsidRPr="0004722D" w:rsidRDefault="00A8350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3503" w:rsidRPr="0004722D" w:rsidRDefault="00F62926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计划到达班次日期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3503" w:rsidRPr="0004722D" w:rsidRDefault="00A8350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3503" w:rsidRPr="0004722D" w:rsidRDefault="00A8350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A83503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3503" w:rsidRPr="0004722D" w:rsidRDefault="00A8350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preArriveBatchDt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3503" w:rsidRPr="0004722D" w:rsidRDefault="00A8350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3503" w:rsidRPr="0004722D" w:rsidRDefault="00A8350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预计到达班次日期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3503" w:rsidRPr="0004722D" w:rsidRDefault="00A8350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3503" w:rsidRPr="0004722D" w:rsidRDefault="00A8350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A83503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3503" w:rsidRPr="0004722D" w:rsidRDefault="00A8350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actualArriveBatchDt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3503" w:rsidRPr="0004722D" w:rsidRDefault="00A8350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3503" w:rsidRPr="0004722D" w:rsidRDefault="00A8350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实际班次日期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3503" w:rsidRPr="0004722D" w:rsidRDefault="00A8350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3503" w:rsidRPr="0004722D" w:rsidRDefault="00A8350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8A184E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6F12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lastArriveTm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6F12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6F12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最晚到车时间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52FA3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6F12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352FA3">
              <w:rPr>
                <w:rFonts w:hAnsi="宋体" w:cs="宋体"/>
                <w:color w:val="000000"/>
                <w:sz w:val="22"/>
              </w:rPr>
              <w:t>deptSiteId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6F12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352FA3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6F12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352FA3">
              <w:rPr>
                <w:rFonts w:hAnsi="宋体" w:cs="宋体" w:hint="eastAsia"/>
                <w:color w:val="000000"/>
                <w:sz w:val="22"/>
              </w:rPr>
              <w:t>经过网点ID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52FA3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6F12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352FA3">
              <w:rPr>
                <w:rFonts w:hAnsi="宋体" w:cs="宋体"/>
                <w:color w:val="000000"/>
                <w:sz w:val="22"/>
              </w:rPr>
              <w:t>trmsInOpTm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6F12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352FA3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6F12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352FA3">
              <w:rPr>
                <w:rFonts w:hAnsi="宋体" w:cs="宋体" w:hint="eastAsia"/>
                <w:color w:val="000000"/>
                <w:sz w:val="22"/>
              </w:rPr>
              <w:t>trms 进闸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52FA3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6F12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352FA3">
              <w:rPr>
                <w:rFonts w:hAnsi="宋体" w:cs="宋体"/>
                <w:color w:val="000000"/>
                <w:sz w:val="22"/>
              </w:rPr>
              <w:t>trmsOutOpTm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6F12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352FA3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6F12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352FA3">
              <w:rPr>
                <w:rFonts w:hAnsi="宋体" w:cs="宋体" w:hint="eastAsia"/>
                <w:color w:val="000000"/>
                <w:sz w:val="22"/>
              </w:rPr>
              <w:t>trms 出闸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52FA3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6F12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352FA3">
              <w:rPr>
                <w:rFonts w:hAnsi="宋体" w:cs="宋体"/>
                <w:color w:val="000000"/>
                <w:sz w:val="22"/>
              </w:rPr>
              <w:t>carCloseOptm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6F12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352FA3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6F12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352FA3">
              <w:rPr>
                <w:rFonts w:hAnsi="宋体" w:cs="宋体" w:hint="eastAsia"/>
                <w:color w:val="000000"/>
                <w:sz w:val="22"/>
              </w:rPr>
              <w:t>封车时间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52FA3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6F12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352FA3">
              <w:rPr>
                <w:rFonts w:hAnsi="宋体" w:cs="宋体"/>
                <w:color w:val="000000"/>
                <w:sz w:val="22"/>
              </w:rPr>
              <w:t>carOpenOptm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6F12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352FA3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6F12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352FA3">
              <w:rPr>
                <w:rFonts w:hAnsi="宋体" w:cs="宋体" w:hint="eastAsia"/>
                <w:color w:val="000000"/>
                <w:sz w:val="22"/>
              </w:rPr>
              <w:t>解封车时间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52FA3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6F12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352FA3">
              <w:rPr>
                <w:rFonts w:hAnsi="宋体" w:cs="宋体"/>
                <w:color w:val="000000"/>
                <w:sz w:val="22"/>
              </w:rPr>
              <w:t>firstUnloadOptm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6F12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352FA3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6F12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352FA3">
              <w:rPr>
                <w:rFonts w:hAnsi="宋体" w:cs="宋体" w:hint="eastAsia"/>
                <w:color w:val="000000"/>
                <w:sz w:val="22"/>
              </w:rPr>
              <w:t>第一票卸车时间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52FA3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6F12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352FA3">
              <w:rPr>
                <w:rFonts w:hAnsi="宋体" w:cs="宋体"/>
                <w:color w:val="000000"/>
                <w:sz w:val="22"/>
              </w:rPr>
              <w:t>lastLoadOpTm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6F12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352FA3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6F12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352FA3">
              <w:rPr>
                <w:rFonts w:hAnsi="宋体" w:cs="宋体" w:hint="eastAsia"/>
                <w:color w:val="000000"/>
                <w:sz w:val="22"/>
              </w:rPr>
              <w:t>最后一票装车时间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52FA3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6F12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352FA3">
              <w:rPr>
                <w:rFonts w:hAnsi="宋体" w:cs="宋体"/>
                <w:color w:val="000000"/>
                <w:sz w:val="22"/>
              </w:rPr>
              <w:t>gisInTm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6F12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352FA3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6F12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352FA3">
              <w:rPr>
                <w:rFonts w:hAnsi="宋体" w:cs="宋体" w:hint="eastAsia"/>
                <w:color w:val="000000"/>
                <w:sz w:val="22"/>
              </w:rPr>
              <w:t>首次进围栏时间（gis）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52FA3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6F12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352FA3">
              <w:rPr>
                <w:rFonts w:hAnsi="宋体" w:cs="宋体"/>
                <w:color w:val="000000"/>
                <w:sz w:val="22"/>
              </w:rPr>
              <w:t>gisOutTm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6F12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352FA3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6F12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352FA3">
              <w:rPr>
                <w:rFonts w:hAnsi="宋体" w:cs="宋体" w:hint="eastAsia"/>
                <w:color w:val="000000"/>
                <w:sz w:val="22"/>
              </w:rPr>
              <w:t>首次出围栏时间（gis）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52FA3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6F12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352FA3">
              <w:rPr>
                <w:rFonts w:hAnsi="宋体" w:cs="宋体"/>
                <w:color w:val="000000"/>
                <w:sz w:val="22"/>
              </w:rPr>
              <w:t>appDepartTm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6F12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352FA3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6F12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352FA3">
              <w:rPr>
                <w:rFonts w:hAnsi="宋体" w:cs="宋体" w:hint="eastAsia"/>
                <w:color w:val="000000"/>
                <w:sz w:val="22"/>
              </w:rPr>
              <w:t>APP发出时间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352FA3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6F12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352FA3">
              <w:rPr>
                <w:rFonts w:hAnsi="宋体" w:cs="宋体"/>
                <w:color w:val="000000"/>
                <w:sz w:val="22"/>
              </w:rPr>
              <w:t>appArriveTm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6F12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352FA3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6F123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352FA3">
              <w:rPr>
                <w:rFonts w:hAnsi="宋体" w:cs="宋体" w:hint="eastAsia"/>
                <w:color w:val="000000"/>
                <w:sz w:val="22"/>
              </w:rPr>
              <w:t>APP到达时间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FA3" w:rsidRPr="0004722D" w:rsidRDefault="00352FA3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8A184E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8A184E">
              <w:rPr>
                <w:rFonts w:hAnsi="宋体" w:cs="宋体"/>
                <w:color w:val="000000"/>
                <w:sz w:val="22"/>
              </w:rPr>
              <w:t>loadContnrNos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8A184E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533B51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533B51">
              <w:rPr>
                <w:rFonts w:hAnsi="宋体" w:cs="宋体" w:hint="eastAsia"/>
                <w:color w:val="000000"/>
                <w:sz w:val="22"/>
              </w:rPr>
              <w:t>装车车标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8A184E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8A184E">
              <w:rPr>
                <w:rFonts w:hAnsi="宋体" w:cs="宋体"/>
                <w:color w:val="000000"/>
                <w:sz w:val="22"/>
              </w:rPr>
              <w:t>arriveContnrNos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8A184E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533B51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533B51">
              <w:rPr>
                <w:rFonts w:hAnsi="宋体" w:cs="宋体" w:hint="eastAsia"/>
                <w:color w:val="000000"/>
                <w:sz w:val="22"/>
              </w:rPr>
              <w:t>应到车标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8A184E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8A184E">
              <w:rPr>
                <w:rFonts w:hAnsi="宋体" w:cs="宋体"/>
                <w:color w:val="000000"/>
                <w:sz w:val="22"/>
              </w:rPr>
              <w:t>unloadContnrNos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8A184E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533B51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533B51">
              <w:rPr>
                <w:rFonts w:hAnsi="宋体" w:cs="宋体" w:hint="eastAsia"/>
                <w:color w:val="000000"/>
                <w:sz w:val="22"/>
              </w:rPr>
              <w:t>卸车车标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8A184E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8A184E">
              <w:rPr>
                <w:rFonts w:hAnsi="宋体" w:cs="宋体"/>
                <w:color w:val="000000"/>
                <w:sz w:val="22"/>
              </w:rPr>
              <w:t>actualDepTmDataSource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8A184E">
              <w:rPr>
                <w:rFonts w:hAnsi="宋体" w:cs="宋体"/>
                <w:color w:val="000000"/>
                <w:sz w:val="22"/>
              </w:rPr>
              <w:t>Integer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533B51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533B51">
              <w:rPr>
                <w:rFonts w:hAnsi="宋体" w:cs="宋体" w:hint="eastAsia"/>
                <w:color w:val="000000"/>
                <w:sz w:val="22"/>
              </w:rPr>
              <w:t>实际发车时间取值来源(1：app发车、2：重算的gis出栏时间 、3:gis出栏时间,4：封车时间，5：场地出闸,6：最后一票装车时间。)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8A184E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8A184E">
              <w:rPr>
                <w:rFonts w:hAnsi="宋体" w:cs="宋体"/>
                <w:color w:val="000000"/>
                <w:sz w:val="22"/>
              </w:rPr>
              <w:t>actualArrTmDataSource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8A184E">
              <w:rPr>
                <w:rFonts w:hAnsi="宋体" w:cs="宋体"/>
                <w:color w:val="000000"/>
                <w:sz w:val="22"/>
              </w:rPr>
              <w:t>Integer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533B51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533B51">
              <w:rPr>
                <w:rFonts w:hAnsi="宋体" w:cs="宋体" w:hint="eastAsia"/>
                <w:color w:val="000000"/>
                <w:sz w:val="22"/>
              </w:rPr>
              <w:t>实际到车时间取值来源(1：</w:t>
            </w:r>
            <w:r w:rsidRPr="00533B51">
              <w:rPr>
                <w:rFonts w:hAnsi="宋体" w:cs="宋体" w:hint="eastAsia"/>
                <w:color w:val="000000"/>
                <w:sz w:val="22"/>
              </w:rPr>
              <w:lastRenderedPageBreak/>
              <w:t>app到车、2：重算的gis进栏时间 、3:gis进栏时间,4：封车时间，5：场地进闸,6：第一票卸车时间。)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8A184E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8A184E">
              <w:rPr>
                <w:rFonts w:hAnsi="宋体" w:cs="宋体"/>
                <w:color w:val="000000"/>
                <w:sz w:val="22"/>
              </w:rPr>
              <w:lastRenderedPageBreak/>
              <w:t>attr4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8A184E">
              <w:rPr>
                <w:rFonts w:hAnsi="宋体" w:cs="宋体"/>
                <w:color w:val="000000"/>
                <w:sz w:val="22"/>
              </w:rPr>
              <w:t>Integer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8A184E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8A184E">
              <w:rPr>
                <w:rFonts w:hAnsi="宋体" w:cs="宋体"/>
                <w:color w:val="000000"/>
                <w:sz w:val="22"/>
              </w:rPr>
              <w:t>attr5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8A184E">
              <w:rPr>
                <w:rFonts w:hAnsi="宋体" w:cs="宋体"/>
                <w:color w:val="000000"/>
                <w:sz w:val="22"/>
              </w:rPr>
              <w:t>Integer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8A184E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8A184E">
              <w:rPr>
                <w:rFonts w:hAnsi="宋体" w:cs="宋体"/>
                <w:color w:val="000000"/>
                <w:sz w:val="22"/>
              </w:rPr>
              <w:t>Attr</w:t>
            </w:r>
            <w:r>
              <w:rPr>
                <w:rFonts w:hAnsi="宋体" w:cs="宋体" w:hint="eastAsia"/>
                <w:color w:val="000000"/>
                <w:sz w:val="22"/>
              </w:rPr>
              <w:t>6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8A184E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外圈电子围栏时间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8A184E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8A184E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8A184E">
              <w:rPr>
                <w:rFonts w:hAnsi="宋体" w:cs="宋体"/>
                <w:color w:val="000000"/>
                <w:sz w:val="22"/>
              </w:rPr>
              <w:t>attr7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8A184E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8A184E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8A184E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8A184E">
              <w:rPr>
                <w:rFonts w:hAnsi="宋体" w:cs="宋体"/>
                <w:color w:val="000000"/>
                <w:sz w:val="22"/>
              </w:rPr>
              <w:t>attr8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8A184E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8A184E">
              <w:rPr>
                <w:rFonts w:hAnsi="宋体" w:cs="宋体" w:hint="eastAsia"/>
                <w:color w:val="000000"/>
                <w:sz w:val="22"/>
              </w:rPr>
              <w:t>已到未卸占比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8A184E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8A184E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8A184E">
              <w:rPr>
                <w:rFonts w:hAnsi="宋体" w:cs="宋体"/>
                <w:color w:val="000000"/>
                <w:sz w:val="22"/>
              </w:rPr>
              <w:t>attr9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8A184E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8A184E">
              <w:rPr>
                <w:rFonts w:hAnsi="宋体" w:cs="宋体" w:hint="eastAsia"/>
                <w:color w:val="000000"/>
                <w:sz w:val="22"/>
              </w:rPr>
              <w:t>封车码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8A184E" w:rsidRPr="0004722D" w:rsidTr="008A184E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8A184E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8A184E">
              <w:rPr>
                <w:rFonts w:hAnsi="宋体" w:cs="宋体"/>
                <w:color w:val="000000"/>
                <w:sz w:val="22"/>
              </w:rPr>
              <w:t>attr10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8A184E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184E" w:rsidRPr="0004722D" w:rsidRDefault="008A184E" w:rsidP="00A83503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</w:tbl>
    <w:p w:rsidR="003A6C6A" w:rsidRPr="0004722D" w:rsidRDefault="003A6C6A" w:rsidP="003075EB"/>
    <w:p w:rsidR="003075EB" w:rsidRPr="0004722D" w:rsidRDefault="003075EB" w:rsidP="003075EB"/>
    <w:p w:rsidR="00A15482" w:rsidRPr="0004722D" w:rsidRDefault="00D73406" w:rsidP="00D47857">
      <w:pPr>
        <w:pStyle w:val="3"/>
      </w:pPr>
      <w:r w:rsidRPr="0004722D">
        <w:rPr>
          <w:rFonts w:hint="eastAsia"/>
        </w:rPr>
        <w:t>RUSSIAN推送给GIS的</w:t>
      </w:r>
      <w:r w:rsidR="00A15482" w:rsidRPr="0004722D">
        <w:rPr>
          <w:rFonts w:hint="eastAsia"/>
        </w:rPr>
        <w:t>经停信息</w:t>
      </w:r>
    </w:p>
    <w:p w:rsidR="00A15482" w:rsidRPr="0004722D" w:rsidRDefault="00A15482" w:rsidP="00A15482">
      <w:pPr>
        <w:pStyle w:val="4"/>
      </w:pPr>
      <w:r w:rsidRPr="0004722D">
        <w:rPr>
          <w:rFonts w:hint="eastAsia"/>
        </w:rPr>
        <w:t>输出模块</w:t>
      </w:r>
    </w:p>
    <w:p w:rsidR="00A15482" w:rsidRPr="0004722D" w:rsidRDefault="00A15482" w:rsidP="00A15482">
      <w:r w:rsidRPr="0004722D">
        <w:rPr>
          <w:rFonts w:hint="eastAsia"/>
        </w:rPr>
        <w:t>OMCS-RUSSIAN-JSTROM-CALC</w:t>
      </w:r>
    </w:p>
    <w:p w:rsidR="00A15482" w:rsidRPr="0004722D" w:rsidRDefault="00A15482" w:rsidP="00A15482">
      <w:pPr>
        <w:pStyle w:val="4"/>
      </w:pPr>
      <w:r w:rsidRPr="0004722D">
        <w:rPr>
          <w:rFonts w:hint="eastAsia"/>
        </w:rPr>
        <w:t>KAFKA信息</w:t>
      </w:r>
    </w:p>
    <w:p w:rsidR="00A15482" w:rsidRPr="0004722D" w:rsidRDefault="00A15482" w:rsidP="00A15482">
      <w:pPr>
        <w:ind w:left="720"/>
      </w:pPr>
      <w:r w:rsidRPr="0004722D">
        <w:rPr>
          <w:rFonts w:hint="eastAsia"/>
        </w:rPr>
        <w:t>写入模式：序列化</w:t>
      </w:r>
    </w:p>
    <w:p w:rsidR="00A15482" w:rsidRPr="0004722D" w:rsidRDefault="00A15482" w:rsidP="00A15482">
      <w:pPr>
        <w:ind w:firstLine="720"/>
      </w:pPr>
      <w:r w:rsidRPr="0004722D">
        <w:rPr>
          <w:rFonts w:hint="eastAsia"/>
        </w:rPr>
        <w:t>KAFKA写入对象：</w:t>
      </w:r>
      <w:r w:rsidRPr="0004722D">
        <w:t>OrderInfoToGisDto</w:t>
      </w:r>
    </w:p>
    <w:p w:rsidR="00A15482" w:rsidRPr="0004722D" w:rsidRDefault="00A15482" w:rsidP="00A15482">
      <w:pPr>
        <w:ind w:firstLine="720"/>
      </w:pPr>
      <w:r w:rsidRPr="0004722D">
        <w:rPr>
          <w:rFonts w:hint="eastAsia"/>
        </w:rPr>
        <w:t>队列：</w:t>
      </w:r>
      <w:r w:rsidRPr="0004722D">
        <w:t>SHIVA_OMCS_RUSSIAN_TO_GIS</w:t>
      </w:r>
    </w:p>
    <w:p w:rsidR="00A15482" w:rsidRPr="0004722D" w:rsidRDefault="00A15482" w:rsidP="00A15482">
      <w:r w:rsidRPr="0004722D">
        <w:rPr>
          <w:rFonts w:hint="eastAsia"/>
        </w:rPr>
        <w:tab/>
        <w:t>集群：other2</w:t>
      </w:r>
    </w:p>
    <w:p w:rsidR="00A15482" w:rsidRPr="0004722D" w:rsidRDefault="00A15482" w:rsidP="00A15482"/>
    <w:p w:rsidR="00A15482" w:rsidRPr="0004722D" w:rsidRDefault="00A15482" w:rsidP="00A15482">
      <w:pPr>
        <w:pStyle w:val="4"/>
      </w:pPr>
      <w:r w:rsidRPr="0004722D">
        <w:rPr>
          <w:rFonts w:hint="eastAsia"/>
        </w:rPr>
        <w:t>DTO定义</w:t>
      </w:r>
    </w:p>
    <w:p w:rsidR="00A15482" w:rsidRPr="0004722D" w:rsidRDefault="00A15482" w:rsidP="00A15482">
      <w:r w:rsidRPr="0004722D">
        <w:t>OrderInfoToGisDto</w:t>
      </w:r>
    </w:p>
    <w:tbl>
      <w:tblPr>
        <w:tblW w:w="10193" w:type="dxa"/>
        <w:tblLook w:val="04A0" w:firstRow="1" w:lastRow="0" w:firstColumn="1" w:lastColumn="0" w:noHBand="0" w:noVBand="1"/>
      </w:tblPr>
      <w:tblGrid>
        <w:gridCol w:w="2526"/>
        <w:gridCol w:w="3186"/>
        <w:gridCol w:w="2097"/>
        <w:gridCol w:w="709"/>
        <w:gridCol w:w="1675"/>
      </w:tblGrid>
      <w:tr w:rsidR="00A15482" w:rsidRPr="0004722D" w:rsidTr="004214E1">
        <w:trPr>
          <w:trHeight w:val="270"/>
        </w:trPr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是否必填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字段长度</w:t>
            </w:r>
          </w:p>
        </w:tc>
      </w:tr>
      <w:tr w:rsidR="00A15482" w:rsidRPr="0004722D" w:rsidTr="004214E1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taskId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任务ID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A15482" w:rsidRPr="0004722D" w:rsidTr="004214E1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lineRequireId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计划/临时需求ID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A15482" w:rsidRPr="0004722D" w:rsidTr="004214E1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version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版本号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A15482" w:rsidRPr="0004722D" w:rsidTr="004214E1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orderPassZoneInfoList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List&lt;</w:t>
            </w:r>
            <w:r w:rsidRPr="0004722D">
              <w:rPr>
                <w:rFonts w:hAnsi="宋体" w:cs="宋体"/>
                <w:color w:val="000000"/>
                <w:sz w:val="22"/>
              </w:rPr>
              <w:t>OrderPassZoneInfoDto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 &gt;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经停列表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214E1" w:rsidRPr="0004722D" w:rsidTr="004214E1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14E1" w:rsidRPr="0004722D" w:rsidRDefault="004214E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vehicleSerial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14E1" w:rsidRPr="0004722D" w:rsidRDefault="004214E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14E1" w:rsidRPr="0004722D" w:rsidRDefault="004214E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车牌号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14E1" w:rsidRPr="0004722D" w:rsidRDefault="004214E1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14E1" w:rsidRPr="0004722D" w:rsidRDefault="004214E1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0A3A40" w:rsidRPr="0004722D" w:rsidTr="004214E1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3A40" w:rsidRPr="0004722D" w:rsidRDefault="000A3A4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planReachTm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3A40" w:rsidRPr="0004722D" w:rsidRDefault="000A3A4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3A40" w:rsidRPr="0004722D" w:rsidRDefault="000A3A4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计划靠车时间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3A40" w:rsidRPr="0004722D" w:rsidRDefault="000A3A40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3A40" w:rsidRPr="0004722D" w:rsidRDefault="000A3A40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214E1" w:rsidRPr="0004722D" w:rsidTr="004214E1">
        <w:trPr>
          <w:trHeight w:val="27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14E1" w:rsidRPr="0004722D" w:rsidRDefault="004214E1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carStatus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14E1" w:rsidRPr="0004722D" w:rsidRDefault="004214E1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14E1" w:rsidRPr="0004722D" w:rsidRDefault="004214E1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车辆状态(1待指派,2已指派,3待执行,4执行中,5已完成,6异常,7取消)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14E1" w:rsidRPr="0004722D" w:rsidRDefault="004214E1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14E1" w:rsidRPr="0004722D" w:rsidRDefault="004214E1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</w:tbl>
    <w:p w:rsidR="00A15482" w:rsidRPr="0004722D" w:rsidRDefault="00A15482" w:rsidP="00A15482"/>
    <w:p w:rsidR="00A15482" w:rsidRPr="0004722D" w:rsidRDefault="0083504B" w:rsidP="00A15482">
      <w:r w:rsidRPr="0004722D">
        <w:rPr>
          <w:rFonts w:hAnsi="宋体" w:cs="宋体"/>
          <w:color w:val="000000"/>
          <w:sz w:val="22"/>
        </w:rPr>
        <w:t>OrderPassZoneInfoDto</w:t>
      </w:r>
    </w:p>
    <w:tbl>
      <w:tblPr>
        <w:tblW w:w="10424" w:type="dxa"/>
        <w:tblLook w:val="04A0" w:firstRow="1" w:lastRow="0" w:firstColumn="1" w:lastColumn="0" w:noHBand="0" w:noVBand="1"/>
      </w:tblPr>
      <w:tblGrid>
        <w:gridCol w:w="2724"/>
        <w:gridCol w:w="2856"/>
        <w:gridCol w:w="2460"/>
        <w:gridCol w:w="709"/>
        <w:gridCol w:w="1675"/>
      </w:tblGrid>
      <w:tr w:rsidR="00A15482" w:rsidRPr="0004722D" w:rsidTr="0083504B">
        <w:trPr>
          <w:trHeight w:val="27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是否必填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字段长度</w:t>
            </w:r>
          </w:p>
        </w:tc>
      </w:tr>
      <w:tr w:rsidR="00A15482" w:rsidRPr="0004722D" w:rsidTr="0083504B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82" w:rsidRPr="0004722D" w:rsidRDefault="0083504B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sortNum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82" w:rsidRPr="0004722D" w:rsidRDefault="0083504B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nt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82" w:rsidRPr="0004722D" w:rsidRDefault="0083504B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顺序号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A15482" w:rsidRPr="0004722D" w:rsidTr="0083504B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82" w:rsidRPr="0004722D" w:rsidRDefault="0083504B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passZoneCode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82" w:rsidRPr="0004722D" w:rsidRDefault="0038783F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网点名称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A15482" w:rsidRPr="0004722D" w:rsidTr="0083504B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82" w:rsidRPr="0004722D" w:rsidRDefault="0083504B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deptSiteId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82" w:rsidRPr="0004722D" w:rsidRDefault="0038783F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网点地址ID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A15482" w:rsidRPr="0004722D" w:rsidTr="0083504B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83504B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longitude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38783F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A15482" w:rsidRPr="0004722D" w:rsidTr="0083504B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83504B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latitude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38783F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纬度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A15482" w:rsidRPr="0004722D" w:rsidTr="0083504B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83504B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lastRenderedPageBreak/>
              <w:t>planSendTm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13715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38783F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计划发出时间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A15482" w:rsidRPr="0004722D" w:rsidTr="0083504B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83504B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planArriveTm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38783F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计划到达时间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A15482" w:rsidRPr="0004722D" w:rsidTr="0083504B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83504B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radius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13715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38783F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半径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5482" w:rsidRPr="0004722D" w:rsidRDefault="00A15482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</w:tbl>
    <w:p w:rsidR="00A15482" w:rsidRPr="0004722D" w:rsidRDefault="00A15482" w:rsidP="00A15482"/>
    <w:p w:rsidR="000E35E8" w:rsidRPr="0004722D" w:rsidRDefault="000E35E8" w:rsidP="00D47857">
      <w:pPr>
        <w:pStyle w:val="3"/>
      </w:pPr>
      <w:r w:rsidRPr="0004722D">
        <w:rPr>
          <w:rFonts w:hint="eastAsia"/>
        </w:rPr>
        <w:t>车辆同城订单监控信息</w:t>
      </w:r>
    </w:p>
    <w:p w:rsidR="000E35E8" w:rsidRPr="0004722D" w:rsidRDefault="000E35E8" w:rsidP="000E35E8">
      <w:pPr>
        <w:pStyle w:val="4"/>
        <w:rPr>
          <w:b w:val="0"/>
        </w:rPr>
      </w:pPr>
      <w:r w:rsidRPr="0004722D">
        <w:rPr>
          <w:rFonts w:hint="eastAsia"/>
          <w:b w:val="0"/>
        </w:rPr>
        <w:t>输出模块</w:t>
      </w:r>
    </w:p>
    <w:p w:rsidR="000E35E8" w:rsidRPr="0004722D" w:rsidRDefault="000E35E8" w:rsidP="000E35E8">
      <w:r w:rsidRPr="0004722D">
        <w:rPr>
          <w:rFonts w:hint="eastAsia"/>
        </w:rPr>
        <w:t>OMCS-RUSSIAN-JSTROM-CALC</w:t>
      </w:r>
    </w:p>
    <w:p w:rsidR="000E35E8" w:rsidRPr="0004722D" w:rsidRDefault="000E35E8" w:rsidP="000E35E8">
      <w:pPr>
        <w:pStyle w:val="4"/>
      </w:pPr>
      <w:r w:rsidRPr="0004722D">
        <w:rPr>
          <w:rFonts w:hint="eastAsia"/>
          <w:b w:val="0"/>
        </w:rPr>
        <w:t>KAFKA信息</w:t>
      </w:r>
    </w:p>
    <w:p w:rsidR="000E35E8" w:rsidRPr="0004722D" w:rsidRDefault="000E35E8" w:rsidP="000E35E8">
      <w:pPr>
        <w:ind w:left="720"/>
      </w:pPr>
      <w:r w:rsidRPr="0004722D">
        <w:rPr>
          <w:rFonts w:hint="eastAsia"/>
        </w:rPr>
        <w:t>写入模式：JSON</w:t>
      </w:r>
    </w:p>
    <w:p w:rsidR="000E35E8" w:rsidRPr="0004722D" w:rsidRDefault="000E35E8" w:rsidP="000E35E8">
      <w:pPr>
        <w:ind w:firstLine="720"/>
      </w:pPr>
      <w:r w:rsidRPr="0004722D">
        <w:rPr>
          <w:rFonts w:hint="eastAsia"/>
        </w:rPr>
        <w:t>KAFKA写入对象：VehicleTaskDto</w:t>
      </w:r>
    </w:p>
    <w:p w:rsidR="000E35E8" w:rsidRPr="0004722D" w:rsidRDefault="000E35E8" w:rsidP="000E35E8">
      <w:pPr>
        <w:ind w:firstLine="720"/>
      </w:pPr>
      <w:r w:rsidRPr="0004722D">
        <w:rPr>
          <w:rFonts w:hint="eastAsia"/>
        </w:rPr>
        <w:t>队列：SHIVA_OMCS_RUSSIAN_VEHICLE_DDS_TASK</w:t>
      </w:r>
    </w:p>
    <w:p w:rsidR="000E35E8" w:rsidRPr="0004722D" w:rsidRDefault="000E35E8" w:rsidP="000E35E8">
      <w:r w:rsidRPr="0004722D">
        <w:rPr>
          <w:rFonts w:hint="eastAsia"/>
        </w:rPr>
        <w:tab/>
        <w:t>集群：other2</w:t>
      </w:r>
    </w:p>
    <w:p w:rsidR="000E35E8" w:rsidRPr="0004722D" w:rsidRDefault="000E35E8" w:rsidP="000E35E8"/>
    <w:p w:rsidR="000E35E8" w:rsidRPr="0004722D" w:rsidRDefault="000E35E8" w:rsidP="000E35E8">
      <w:pPr>
        <w:pStyle w:val="4"/>
      </w:pPr>
      <w:r w:rsidRPr="0004722D">
        <w:rPr>
          <w:rFonts w:hint="eastAsia"/>
          <w:b w:val="0"/>
        </w:rPr>
        <w:t>DTO定义</w:t>
      </w:r>
    </w:p>
    <w:p w:rsidR="000E35E8" w:rsidRPr="0004722D" w:rsidRDefault="000E35E8" w:rsidP="000E35E8">
      <w:r w:rsidRPr="0004722D">
        <w:rPr>
          <w:rFonts w:hint="eastAsia"/>
        </w:rPr>
        <w:t>VehicleTaskDto</w:t>
      </w:r>
    </w:p>
    <w:tbl>
      <w:tblPr>
        <w:tblW w:w="9912" w:type="dxa"/>
        <w:tblLook w:val="04A0" w:firstRow="1" w:lastRow="0" w:firstColumn="1" w:lastColumn="0" w:noHBand="0" w:noVBand="1"/>
      </w:tblPr>
      <w:tblGrid>
        <w:gridCol w:w="2416"/>
        <w:gridCol w:w="2856"/>
        <w:gridCol w:w="2352"/>
        <w:gridCol w:w="709"/>
        <w:gridCol w:w="1675"/>
      </w:tblGrid>
      <w:tr w:rsidR="00430EE0" w:rsidRPr="0004722D" w:rsidTr="00D80D84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是否必填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字段长度</w:t>
            </w: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id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主键ID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taskId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任务ID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lineRequireId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计划/临时需求ID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lineRequireDate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线路运行日期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lineId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运能ID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lineCode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线路编码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vehicleSerial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车牌号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driverId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司机ID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driverName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司机名称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telephoneNumber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司机联系电话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mode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经营模式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srcZoneCode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始发网点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destZoneCode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目的网点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capacityLoad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Double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运力载量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transitType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运力类型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fullLoadWeight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Double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满载重量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transoportLevel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运输等级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cvyName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运力名称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vehicleType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车辆类型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stopOver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是否经停(1表示经停，</w:t>
            </w:r>
          </w:p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0表示无经停)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lineRequireDeptCode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线路所属网点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lineAreaBelong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线路所属区部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passZoneList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List</w:t>
            </w:r>
          </w:p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lastRenderedPageBreak/>
              <w:t>&lt;VehicleTaskPassZoneDto&gt;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lastRenderedPageBreak/>
              <w:t>线路所属经过点信息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lastRenderedPageBreak/>
              <w:t>carStatus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车辆状态(1待指派,2</w:t>
            </w:r>
          </w:p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已指派,3待执行,4异常</w:t>
            </w:r>
          </w:p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,5执行中,6已完成,7取消)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errorInfo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异常信息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createTm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创建时间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lastUpdateTm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更新时间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attr1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扩展属性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attr2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扩展属性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attr3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扩展属性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attr4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扩展属性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extAttr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Map&lt;String, String&gt;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扩展属性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requireCategory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需求类别(3为短驳)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lineRequireType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需求类型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lineDistance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Double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里程时长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stopOverZoneCode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经过网点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ownDeptCode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线路所属区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srcZoneId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始发网点ID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srcNotZoneAddr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始发网点地址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srcCoordinate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始发网点经纬度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destZoneId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目的网点ID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destNotZoneAddr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目的网点地址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destCoordinate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目的网点经纬度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conveyanceType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运力类型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planReachTm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计划靠车时间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planDepartTm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计划发车时间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actualDepartTm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实际发车时间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preDepartTm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预计发车时间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planArriveTm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计划到达时间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actualArriveTm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实际到达时间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preArriveTm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预计到达时间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planSendBatch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计划发出班次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actualSendBatch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实际发出班次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planArriveBatch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计划到达班次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actualArriveBatch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实际到达班次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currentOpZoneCode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当前网点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requireUpdateEmp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需求更新人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requireVersion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需求版本号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resultDesc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拒绝原因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toGround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是否和ground交互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srcDeptSiteId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始发网点地址id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destDeptSiteId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目的网点地址ID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lastRenderedPageBreak/>
              <w:t>currentOpZoneStatus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当前操作网点的状态，未到11,已到21,已发31,异常41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currentOpZoneSortNum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当前操作网点顺序号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destZoneUnloadTm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目的网点卸车时间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lineDataSource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线路数据来源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lineType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线路类型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mainLineRequireId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主线路需求ID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bizType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int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业务类型(0=速运、1=同城、2=丰驰)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attr5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下一网点序列号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attr6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扩展字段6，暂时未使用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attr7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下一网点动态预计到达时间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attr8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下一网点最晚到车时间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attr9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扩展字段9 暂未使用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  <w:tr w:rsidR="00430EE0" w:rsidRPr="0004722D" w:rsidTr="00D80D84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attr10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扩展字段10 暂未使用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0EE0" w:rsidRPr="0004722D" w:rsidRDefault="00430EE0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</w:tr>
    </w:tbl>
    <w:p w:rsidR="000E35E8" w:rsidRPr="0004722D" w:rsidRDefault="000E35E8" w:rsidP="000E35E8"/>
    <w:p w:rsidR="000E35E8" w:rsidRPr="0004722D" w:rsidRDefault="000E35E8" w:rsidP="000E35E8">
      <w:r w:rsidRPr="0004722D">
        <w:rPr>
          <w:rFonts w:hint="eastAsia"/>
        </w:rPr>
        <w:t>VehicleTaskPassZoneDto</w:t>
      </w:r>
    </w:p>
    <w:tbl>
      <w:tblPr>
        <w:tblW w:w="10424" w:type="dxa"/>
        <w:tblLook w:val="04A0" w:firstRow="1" w:lastRow="0" w:firstColumn="1" w:lastColumn="0" w:noHBand="0" w:noVBand="1"/>
      </w:tblPr>
      <w:tblGrid>
        <w:gridCol w:w="2724"/>
        <w:gridCol w:w="2856"/>
        <w:gridCol w:w="2460"/>
        <w:gridCol w:w="709"/>
        <w:gridCol w:w="1675"/>
      </w:tblGrid>
      <w:tr w:rsidR="000E35E8" w:rsidRPr="0004722D" w:rsidTr="000E35E8">
        <w:trPr>
          <w:trHeight w:val="27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是否必填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字段长度</w:t>
            </w: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id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主键ID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taskId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任务ID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lineRequireId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计划/临时需求ID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palnPassZoneCode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计划经过点网点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actualPassZoneCode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实际经过点网点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sortNum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经过点顺序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planDepartTm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计划发车时间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actualDepartTm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实际发车时间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preDepartTm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预计发车时间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planArriveTm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计划到车时间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actualArriveTm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实际到车时间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preArriveTm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预计到车时间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planSendBatch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计划发出班次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planArriveBatch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计划到达班次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actualSendBatch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实际发出班次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actualArriveBatch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实际到达班次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barOpCode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巴枪操作码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barScanTm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巴枪扫描时间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jobType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装卸类型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errorInfo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异常信息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lastRenderedPageBreak/>
              <w:t>createTm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创建时间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lastUpdateTm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更新时间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attr1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扩展属性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attr2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扩展属性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attr3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扩展属性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extAttr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Map&lt;String, String&gt;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扩展属性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sendTaskId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发出任务ID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arriveTaskId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到达任务ID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lineRequireDate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线路需求日期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passZoneCode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经过网点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passZoneId;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经过网点ID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passNotZoneId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经过网点地址ID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passZoneAddr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经过网点地址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passZoneCoordinate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经过网点经纬度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preSendBatch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预计发出班次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preArriveBatch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预计到达班次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lineDistance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里程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costTime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耗时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zoneStatus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网点状态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PlanSendBatchDt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计划发出班次日期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preSendBatchDt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预计发出班次日期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实际发出班次日期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actualSendBatchDt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计划到达班次日期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planArriveBatchDt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preArriveBatchDt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预计到达班次日期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actualArriveBatchDt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实际班次日期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lastArriveTm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最晚到车时间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appDepartTm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App发出时间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0E35E8" w:rsidRPr="0004722D" w:rsidTr="000E35E8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appArriveTm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App到达时间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35E8" w:rsidRPr="0004722D" w:rsidRDefault="000E35E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</w:tbl>
    <w:p w:rsidR="000E35E8" w:rsidRPr="0004722D" w:rsidRDefault="000E35E8" w:rsidP="000E35E8"/>
    <w:p w:rsidR="00441945" w:rsidRPr="0004722D" w:rsidRDefault="00441945" w:rsidP="00441945"/>
    <w:p w:rsidR="00441945" w:rsidRPr="0004722D" w:rsidRDefault="00441945" w:rsidP="00441945"/>
    <w:p w:rsidR="00441945" w:rsidRPr="0004722D" w:rsidRDefault="00441945" w:rsidP="00441945">
      <w:pPr>
        <w:pStyle w:val="4"/>
      </w:pPr>
      <w:r w:rsidRPr="0004722D">
        <w:rPr>
          <w:rFonts w:hint="eastAsia"/>
        </w:rPr>
        <w:t>重要说明</w:t>
      </w:r>
    </w:p>
    <w:p w:rsidR="00441945" w:rsidRPr="0004722D" w:rsidRDefault="00441945" w:rsidP="00441945"/>
    <w:p w:rsidR="00A61A64" w:rsidRDefault="00A367D1" w:rsidP="00A61A64">
      <w:pPr>
        <w:pStyle w:val="3"/>
      </w:pPr>
      <w:r>
        <w:rPr>
          <w:rFonts w:hint="eastAsia"/>
        </w:rPr>
        <w:t>车辆任务结算</w:t>
      </w:r>
      <w:r w:rsidR="00A61A64">
        <w:rPr>
          <w:rFonts w:hint="eastAsia"/>
        </w:rPr>
        <w:t>信息</w:t>
      </w:r>
    </w:p>
    <w:p w:rsidR="00A61A64" w:rsidRDefault="00A61A64" w:rsidP="00A61A64">
      <w:pPr>
        <w:pStyle w:val="4"/>
        <w:numPr>
          <w:ilvl w:val="3"/>
          <w:numId w:val="4"/>
        </w:numPr>
        <w:snapToGrid w:val="0"/>
      </w:pPr>
      <w:r>
        <w:rPr>
          <w:rFonts w:hint="eastAsia"/>
        </w:rPr>
        <w:t>输出模块</w:t>
      </w:r>
    </w:p>
    <w:p w:rsidR="00A61A64" w:rsidRDefault="00A61A64" w:rsidP="00A61A64">
      <w:r>
        <w:rPr>
          <w:rFonts w:hint="eastAsia"/>
        </w:rPr>
        <w:t>SHIVA_OMCS_RUSSIAN_GROUND_TASK_CALC</w:t>
      </w:r>
    </w:p>
    <w:p w:rsidR="00A61A64" w:rsidRDefault="00A61A64" w:rsidP="00A61A64">
      <w:pPr>
        <w:pStyle w:val="4"/>
        <w:numPr>
          <w:ilvl w:val="3"/>
          <w:numId w:val="4"/>
        </w:numPr>
        <w:snapToGrid w:val="0"/>
      </w:pPr>
      <w:r>
        <w:rPr>
          <w:rFonts w:hint="eastAsia"/>
        </w:rPr>
        <w:t>KAFKA信息</w:t>
      </w:r>
    </w:p>
    <w:p w:rsidR="00A61A64" w:rsidRDefault="00A61A64" w:rsidP="00A61A64">
      <w:pPr>
        <w:ind w:left="720"/>
      </w:pPr>
      <w:r>
        <w:rPr>
          <w:rFonts w:hint="eastAsia"/>
        </w:rPr>
        <w:t>写入模式：序列化</w:t>
      </w:r>
    </w:p>
    <w:p w:rsidR="00A61A64" w:rsidRDefault="00A61A64" w:rsidP="00A61A64">
      <w:pPr>
        <w:ind w:firstLine="720"/>
      </w:pPr>
      <w:r>
        <w:rPr>
          <w:rFonts w:hint="eastAsia"/>
        </w:rPr>
        <w:t>KAFKA写入对象：</w:t>
      </w:r>
      <w:r w:rsidR="00A2379A" w:rsidRPr="00A2379A">
        <w:t>TaskSettlDto</w:t>
      </w:r>
    </w:p>
    <w:p w:rsidR="00A61A64" w:rsidRDefault="00A61A64" w:rsidP="00A61A64">
      <w:pPr>
        <w:ind w:firstLine="720"/>
      </w:pPr>
      <w:r>
        <w:rPr>
          <w:rFonts w:hint="eastAsia"/>
        </w:rPr>
        <w:t>队列：SHIVA_OMCS_RUSSIAN_TASK_TO_SETTL</w:t>
      </w:r>
    </w:p>
    <w:p w:rsidR="00A61A64" w:rsidRDefault="00A61A64" w:rsidP="00A61A64">
      <w:r>
        <w:rPr>
          <w:rFonts w:hint="eastAsia"/>
        </w:rPr>
        <w:tab/>
        <w:t>集群：other2</w:t>
      </w:r>
    </w:p>
    <w:p w:rsidR="00A61A64" w:rsidRDefault="00A61A64" w:rsidP="00A61A64"/>
    <w:p w:rsidR="00A61A64" w:rsidRDefault="00A61A64" w:rsidP="00A61A64">
      <w:pPr>
        <w:pStyle w:val="4"/>
        <w:numPr>
          <w:ilvl w:val="3"/>
          <w:numId w:val="4"/>
        </w:numPr>
        <w:snapToGrid w:val="0"/>
      </w:pPr>
      <w:r>
        <w:rPr>
          <w:rFonts w:hint="eastAsia"/>
        </w:rPr>
        <w:lastRenderedPageBreak/>
        <w:t>DTO定义</w:t>
      </w:r>
    </w:p>
    <w:p w:rsidR="00A61A64" w:rsidRDefault="00A2379A" w:rsidP="00A61A64">
      <w:r w:rsidRPr="00A2379A">
        <w:t>TaskSettlDto</w:t>
      </w:r>
    </w:p>
    <w:tbl>
      <w:tblPr>
        <w:tblW w:w="10668" w:type="dxa"/>
        <w:tblLook w:val="04A0" w:firstRow="1" w:lastRow="0" w:firstColumn="1" w:lastColumn="0" w:noHBand="0" w:noVBand="1"/>
      </w:tblPr>
      <w:tblGrid>
        <w:gridCol w:w="2746"/>
        <w:gridCol w:w="3186"/>
        <w:gridCol w:w="2352"/>
        <w:gridCol w:w="709"/>
        <w:gridCol w:w="1675"/>
      </w:tblGrid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是否必填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字段长度</w:t>
            </w: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id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主键ID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taskId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任务ID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groundTaskId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ground任务的自增长ID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taskAreaCode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任务所属地区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taskDeptCode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任务所属网点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mainLineRequireId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规划需求ID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lineRequireId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计划/临时需求ID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taskPlanDepartDate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线路运行日期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lineId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运能ID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lineCode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线路编码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requireCategory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需求类别(3为短驳)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lineRequireType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88506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885068">
              <w:rPr>
                <w:rFonts w:hAnsi="宋体" w:cs="宋体" w:hint="eastAsia"/>
                <w:color w:val="000000"/>
                <w:sz w:val="22"/>
              </w:rPr>
              <w:t>(需求来源 1计划线路、2临时线路、3异常线路、4.ovms：常规任务 5.新增临时线路 6无任务发车、7.ovms：非常规任务 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cvyName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运力名称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lineDistance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线路里程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stopOverZoneCode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经停点代码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vehicleSerial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车牌号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driverId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司机ID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driverName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司机名称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telephoneNumber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司机联系电话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srcZoneCode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始发网点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destZoneCode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目的网点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vehicleType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车辆类型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conveyanceType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运力类型 (1=全货机,2=散航班,3=铁路,4=水运，5=干支线)',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capacityLoad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运力载量（T）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actualCapacityLoad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实际运力载量(T)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fullLoadWeight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满载重量（kg）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transoportLevel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运输等级(1一级运输，2二级运输，3三级运输，4短驳)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planReachTm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计划靠车时间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lastRenderedPageBreak/>
              <w:t>planDepartTm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计划发车时间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actualDepartTm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实际发车时间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planArriveTm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计划到达时间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actualArriveTm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实际到达时间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preArriveTm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预计到达时间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toGround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是否和ground交互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createTm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创建时间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lastUpdateTm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更新时间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votes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票数信息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contnrCode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车标号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appReciveTaskTm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APP接收任务时间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bizType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C76710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0745DC">
              <w:rPr>
                <w:rFonts w:hAnsi="宋体" w:cs="宋体" w:hint="eastAsia"/>
                <w:color w:val="000000"/>
                <w:sz w:val="22"/>
              </w:rPr>
              <w:t>业务类型：0速运，1同城，2丰驰  3重货   4中港/澳车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srcCityCode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始发城市代码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destCityCode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目的城市代码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carrierCode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承运商编码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carrierId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承运商ID-(0自营为车队ID)(1个体或企业 2个人为承运商ID)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mainDriverMobilephone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主驾手机号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carrierName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承运商名称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vehicleId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车辆ID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crossDays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跨越天数（天）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isStop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是否经停 (1：直发2：经停)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whetherLoad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是否需要装卸服务（0:否；1：是）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state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状态( 1,未指派;2,待执行;3,取消;4,执行中;5,中止;6,已完成）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carrierType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承运商类型(0自营 1个体或企业 2个人) 生成任务（清分）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contractServiceId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合同服务id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contractServiceType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服务类型（1招标2竞价3指派4待竞价指派5竞价中标6招标指派7招标中标) 生产任务时，从合同(WEB)、资源交易(WEB，APP)取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lastRenderedPageBreak/>
              <w:t>tradeCode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交易序号 生产任务时，从合同(WEB)、资源交易(WEB，APP)取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creator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任务创建人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setonBaleCode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串线打包标识 生产任务时，从合同(WEB)、资源交易(WEB，APP)取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assignedType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指派类型 0 人车指派 1 计划需求指派 2合并排班) 指派人车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transportMode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运输方式 1零担 2整车) 需求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systemSource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来源系统 1 OMCS 2 重货) 需求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srcCodeAreaBelong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始发网点所属区/始发网点所属区名称) 需求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destCodeAreaBelong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目的网点所属区/目的网点所属区名称) 需求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contractSource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合同来源：0老合同 1新合同 2无合同) 合同(WEB)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isSpecial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是否专项(0否 1大客户代码 2项目代码) 需求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bigCustomerCode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大客户代码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bigCustomerName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大客户名称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projectCode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项目编码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projectName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项目名称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requireUserPhone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需求更新人手机号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requireUpdater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需求更新人工号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requireChangeCategory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需求变更类别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editReason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需求变更说明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planRunTime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计划运行时长(毫秒) 需求（计划行车时间）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actualRunTime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实际运行时长(毫秒) 定时任务，行车时间（GPS轨迹）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appRunTime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APP运行时长(毫秒) 定时任务，行车时间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appTaskCompleTm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APP任务完成时间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lastRenderedPageBreak/>
              <w:t>taskVersion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任务版本(暂无数据)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actualReachTm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实际靠车时间（始发地实际进场时间)307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curPlanDepartTm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当前网点计划发车时间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curActualDepartTm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当前网点实际发车时间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curPlanArriveTm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当前网点计划到车时间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curActualArriveTm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当前网点实际到车时间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actualDestGisInTm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目的地实际进场时间（电子围栏进场时间）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assignedTm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任务指派时间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errorInfo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途中异常原因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errorTm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异常上报时间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firstUnloadOpTm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目的地第一票卸车时间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curGisOutTm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当前网点离开电子围栏时间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curCarCloseOpTm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当前网点封车时间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curPreDepartTm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当前网点预计发车时间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curZoneType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当前网点类型（1始发网点2经停3目的）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deputyDriverName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副驾用户名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deputyDriverMobilephone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副驾手机号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validity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轨迹是否有效 （手机或车载有效则为有效）0无效1有效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endFlag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1为最终结果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requirePlanId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Ground需求表主键ID（结算字段）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mainDriverAccount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主驾用户名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deputyDriverAccount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副驾用户名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61A64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runMode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运行模式 1 单边 2对开 3往返 4 串线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1A64" w:rsidRDefault="00A61A64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704558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4558" w:rsidRDefault="0070455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704558">
              <w:rPr>
                <w:rFonts w:hAnsi="宋体" w:cs="宋体"/>
                <w:color w:val="000000"/>
                <w:sz w:val="22"/>
              </w:rPr>
              <w:t>sfOuterVehicleFrom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4558" w:rsidRDefault="00A175F7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A175F7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4558" w:rsidRDefault="0070455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704558">
              <w:rPr>
                <w:rFonts w:hAnsi="宋体" w:cs="宋体" w:hint="eastAsia"/>
                <w:color w:val="000000"/>
                <w:sz w:val="22"/>
              </w:rPr>
              <w:t>车辆来源 0自营 1 外部 2外部外请 3自营外请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4558" w:rsidRDefault="0070455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4558" w:rsidRDefault="0070455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704558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4558" w:rsidRDefault="0070455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704558">
              <w:rPr>
                <w:rFonts w:hAnsi="宋体" w:cs="宋体"/>
                <w:color w:val="000000"/>
                <w:sz w:val="22"/>
              </w:rPr>
              <w:t>actualWeight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4558" w:rsidRDefault="00A175F7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A175F7">
              <w:rPr>
                <w:rFonts w:hAnsi="宋体" w:cs="宋体"/>
                <w:color w:val="000000"/>
                <w:sz w:val="22"/>
              </w:rPr>
              <w:t>Double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4558" w:rsidRDefault="00704558" w:rsidP="0070455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零担</w:t>
            </w:r>
            <w:r w:rsidRPr="00704558">
              <w:rPr>
                <w:rFonts w:hAnsi="宋体" w:cs="宋体" w:hint="eastAsia"/>
                <w:color w:val="000000"/>
                <w:sz w:val="22"/>
              </w:rPr>
              <w:t>实际重量(KG)</w:t>
            </w:r>
            <w:r>
              <w:rPr>
                <w:rFonts w:hAnsi="宋体" w:cs="宋体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4558" w:rsidRDefault="0070455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4558" w:rsidRDefault="0070455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704558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4558" w:rsidRDefault="0070455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704558">
              <w:rPr>
                <w:rFonts w:hAnsi="宋体" w:cs="宋体"/>
                <w:color w:val="000000"/>
                <w:sz w:val="22"/>
              </w:rPr>
              <w:t>timechargeFlg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4558" w:rsidRDefault="00A175F7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A175F7">
              <w:rPr>
                <w:rFonts w:hAnsi="宋体" w:cs="宋体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4558" w:rsidRDefault="0070455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704558">
              <w:rPr>
                <w:rFonts w:hAnsi="宋体" w:cs="宋体" w:hint="eastAsia"/>
                <w:color w:val="000000"/>
                <w:sz w:val="22"/>
              </w:rPr>
              <w:t xml:space="preserve">时效扣款是否免责 </w:t>
            </w:r>
            <w:r w:rsidRPr="00704558">
              <w:rPr>
                <w:rFonts w:hAnsi="宋体" w:cs="宋体" w:hint="eastAsia"/>
                <w:color w:val="000000"/>
                <w:sz w:val="22"/>
              </w:rPr>
              <w:lastRenderedPageBreak/>
              <w:t>0：免责1：不免责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4558" w:rsidRDefault="0070455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4558" w:rsidRDefault="0070455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704558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4558" w:rsidRDefault="0070455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704558">
              <w:rPr>
                <w:rFonts w:hAnsi="宋体" w:cs="宋体"/>
                <w:color w:val="000000"/>
                <w:sz w:val="22"/>
              </w:rPr>
              <w:lastRenderedPageBreak/>
              <w:t>requirementType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4558" w:rsidRDefault="00A175F7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A175F7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4558" w:rsidRDefault="0070455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704558">
              <w:rPr>
                <w:rFonts w:hAnsi="宋体" w:cs="宋体" w:hint="eastAsia"/>
                <w:color w:val="000000"/>
                <w:sz w:val="22"/>
              </w:rPr>
              <w:t>需求类型（1新增-计划需求、2调整-计划需求、3删除-计划需求、4不变-计划需求, 5新增-计划需求&lt;-调整-计划需求,6新增-临时需求，7调整-临时需求，8删除-临时需求）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4558" w:rsidRDefault="0070455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4558" w:rsidRDefault="0070455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704558" w:rsidTr="00A61A64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4558" w:rsidRDefault="0070455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704558">
              <w:rPr>
                <w:rFonts w:hAnsi="宋体" w:cs="宋体"/>
                <w:color w:val="000000"/>
                <w:sz w:val="22"/>
              </w:rPr>
              <w:t>sealVehicleLabel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4558" w:rsidRDefault="00A175F7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A175F7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4558" w:rsidRDefault="0070455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704558">
              <w:rPr>
                <w:rFonts w:hAnsi="宋体" w:cs="宋体" w:hint="eastAsia"/>
                <w:color w:val="000000"/>
                <w:sz w:val="22"/>
              </w:rPr>
              <w:t>封车码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4558" w:rsidRDefault="0070455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04558" w:rsidRDefault="00704558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</w:tbl>
    <w:p w:rsidR="00A61A64" w:rsidRDefault="00A61A64" w:rsidP="00A61A64"/>
    <w:p w:rsidR="00A367D1" w:rsidRDefault="00A367D1" w:rsidP="00A367D1">
      <w:pPr>
        <w:pStyle w:val="3"/>
      </w:pPr>
      <w:r>
        <w:rPr>
          <w:rFonts w:hint="eastAsia"/>
        </w:rPr>
        <w:t>车辆任务监控信息</w:t>
      </w:r>
    </w:p>
    <w:p w:rsidR="00A367D1" w:rsidRDefault="00A367D1" w:rsidP="00A367D1">
      <w:pPr>
        <w:pStyle w:val="4"/>
        <w:numPr>
          <w:ilvl w:val="3"/>
          <w:numId w:val="4"/>
        </w:numPr>
        <w:snapToGrid w:val="0"/>
      </w:pPr>
      <w:r>
        <w:rPr>
          <w:rFonts w:hint="eastAsia"/>
        </w:rPr>
        <w:t>输出模块</w:t>
      </w:r>
    </w:p>
    <w:p w:rsidR="00A367D1" w:rsidRDefault="00A367D1" w:rsidP="00A367D1">
      <w:r>
        <w:rPr>
          <w:rFonts w:hint="eastAsia"/>
        </w:rPr>
        <w:t>SHIVA_OMCS_RUSSIAN_GROUND_TASK_CALC</w:t>
      </w:r>
    </w:p>
    <w:p w:rsidR="00A367D1" w:rsidRDefault="00A367D1" w:rsidP="00A367D1">
      <w:pPr>
        <w:pStyle w:val="4"/>
        <w:numPr>
          <w:ilvl w:val="3"/>
          <w:numId w:val="4"/>
        </w:numPr>
        <w:snapToGrid w:val="0"/>
      </w:pPr>
      <w:r>
        <w:rPr>
          <w:rFonts w:hint="eastAsia"/>
        </w:rPr>
        <w:t>KAFKA信息</w:t>
      </w:r>
    </w:p>
    <w:p w:rsidR="00A367D1" w:rsidRDefault="00A367D1" w:rsidP="00A367D1">
      <w:pPr>
        <w:ind w:left="720"/>
      </w:pPr>
      <w:r>
        <w:rPr>
          <w:rFonts w:hint="eastAsia"/>
        </w:rPr>
        <w:t>写入模式：序列化</w:t>
      </w:r>
    </w:p>
    <w:p w:rsidR="00A367D1" w:rsidRDefault="00A367D1" w:rsidP="00A367D1">
      <w:pPr>
        <w:ind w:firstLine="720"/>
      </w:pPr>
      <w:r>
        <w:rPr>
          <w:rFonts w:hint="eastAsia"/>
        </w:rPr>
        <w:t>KAFKA写入对象：GroundTaskDto</w:t>
      </w:r>
    </w:p>
    <w:p w:rsidR="00A367D1" w:rsidRDefault="00A367D1" w:rsidP="00A367D1">
      <w:pPr>
        <w:ind w:firstLine="720"/>
      </w:pPr>
      <w:r>
        <w:rPr>
          <w:rFonts w:hint="eastAsia"/>
        </w:rPr>
        <w:t>队列：</w:t>
      </w:r>
      <w:r w:rsidRPr="00A367D1">
        <w:t>SHIVA_OMCS_RUSSIAN_TASK_MONITOR_TRACK</w:t>
      </w:r>
    </w:p>
    <w:p w:rsidR="00A367D1" w:rsidRDefault="00A367D1" w:rsidP="00A367D1">
      <w:r>
        <w:rPr>
          <w:rFonts w:hint="eastAsia"/>
        </w:rPr>
        <w:tab/>
        <w:t>集群：bus</w:t>
      </w:r>
    </w:p>
    <w:p w:rsidR="00A367D1" w:rsidRDefault="00A367D1" w:rsidP="00A367D1"/>
    <w:p w:rsidR="00A367D1" w:rsidRDefault="00A367D1" w:rsidP="00A367D1">
      <w:pPr>
        <w:pStyle w:val="4"/>
        <w:numPr>
          <w:ilvl w:val="3"/>
          <w:numId w:val="4"/>
        </w:numPr>
        <w:snapToGrid w:val="0"/>
      </w:pPr>
      <w:r>
        <w:rPr>
          <w:rFonts w:hint="eastAsia"/>
        </w:rPr>
        <w:t>DTO定义</w:t>
      </w:r>
    </w:p>
    <w:p w:rsidR="00A367D1" w:rsidRDefault="00A367D1" w:rsidP="00A367D1">
      <w:r>
        <w:rPr>
          <w:rFonts w:hint="eastAsia"/>
        </w:rPr>
        <w:t>GroundTaskDto</w:t>
      </w:r>
    </w:p>
    <w:tbl>
      <w:tblPr>
        <w:tblW w:w="10668" w:type="dxa"/>
        <w:tblLook w:val="04A0" w:firstRow="1" w:lastRow="0" w:firstColumn="1" w:lastColumn="0" w:noHBand="0" w:noVBand="1"/>
      </w:tblPr>
      <w:tblGrid>
        <w:gridCol w:w="2746"/>
        <w:gridCol w:w="3186"/>
        <w:gridCol w:w="2352"/>
        <w:gridCol w:w="709"/>
        <w:gridCol w:w="1675"/>
      </w:tblGrid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是否必填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字段长度</w:t>
            </w: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id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主键ID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taskId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任务ID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groundTaskId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ground任务的自增长ID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taskAreaCode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任务所属地区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taskDeptCode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任务所属网点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mainLineRequireId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规划需求ID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lineRequireId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计划/临时需求ID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taskPlanDepartDate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线路运行日期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lineId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运能ID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lineCode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线路编码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requireCategory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需求类别(3为短驳)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lineRequireType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850E76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885068">
              <w:rPr>
                <w:rFonts w:hAnsi="宋体" w:cs="宋体" w:hint="eastAsia"/>
                <w:color w:val="000000"/>
                <w:sz w:val="22"/>
              </w:rPr>
              <w:t>(需求来源 1计划线路、2临时线路、3异常线路、4.ovms：常规任务 5.新增临时线路 6无任务发车、</w:t>
            </w:r>
            <w:r w:rsidRPr="00885068">
              <w:rPr>
                <w:rFonts w:hAnsi="宋体" w:cs="宋体" w:hint="eastAsia"/>
                <w:color w:val="000000"/>
                <w:sz w:val="22"/>
              </w:rPr>
              <w:lastRenderedPageBreak/>
              <w:t>7.ovms：非常规任务 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lastRenderedPageBreak/>
              <w:t>cvyName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运力名称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lineDistance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线路里程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stopOverZoneCode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经停点代码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vehicleSerial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车牌号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driverId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司机ID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driverName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司机名称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telephoneNumber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司机联系电话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srcZoneCode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始发网点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destZoneCode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目的网点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vehicleType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车辆类型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conveyanceType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运力类型 (1=全货机,2=散航班,3=铁路,4=水运，5=干支线)',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capacityLoad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运力载量（T）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actualCapacityLoad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实际运力载量(T)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fullLoadWeight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满载重量（kg）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transoportLevel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运输等级(1一级运输，2二级运输，3三级运输，4短驳)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planReachTm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计划靠车时间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planDepartTm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计划发车时间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actualDepartTm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实际发车时间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planArriveTm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计划到达时间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actualArriveTm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实际到达时间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preArriveTm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预计到达时间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currentOpZoneCode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当前网点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currentOpZoneSortNum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当前操作网点顺序号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toGround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是否和ground交互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createTm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创建时间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lastUpdateTm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更新时间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votes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票数信息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contnrCode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车标号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nextZoneCode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下一网点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appReciveTaskTm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APP接收任务时间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bizType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业务类型(0=速运、1=同城、2=丰驰)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nextZoneSortNum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下一个网点顺序号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nextDyArriveTm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下一网点GIS动态预计到达时间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nextLatestArriveTm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下一网点最晚到车时间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lastRenderedPageBreak/>
              <w:t>srcCityCode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始发城市代码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destCityCode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目的城市代码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carrierCode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承运商编码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carrierId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承运商ID-(0自营为车队ID)(1个体或企业 2个人为承运商ID)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mainDriverMobilephone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主驾手机号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carrierName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承运商名称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vehicleId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车辆ID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crossDays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跨越天数（天）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isStop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是否经停 (1：直发2：经停)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whetherLoad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是否需要装卸服务（0:否；1：是）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state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状态( 1,未指派;2,待执行;3,取消;4,执行中;5,中止;6,已完成）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carrierType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承运商类型(0自营 1个体或企业 2个人) 生成任务（清分）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contractServiceId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合同服务id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contractServiceType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服务类型（1招标2竞价3指派4待竞价指派5竞价中标6招标指派7招标中标) 生产任务时，从合同(WEB)、资源交易(WEB，APP)取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tradeCode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交易序号 生产任务时，从合同(WEB)、资源交易(WEB，APP)取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creator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任务创建人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setonBaleCode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串线打包标识 生产任务时，从合同(WEB)、资源交易(WEB，APP)取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assignedType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指派类型 0 人车指派 1 计划需求指派 2合并排班) 指派人车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transportMode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运输方式 1零担 2整车) 需求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systemSource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 xml:space="preserve">来源系统 1 OMCS 2 </w:t>
            </w:r>
            <w:r>
              <w:rPr>
                <w:rFonts w:hAnsi="宋体" w:cs="宋体" w:hint="eastAsia"/>
                <w:color w:val="000000"/>
                <w:sz w:val="22"/>
              </w:rPr>
              <w:lastRenderedPageBreak/>
              <w:t>重货) 需求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lastRenderedPageBreak/>
              <w:t>srcCodeAreaBelong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始发网点所属区/始发网点所属区名称) 需求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destCodeAreaBelong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目的网点所属区/目的网点所属区名称) 需求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contractSource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合同来源：0老合同 1新合同 2无合同) 合同(WEB)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isSpecial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是否专项(0否 1大客户代码 2项目代码) 需求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bigCustomerCode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大客户代码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bigCustomerName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大客户名称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projectCode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项目编码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projectName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项目名称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requireUserPhone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需求更新人手机号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requireUpdater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需求更新人工号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requireChangeCategory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需求变更类别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editReason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需求变更说明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planRunTime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计划运行时长(毫秒) 需求（计划行车时间）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actualRunTime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实际运行时长(毫秒) 定时任务，行车时间（GPS轨迹）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appRunTime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APP运行时长(毫秒) 定时任务，行车时间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appTaskCompleTm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APP任务完成时间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taskVersion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任务版本(暂无数据)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actualReachTm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实际靠车时间（始发地实际进场时间)307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curPlanDepartTm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当前网点计划发车时间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curActualDepartTm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当前网点实际发车时间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curPlanArriveTm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当前网点计划到车时间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curActualArriveTm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当前网点实际到车时间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actualDestGisInTm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目的地实际进场时间（电子围栏进场时间）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lastRenderedPageBreak/>
              <w:t>assignedTm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任务指派时间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errorInfo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途中异常原因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errorTm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异常上报时间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firstUnloadOpTm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目的地第一票卸车时间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curGisOutTm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当前网点离开电子围栏时间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curCarCloseOpTm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当前网点封车时间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curPreDepartTm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当前网点预计发车时间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curZoneType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当前网点类型（1始发网点2经停3目的）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deputyDriverName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副驾用户名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deputyDriverMobilephone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副驾手机号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groundTaskPassZoneDtos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List&lt;GroundTaskPassZoneDto&gt;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经停信息列表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srcValidityVehicle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始发地轨迹是否有效（车载）0无效1有效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srcValidityPhone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始发地轨迹是否有效（手机）0无效1有效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destValidityVehicle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目的地轨迹是否有效（车载）0无效1有效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destValidityPhone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目的地轨迹是否有效（手机）0无效1有效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passValidityVehicle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经停点轨迹是否有效（车载）0无效、1有效、2部分有效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passValidityPhone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经停点轨迹是否有效（手机）0无效、1有效、2部分有效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halfwayValidityVehicle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行驶途中轨迹是否有效（车载）0无效、1有效、2部分有效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halfwayValidityPhone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行驶途中轨迹是否有效（手机）0无效、1有效、2部分有效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validityVehicle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车载轨迹是否有效</w:t>
            </w:r>
          </w:p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0无效、1有效、2部分有效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validityPhone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手机轨迹是否有效0</w:t>
            </w:r>
            <w:r>
              <w:rPr>
                <w:rFonts w:hAnsi="宋体" w:cs="宋体" w:hint="eastAsia"/>
                <w:color w:val="000000"/>
                <w:sz w:val="22"/>
              </w:rPr>
              <w:lastRenderedPageBreak/>
              <w:t>无效、1有效、2部分有效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lastRenderedPageBreak/>
              <w:t>validity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轨迹是否有效 （手机或车载有效则为有效）0无效1有效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endFlag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1为最终结果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requirePlanId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Ground需求表主键ID（结算字段）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mainDriverAccount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主驾用户名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deputyDriverAccount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副驾用户名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runMode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运行模式 1 单边 2对开 3往返 4 串线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EB1E03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E03" w:rsidRDefault="00EB1E03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704558">
              <w:rPr>
                <w:rFonts w:hAnsi="宋体" w:cs="宋体"/>
                <w:color w:val="000000"/>
                <w:sz w:val="22"/>
              </w:rPr>
              <w:t>sfOuterVehicleFrom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E03" w:rsidRDefault="00EB1E03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A175F7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E03" w:rsidRDefault="00EB1E03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704558">
              <w:rPr>
                <w:rFonts w:hAnsi="宋体" w:cs="宋体" w:hint="eastAsia"/>
                <w:color w:val="000000"/>
                <w:sz w:val="22"/>
              </w:rPr>
              <w:t>车辆来源 0自营 1 外部 2外部外请 3自营外请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E03" w:rsidRDefault="00EB1E03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E03" w:rsidRDefault="00EB1E03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EB1E03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E03" w:rsidRDefault="00EB1E03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704558">
              <w:rPr>
                <w:rFonts w:hAnsi="宋体" w:cs="宋体"/>
                <w:color w:val="000000"/>
                <w:sz w:val="22"/>
              </w:rPr>
              <w:t>actualWeight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E03" w:rsidRDefault="00EB1E03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A175F7">
              <w:rPr>
                <w:rFonts w:hAnsi="宋体" w:cs="宋体"/>
                <w:color w:val="000000"/>
                <w:sz w:val="22"/>
              </w:rPr>
              <w:t>Double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E03" w:rsidRDefault="00EB1E03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零担</w:t>
            </w:r>
            <w:r w:rsidRPr="00704558">
              <w:rPr>
                <w:rFonts w:hAnsi="宋体" w:cs="宋体" w:hint="eastAsia"/>
                <w:color w:val="000000"/>
                <w:sz w:val="22"/>
              </w:rPr>
              <w:t>实际重量(KG)</w:t>
            </w:r>
            <w:r>
              <w:rPr>
                <w:rFonts w:hAnsi="宋体" w:cs="宋体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E03" w:rsidRDefault="00EB1E03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E03" w:rsidRDefault="00EB1E03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EB1E03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E03" w:rsidRDefault="00EB1E03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704558">
              <w:rPr>
                <w:rFonts w:hAnsi="宋体" w:cs="宋体"/>
                <w:color w:val="000000"/>
                <w:sz w:val="22"/>
              </w:rPr>
              <w:t>timechargeFlg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E03" w:rsidRDefault="00EB1E03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A175F7">
              <w:rPr>
                <w:rFonts w:hAnsi="宋体" w:cs="宋体"/>
                <w:color w:val="000000"/>
                <w:sz w:val="22"/>
              </w:rPr>
              <w:t>Integer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E03" w:rsidRDefault="00EB1E03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704558">
              <w:rPr>
                <w:rFonts w:hAnsi="宋体" w:cs="宋体" w:hint="eastAsia"/>
                <w:color w:val="000000"/>
                <w:sz w:val="22"/>
              </w:rPr>
              <w:t>时效扣款是否免责 0：免责1：不免责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E03" w:rsidRDefault="00EB1E03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E03" w:rsidRDefault="00EB1E03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EB1E03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E03" w:rsidRDefault="00EB1E03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704558">
              <w:rPr>
                <w:rFonts w:hAnsi="宋体" w:cs="宋体"/>
                <w:color w:val="000000"/>
                <w:sz w:val="22"/>
              </w:rPr>
              <w:t>requirementType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E03" w:rsidRDefault="00EB1E03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A175F7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E03" w:rsidRDefault="00EB1E03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704558">
              <w:rPr>
                <w:rFonts w:hAnsi="宋体" w:cs="宋体" w:hint="eastAsia"/>
                <w:color w:val="000000"/>
                <w:sz w:val="22"/>
              </w:rPr>
              <w:t>需求类型（1新增-计划需求、2调整-计划需求、3删除-计划需求、4不变-计划需求, 5新增-计划需求&lt;-调整-计划需求,6新增-临时需求，7调整-临时需求，8删除-临时需求）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E03" w:rsidRDefault="00EB1E03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E03" w:rsidRDefault="00EB1E03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EB1E03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E03" w:rsidRDefault="00EB1E03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704558">
              <w:rPr>
                <w:rFonts w:hAnsi="宋体" w:cs="宋体"/>
                <w:color w:val="000000"/>
                <w:sz w:val="22"/>
              </w:rPr>
              <w:t>sealVehicleLabel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E03" w:rsidRDefault="00EB1E03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A175F7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E03" w:rsidRDefault="00EB1E03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704558">
              <w:rPr>
                <w:rFonts w:hAnsi="宋体" w:cs="宋体" w:hint="eastAsia"/>
                <w:color w:val="000000"/>
                <w:sz w:val="22"/>
              </w:rPr>
              <w:t>封车码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E03" w:rsidRDefault="00EB1E03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E03" w:rsidRDefault="00EB1E03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803202" w:rsidTr="00894C43">
        <w:trPr>
          <w:trHeight w:val="270"/>
        </w:trPr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3202" w:rsidRPr="00704558" w:rsidRDefault="00803202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gisRunTime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3202" w:rsidRPr="00A175F7" w:rsidRDefault="00803202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3202" w:rsidRPr="00704558" w:rsidRDefault="00803202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/>
                <w:color w:val="000000"/>
                <w:sz w:val="22"/>
              </w:rPr>
              <w:t>G</w:t>
            </w:r>
            <w:r>
              <w:rPr>
                <w:rFonts w:hAnsi="宋体" w:cs="宋体" w:hint="eastAsia"/>
                <w:color w:val="000000"/>
                <w:sz w:val="22"/>
              </w:rPr>
              <w:t>is运行时长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3202" w:rsidRDefault="00803202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3202" w:rsidRDefault="00803202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</w:tbl>
    <w:p w:rsidR="00A367D1" w:rsidRDefault="00A367D1" w:rsidP="00A367D1"/>
    <w:p w:rsidR="00A367D1" w:rsidRDefault="00A367D1" w:rsidP="00A367D1">
      <w:r>
        <w:rPr>
          <w:rFonts w:hint="eastAsia"/>
        </w:rPr>
        <w:t>GroundTaskPassZone</w:t>
      </w:r>
    </w:p>
    <w:tbl>
      <w:tblPr>
        <w:tblW w:w="10424" w:type="dxa"/>
        <w:tblLook w:val="04A0" w:firstRow="1" w:lastRow="0" w:firstColumn="1" w:lastColumn="0" w:noHBand="0" w:noVBand="1"/>
      </w:tblPr>
      <w:tblGrid>
        <w:gridCol w:w="2724"/>
        <w:gridCol w:w="2856"/>
        <w:gridCol w:w="2460"/>
        <w:gridCol w:w="709"/>
        <w:gridCol w:w="1675"/>
      </w:tblGrid>
      <w:tr w:rsidR="00A367D1" w:rsidTr="00894C43">
        <w:trPr>
          <w:trHeight w:val="27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是否必填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字段长度</w:t>
            </w: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id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主键ID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taskId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任务ID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taskPlanDepartDate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线路运行日期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passZoneCode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计划经过网点代码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deptSiteId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计划经过点网外ID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passZoneAddr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计划经过点地址信息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passZoneCoordinate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计划经过点地址经纬度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actualPassZoneCode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实际经过网点代码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sortNum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经过顺序号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planDepartTm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计划发车时间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actualDepartTm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实际发车时间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lastRenderedPageBreak/>
              <w:t>preDepartTm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预计发车时间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planArriveTm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计划到车时间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actualArriveTm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实际到车时间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preArriveTm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预计到车时间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trmsInOpTm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trms 进闸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trmsOutOpTm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trms 出闸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appDepartTm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APP发出时间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appArriveTm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APP到达时间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appExpTm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APP发出异常时间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firstUnloadOptm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第一票卸车时间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lastLoadOpTm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最后一票装车时间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carCloseOptm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封车时间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carOpenOptm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解封车时间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jobType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作业类型（1.装，2.卸，3.装卸）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lineDistance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Double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分段线路里程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barOpCode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巴枪操作码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barScanTm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巴枪操作时间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gisInTm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首次进围栏时间（gis）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gisOutTm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首次出围栏时间（gis）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createTm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监控数据创建时间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lastUpdateTm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监控数据更新时间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errorInfo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异常原因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zoneStatus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网点状态 (网点状态3待执行(301),4异常(306),5执行中(发车),6已完成(到车))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votes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票数信息{l:装车票数,lw:装车重量,s:应到票数,n:未到票数,d:实到票数,w:实际重量,st:应到特殊快件,sp:应到包裹数,dp:实到包裹数}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contnrCode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车标号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actualRunTime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实际运行时长(min)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appRunTime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APP运行时长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planRunTime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计划运行时长(min)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planWaitTime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计划等待时间（min）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crossDays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跨越天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appUploadCoordinate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app上传经纬度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sealVehicleLabel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封车码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lastRenderedPageBreak/>
              <w:t>calcDepartTm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russian计算的发车时间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calcArriveTm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russian计算的到车时间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A367D1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appDepartValidity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app数据有效性 0是有效  1是无效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367D1" w:rsidRDefault="00A367D1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865025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025" w:rsidRDefault="00865025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appArriveValidity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025" w:rsidRDefault="00865025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025" w:rsidRDefault="00865025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>
              <w:rPr>
                <w:rFonts w:hAnsi="宋体" w:cs="宋体" w:hint="eastAsia"/>
                <w:color w:val="000000"/>
                <w:sz w:val="22"/>
              </w:rPr>
              <w:t>app数据有效性 0是有效  1是无效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025" w:rsidRDefault="00865025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025" w:rsidRDefault="00865025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865025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025" w:rsidRDefault="00865025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865025">
              <w:rPr>
                <w:rFonts w:hAnsi="宋体" w:cs="宋体"/>
                <w:color w:val="000000"/>
                <w:sz w:val="22"/>
              </w:rPr>
              <w:t>loadContnrNos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025" w:rsidRDefault="00865025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865025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025" w:rsidRDefault="00865025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865025">
              <w:rPr>
                <w:rFonts w:hAnsi="宋体" w:cs="宋体" w:hint="eastAsia"/>
                <w:color w:val="000000"/>
                <w:sz w:val="22"/>
              </w:rPr>
              <w:t>装车车标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025" w:rsidRDefault="00865025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025" w:rsidRDefault="00865025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865025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025" w:rsidRDefault="00865025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865025">
              <w:rPr>
                <w:rFonts w:hAnsi="宋体" w:cs="宋体"/>
                <w:color w:val="000000"/>
                <w:sz w:val="22"/>
              </w:rPr>
              <w:t>arriveContnrNos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025" w:rsidRDefault="00865025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865025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025" w:rsidRDefault="00865025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865025">
              <w:rPr>
                <w:rFonts w:hAnsi="宋体" w:cs="宋体" w:hint="eastAsia"/>
                <w:color w:val="000000"/>
                <w:sz w:val="22"/>
              </w:rPr>
              <w:t>应到车标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025" w:rsidRDefault="00865025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025" w:rsidRDefault="00865025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865025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025" w:rsidRDefault="00865025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865025">
              <w:rPr>
                <w:rFonts w:hAnsi="宋体" w:cs="宋体"/>
                <w:color w:val="000000"/>
                <w:sz w:val="22"/>
              </w:rPr>
              <w:t>unloadContnrNos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025" w:rsidRDefault="00865025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865025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025" w:rsidRDefault="00865025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865025">
              <w:rPr>
                <w:rFonts w:hAnsi="宋体" w:cs="宋体" w:hint="eastAsia"/>
                <w:color w:val="000000"/>
                <w:sz w:val="22"/>
              </w:rPr>
              <w:t>卸车车标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025" w:rsidRDefault="00865025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025" w:rsidRDefault="00865025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865025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025" w:rsidRPr="00865025" w:rsidRDefault="00865025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865025">
              <w:rPr>
                <w:rFonts w:hAnsi="宋体" w:cs="宋体"/>
                <w:color w:val="000000"/>
                <w:sz w:val="22"/>
              </w:rPr>
              <w:t>actualDepTmDataSource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025" w:rsidRPr="00865025" w:rsidRDefault="00865025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865025">
              <w:rPr>
                <w:rFonts w:hAnsi="宋体" w:cs="宋体"/>
                <w:color w:val="000000"/>
                <w:sz w:val="22"/>
              </w:rPr>
              <w:t>Integer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025" w:rsidRPr="00865025" w:rsidRDefault="00865025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865025">
              <w:rPr>
                <w:rFonts w:hAnsi="宋体" w:cs="宋体" w:hint="eastAsia"/>
                <w:color w:val="000000"/>
                <w:sz w:val="22"/>
              </w:rPr>
              <w:t>实际发车时间取值来源(1：app发车、2：重算的gis出栏时间 、3:gis出栏时间,4：封车时间，5：场地出闸,6：最后一票装车时间。)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025" w:rsidRDefault="00865025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025" w:rsidRDefault="00865025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865025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025" w:rsidRPr="00865025" w:rsidRDefault="00865025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865025">
              <w:rPr>
                <w:rFonts w:hAnsi="宋体" w:cs="宋体"/>
                <w:color w:val="000000"/>
                <w:sz w:val="22"/>
              </w:rPr>
              <w:t>actualArrTmDataSource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025" w:rsidRPr="00865025" w:rsidRDefault="00865025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865025">
              <w:rPr>
                <w:rFonts w:hAnsi="宋体" w:cs="宋体"/>
                <w:color w:val="000000"/>
                <w:sz w:val="22"/>
              </w:rPr>
              <w:t>Integer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025" w:rsidRPr="00865025" w:rsidRDefault="00865025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865025">
              <w:rPr>
                <w:rFonts w:hAnsi="宋体" w:cs="宋体" w:hint="eastAsia"/>
                <w:color w:val="000000"/>
                <w:sz w:val="22"/>
              </w:rPr>
              <w:t>实际到车时间取值来源(1：app到车、2：重算的gis进栏时间 、3:gis进栏时间,4：封车时间，5：场地进闸,6：第一票卸车时间。)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025" w:rsidRDefault="00865025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025" w:rsidRDefault="00865025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  <w:tr w:rsidR="00865025" w:rsidTr="00894C43">
        <w:trPr>
          <w:trHeight w:val="270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025" w:rsidRPr="00865025" w:rsidRDefault="00865025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865025">
              <w:rPr>
                <w:rFonts w:hAnsi="宋体" w:cs="宋体"/>
                <w:color w:val="000000"/>
                <w:sz w:val="22"/>
              </w:rPr>
              <w:t>gisOuterInTm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025" w:rsidRPr="00865025" w:rsidRDefault="00865025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865025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025" w:rsidRPr="00865025" w:rsidRDefault="00865025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  <w:r w:rsidRPr="00865025">
              <w:rPr>
                <w:rFonts w:hAnsi="宋体" w:cs="宋体" w:hint="eastAsia"/>
                <w:color w:val="000000"/>
                <w:sz w:val="22"/>
              </w:rPr>
              <w:t>gis外圈进入时间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025" w:rsidRDefault="00865025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025" w:rsidRDefault="00865025" w:rsidP="00894C43">
            <w:pPr>
              <w:widowControl/>
              <w:snapToGrid w:val="0"/>
              <w:rPr>
                <w:rFonts w:hAnsi="宋体" w:cs="宋体"/>
                <w:color w:val="000000"/>
                <w:sz w:val="22"/>
              </w:rPr>
            </w:pPr>
          </w:p>
        </w:tc>
      </w:tr>
    </w:tbl>
    <w:p w:rsidR="00A61A64" w:rsidRPr="00A367D1" w:rsidRDefault="00A61A64" w:rsidP="00A61A64"/>
    <w:p w:rsidR="00685BA3" w:rsidRPr="00A61A64" w:rsidRDefault="00685BA3" w:rsidP="00685BA3"/>
    <w:p w:rsidR="001B7931" w:rsidRPr="0004722D" w:rsidRDefault="001B7931" w:rsidP="001B7931">
      <w:pPr>
        <w:pStyle w:val="2"/>
        <w:rPr>
          <w:lang w:eastAsia="zh-CN"/>
        </w:rPr>
      </w:pPr>
      <w:r w:rsidRPr="0004722D">
        <w:rPr>
          <w:rFonts w:hint="eastAsia"/>
          <w:lang w:eastAsia="zh-CN"/>
        </w:rPr>
        <w:t>WEBSERVICE</w:t>
      </w:r>
    </w:p>
    <w:p w:rsidR="00B22F1B" w:rsidRPr="0004722D" w:rsidRDefault="00B22F1B">
      <w:pPr>
        <w:pStyle w:val="3"/>
      </w:pPr>
      <w:r w:rsidRPr="0004722D">
        <w:rPr>
          <w:rFonts w:hint="eastAsia"/>
        </w:rPr>
        <w:t xml:space="preserve"> 规划、计划、临时 </w:t>
      </w:r>
      <w:r w:rsidR="009009A7">
        <w:rPr>
          <w:rFonts w:hint="eastAsia"/>
        </w:rPr>
        <w:t>需求公共字段</w:t>
      </w:r>
      <w:r w:rsidR="009045B7">
        <w:rPr>
          <w:rFonts w:hint="eastAsia"/>
        </w:rPr>
        <w:t>及dto</w:t>
      </w:r>
      <w:r w:rsidRPr="0004722D">
        <w:rPr>
          <w:rFonts w:hint="eastAsia"/>
        </w:rPr>
        <w:t>说明</w:t>
      </w:r>
    </w:p>
    <w:p w:rsidR="00B22F1B" w:rsidRPr="0004722D" w:rsidRDefault="00B22F1B" w:rsidP="00B22F1B">
      <w:pPr>
        <w:pStyle w:val="4"/>
      </w:pPr>
      <w:bookmarkStart w:id="1" w:name="_需求类别"/>
      <w:bookmarkEnd w:id="1"/>
      <w:r w:rsidRPr="0004722D">
        <w:rPr>
          <w:rFonts w:hint="eastAsia"/>
        </w:rPr>
        <w:t xml:space="preserve"> 需求类别</w:t>
      </w:r>
    </w:p>
    <w:p w:rsidR="00F965CB" w:rsidRPr="0004722D" w:rsidRDefault="00F965CB" w:rsidP="00F965CB">
      <w:pPr>
        <w:ind w:leftChars="720" w:left="1440"/>
      </w:pPr>
      <w:r w:rsidRPr="0004722D">
        <w:rPr>
          <w:rFonts w:hint="eastAsia"/>
        </w:rPr>
        <w:t>常规线路        0</w:t>
      </w:r>
    </w:p>
    <w:p w:rsidR="00F965CB" w:rsidRPr="0004722D" w:rsidRDefault="00F965CB" w:rsidP="00F965CB">
      <w:pPr>
        <w:ind w:leftChars="720" w:left="1440"/>
      </w:pPr>
      <w:r w:rsidRPr="0004722D">
        <w:rPr>
          <w:rFonts w:hint="eastAsia"/>
        </w:rPr>
        <w:t>大客户发运      1</w:t>
      </w:r>
    </w:p>
    <w:p w:rsidR="00F965CB" w:rsidRPr="0004722D" w:rsidRDefault="00F965CB" w:rsidP="00F965CB">
      <w:pPr>
        <w:ind w:leftChars="720" w:left="1440"/>
      </w:pPr>
      <w:r w:rsidRPr="0004722D">
        <w:rPr>
          <w:rFonts w:hint="eastAsia"/>
        </w:rPr>
        <w:t>区域发运        2</w:t>
      </w:r>
    </w:p>
    <w:p w:rsidR="00F965CB" w:rsidRPr="0004722D" w:rsidRDefault="00F965CB" w:rsidP="00F965CB">
      <w:pPr>
        <w:ind w:leftChars="720" w:left="1440"/>
      </w:pPr>
      <w:r w:rsidRPr="0004722D">
        <w:rPr>
          <w:rFonts w:hint="eastAsia"/>
        </w:rPr>
        <w:t>自营短驳        3</w:t>
      </w:r>
    </w:p>
    <w:p w:rsidR="00F965CB" w:rsidRPr="0004722D" w:rsidRDefault="00F965CB" w:rsidP="00F965CB">
      <w:pPr>
        <w:ind w:leftChars="720" w:left="1440"/>
      </w:pPr>
      <w:r w:rsidRPr="0004722D">
        <w:rPr>
          <w:rFonts w:hint="eastAsia"/>
        </w:rPr>
        <w:t>代理短驳        4</w:t>
      </w:r>
    </w:p>
    <w:p w:rsidR="00F965CB" w:rsidRPr="0004722D" w:rsidRDefault="00F965CB" w:rsidP="00F965CB">
      <w:pPr>
        <w:ind w:leftChars="720" w:left="1440"/>
      </w:pPr>
      <w:r w:rsidRPr="0004722D">
        <w:rPr>
          <w:rFonts w:hint="eastAsia"/>
        </w:rPr>
        <w:t>二程接驳        5</w:t>
      </w:r>
    </w:p>
    <w:p w:rsidR="00F965CB" w:rsidRPr="0004722D" w:rsidRDefault="00F965CB" w:rsidP="00F965CB">
      <w:pPr>
        <w:ind w:leftChars="720" w:left="1440"/>
      </w:pPr>
      <w:r w:rsidRPr="0004722D">
        <w:rPr>
          <w:rFonts w:hint="eastAsia"/>
        </w:rPr>
        <w:t>重货快运        6</w:t>
      </w:r>
    </w:p>
    <w:p w:rsidR="00F965CB" w:rsidRPr="0004722D" w:rsidRDefault="00F965CB" w:rsidP="00F965CB">
      <w:pPr>
        <w:ind w:leftChars="720" w:left="1440"/>
      </w:pPr>
      <w:r w:rsidRPr="0004722D">
        <w:rPr>
          <w:rFonts w:hint="eastAsia"/>
        </w:rPr>
        <w:t>冷运产品        7</w:t>
      </w:r>
    </w:p>
    <w:p w:rsidR="00F965CB" w:rsidRPr="0004722D" w:rsidRDefault="00F965CB" w:rsidP="00F965CB">
      <w:pPr>
        <w:ind w:leftChars="720" w:left="1440"/>
      </w:pPr>
      <w:r w:rsidRPr="0004722D">
        <w:rPr>
          <w:rFonts w:hint="eastAsia"/>
        </w:rPr>
        <w:t>同城配          8</w:t>
      </w:r>
    </w:p>
    <w:p w:rsidR="00F965CB" w:rsidRPr="0004722D" w:rsidRDefault="00F965CB" w:rsidP="00F965CB">
      <w:pPr>
        <w:ind w:leftChars="720" w:left="1440"/>
      </w:pPr>
      <w:r w:rsidRPr="0004722D">
        <w:rPr>
          <w:rFonts w:hint="eastAsia"/>
        </w:rPr>
        <w:t>内部件          13</w:t>
      </w:r>
    </w:p>
    <w:p w:rsidR="00F965CB" w:rsidRPr="0004722D" w:rsidRDefault="00F965CB" w:rsidP="00F965CB">
      <w:pPr>
        <w:ind w:leftChars="720" w:left="1440"/>
      </w:pPr>
      <w:r w:rsidRPr="0004722D">
        <w:rPr>
          <w:rFonts w:hint="eastAsia"/>
        </w:rPr>
        <w:t>物料配送        14</w:t>
      </w:r>
    </w:p>
    <w:p w:rsidR="00F965CB" w:rsidRPr="0004722D" w:rsidRDefault="00F965CB" w:rsidP="00F965CB">
      <w:pPr>
        <w:ind w:leftChars="720" w:left="1440"/>
      </w:pPr>
      <w:r w:rsidRPr="0004722D">
        <w:rPr>
          <w:rFonts w:hint="eastAsia"/>
        </w:rPr>
        <w:t>市场宣传        15</w:t>
      </w:r>
    </w:p>
    <w:p w:rsidR="00F965CB" w:rsidRPr="0004722D" w:rsidRDefault="00F965CB" w:rsidP="00F965CB">
      <w:pPr>
        <w:ind w:leftChars="720" w:left="1440"/>
      </w:pPr>
      <w:r w:rsidRPr="0004722D">
        <w:rPr>
          <w:rFonts w:hint="eastAsia"/>
        </w:rPr>
        <w:t>网点搬迁        16</w:t>
      </w:r>
    </w:p>
    <w:p w:rsidR="00F965CB" w:rsidRPr="0004722D" w:rsidRDefault="00F965CB" w:rsidP="00F965CB">
      <w:pPr>
        <w:ind w:leftChars="720" w:left="1440"/>
      </w:pPr>
      <w:r w:rsidRPr="0004722D">
        <w:rPr>
          <w:rFonts w:hint="eastAsia"/>
        </w:rPr>
        <w:lastRenderedPageBreak/>
        <w:t>同场操作        17</w:t>
      </w:r>
    </w:p>
    <w:p w:rsidR="00F965CB" w:rsidRPr="0004722D" w:rsidRDefault="00F965CB" w:rsidP="00F965CB">
      <w:pPr>
        <w:ind w:leftChars="720" w:left="1440"/>
      </w:pPr>
      <w:r w:rsidRPr="0004722D">
        <w:rPr>
          <w:rFonts w:hint="eastAsia"/>
        </w:rPr>
        <w:t>零担            18</w:t>
      </w:r>
    </w:p>
    <w:p w:rsidR="00F965CB" w:rsidRPr="0004722D" w:rsidRDefault="00F965CB" w:rsidP="00F965CB">
      <w:pPr>
        <w:ind w:leftChars="720" w:left="1440"/>
      </w:pPr>
      <w:r w:rsidRPr="0004722D">
        <w:rPr>
          <w:rFonts w:hint="eastAsia"/>
        </w:rPr>
        <w:t xml:space="preserve">特殊收派        19 </w:t>
      </w:r>
    </w:p>
    <w:p w:rsidR="00F965CB" w:rsidRPr="0004722D" w:rsidRDefault="00F965CB" w:rsidP="00F965CB">
      <w:pPr>
        <w:ind w:left="1440"/>
      </w:pPr>
    </w:p>
    <w:p w:rsidR="00B22F1B" w:rsidRPr="0004722D" w:rsidRDefault="00B22F1B" w:rsidP="00B22F1B">
      <w:pPr>
        <w:pStyle w:val="4"/>
      </w:pPr>
      <w:bookmarkStart w:id="2" w:name="_需求变更原因类型"/>
      <w:bookmarkEnd w:id="2"/>
      <w:r w:rsidRPr="0004722D">
        <w:rPr>
          <w:rFonts w:hint="eastAsia"/>
        </w:rPr>
        <w:t xml:space="preserve"> </w:t>
      </w:r>
      <w:r w:rsidR="00F14FE5" w:rsidRPr="0004722D">
        <w:rPr>
          <w:rFonts w:hint="eastAsia"/>
        </w:rPr>
        <w:t>需求变更原因类型</w:t>
      </w:r>
    </w:p>
    <w:p w:rsidR="00B02CD5" w:rsidRPr="0004722D" w:rsidRDefault="00B02CD5" w:rsidP="00B02CD5">
      <w:pPr>
        <w:ind w:leftChars="720" w:left="1440"/>
      </w:pPr>
      <w:r w:rsidRPr="009E46DB">
        <w:rPr>
          <w:rFonts w:hint="eastAsia"/>
          <w:highlight w:val="yellow"/>
        </w:rPr>
        <w:t>新增操作：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>401:件量增长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>406:航管运力调整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>407:政府行为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>408:外部侵害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>409:天气原因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>417:规划需求未招标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>418:规划未及时维护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>419:系统传输异常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>420:驾驶员操作失误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>421:网点操作失误</w:t>
      </w:r>
    </w:p>
    <w:p w:rsidR="00B02CD5" w:rsidRPr="0004722D" w:rsidRDefault="00B02CD5" w:rsidP="00B02CD5">
      <w:pPr>
        <w:ind w:leftChars="720" w:left="1440"/>
      </w:pPr>
      <w:r w:rsidRPr="009E46DB">
        <w:rPr>
          <w:rFonts w:hint="eastAsia"/>
          <w:highlight w:val="yellow"/>
        </w:rPr>
        <w:t>修改操作：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>401:件量增长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>407:政府行为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>408:外部侵害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>409:天气原因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>413:成本优化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>414:件量下降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>415:客户需求变更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>418:规划未及时维护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>422:车辆故障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>423:设备异常</w:t>
      </w:r>
    </w:p>
    <w:p w:rsidR="00B02CD5" w:rsidRPr="0004722D" w:rsidRDefault="00B02CD5" w:rsidP="00B02CD5">
      <w:pPr>
        <w:ind w:leftChars="720" w:left="1440"/>
      </w:pPr>
      <w:r w:rsidRPr="009E46DB">
        <w:rPr>
          <w:rFonts w:hint="eastAsia"/>
          <w:highlight w:val="yellow"/>
        </w:rPr>
        <w:t>删除操作：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>407:政府行为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>408:外部侵害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>409:天气原因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>413:成本优化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>414:件量下降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>415:客户需求变更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>417:规划需求未招标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>418:规划未及时维护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>419:系统传输异常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>420:驾驶员操作失误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>421:网点操作失误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>423:设备异常</w:t>
      </w:r>
    </w:p>
    <w:p w:rsidR="00B02CD5" w:rsidRPr="0004722D" w:rsidRDefault="00B02CD5" w:rsidP="00B02CD5">
      <w:pPr>
        <w:ind w:left="1440"/>
      </w:pPr>
    </w:p>
    <w:p w:rsidR="00B22F1B" w:rsidRPr="0004722D" w:rsidRDefault="00B22F1B" w:rsidP="00B22F1B">
      <w:pPr>
        <w:pStyle w:val="4"/>
      </w:pPr>
      <w:bookmarkStart w:id="3" w:name="_车辆类型"/>
      <w:bookmarkEnd w:id="3"/>
      <w:r w:rsidRPr="0004722D">
        <w:rPr>
          <w:rFonts w:hint="eastAsia"/>
        </w:rPr>
        <w:t xml:space="preserve"> 车辆类型 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>厢式运输车      002001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 xml:space="preserve">半挂运输车      002002 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 xml:space="preserve">厢式半挂车      002003 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 xml:space="preserve">平板运输车      002007 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 xml:space="preserve">半挂平板车      002008 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 xml:space="preserve">仓栅运输车      002009 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lastRenderedPageBreak/>
        <w:t xml:space="preserve">中港运输车      002010 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 xml:space="preserve">中澳运输车      002011 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 xml:space="preserve">海关监管运输车  002012 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 xml:space="preserve">冷藏车          002013 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 xml:space="preserve">医药单温冷藏车  002018 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>医药双温冷藏车  002019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>食品单温冷藏车  002004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 xml:space="preserve">食品双温冷藏车  002005 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 xml:space="preserve">虚拟车          991001 </w:t>
      </w:r>
    </w:p>
    <w:p w:rsidR="00B02CD5" w:rsidRPr="0004722D" w:rsidRDefault="00B02CD5" w:rsidP="00B02CD5">
      <w:pPr>
        <w:ind w:leftChars="720" w:left="1440"/>
      </w:pPr>
      <w:r w:rsidRPr="0004722D">
        <w:rPr>
          <w:rFonts w:hint="eastAsia"/>
        </w:rPr>
        <w:t>其他            991002</w:t>
      </w:r>
    </w:p>
    <w:p w:rsidR="00587478" w:rsidRPr="00587478" w:rsidRDefault="00587478" w:rsidP="00587478">
      <w:pPr>
        <w:pStyle w:val="4"/>
        <w:rPr>
          <w:shd w:val="pct15" w:color="auto" w:fill="FFFFFF"/>
        </w:rPr>
      </w:pPr>
      <w:bookmarkStart w:id="4" w:name="_RequireOutSideInfoDto"/>
      <w:bookmarkEnd w:id="4"/>
      <w:r w:rsidRPr="00587478">
        <w:t>RequireOutSideInfoDto</w:t>
      </w:r>
      <w:r w:rsidRPr="00587478">
        <w:rPr>
          <w:rFonts w:hint="eastAsia"/>
          <w:shd w:val="pct15" w:color="auto" w:fill="FFFFFF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0"/>
        <w:gridCol w:w="2988"/>
        <w:gridCol w:w="1164"/>
        <w:gridCol w:w="2664"/>
      </w:tblGrid>
      <w:tr w:rsidR="00AA372B" w:rsidRPr="0004722D" w:rsidTr="00536794">
        <w:trPr>
          <w:trHeight w:val="685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D74658" w:rsidRPr="0004722D" w:rsidRDefault="00D74658" w:rsidP="00F62926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字段</w:t>
            </w:r>
          </w:p>
        </w:tc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D74658" w:rsidRPr="0004722D" w:rsidRDefault="00D74658" w:rsidP="00F62926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D74658" w:rsidRPr="0004722D" w:rsidRDefault="00D74658" w:rsidP="00F62926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允许为空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D74658" w:rsidRPr="0004722D" w:rsidRDefault="00D74658" w:rsidP="00F62926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说明</w:t>
            </w:r>
          </w:p>
        </w:tc>
      </w:tr>
      <w:tr w:rsidR="00AA372B" w:rsidRPr="0004722D" w:rsidTr="00536794"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658" w:rsidRPr="0004722D" w:rsidRDefault="00D74658" w:rsidP="00F62926">
            <w:pPr>
              <w:rPr>
                <w:rFonts w:ascii="Consolas" w:hAnsi="Consolas" w:cs="Consolas"/>
                <w:sz w:val="21"/>
                <w:szCs w:val="21"/>
              </w:rPr>
            </w:pPr>
            <w:r w:rsidRPr="00D74658">
              <w:rPr>
                <w:rFonts w:ascii="Consolas" w:hAnsi="Consolas" w:cs="Consolas"/>
                <w:sz w:val="21"/>
                <w:szCs w:val="21"/>
              </w:rPr>
              <w:t>sortNum</w:t>
            </w:r>
          </w:p>
        </w:tc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658" w:rsidRPr="0004722D" w:rsidRDefault="00536794" w:rsidP="00F62926">
            <w:pPr>
              <w:rPr>
                <w:rFonts w:ascii="Consolas" w:hAnsi="Consolas" w:cs="Consolas"/>
                <w:sz w:val="21"/>
                <w:szCs w:val="21"/>
              </w:rPr>
            </w:pPr>
            <w:r w:rsidRPr="00536794">
              <w:rPr>
                <w:rFonts w:ascii="Consolas" w:hAnsi="Consolas" w:cs="Consolas"/>
                <w:sz w:val="21"/>
                <w:szCs w:val="21"/>
              </w:rPr>
              <w:t>int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658" w:rsidRPr="0004722D" w:rsidRDefault="00D74658" w:rsidP="00AA372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658" w:rsidRPr="0004722D" w:rsidRDefault="00D74658" w:rsidP="00AA372B">
            <w:pPr>
              <w:rPr>
                <w:rFonts w:ascii="Consolas" w:hAnsi="Consolas" w:cs="Consolas"/>
                <w:sz w:val="21"/>
                <w:szCs w:val="21"/>
              </w:rPr>
            </w:pPr>
            <w:r w:rsidRPr="00D74658">
              <w:rPr>
                <w:rFonts w:ascii="Consolas" w:hAnsi="Consolas" w:cs="Consolas"/>
                <w:sz w:val="21"/>
                <w:szCs w:val="21"/>
              </w:rPr>
              <w:t>顺序号：从</w:t>
            </w:r>
            <w:r w:rsidRPr="00D74658">
              <w:rPr>
                <w:rFonts w:ascii="Consolas" w:hAnsi="Consolas" w:cs="Consolas"/>
                <w:sz w:val="21"/>
                <w:szCs w:val="21"/>
              </w:rPr>
              <w:t>1</w:t>
            </w:r>
            <w:r w:rsidRPr="00D74658">
              <w:rPr>
                <w:rFonts w:ascii="Consolas" w:hAnsi="Consolas" w:cs="Consolas"/>
                <w:sz w:val="21"/>
                <w:szCs w:val="21"/>
              </w:rPr>
              <w:t>开始，始发地一定是</w:t>
            </w:r>
            <w:r w:rsidRPr="00D74658">
              <w:rPr>
                <w:rFonts w:ascii="Consolas" w:hAnsi="Consolas" w:cs="Consolas"/>
                <w:sz w:val="21"/>
                <w:szCs w:val="21"/>
              </w:rPr>
              <w:t>1,</w:t>
            </w:r>
            <w:r w:rsidRPr="00D74658">
              <w:rPr>
                <w:rFonts w:ascii="Consolas" w:hAnsi="Consolas" w:cs="Consolas"/>
                <w:sz w:val="21"/>
                <w:szCs w:val="21"/>
              </w:rPr>
              <w:t>依次类推</w:t>
            </w:r>
          </w:p>
        </w:tc>
      </w:tr>
      <w:tr w:rsidR="00AA372B" w:rsidRPr="0004722D" w:rsidTr="00536794"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658" w:rsidRPr="0004722D" w:rsidRDefault="00D74658" w:rsidP="00F62926">
            <w:pPr>
              <w:rPr>
                <w:rFonts w:ascii="Consolas" w:hAnsi="Consolas" w:cs="Consolas"/>
                <w:sz w:val="21"/>
                <w:szCs w:val="21"/>
              </w:rPr>
            </w:pPr>
            <w:r w:rsidRPr="00D74658">
              <w:rPr>
                <w:rFonts w:ascii="Consolas" w:hAnsi="Consolas" w:cs="Consolas"/>
                <w:sz w:val="21"/>
                <w:szCs w:val="21"/>
              </w:rPr>
              <w:t>addrAbbreviation</w:t>
            </w:r>
          </w:p>
        </w:tc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658" w:rsidRPr="0004722D" w:rsidRDefault="00536794" w:rsidP="00F62926">
            <w:pPr>
              <w:rPr>
                <w:rFonts w:ascii="Consolas" w:hAnsi="Consolas" w:cs="Consolas"/>
                <w:sz w:val="21"/>
                <w:szCs w:val="21"/>
              </w:rPr>
            </w:pPr>
            <w:r w:rsidRPr="00536794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658" w:rsidRPr="0004722D" w:rsidRDefault="00536794" w:rsidP="00AA372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EC3" w:rsidRDefault="00D74658" w:rsidP="00AA372B">
            <w:pPr>
              <w:rPr>
                <w:rFonts w:ascii="Consolas" w:hAnsi="Consolas" w:cs="Consolas"/>
                <w:sz w:val="21"/>
                <w:szCs w:val="21"/>
              </w:rPr>
            </w:pPr>
            <w:r w:rsidRPr="00D74658">
              <w:rPr>
                <w:rFonts w:ascii="Consolas" w:hAnsi="Consolas" w:cs="Consolas"/>
                <w:sz w:val="21"/>
                <w:szCs w:val="21"/>
              </w:rPr>
              <w:t>地址简称</w:t>
            </w:r>
            <w:r w:rsidR="00247521">
              <w:rPr>
                <w:rFonts w:ascii="Consolas" w:hAnsi="Consolas" w:cs="Consolas" w:hint="eastAsia"/>
                <w:sz w:val="21"/>
                <w:szCs w:val="21"/>
              </w:rPr>
              <w:t>（最大</w:t>
            </w:r>
            <w:r w:rsidR="00247521">
              <w:rPr>
                <w:rFonts w:ascii="Consolas" w:hAnsi="Consolas" w:cs="Consolas" w:hint="eastAsia"/>
                <w:sz w:val="21"/>
                <w:szCs w:val="21"/>
              </w:rPr>
              <w:t>8</w:t>
            </w:r>
            <w:r w:rsidR="00247521">
              <w:rPr>
                <w:rFonts w:ascii="Consolas" w:hAnsi="Consolas" w:cs="Consolas" w:hint="eastAsia"/>
                <w:sz w:val="21"/>
                <w:szCs w:val="21"/>
              </w:rPr>
              <w:t>个字符）</w:t>
            </w:r>
            <w:r w:rsidR="00CF5EC3">
              <w:rPr>
                <w:rFonts w:ascii="Consolas" w:hAnsi="Consolas" w:cs="Consolas" w:hint="eastAsia"/>
                <w:sz w:val="21"/>
                <w:szCs w:val="21"/>
              </w:rPr>
              <w:t>:</w:t>
            </w:r>
          </w:p>
          <w:p w:rsidR="00CF5EC3" w:rsidRPr="00CF5EC3" w:rsidRDefault="00AD38A5" w:rsidP="00AA372B">
            <w:pPr>
              <w:pStyle w:val="afe"/>
              <w:numPr>
                <w:ilvl w:val="0"/>
                <w:numId w:val="18"/>
              </w:numPr>
              <w:ind w:firstLineChars="0"/>
              <w:rPr>
                <w:rFonts w:ascii="Consolas" w:hAnsi="Consolas" w:cs="Consolas"/>
                <w:sz w:val="21"/>
                <w:szCs w:val="21"/>
              </w:rPr>
            </w:pPr>
            <w:r w:rsidRPr="00CF5EC3">
              <w:rPr>
                <w:rFonts w:ascii="Consolas" w:hAnsi="Consolas" w:cs="Consolas" w:hint="eastAsia"/>
                <w:sz w:val="21"/>
                <w:szCs w:val="21"/>
              </w:rPr>
              <w:t>经停点的地址简称允许为空；</w:t>
            </w:r>
          </w:p>
          <w:p w:rsidR="00D74658" w:rsidRPr="00CF5EC3" w:rsidRDefault="00AD38A5" w:rsidP="00AA372B">
            <w:pPr>
              <w:pStyle w:val="afe"/>
              <w:numPr>
                <w:ilvl w:val="0"/>
                <w:numId w:val="18"/>
              </w:numPr>
              <w:ind w:firstLineChars="0"/>
              <w:rPr>
                <w:rFonts w:ascii="Consolas" w:hAnsi="Consolas" w:cs="Consolas"/>
                <w:sz w:val="21"/>
                <w:szCs w:val="21"/>
              </w:rPr>
            </w:pPr>
            <w:r w:rsidRPr="00CF5EC3">
              <w:rPr>
                <w:rFonts w:ascii="Consolas" w:hAnsi="Consolas" w:cs="Consolas" w:hint="eastAsia"/>
                <w:sz w:val="21"/>
                <w:szCs w:val="21"/>
              </w:rPr>
              <w:t>当运力名称为空时，始发地、目的地的地址简称不允许为空。</w:t>
            </w:r>
          </w:p>
        </w:tc>
      </w:tr>
      <w:tr w:rsidR="00AA372B" w:rsidRPr="0004722D" w:rsidTr="00536794"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658" w:rsidRPr="0004722D" w:rsidRDefault="00D74658" w:rsidP="00F62926">
            <w:pPr>
              <w:rPr>
                <w:rFonts w:ascii="Consolas" w:hAnsi="Consolas" w:cs="Consolas"/>
                <w:sz w:val="21"/>
                <w:szCs w:val="21"/>
              </w:rPr>
            </w:pPr>
            <w:r w:rsidRPr="00D74658">
              <w:rPr>
                <w:rFonts w:ascii="Consolas" w:hAnsi="Consolas" w:cs="Consolas"/>
                <w:sz w:val="21"/>
                <w:szCs w:val="21"/>
              </w:rPr>
              <w:t>addrFullName</w:t>
            </w:r>
          </w:p>
        </w:tc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658" w:rsidRPr="0004722D" w:rsidRDefault="00D74658" w:rsidP="00F62926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658" w:rsidRPr="0004722D" w:rsidRDefault="00536794" w:rsidP="00AA372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658" w:rsidRPr="0004722D" w:rsidRDefault="00D74658" w:rsidP="00AA372B">
            <w:pPr>
              <w:rPr>
                <w:rFonts w:ascii="Consolas" w:hAnsi="Consolas" w:cs="Consolas"/>
                <w:sz w:val="21"/>
                <w:szCs w:val="21"/>
              </w:rPr>
            </w:pPr>
            <w:r w:rsidRPr="00D74658">
              <w:rPr>
                <w:rFonts w:ascii="Consolas" w:hAnsi="Consolas" w:cs="Consolas"/>
                <w:sz w:val="21"/>
                <w:szCs w:val="21"/>
              </w:rPr>
              <w:t>地址全称</w:t>
            </w:r>
          </w:p>
        </w:tc>
      </w:tr>
      <w:tr w:rsidR="00AA372B" w:rsidRPr="0004722D" w:rsidTr="00536794"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658" w:rsidRPr="0004722D" w:rsidRDefault="00D74658" w:rsidP="00F62926">
            <w:pPr>
              <w:rPr>
                <w:rFonts w:ascii="Consolas" w:hAnsi="Consolas" w:cs="Consolas"/>
                <w:sz w:val="21"/>
                <w:szCs w:val="21"/>
              </w:rPr>
            </w:pPr>
            <w:r w:rsidRPr="00D74658">
              <w:rPr>
                <w:rFonts w:ascii="Consolas" w:hAnsi="Consolas" w:cs="Consolas"/>
                <w:sz w:val="21"/>
                <w:szCs w:val="21"/>
              </w:rPr>
              <w:t>locatedDept</w:t>
            </w:r>
          </w:p>
        </w:tc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658" w:rsidRPr="0004722D" w:rsidRDefault="00D74658" w:rsidP="00F62926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658" w:rsidRPr="0004722D" w:rsidRDefault="00536794" w:rsidP="00AA372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658" w:rsidRPr="0004722D" w:rsidRDefault="00D74658" w:rsidP="00AA372B">
            <w:pPr>
              <w:rPr>
                <w:rFonts w:ascii="Consolas" w:hAnsi="Consolas" w:cs="Consolas"/>
                <w:sz w:val="21"/>
                <w:szCs w:val="21"/>
              </w:rPr>
            </w:pPr>
            <w:r w:rsidRPr="00D74658">
              <w:rPr>
                <w:rFonts w:ascii="Consolas" w:hAnsi="Consolas" w:cs="Consolas"/>
                <w:sz w:val="21"/>
                <w:szCs w:val="21"/>
              </w:rPr>
              <w:t>所属网点</w:t>
            </w:r>
          </w:p>
        </w:tc>
      </w:tr>
      <w:tr w:rsidR="00AA372B" w:rsidRPr="0004722D" w:rsidTr="00536794"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658" w:rsidRPr="0004722D" w:rsidRDefault="00D74658" w:rsidP="00F62926">
            <w:pPr>
              <w:rPr>
                <w:rFonts w:ascii="Consolas" w:hAnsi="Consolas" w:cs="Consolas"/>
                <w:sz w:val="21"/>
                <w:szCs w:val="21"/>
              </w:rPr>
            </w:pPr>
            <w:r w:rsidRPr="00D74658">
              <w:rPr>
                <w:rFonts w:ascii="Consolas" w:hAnsi="Consolas" w:cs="Consolas"/>
                <w:sz w:val="21"/>
                <w:szCs w:val="21"/>
              </w:rPr>
              <w:t>coordinate</w:t>
            </w:r>
          </w:p>
        </w:tc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658" w:rsidRPr="0004722D" w:rsidRDefault="00536794" w:rsidP="00F62926">
            <w:pPr>
              <w:rPr>
                <w:rFonts w:ascii="Consolas" w:hAnsi="Consolas" w:cs="Consolas"/>
                <w:sz w:val="21"/>
                <w:szCs w:val="21"/>
              </w:rPr>
            </w:pPr>
            <w:r w:rsidRPr="00536794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658" w:rsidRPr="0004722D" w:rsidRDefault="00536794" w:rsidP="00AA372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72B" w:rsidRDefault="00D74658" w:rsidP="00AA372B">
            <w:pPr>
              <w:rPr>
                <w:rFonts w:ascii="Consolas" w:hAnsi="Consolas" w:cs="Consolas"/>
                <w:sz w:val="21"/>
                <w:szCs w:val="21"/>
              </w:rPr>
            </w:pPr>
            <w:r w:rsidRPr="00D74658">
              <w:rPr>
                <w:rFonts w:ascii="Consolas" w:hAnsi="Consolas" w:cs="Consolas"/>
                <w:sz w:val="21"/>
                <w:szCs w:val="21"/>
              </w:rPr>
              <w:t>经纬度</w:t>
            </w:r>
            <w:r w:rsidR="00197003">
              <w:rPr>
                <w:rFonts w:ascii="Consolas" w:hAnsi="Consolas" w:cs="Consolas" w:hint="eastAsia"/>
                <w:sz w:val="21"/>
                <w:szCs w:val="21"/>
              </w:rPr>
              <w:t>（经纬度使用英文逗号隔开）</w:t>
            </w:r>
          </w:p>
          <w:p w:rsidR="00D74658" w:rsidRPr="0004722D" w:rsidRDefault="00AA372B" w:rsidP="00AA372B">
            <w:pPr>
              <w:rPr>
                <w:rFonts w:ascii="Consolas" w:hAnsi="Consolas" w:cs="Consolas"/>
                <w:sz w:val="21"/>
                <w:szCs w:val="21"/>
              </w:rPr>
            </w:pPr>
            <w:r w:rsidRPr="00AA372B">
              <w:rPr>
                <w:rFonts w:ascii="Consolas" w:hAnsi="Consolas" w:cs="Consolas" w:hint="eastAsia"/>
                <w:i/>
                <w:sz w:val="21"/>
                <w:szCs w:val="21"/>
              </w:rPr>
              <w:t>如</w:t>
            </w:r>
            <w:r>
              <w:rPr>
                <w:rFonts w:ascii="Consolas" w:hAnsi="Consolas" w:cs="Consolas" w:hint="eastAsia"/>
                <w:sz w:val="21"/>
                <w:szCs w:val="21"/>
              </w:rPr>
              <w:t>：</w:t>
            </w:r>
            <w:r w:rsidR="00147729" w:rsidRPr="00147729">
              <w:rPr>
                <w:rFonts w:ascii="Consolas" w:hAnsi="Consolas" w:cs="Consolas"/>
                <w:sz w:val="21"/>
                <w:szCs w:val="21"/>
              </w:rPr>
              <w:t>113.908573,22.703257</w:t>
            </w:r>
          </w:p>
        </w:tc>
      </w:tr>
      <w:tr w:rsidR="00AA372B" w:rsidRPr="0004722D" w:rsidTr="00536794"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658" w:rsidRPr="0004722D" w:rsidRDefault="00D74658" w:rsidP="00F62926">
            <w:pPr>
              <w:rPr>
                <w:rFonts w:ascii="Consolas" w:hAnsi="Consolas" w:cs="Consolas"/>
                <w:sz w:val="21"/>
                <w:szCs w:val="21"/>
              </w:rPr>
            </w:pPr>
            <w:r w:rsidRPr="00D74658">
              <w:rPr>
                <w:rFonts w:ascii="Consolas" w:hAnsi="Consolas" w:cs="Consolas"/>
                <w:sz w:val="21"/>
                <w:szCs w:val="21"/>
              </w:rPr>
              <w:t>params</w:t>
            </w:r>
          </w:p>
        </w:tc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658" w:rsidRPr="0004722D" w:rsidRDefault="00536794" w:rsidP="00F62926">
            <w:pPr>
              <w:rPr>
                <w:rFonts w:ascii="Consolas" w:hAnsi="Consolas" w:cs="Consolas"/>
                <w:sz w:val="21"/>
                <w:szCs w:val="21"/>
              </w:rPr>
            </w:pPr>
            <w:r w:rsidRPr="00536794">
              <w:rPr>
                <w:rFonts w:ascii="Consolas" w:hAnsi="Consolas" w:cs="Consolas"/>
                <w:sz w:val="21"/>
                <w:szCs w:val="21"/>
              </w:rPr>
              <w:t>Map&lt;String,Object&gt;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658" w:rsidRPr="0004722D" w:rsidRDefault="00536794" w:rsidP="00AA372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658" w:rsidRPr="0004722D" w:rsidRDefault="00D74658" w:rsidP="00AA372B">
            <w:pPr>
              <w:rPr>
                <w:rFonts w:ascii="Consolas" w:hAnsi="Consolas" w:cs="Consolas"/>
                <w:sz w:val="21"/>
                <w:szCs w:val="21"/>
              </w:rPr>
            </w:pPr>
            <w:r w:rsidRPr="00D74658">
              <w:rPr>
                <w:rFonts w:ascii="Consolas" w:hAnsi="Consolas" w:cs="Consolas"/>
                <w:sz w:val="21"/>
                <w:szCs w:val="21"/>
              </w:rPr>
              <w:t>扩展参数</w:t>
            </w:r>
          </w:p>
        </w:tc>
      </w:tr>
    </w:tbl>
    <w:p w:rsidR="00AF5907" w:rsidRDefault="00AF5907" w:rsidP="00B02CD5">
      <w:pPr>
        <w:ind w:left="1440"/>
      </w:pPr>
    </w:p>
    <w:p w:rsidR="00AF5907" w:rsidRDefault="00AF5907" w:rsidP="00B02CD5">
      <w:pPr>
        <w:ind w:left="1440"/>
      </w:pPr>
    </w:p>
    <w:p w:rsidR="00AF5907" w:rsidRDefault="00AF5907" w:rsidP="00B02CD5">
      <w:pPr>
        <w:ind w:left="1440"/>
      </w:pPr>
    </w:p>
    <w:p w:rsidR="00AF5907" w:rsidRPr="00587478" w:rsidRDefault="00AF5907" w:rsidP="00AF5907">
      <w:pPr>
        <w:pStyle w:val="4"/>
        <w:rPr>
          <w:shd w:val="pct15" w:color="auto" w:fill="FFFFFF"/>
        </w:rPr>
      </w:pPr>
      <w:bookmarkStart w:id="5" w:name="_规划需求扩展参数_params_说明"/>
      <w:bookmarkEnd w:id="5"/>
      <w:r>
        <w:rPr>
          <w:rFonts w:hint="eastAsia"/>
        </w:rPr>
        <w:t>规划需求扩展参数 params 说明</w:t>
      </w:r>
    </w:p>
    <w:tbl>
      <w:tblPr>
        <w:tblW w:w="52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2"/>
        <w:gridCol w:w="922"/>
        <w:gridCol w:w="709"/>
        <w:gridCol w:w="5540"/>
      </w:tblGrid>
      <w:tr w:rsidR="00AF5907" w:rsidRPr="0004722D" w:rsidTr="00AF5907">
        <w:trPr>
          <w:trHeight w:val="664"/>
        </w:trPr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F5907" w:rsidRPr="0004722D" w:rsidRDefault="00AF5907" w:rsidP="00F62926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字段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F5907" w:rsidRPr="0004722D" w:rsidRDefault="00AF5907" w:rsidP="00F62926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F5907" w:rsidRPr="0004722D" w:rsidRDefault="00AF5907" w:rsidP="00F62926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允许为空</w:t>
            </w:r>
          </w:p>
        </w:tc>
        <w:tc>
          <w:tcPr>
            <w:tcW w:w="2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F5907" w:rsidRPr="0004722D" w:rsidRDefault="00AF5907" w:rsidP="00F62926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说明</w:t>
            </w:r>
          </w:p>
        </w:tc>
      </w:tr>
      <w:tr w:rsidR="00AF5907" w:rsidRPr="0004722D" w:rsidTr="00AF5907">
        <w:trPr>
          <w:trHeight w:val="1293"/>
        </w:trPr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907" w:rsidRPr="0004722D" w:rsidRDefault="00AF5907" w:rsidP="00F62926">
            <w:pPr>
              <w:rPr>
                <w:rFonts w:ascii="Consolas" w:hAnsi="Consolas" w:cs="Consolas"/>
                <w:sz w:val="21"/>
                <w:szCs w:val="21"/>
              </w:rPr>
            </w:pPr>
            <w:r w:rsidRPr="00AF5907">
              <w:rPr>
                <w:rFonts w:ascii="Consolas" w:hAnsi="Consolas" w:cs="Consolas"/>
                <w:sz w:val="21"/>
                <w:szCs w:val="21"/>
              </w:rPr>
              <w:t>OUT_SIDE_INFO_LIST_JSON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907" w:rsidRPr="0004722D" w:rsidRDefault="00AF5907" w:rsidP="00F62926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907" w:rsidRPr="0004722D" w:rsidRDefault="00AF5907" w:rsidP="00F62926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2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907" w:rsidRPr="00AF5907" w:rsidRDefault="00AF5907" w:rsidP="00AF5907">
            <w:pPr>
              <w:rPr>
                <w:rFonts w:ascii="Consolas" w:hAnsi="Consolas" w:cs="Consolas"/>
                <w:sz w:val="21"/>
                <w:szCs w:val="21"/>
              </w:rPr>
            </w:pPr>
            <w:r w:rsidRPr="00AF5907">
              <w:rPr>
                <w:rFonts w:ascii="Consolas" w:hAnsi="Consolas" w:cs="Consolas" w:hint="eastAsia"/>
                <w:sz w:val="21"/>
                <w:szCs w:val="21"/>
              </w:rPr>
              <w:t>网外地址信息集合</w:t>
            </w:r>
            <w:r w:rsidRPr="00AF5907">
              <w:rPr>
                <w:rFonts w:ascii="Consolas" w:hAnsi="Consolas" w:cs="Consolas" w:hint="eastAsia"/>
                <w:sz w:val="21"/>
                <w:szCs w:val="21"/>
              </w:rPr>
              <w:t>json</w:t>
            </w:r>
            <w:r w:rsidRPr="00AF5907">
              <w:rPr>
                <w:rFonts w:ascii="Consolas" w:hAnsi="Consolas" w:cs="Consolas" w:hint="eastAsia"/>
                <w:sz w:val="21"/>
                <w:szCs w:val="21"/>
              </w:rPr>
              <w:t>字符串对象，</w:t>
            </w:r>
          </w:p>
          <w:p w:rsidR="00AF5907" w:rsidRDefault="00AF5907" w:rsidP="00AF5907">
            <w:pPr>
              <w:rPr>
                <w:rFonts w:ascii="Consolas" w:hAnsi="Consolas" w:cs="Consolas"/>
                <w:sz w:val="21"/>
                <w:szCs w:val="21"/>
              </w:rPr>
            </w:pPr>
            <w:r w:rsidRPr="00AF5907">
              <w:rPr>
                <w:rFonts w:ascii="Consolas" w:hAnsi="Consolas" w:cs="Consolas" w:hint="eastAsia"/>
                <w:sz w:val="21"/>
                <w:szCs w:val="21"/>
              </w:rPr>
              <w:t>由</w:t>
            </w:r>
            <w:r w:rsidRPr="00AF5907">
              <w:rPr>
                <w:rFonts w:ascii="Consolas" w:hAnsi="Consolas" w:cs="Consolas" w:hint="eastAsia"/>
                <w:sz w:val="21"/>
                <w:szCs w:val="21"/>
              </w:rPr>
              <w:t>List&lt;RequireOutSideInfoDto&gt;</w:t>
            </w:r>
            <w:r w:rsidRPr="00AF5907">
              <w:rPr>
                <w:rFonts w:ascii="Consolas" w:hAnsi="Consolas" w:cs="Consolas" w:hint="eastAsia"/>
                <w:sz w:val="21"/>
                <w:szCs w:val="21"/>
              </w:rPr>
              <w:t>转过来的</w:t>
            </w:r>
            <w:r w:rsidRPr="00AF5907">
              <w:rPr>
                <w:rFonts w:ascii="Consolas" w:hAnsi="Consolas" w:cs="Consolas" w:hint="eastAsia"/>
                <w:sz w:val="21"/>
                <w:szCs w:val="21"/>
              </w:rPr>
              <w:t>json</w:t>
            </w:r>
            <w:r w:rsidRPr="00AF5907">
              <w:rPr>
                <w:rFonts w:ascii="Consolas" w:hAnsi="Consolas" w:cs="Consolas" w:hint="eastAsia"/>
                <w:sz w:val="21"/>
                <w:szCs w:val="21"/>
              </w:rPr>
              <w:t>字符串对象</w:t>
            </w:r>
            <w:r>
              <w:rPr>
                <w:rFonts w:ascii="Consolas" w:hAnsi="Consolas" w:cs="Consolas" w:hint="eastAsia"/>
                <w:sz w:val="21"/>
                <w:szCs w:val="21"/>
              </w:rPr>
              <w:t>。</w:t>
            </w:r>
            <w:r w:rsidRPr="00AF5907">
              <w:rPr>
                <w:rFonts w:ascii="Consolas" w:hAnsi="Consolas" w:cs="Consolas" w:hint="eastAsia"/>
                <w:sz w:val="21"/>
                <w:szCs w:val="21"/>
              </w:rPr>
              <w:t>RequireOutSideInfoDto</w:t>
            </w:r>
            <w:r w:rsidRPr="00AF5907">
              <w:rPr>
                <w:rFonts w:ascii="Consolas" w:hAnsi="Consolas" w:cs="Consolas" w:hint="eastAsia"/>
                <w:sz w:val="21"/>
                <w:szCs w:val="21"/>
              </w:rPr>
              <w:t>：</w:t>
            </w:r>
            <w:hyperlink w:anchor="_RequireOutSideInfoDto" w:history="1">
              <w:r w:rsidRPr="00AF5907">
                <w:rPr>
                  <w:rStyle w:val="af"/>
                  <w:rFonts w:ascii="Consolas" w:hAnsi="Consolas" w:cs="Consolas" w:hint="eastAsia"/>
                  <w:sz w:val="21"/>
                  <w:szCs w:val="21"/>
                </w:rPr>
                <w:t>(</w:t>
              </w:r>
              <w:r w:rsidRPr="00AF5907">
                <w:rPr>
                  <w:rStyle w:val="af"/>
                  <w:rFonts w:ascii="Consolas" w:hAnsi="Consolas" w:cs="Consolas" w:hint="eastAsia"/>
                  <w:sz w:val="21"/>
                  <w:szCs w:val="21"/>
                </w:rPr>
                <w:t>点击查看</w:t>
              </w:r>
              <w:r w:rsidRPr="00AF5907">
                <w:rPr>
                  <w:rStyle w:val="af"/>
                  <w:rFonts w:ascii="Consolas" w:hAnsi="Consolas" w:cs="Consolas" w:hint="eastAsia"/>
                  <w:sz w:val="21"/>
                  <w:szCs w:val="21"/>
                </w:rPr>
                <w:t>)</w:t>
              </w:r>
            </w:hyperlink>
            <w:r w:rsidRPr="00AF5907">
              <w:rPr>
                <w:rFonts w:ascii="Consolas" w:hAnsi="Consolas" w:cs="Consolas" w:hint="eastAsia"/>
                <w:sz w:val="21"/>
                <w:szCs w:val="21"/>
              </w:rPr>
              <w:t>。</w:t>
            </w:r>
          </w:p>
          <w:p w:rsidR="00AF5907" w:rsidRDefault="00AF5907" w:rsidP="00AF590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逻辑</w:t>
            </w:r>
            <w:r w:rsidR="000A47F8" w:rsidRPr="000A47F8">
              <w:rPr>
                <w:rFonts w:ascii="Consolas" w:hAnsi="Consolas" w:cs="Consolas" w:hint="eastAsia"/>
                <w:sz w:val="21"/>
                <w:szCs w:val="21"/>
              </w:rPr>
              <w:t>说明：</w:t>
            </w:r>
          </w:p>
          <w:p w:rsidR="00AF5907" w:rsidRPr="00AF5907" w:rsidRDefault="00AF5907" w:rsidP="00AF590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1.</w:t>
            </w:r>
            <w:r w:rsidRPr="00AF5907">
              <w:rPr>
                <w:rFonts w:ascii="Consolas" w:hAnsi="Consolas" w:cs="Consolas" w:hint="eastAsia"/>
                <w:sz w:val="21"/>
                <w:szCs w:val="21"/>
              </w:rPr>
              <w:t>同一个网点不允许同时存在常用网外地址信息及临时网外地址信息。</w:t>
            </w:r>
          </w:p>
          <w:p w:rsidR="00AF5907" w:rsidRPr="00AF5907" w:rsidRDefault="00AF5907" w:rsidP="00AF590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2.</w:t>
            </w:r>
            <w:r w:rsidRPr="00AF5907">
              <w:rPr>
                <w:rFonts w:ascii="Consolas" w:hAnsi="Consolas" w:cs="Consolas" w:hint="eastAsia"/>
                <w:sz w:val="21"/>
                <w:szCs w:val="21"/>
              </w:rPr>
              <w:t>常用网外地址是指地址</w:t>
            </w:r>
            <w:r w:rsidRPr="00AF5907">
              <w:rPr>
                <w:rFonts w:ascii="Consolas" w:hAnsi="Consolas" w:cs="Consolas" w:hint="eastAsia"/>
                <w:sz w:val="21"/>
                <w:szCs w:val="21"/>
              </w:rPr>
              <w:t xml:space="preserve">ID </w:t>
            </w:r>
            <w:r w:rsidRPr="00AF5907">
              <w:rPr>
                <w:rFonts w:ascii="Consolas" w:hAnsi="Consolas" w:cs="Consolas" w:hint="eastAsia"/>
                <w:sz w:val="21"/>
                <w:szCs w:val="21"/>
              </w:rPr>
              <w:t>字段有值。</w:t>
            </w:r>
          </w:p>
          <w:p w:rsidR="00AF5907" w:rsidRPr="0004722D" w:rsidRDefault="00AF5907" w:rsidP="00AF590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3.</w:t>
            </w:r>
            <w:r w:rsidRPr="00AF5907">
              <w:rPr>
                <w:rFonts w:ascii="Consolas" w:hAnsi="Consolas" w:cs="Consolas" w:hint="eastAsia"/>
                <w:sz w:val="21"/>
                <w:szCs w:val="21"/>
              </w:rPr>
              <w:t>临时网外地址是指</w:t>
            </w:r>
            <w:r w:rsidRPr="00AF5907">
              <w:rPr>
                <w:rFonts w:ascii="Consolas" w:hAnsi="Consolas" w:cs="Consolas" w:hint="eastAsia"/>
                <w:sz w:val="21"/>
                <w:szCs w:val="21"/>
              </w:rPr>
              <w:t>[OUT_SIDE_INFO_LIST_JSON]</w:t>
            </w:r>
            <w:r w:rsidRPr="00AF5907">
              <w:rPr>
                <w:rFonts w:ascii="Consolas" w:hAnsi="Consolas" w:cs="Consolas" w:hint="eastAsia"/>
                <w:sz w:val="21"/>
                <w:szCs w:val="21"/>
              </w:rPr>
              <w:t>字段有值。</w:t>
            </w:r>
          </w:p>
        </w:tc>
      </w:tr>
      <w:tr w:rsidR="000A47F8" w:rsidRPr="0004722D" w:rsidTr="00AF5907">
        <w:trPr>
          <w:trHeight w:val="1293"/>
        </w:trPr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7F8" w:rsidRPr="00AF5907" w:rsidRDefault="000A47F8" w:rsidP="00F62926">
            <w:pPr>
              <w:rPr>
                <w:rFonts w:ascii="Consolas" w:hAnsi="Consolas" w:cs="Consolas"/>
                <w:sz w:val="21"/>
                <w:szCs w:val="21"/>
              </w:rPr>
            </w:pPr>
            <w:r w:rsidRPr="000A47F8">
              <w:rPr>
                <w:rFonts w:ascii="Consolas" w:hAnsi="Consolas" w:cs="Consolas"/>
                <w:sz w:val="21"/>
                <w:szCs w:val="21"/>
              </w:rPr>
              <w:lastRenderedPageBreak/>
              <w:t>LINE_CODE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7F8" w:rsidRPr="0004722D" w:rsidRDefault="000A47F8" w:rsidP="00F62926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7F8" w:rsidRDefault="000A47F8" w:rsidP="00F62926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2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7F8" w:rsidRDefault="000A47F8" w:rsidP="00AF5907">
            <w:pPr>
              <w:rPr>
                <w:rFonts w:ascii="Consolas" w:hAnsi="Consolas" w:cs="Consolas"/>
                <w:sz w:val="21"/>
                <w:szCs w:val="21"/>
              </w:rPr>
            </w:pPr>
            <w:r w:rsidRPr="000A47F8">
              <w:rPr>
                <w:rFonts w:ascii="Consolas" w:hAnsi="Consolas" w:cs="Consolas" w:hint="eastAsia"/>
                <w:sz w:val="21"/>
                <w:szCs w:val="21"/>
              </w:rPr>
              <w:t>线路编码</w:t>
            </w:r>
            <w:r>
              <w:rPr>
                <w:rFonts w:ascii="Consolas" w:hAnsi="Consolas" w:cs="Consolas" w:hint="eastAsia"/>
                <w:sz w:val="21"/>
                <w:szCs w:val="21"/>
              </w:rPr>
              <w:t>。</w:t>
            </w:r>
          </w:p>
          <w:p w:rsidR="000A47F8" w:rsidRDefault="000A47F8" w:rsidP="00AF5907">
            <w:pPr>
              <w:rPr>
                <w:rFonts w:ascii="Consolas" w:hAnsi="Consolas" w:cs="Consolas"/>
                <w:sz w:val="21"/>
                <w:szCs w:val="21"/>
              </w:rPr>
            </w:pPr>
            <w:r w:rsidRPr="000A47F8">
              <w:rPr>
                <w:rFonts w:ascii="Consolas" w:hAnsi="Consolas" w:cs="Consolas" w:hint="eastAsia"/>
                <w:sz w:val="21"/>
                <w:szCs w:val="21"/>
              </w:rPr>
              <w:t>逻辑说明：</w:t>
            </w:r>
          </w:p>
          <w:p w:rsidR="000A47F8" w:rsidRPr="000A47F8" w:rsidRDefault="000A47F8" w:rsidP="000A47F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1.</w:t>
            </w:r>
            <w:r w:rsidRPr="000A47F8">
              <w:rPr>
                <w:rFonts w:ascii="Consolas" w:hAnsi="Consolas" w:cs="Consolas" w:hint="eastAsia"/>
                <w:sz w:val="21"/>
                <w:szCs w:val="21"/>
              </w:rPr>
              <w:t>当这个字段不为空，</w:t>
            </w:r>
            <w:r w:rsidRPr="000A47F8">
              <w:rPr>
                <w:rFonts w:ascii="Consolas" w:hAnsi="Consolas" w:cs="Consolas" w:hint="eastAsia"/>
                <w:sz w:val="21"/>
                <w:szCs w:val="21"/>
              </w:rPr>
              <w:t>OMCS</w:t>
            </w:r>
            <w:r w:rsidRPr="000A47F8">
              <w:rPr>
                <w:rFonts w:ascii="Consolas" w:hAnsi="Consolas" w:cs="Consolas" w:hint="eastAsia"/>
                <w:sz w:val="21"/>
                <w:szCs w:val="21"/>
              </w:rPr>
              <w:t>将采用这个值作为线路编码。</w:t>
            </w:r>
          </w:p>
          <w:p w:rsidR="000A47F8" w:rsidRPr="00AF5907" w:rsidRDefault="000A47F8" w:rsidP="000A47F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2.</w:t>
            </w:r>
            <w:r w:rsidRPr="000A47F8">
              <w:rPr>
                <w:rFonts w:ascii="Consolas" w:hAnsi="Consolas" w:cs="Consolas" w:hint="eastAsia"/>
                <w:sz w:val="21"/>
                <w:szCs w:val="21"/>
              </w:rPr>
              <w:t>当这个字段为空，</w:t>
            </w:r>
            <w:r w:rsidRPr="000A47F8">
              <w:rPr>
                <w:rFonts w:ascii="Consolas" w:hAnsi="Consolas" w:cs="Consolas" w:hint="eastAsia"/>
                <w:sz w:val="21"/>
                <w:szCs w:val="21"/>
              </w:rPr>
              <w:t>OMCS</w:t>
            </w:r>
            <w:r w:rsidRPr="000A47F8">
              <w:rPr>
                <w:rFonts w:ascii="Consolas" w:hAnsi="Consolas" w:cs="Consolas" w:hint="eastAsia"/>
                <w:sz w:val="21"/>
                <w:szCs w:val="21"/>
              </w:rPr>
              <w:t>将自动自算这个字段的值，始发地</w:t>
            </w:r>
            <w:r w:rsidRPr="000A47F8">
              <w:rPr>
                <w:rFonts w:ascii="Consolas" w:hAnsi="Consolas" w:cs="Consolas" w:hint="eastAsia"/>
                <w:sz w:val="21"/>
                <w:szCs w:val="21"/>
              </w:rPr>
              <w:t>+</w:t>
            </w:r>
            <w:r w:rsidRPr="000A47F8">
              <w:rPr>
                <w:rFonts w:ascii="Consolas" w:hAnsi="Consolas" w:cs="Consolas" w:hint="eastAsia"/>
                <w:sz w:val="21"/>
                <w:szCs w:val="21"/>
              </w:rPr>
              <w:t>目的地</w:t>
            </w:r>
            <w:r w:rsidRPr="000A47F8">
              <w:rPr>
                <w:rFonts w:ascii="Consolas" w:hAnsi="Consolas" w:cs="Consolas" w:hint="eastAsia"/>
                <w:sz w:val="21"/>
                <w:szCs w:val="21"/>
              </w:rPr>
              <w:t>+</w:t>
            </w:r>
            <w:r w:rsidRPr="000A47F8">
              <w:rPr>
                <w:rFonts w:ascii="Consolas" w:hAnsi="Consolas" w:cs="Consolas" w:hint="eastAsia"/>
                <w:sz w:val="21"/>
                <w:szCs w:val="21"/>
              </w:rPr>
              <w:t>发车时间（如：</w:t>
            </w:r>
            <w:r w:rsidRPr="000A47F8">
              <w:rPr>
                <w:rFonts w:ascii="Consolas" w:hAnsi="Consolas" w:cs="Consolas" w:hint="eastAsia"/>
                <w:sz w:val="21"/>
                <w:szCs w:val="21"/>
              </w:rPr>
              <w:t>755A010A0800</w:t>
            </w:r>
            <w:r w:rsidR="002E5E4A">
              <w:rPr>
                <w:rFonts w:ascii="Consolas" w:hAnsi="Consolas" w:cs="Consolas" w:hint="eastAsia"/>
                <w:sz w:val="21"/>
                <w:szCs w:val="21"/>
              </w:rPr>
              <w:t>）</w:t>
            </w:r>
            <w:r>
              <w:rPr>
                <w:rFonts w:ascii="Consolas" w:hAnsi="Consolas" w:cs="Consolas" w:hint="eastAsia"/>
                <w:sz w:val="21"/>
                <w:szCs w:val="21"/>
              </w:rPr>
              <w:t>。</w:t>
            </w:r>
          </w:p>
        </w:tc>
      </w:tr>
    </w:tbl>
    <w:p w:rsidR="00AF5907" w:rsidRDefault="00AF5907" w:rsidP="00AF5907"/>
    <w:p w:rsidR="00472A98" w:rsidRPr="00587478" w:rsidRDefault="00472A98" w:rsidP="00472A98">
      <w:pPr>
        <w:pStyle w:val="4"/>
        <w:rPr>
          <w:shd w:val="pct15" w:color="auto" w:fill="FFFFFF"/>
        </w:rPr>
      </w:pPr>
      <w:bookmarkStart w:id="6" w:name="_计划、临时_需求扩展参数_map说明"/>
      <w:bookmarkEnd w:id="6"/>
      <w:r>
        <w:rPr>
          <w:rFonts w:hint="eastAsia"/>
        </w:rPr>
        <w:t>计划、临时 需求扩展参数 map说明</w:t>
      </w:r>
    </w:p>
    <w:tbl>
      <w:tblPr>
        <w:tblW w:w="52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2"/>
        <w:gridCol w:w="922"/>
        <w:gridCol w:w="709"/>
        <w:gridCol w:w="5540"/>
      </w:tblGrid>
      <w:tr w:rsidR="0045351C" w:rsidRPr="0004722D" w:rsidTr="00F62926">
        <w:trPr>
          <w:trHeight w:val="664"/>
        </w:trPr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45351C" w:rsidRPr="0004722D" w:rsidRDefault="0045351C" w:rsidP="00F62926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字段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45351C" w:rsidRPr="0004722D" w:rsidRDefault="0045351C" w:rsidP="00F62926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45351C" w:rsidRPr="0004722D" w:rsidRDefault="0045351C" w:rsidP="00F62926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允许为空</w:t>
            </w:r>
          </w:p>
        </w:tc>
        <w:tc>
          <w:tcPr>
            <w:tcW w:w="2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45351C" w:rsidRPr="0004722D" w:rsidRDefault="0045351C" w:rsidP="00F62926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说明</w:t>
            </w:r>
          </w:p>
        </w:tc>
      </w:tr>
      <w:tr w:rsidR="0045351C" w:rsidRPr="0004722D" w:rsidTr="00F62926">
        <w:trPr>
          <w:trHeight w:val="1293"/>
        </w:trPr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51C" w:rsidRDefault="0045351C" w:rsidP="00F62926">
            <w:pPr>
              <w:rPr>
                <w:rFonts w:ascii="Consolas" w:hAnsi="Consolas" w:cs="Consolas"/>
                <w:sz w:val="21"/>
                <w:szCs w:val="21"/>
              </w:rPr>
            </w:pPr>
          </w:p>
          <w:p w:rsidR="0045351C" w:rsidRPr="000A47F8" w:rsidRDefault="0045351C" w:rsidP="00F62926">
            <w:pPr>
              <w:rPr>
                <w:rFonts w:ascii="Consolas" w:hAnsi="Consolas" w:cs="Consolas"/>
                <w:sz w:val="21"/>
                <w:szCs w:val="21"/>
              </w:rPr>
            </w:pPr>
            <w:r w:rsidRPr="0045351C">
              <w:rPr>
                <w:rFonts w:ascii="Consolas" w:hAnsi="Consolas" w:cs="Consolas"/>
                <w:sz w:val="21"/>
                <w:szCs w:val="21"/>
              </w:rPr>
              <w:t>mainLineRequireId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51C" w:rsidRPr="0004722D" w:rsidRDefault="0045351C" w:rsidP="00F62926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51C" w:rsidRDefault="0045351C" w:rsidP="00F62926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2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51C" w:rsidRPr="000A47F8" w:rsidRDefault="0045351C" w:rsidP="00F62926">
            <w:pPr>
              <w:rPr>
                <w:rFonts w:ascii="Consolas" w:hAnsi="Consolas" w:cs="Consolas"/>
                <w:sz w:val="21"/>
                <w:szCs w:val="21"/>
              </w:rPr>
            </w:pPr>
            <w:r w:rsidRPr="0045351C">
              <w:rPr>
                <w:rFonts w:ascii="Consolas" w:hAnsi="Consolas" w:cs="Consolas" w:hint="eastAsia"/>
                <w:sz w:val="21"/>
                <w:szCs w:val="21"/>
              </w:rPr>
              <w:t>规划需求</w:t>
            </w:r>
            <w:r w:rsidRPr="0045351C">
              <w:rPr>
                <w:rFonts w:ascii="Consolas" w:hAnsi="Consolas" w:cs="Consolas" w:hint="eastAsia"/>
                <w:sz w:val="21"/>
                <w:szCs w:val="21"/>
              </w:rPr>
              <w:t>ID</w:t>
            </w:r>
            <w:r w:rsidR="00CC3C86">
              <w:rPr>
                <w:rFonts w:ascii="Consolas" w:hAnsi="Consolas" w:cs="Consolas" w:hint="eastAsia"/>
                <w:sz w:val="21"/>
                <w:szCs w:val="21"/>
              </w:rPr>
              <w:t>。</w:t>
            </w:r>
          </w:p>
        </w:tc>
      </w:tr>
      <w:tr w:rsidR="0045351C" w:rsidRPr="0004722D" w:rsidTr="00F62926">
        <w:trPr>
          <w:trHeight w:val="1293"/>
        </w:trPr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51C" w:rsidRDefault="0045351C" w:rsidP="00F62926">
            <w:pPr>
              <w:rPr>
                <w:rFonts w:ascii="Consolas" w:hAnsi="Consolas" w:cs="Consolas"/>
                <w:sz w:val="21"/>
                <w:szCs w:val="21"/>
              </w:rPr>
            </w:pPr>
            <w:r w:rsidRPr="0045351C">
              <w:rPr>
                <w:rFonts w:ascii="Consolas" w:hAnsi="Consolas" w:cs="Consolas"/>
                <w:sz w:val="21"/>
                <w:szCs w:val="21"/>
              </w:rPr>
              <w:t>distanceRunTm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51C" w:rsidRPr="0004722D" w:rsidRDefault="0045351C" w:rsidP="00F62926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51C" w:rsidRDefault="0045351C" w:rsidP="00F62926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2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C86" w:rsidRDefault="0045351C" w:rsidP="00CC3C86">
            <w:pPr>
              <w:rPr>
                <w:rFonts w:ascii="Consolas" w:hAnsi="Consolas" w:cs="Consolas"/>
                <w:sz w:val="21"/>
                <w:szCs w:val="21"/>
              </w:rPr>
            </w:pPr>
            <w:r w:rsidRPr="0045351C">
              <w:rPr>
                <w:rFonts w:ascii="Consolas" w:hAnsi="Consolas" w:cs="Consolas" w:hint="eastAsia"/>
                <w:sz w:val="21"/>
                <w:szCs w:val="21"/>
              </w:rPr>
              <w:t>里程时长</w:t>
            </w:r>
            <w:r w:rsidR="00CC3C86">
              <w:rPr>
                <w:rFonts w:ascii="Consolas" w:hAnsi="Consolas" w:cs="Consolas" w:hint="eastAsia"/>
                <w:sz w:val="21"/>
                <w:szCs w:val="21"/>
              </w:rPr>
              <w:t>。</w:t>
            </w:r>
          </w:p>
          <w:p w:rsidR="00CC3C86" w:rsidRDefault="0045351C" w:rsidP="00CC3C86">
            <w:pPr>
              <w:rPr>
                <w:rFonts w:ascii="Consolas" w:hAnsi="Consolas" w:cs="Consolas"/>
                <w:sz w:val="21"/>
                <w:szCs w:val="21"/>
              </w:rPr>
            </w:pPr>
            <w:r w:rsidRPr="0045351C">
              <w:rPr>
                <w:rFonts w:ascii="Consolas" w:hAnsi="Consolas" w:cs="Consolas" w:hint="eastAsia"/>
                <w:sz w:val="21"/>
                <w:szCs w:val="21"/>
              </w:rPr>
              <w:t>经停顺序</w:t>
            </w:r>
            <w:r w:rsidRPr="0045351C">
              <w:rPr>
                <w:rFonts w:ascii="Consolas" w:hAnsi="Consolas" w:cs="Consolas" w:hint="eastAsia"/>
                <w:sz w:val="21"/>
                <w:szCs w:val="21"/>
              </w:rPr>
              <w:t>:</w:t>
            </w:r>
            <w:r w:rsidRPr="0045351C">
              <w:rPr>
                <w:rFonts w:ascii="Consolas" w:hAnsi="Consolas" w:cs="Consolas" w:hint="eastAsia"/>
                <w:sz w:val="21"/>
                <w:szCs w:val="21"/>
              </w:rPr>
              <w:t>里程</w:t>
            </w:r>
            <w:r w:rsidRPr="0045351C">
              <w:rPr>
                <w:rFonts w:ascii="Consolas" w:hAnsi="Consolas" w:cs="Consolas" w:hint="eastAsia"/>
                <w:sz w:val="21"/>
                <w:szCs w:val="21"/>
              </w:rPr>
              <w:t>:</w:t>
            </w:r>
            <w:r w:rsidRPr="0045351C">
              <w:rPr>
                <w:rFonts w:ascii="Consolas" w:hAnsi="Consolas" w:cs="Consolas" w:hint="eastAsia"/>
                <w:sz w:val="21"/>
                <w:szCs w:val="21"/>
              </w:rPr>
              <w:t>时长，多个</w:t>
            </w:r>
            <w:r w:rsidR="00CC3C86">
              <w:rPr>
                <w:rFonts w:ascii="Consolas" w:hAnsi="Consolas" w:cs="Consolas" w:hint="eastAsia"/>
                <w:sz w:val="21"/>
                <w:szCs w:val="21"/>
              </w:rPr>
              <w:t>用英文逗号隔开</w:t>
            </w:r>
            <w:r w:rsidR="00822C17">
              <w:rPr>
                <w:rFonts w:ascii="Consolas" w:hAnsi="Consolas" w:cs="Consolas" w:hint="eastAsia"/>
                <w:sz w:val="21"/>
                <w:szCs w:val="21"/>
              </w:rPr>
              <w:t>;</w:t>
            </w:r>
          </w:p>
          <w:p w:rsidR="0045351C" w:rsidRPr="000A47F8" w:rsidRDefault="00CC3C86" w:rsidP="00CC3C86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如</w:t>
            </w:r>
            <w:r>
              <w:rPr>
                <w:rFonts w:ascii="Consolas" w:hAnsi="Consolas" w:cs="Consolas" w:hint="eastAsia"/>
                <w:sz w:val="21"/>
                <w:szCs w:val="21"/>
              </w:rPr>
              <w:t xml:space="preserve">  </w:t>
            </w:r>
            <w:r w:rsidR="0045351C" w:rsidRPr="0045351C">
              <w:rPr>
                <w:rFonts w:ascii="Consolas" w:hAnsi="Consolas" w:cs="Consolas" w:hint="eastAsia"/>
                <w:sz w:val="21"/>
                <w:szCs w:val="21"/>
              </w:rPr>
              <w:t>1:1000:5</w:t>
            </w:r>
          </w:p>
        </w:tc>
      </w:tr>
      <w:tr w:rsidR="0045351C" w:rsidRPr="0004722D" w:rsidTr="00F62926">
        <w:trPr>
          <w:trHeight w:val="1293"/>
        </w:trPr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51C" w:rsidRDefault="0045351C" w:rsidP="00F62926">
            <w:pPr>
              <w:rPr>
                <w:rFonts w:ascii="Consolas" w:hAnsi="Consolas" w:cs="Consolas"/>
                <w:sz w:val="21"/>
                <w:szCs w:val="21"/>
              </w:rPr>
            </w:pPr>
            <w:r w:rsidRPr="0045351C">
              <w:rPr>
                <w:rFonts w:ascii="Consolas" w:hAnsi="Consolas" w:cs="Consolas"/>
                <w:sz w:val="21"/>
                <w:szCs w:val="21"/>
              </w:rPr>
              <w:t>OUT_SIDE_INFO_LIST_JSON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51C" w:rsidRPr="0004722D" w:rsidRDefault="0045351C" w:rsidP="00F62926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51C" w:rsidRDefault="0045351C" w:rsidP="00F62926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2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51C" w:rsidRPr="00AF5907" w:rsidRDefault="0045351C" w:rsidP="0045351C">
            <w:pPr>
              <w:rPr>
                <w:rFonts w:ascii="Consolas" w:hAnsi="Consolas" w:cs="Consolas"/>
                <w:sz w:val="21"/>
                <w:szCs w:val="21"/>
              </w:rPr>
            </w:pPr>
            <w:r w:rsidRPr="00AF5907">
              <w:rPr>
                <w:rFonts w:ascii="Consolas" w:hAnsi="Consolas" w:cs="Consolas" w:hint="eastAsia"/>
                <w:sz w:val="21"/>
                <w:szCs w:val="21"/>
              </w:rPr>
              <w:t>网外地址信息集合</w:t>
            </w:r>
            <w:r w:rsidRPr="00AF5907">
              <w:rPr>
                <w:rFonts w:ascii="Consolas" w:hAnsi="Consolas" w:cs="Consolas" w:hint="eastAsia"/>
                <w:sz w:val="21"/>
                <w:szCs w:val="21"/>
              </w:rPr>
              <w:t>json</w:t>
            </w:r>
            <w:r w:rsidRPr="00AF5907">
              <w:rPr>
                <w:rFonts w:ascii="Consolas" w:hAnsi="Consolas" w:cs="Consolas" w:hint="eastAsia"/>
                <w:sz w:val="21"/>
                <w:szCs w:val="21"/>
              </w:rPr>
              <w:t>字符串对象，</w:t>
            </w:r>
          </w:p>
          <w:p w:rsidR="0045351C" w:rsidRDefault="0045351C" w:rsidP="0045351C">
            <w:pPr>
              <w:rPr>
                <w:rFonts w:ascii="Consolas" w:hAnsi="Consolas" w:cs="Consolas"/>
                <w:sz w:val="21"/>
                <w:szCs w:val="21"/>
              </w:rPr>
            </w:pPr>
            <w:r w:rsidRPr="00AF5907">
              <w:rPr>
                <w:rFonts w:ascii="Consolas" w:hAnsi="Consolas" w:cs="Consolas" w:hint="eastAsia"/>
                <w:sz w:val="21"/>
                <w:szCs w:val="21"/>
              </w:rPr>
              <w:t>由</w:t>
            </w:r>
            <w:r w:rsidRPr="00AF5907">
              <w:rPr>
                <w:rFonts w:ascii="Consolas" w:hAnsi="Consolas" w:cs="Consolas" w:hint="eastAsia"/>
                <w:sz w:val="21"/>
                <w:szCs w:val="21"/>
              </w:rPr>
              <w:t>List&lt;RequireOutSideInfoDto&gt;</w:t>
            </w:r>
            <w:r w:rsidRPr="00AF5907">
              <w:rPr>
                <w:rFonts w:ascii="Consolas" w:hAnsi="Consolas" w:cs="Consolas" w:hint="eastAsia"/>
                <w:sz w:val="21"/>
                <w:szCs w:val="21"/>
              </w:rPr>
              <w:t>转过来的</w:t>
            </w:r>
            <w:r w:rsidRPr="00AF5907">
              <w:rPr>
                <w:rFonts w:ascii="Consolas" w:hAnsi="Consolas" w:cs="Consolas" w:hint="eastAsia"/>
                <w:sz w:val="21"/>
                <w:szCs w:val="21"/>
              </w:rPr>
              <w:t>json</w:t>
            </w:r>
            <w:r w:rsidRPr="00AF5907">
              <w:rPr>
                <w:rFonts w:ascii="Consolas" w:hAnsi="Consolas" w:cs="Consolas" w:hint="eastAsia"/>
                <w:sz w:val="21"/>
                <w:szCs w:val="21"/>
              </w:rPr>
              <w:t>字符串对象</w:t>
            </w:r>
            <w:r>
              <w:rPr>
                <w:rFonts w:ascii="Consolas" w:hAnsi="Consolas" w:cs="Consolas" w:hint="eastAsia"/>
                <w:sz w:val="21"/>
                <w:szCs w:val="21"/>
              </w:rPr>
              <w:t>。</w:t>
            </w:r>
            <w:r w:rsidRPr="00AF5907">
              <w:rPr>
                <w:rFonts w:ascii="Consolas" w:hAnsi="Consolas" w:cs="Consolas" w:hint="eastAsia"/>
                <w:sz w:val="21"/>
                <w:szCs w:val="21"/>
              </w:rPr>
              <w:t>RequireOutSideInfoDto</w:t>
            </w:r>
            <w:r w:rsidRPr="00AF5907">
              <w:rPr>
                <w:rFonts w:ascii="Consolas" w:hAnsi="Consolas" w:cs="Consolas" w:hint="eastAsia"/>
                <w:sz w:val="21"/>
                <w:szCs w:val="21"/>
              </w:rPr>
              <w:t>：</w:t>
            </w:r>
            <w:hyperlink w:anchor="_RequireOutSideInfoDto" w:history="1">
              <w:r w:rsidRPr="00AF5907">
                <w:rPr>
                  <w:rStyle w:val="af"/>
                  <w:rFonts w:ascii="Consolas" w:hAnsi="Consolas" w:cs="Consolas" w:hint="eastAsia"/>
                  <w:sz w:val="21"/>
                  <w:szCs w:val="21"/>
                </w:rPr>
                <w:t>(</w:t>
              </w:r>
              <w:r w:rsidRPr="00AF5907">
                <w:rPr>
                  <w:rStyle w:val="af"/>
                  <w:rFonts w:ascii="Consolas" w:hAnsi="Consolas" w:cs="Consolas" w:hint="eastAsia"/>
                  <w:sz w:val="21"/>
                  <w:szCs w:val="21"/>
                </w:rPr>
                <w:t>点击查看</w:t>
              </w:r>
              <w:r w:rsidRPr="00AF5907">
                <w:rPr>
                  <w:rStyle w:val="af"/>
                  <w:rFonts w:ascii="Consolas" w:hAnsi="Consolas" w:cs="Consolas" w:hint="eastAsia"/>
                  <w:sz w:val="21"/>
                  <w:szCs w:val="21"/>
                </w:rPr>
                <w:t>)</w:t>
              </w:r>
            </w:hyperlink>
            <w:r w:rsidRPr="00AF5907">
              <w:rPr>
                <w:rFonts w:ascii="Consolas" w:hAnsi="Consolas" w:cs="Consolas" w:hint="eastAsia"/>
                <w:sz w:val="21"/>
                <w:szCs w:val="21"/>
              </w:rPr>
              <w:t>。</w:t>
            </w:r>
          </w:p>
          <w:p w:rsidR="0045351C" w:rsidRDefault="0045351C" w:rsidP="0045351C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逻辑</w:t>
            </w:r>
            <w:r w:rsidRPr="000A47F8">
              <w:rPr>
                <w:rFonts w:ascii="Consolas" w:hAnsi="Consolas" w:cs="Consolas" w:hint="eastAsia"/>
                <w:sz w:val="21"/>
                <w:szCs w:val="21"/>
              </w:rPr>
              <w:t>说明：</w:t>
            </w:r>
          </w:p>
          <w:p w:rsidR="0045351C" w:rsidRPr="00AF5907" w:rsidRDefault="0045351C" w:rsidP="0045351C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1.</w:t>
            </w:r>
            <w:r w:rsidRPr="00AF5907">
              <w:rPr>
                <w:rFonts w:ascii="Consolas" w:hAnsi="Consolas" w:cs="Consolas" w:hint="eastAsia"/>
                <w:sz w:val="21"/>
                <w:szCs w:val="21"/>
              </w:rPr>
              <w:t>同一个网点不允许同时存在常用网外地址信息及临时网外地址信息。</w:t>
            </w:r>
          </w:p>
          <w:p w:rsidR="0045351C" w:rsidRPr="00AF5907" w:rsidRDefault="0045351C" w:rsidP="0045351C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2.</w:t>
            </w:r>
            <w:r w:rsidRPr="00AF5907">
              <w:rPr>
                <w:rFonts w:ascii="Consolas" w:hAnsi="Consolas" w:cs="Consolas" w:hint="eastAsia"/>
                <w:sz w:val="21"/>
                <w:szCs w:val="21"/>
              </w:rPr>
              <w:t>常用网外地址是指地址</w:t>
            </w:r>
            <w:r w:rsidRPr="00AF5907">
              <w:rPr>
                <w:rFonts w:ascii="Consolas" w:hAnsi="Consolas" w:cs="Consolas" w:hint="eastAsia"/>
                <w:sz w:val="21"/>
                <w:szCs w:val="21"/>
              </w:rPr>
              <w:t xml:space="preserve">ID </w:t>
            </w:r>
            <w:r w:rsidRPr="00AF5907">
              <w:rPr>
                <w:rFonts w:ascii="Consolas" w:hAnsi="Consolas" w:cs="Consolas" w:hint="eastAsia"/>
                <w:sz w:val="21"/>
                <w:szCs w:val="21"/>
              </w:rPr>
              <w:t>字段有值。</w:t>
            </w:r>
          </w:p>
          <w:p w:rsidR="0045351C" w:rsidRPr="000A47F8" w:rsidRDefault="0045351C" w:rsidP="0045351C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3.</w:t>
            </w:r>
            <w:r w:rsidRPr="00AF5907">
              <w:rPr>
                <w:rFonts w:ascii="Consolas" w:hAnsi="Consolas" w:cs="Consolas" w:hint="eastAsia"/>
                <w:sz w:val="21"/>
                <w:szCs w:val="21"/>
              </w:rPr>
              <w:t>临时网外地址是指</w:t>
            </w:r>
            <w:r w:rsidRPr="00AF5907">
              <w:rPr>
                <w:rFonts w:ascii="Consolas" w:hAnsi="Consolas" w:cs="Consolas" w:hint="eastAsia"/>
                <w:sz w:val="21"/>
                <w:szCs w:val="21"/>
              </w:rPr>
              <w:t>[OUT_SIDE_INFO_LIST_JSON]</w:t>
            </w:r>
            <w:r w:rsidRPr="00AF5907">
              <w:rPr>
                <w:rFonts w:ascii="Consolas" w:hAnsi="Consolas" w:cs="Consolas" w:hint="eastAsia"/>
                <w:sz w:val="21"/>
                <w:szCs w:val="21"/>
              </w:rPr>
              <w:t>字段有值。</w:t>
            </w:r>
          </w:p>
        </w:tc>
      </w:tr>
    </w:tbl>
    <w:p w:rsidR="00472A98" w:rsidRPr="0045351C" w:rsidRDefault="00472A98" w:rsidP="00AF5907"/>
    <w:p w:rsidR="00FC6380" w:rsidRPr="0004722D" w:rsidRDefault="00FC6380" w:rsidP="00D47857">
      <w:pPr>
        <w:pStyle w:val="3"/>
      </w:pPr>
      <w:r w:rsidRPr="0004722D">
        <w:rPr>
          <w:rFonts w:hint="eastAsia"/>
        </w:rPr>
        <w:t xml:space="preserve"> 计划\临时需求接口</w:t>
      </w:r>
    </w:p>
    <w:p w:rsidR="00E8195E" w:rsidRPr="0004722D" w:rsidRDefault="00E8195E" w:rsidP="00E8195E">
      <w:pPr>
        <w:ind w:leftChars="191" w:left="382"/>
        <w:rPr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</w:rPr>
        <w:t>查询实现方式：</w:t>
      </w:r>
      <w:r w:rsidRPr="0004722D">
        <w:rPr>
          <w:rFonts w:hAnsi="宋体"/>
          <w:sz w:val="21"/>
          <w:szCs w:val="21"/>
        </w:rPr>
        <w:t>WebService</w:t>
      </w:r>
    </w:p>
    <w:p w:rsidR="00E8195E" w:rsidRPr="0004722D" w:rsidRDefault="00E8195E" w:rsidP="00E8195E">
      <w:pPr>
        <w:pStyle w:val="afe"/>
        <w:ind w:leftChars="191" w:left="382"/>
        <w:rPr>
          <w:rFonts w:hAnsi="宋体" w:cs="宋体"/>
          <w:sz w:val="21"/>
          <w:szCs w:val="21"/>
        </w:rPr>
      </w:pPr>
      <w:r w:rsidRPr="0004722D">
        <w:rPr>
          <w:rFonts w:hAnsi="宋体" w:cs="宋体" w:hint="eastAsia"/>
          <w:sz w:val="21"/>
          <w:szCs w:val="21"/>
        </w:rPr>
        <w:t>对接系统：通用</w:t>
      </w:r>
    </w:p>
    <w:p w:rsidR="00E8195E" w:rsidRPr="0004722D" w:rsidRDefault="00E8195E" w:rsidP="00E8195E">
      <w:pPr>
        <w:pStyle w:val="afe"/>
        <w:ind w:leftChars="191" w:left="382"/>
        <w:rPr>
          <w:rStyle w:val="af"/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</w:rPr>
        <w:t>测试接口调用地址：</w:t>
      </w:r>
      <w:r w:rsidRPr="0004722D">
        <w:rPr>
          <w:rStyle w:val="af"/>
        </w:rPr>
        <w:t>http://shiva-omcs-russ-int.intsit.sfdc.com.cn:1080/ws/subRequireService?wsdl</w:t>
      </w:r>
    </w:p>
    <w:p w:rsidR="007D44B6" w:rsidRPr="0004722D" w:rsidRDefault="007D44B6" w:rsidP="007D44B6">
      <w:pPr>
        <w:pStyle w:val="4"/>
      </w:pPr>
      <w:bookmarkStart w:id="7" w:name="_计划\临时_新增、修改、删除_原因变更类型编码"/>
      <w:bookmarkStart w:id="8" w:name="_计划\临时_需求原因变更类别"/>
      <w:bookmarkEnd w:id="7"/>
      <w:bookmarkEnd w:id="8"/>
      <w:r w:rsidRPr="0004722D">
        <w:rPr>
          <w:rFonts w:hint="eastAsia"/>
        </w:rPr>
        <w:t>计划\临时需求分页查询接口</w:t>
      </w:r>
    </w:p>
    <w:p w:rsidR="007D44B6" w:rsidRPr="0004722D" w:rsidRDefault="007D44B6" w:rsidP="007D44B6">
      <w:pPr>
        <w:ind w:leftChars="191" w:left="382"/>
        <w:rPr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</w:rPr>
        <w:t>查询实现方式：</w:t>
      </w:r>
      <w:r w:rsidRPr="0004722D">
        <w:rPr>
          <w:rFonts w:hAnsi="宋体"/>
          <w:sz w:val="21"/>
          <w:szCs w:val="21"/>
        </w:rPr>
        <w:t>WebService</w:t>
      </w:r>
    </w:p>
    <w:p w:rsidR="007D44B6" w:rsidRPr="0004722D" w:rsidRDefault="007D44B6" w:rsidP="007D44B6">
      <w:pPr>
        <w:pStyle w:val="afe"/>
        <w:ind w:leftChars="191" w:left="382"/>
        <w:rPr>
          <w:rFonts w:hAnsi="宋体" w:cs="宋体"/>
          <w:sz w:val="21"/>
          <w:szCs w:val="21"/>
        </w:rPr>
      </w:pPr>
      <w:r w:rsidRPr="0004722D">
        <w:rPr>
          <w:rFonts w:hAnsi="宋体" w:cs="宋体" w:hint="eastAsia"/>
          <w:sz w:val="21"/>
          <w:szCs w:val="21"/>
        </w:rPr>
        <w:t>对接系统：通用</w:t>
      </w:r>
    </w:p>
    <w:p w:rsidR="007D44B6" w:rsidRPr="0004722D" w:rsidRDefault="007D44B6" w:rsidP="007D44B6">
      <w:pPr>
        <w:pStyle w:val="afe"/>
        <w:ind w:leftChars="191" w:left="382"/>
        <w:rPr>
          <w:rStyle w:val="af"/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</w:rPr>
        <w:t>测试接口调用地址：</w:t>
      </w:r>
      <w:r w:rsidRPr="0004722D">
        <w:rPr>
          <w:rStyle w:val="af"/>
        </w:rPr>
        <w:t>http://shiva-omcs-russ-int.intsit.sfdc.com.cn:1080/ws/subRequireService?wsdl</w:t>
      </w:r>
    </w:p>
    <w:p w:rsidR="007D44B6" w:rsidRPr="0004722D" w:rsidRDefault="007D44B6" w:rsidP="007D44B6">
      <w:pPr>
        <w:ind w:leftChars="191" w:left="382"/>
        <w:rPr>
          <w:rFonts w:hAnsi="宋体"/>
          <w:sz w:val="21"/>
          <w:szCs w:val="21"/>
        </w:rPr>
      </w:pPr>
    </w:p>
    <w:p w:rsidR="007D44B6" w:rsidRPr="0004722D" w:rsidRDefault="007D44B6" w:rsidP="007D44B6">
      <w:pPr>
        <w:ind w:leftChars="191" w:left="382"/>
        <w:rPr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  <w:lang w:eastAsia="en-US"/>
        </w:rPr>
        <w:t>调用接口</w:t>
      </w:r>
      <w:r w:rsidRPr="0004722D">
        <w:rPr>
          <w:rFonts w:hAnsi="宋体" w:hint="eastAsia"/>
          <w:sz w:val="21"/>
          <w:szCs w:val="21"/>
        </w:rPr>
        <w:t>：</w:t>
      </w:r>
      <w:r w:rsidRPr="0004722D">
        <w:rPr>
          <w:rFonts w:hAnsi="宋体"/>
          <w:sz w:val="21"/>
          <w:szCs w:val="21"/>
        </w:rPr>
        <w:t>querySubRequire</w:t>
      </w:r>
    </w:p>
    <w:p w:rsidR="007D44B6" w:rsidRPr="0004722D" w:rsidRDefault="007D44B6" w:rsidP="007D44B6">
      <w:pPr>
        <w:ind w:leftChars="191" w:left="382"/>
        <w:rPr>
          <w:rFonts w:ascii="Arial" w:hAnsi="Arial"/>
          <w:sz w:val="21"/>
          <w:szCs w:val="21"/>
        </w:rPr>
      </w:pPr>
    </w:p>
    <w:p w:rsidR="007D44B6" w:rsidRPr="0004722D" w:rsidRDefault="007D44B6" w:rsidP="007D44B6">
      <w:pPr>
        <w:ind w:leftChars="191" w:left="382"/>
        <w:rPr>
          <w:rFonts w:ascii="Arial" w:hAnsi="Arial"/>
          <w:sz w:val="21"/>
          <w:szCs w:val="21"/>
        </w:rPr>
      </w:pPr>
      <w:r w:rsidRPr="0004722D">
        <w:rPr>
          <w:rFonts w:ascii="Arial" w:hAnsi="Arial" w:hint="eastAsia"/>
          <w:sz w:val="21"/>
          <w:szCs w:val="21"/>
        </w:rPr>
        <w:t>接口参数：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8"/>
        <w:gridCol w:w="2737"/>
        <w:gridCol w:w="1113"/>
        <w:gridCol w:w="2628"/>
      </w:tblGrid>
      <w:tr w:rsidR="007D44B6" w:rsidRPr="0004722D" w:rsidTr="00E95E10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D44B6" w:rsidRPr="0004722D" w:rsidRDefault="007D44B6" w:rsidP="00E95E1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字段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D44B6" w:rsidRPr="0004722D" w:rsidRDefault="007D44B6" w:rsidP="00E95E1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D44B6" w:rsidRPr="0004722D" w:rsidRDefault="007D44B6" w:rsidP="00E95E1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允许为空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D44B6" w:rsidRPr="0004722D" w:rsidRDefault="007D44B6" w:rsidP="00E95E1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说明</w:t>
            </w:r>
          </w:p>
        </w:tc>
      </w:tr>
      <w:tr w:rsidR="007D44B6" w:rsidRPr="0004722D" w:rsidTr="00E95E10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lastRenderedPageBreak/>
              <w:t>queryDto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SubRequireQueryDto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查询对象</w:t>
            </w:r>
          </w:p>
        </w:tc>
      </w:tr>
      <w:tr w:rsidR="007D44B6" w:rsidRPr="0004722D" w:rsidTr="00E95E10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systemName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ind w:firstLineChars="200" w:firstLine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系统名称</w:t>
            </w:r>
          </w:p>
        </w:tc>
      </w:tr>
    </w:tbl>
    <w:p w:rsidR="007D44B6" w:rsidRPr="0004722D" w:rsidRDefault="007D44B6" w:rsidP="007D44B6">
      <w:pPr>
        <w:rPr>
          <w:rFonts w:ascii="Consolas" w:hAnsi="Consolas" w:cs="Consolas"/>
          <w:sz w:val="21"/>
          <w:szCs w:val="21"/>
        </w:rPr>
      </w:pPr>
    </w:p>
    <w:p w:rsidR="007D44B6" w:rsidRPr="0004722D" w:rsidRDefault="007D44B6" w:rsidP="007D44B6">
      <w:pPr>
        <w:rPr>
          <w:rFonts w:ascii="Consolas" w:hAnsi="Consolas" w:cs="Consolas"/>
          <w:b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SubRequireQueryDto</w:t>
      </w:r>
      <w:r w:rsidRPr="0004722D">
        <w:rPr>
          <w:rFonts w:ascii="Consolas" w:hAnsi="Consolas" w:cs="Consolas" w:hint="eastAsia"/>
          <w:sz w:val="21"/>
          <w:szCs w:val="21"/>
        </w:rPr>
        <w:t xml:space="preserve"> </w:t>
      </w:r>
      <w:r w:rsidRPr="0004722D">
        <w:rPr>
          <w:rFonts w:ascii="Consolas" w:hAnsi="Consolas" w:cs="Consolas" w:hint="eastAsia"/>
          <w:sz w:val="21"/>
          <w:szCs w:val="21"/>
        </w:rPr>
        <w:t>字段说明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8"/>
        <w:gridCol w:w="2737"/>
        <w:gridCol w:w="1113"/>
        <w:gridCol w:w="2628"/>
      </w:tblGrid>
      <w:tr w:rsidR="007D44B6" w:rsidRPr="0004722D" w:rsidTr="00E95E10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D44B6" w:rsidRPr="0004722D" w:rsidRDefault="007D44B6" w:rsidP="00E95E1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字段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D44B6" w:rsidRPr="0004722D" w:rsidRDefault="007D44B6" w:rsidP="00E95E1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D44B6" w:rsidRPr="0004722D" w:rsidRDefault="007D44B6" w:rsidP="00E95E1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允许为空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D44B6" w:rsidRPr="0004722D" w:rsidRDefault="007D44B6" w:rsidP="00E95E1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说明</w:t>
            </w:r>
          </w:p>
        </w:tc>
      </w:tr>
      <w:tr w:rsidR="007D44B6" w:rsidRPr="0004722D" w:rsidTr="00E95E10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lineRequireDateStart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Date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运行开始日期</w:t>
            </w:r>
          </w:p>
        </w:tc>
      </w:tr>
      <w:tr w:rsidR="007D44B6" w:rsidRPr="0004722D" w:rsidTr="00E95E10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lineRequireDateEnd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Date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运行结束日期</w:t>
            </w:r>
          </w:p>
        </w:tc>
      </w:tr>
      <w:tr w:rsidR="007D44B6" w:rsidRPr="0004722D" w:rsidTr="00E95E10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srcZoneCode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始发地</w:t>
            </w:r>
          </w:p>
        </w:tc>
      </w:tr>
      <w:tr w:rsidR="007D44B6" w:rsidRPr="0004722D" w:rsidTr="00E95E10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destZoneCode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目的地</w:t>
            </w:r>
          </w:p>
        </w:tc>
      </w:tr>
      <w:tr w:rsidR="007D44B6" w:rsidRPr="0004722D" w:rsidTr="00E95E10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lineRequireId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线路需求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ID</w:t>
            </w:r>
          </w:p>
        </w:tc>
      </w:tr>
      <w:tr w:rsidR="007D44B6" w:rsidRPr="0004722D" w:rsidTr="00E95E10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userName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查询用户工号</w:t>
            </w:r>
          </w:p>
        </w:tc>
      </w:tr>
      <w:tr w:rsidR="007D44B6" w:rsidRPr="0004722D" w:rsidTr="00E95E10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pageIndex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当前页数</w:t>
            </w:r>
          </w:p>
        </w:tc>
      </w:tr>
      <w:tr w:rsidR="007D44B6" w:rsidRPr="0004722D" w:rsidTr="00E95E10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pageSize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每页记录数</w:t>
            </w:r>
          </w:p>
        </w:tc>
      </w:tr>
    </w:tbl>
    <w:p w:rsidR="007D44B6" w:rsidRPr="0004722D" w:rsidRDefault="007D44B6" w:rsidP="007D44B6">
      <w:pPr>
        <w:ind w:leftChars="200" w:left="400"/>
        <w:rPr>
          <w:rFonts w:ascii="Consolas" w:hAnsi="Consolas" w:cs="Consolas"/>
          <w:b/>
          <w:sz w:val="21"/>
          <w:szCs w:val="21"/>
        </w:rPr>
      </w:pPr>
    </w:p>
    <w:p w:rsidR="007D44B6" w:rsidRPr="0004722D" w:rsidRDefault="007D44B6" w:rsidP="007D44B6">
      <w:pPr>
        <w:ind w:leftChars="200" w:left="400"/>
        <w:rPr>
          <w:rFonts w:ascii="Consolas" w:hAnsi="Consolas" w:cs="Consolas"/>
          <w:b/>
          <w:sz w:val="21"/>
          <w:szCs w:val="21"/>
        </w:rPr>
      </w:pPr>
      <w:r w:rsidRPr="0004722D">
        <w:rPr>
          <w:rFonts w:ascii="Consolas" w:hAnsi="Consolas" w:cs="Consolas" w:hint="eastAsia"/>
          <w:b/>
          <w:sz w:val="21"/>
          <w:szCs w:val="21"/>
        </w:rPr>
        <w:t>输出结果：</w:t>
      </w:r>
    </w:p>
    <w:p w:rsidR="007D44B6" w:rsidRPr="0004722D" w:rsidRDefault="007D44B6" w:rsidP="007D44B6">
      <w:pPr>
        <w:ind w:leftChars="200" w:left="400"/>
        <w:rPr>
          <w:rFonts w:ascii="Consolas" w:hAnsi="Consolas" w:cs="Consolas"/>
          <w:color w:val="000000"/>
          <w:sz w:val="21"/>
          <w:szCs w:val="21"/>
        </w:rPr>
      </w:pPr>
    </w:p>
    <w:p w:rsidR="007D44B6" w:rsidRPr="0004722D" w:rsidRDefault="007D44B6" w:rsidP="007D44B6">
      <w:pPr>
        <w:ind w:leftChars="200" w:left="400"/>
        <w:rPr>
          <w:rFonts w:ascii="Consolas" w:hAnsi="Consolas" w:cs="Consolas"/>
          <w:color w:val="000000"/>
          <w:sz w:val="21"/>
          <w:szCs w:val="21"/>
        </w:rPr>
      </w:pPr>
      <w:r w:rsidRPr="0004722D">
        <w:rPr>
          <w:rFonts w:ascii="Consolas" w:hAnsi="Consolas" w:cs="Consolas"/>
          <w:color w:val="000000"/>
          <w:sz w:val="21"/>
          <w:szCs w:val="21"/>
        </w:rPr>
        <w:t>Pager&lt;SubRequireDto&gt;</w:t>
      </w:r>
      <w:r w:rsidRPr="0004722D">
        <w:rPr>
          <w:rFonts w:ascii="Consolas" w:hAnsi="Consolas" w:cs="Consolas" w:hint="eastAsia"/>
          <w:color w:val="000000"/>
          <w:sz w:val="21"/>
          <w:szCs w:val="21"/>
        </w:rPr>
        <w:t xml:space="preserve">  </w:t>
      </w:r>
    </w:p>
    <w:p w:rsidR="007D44B6" w:rsidRPr="0004722D" w:rsidRDefault="007D44B6" w:rsidP="007D44B6">
      <w:pPr>
        <w:ind w:leftChars="200" w:left="400"/>
        <w:rPr>
          <w:rFonts w:ascii="Consolas" w:hAnsi="Consolas" w:cs="Consolas"/>
          <w:color w:val="000000"/>
          <w:sz w:val="21"/>
          <w:szCs w:val="21"/>
        </w:rPr>
      </w:pPr>
    </w:p>
    <w:p w:rsidR="007D44B6" w:rsidRPr="0004722D" w:rsidRDefault="007D44B6" w:rsidP="007D44B6">
      <w:pPr>
        <w:rPr>
          <w:rFonts w:ascii="Consolas" w:hAnsi="Consolas" w:cs="Consolas"/>
          <w:b/>
          <w:sz w:val="21"/>
          <w:szCs w:val="21"/>
        </w:rPr>
      </w:pPr>
      <w:r w:rsidRPr="0004722D">
        <w:rPr>
          <w:rFonts w:ascii="Consolas" w:hAnsi="Consolas" w:cs="Consolas"/>
          <w:color w:val="000000"/>
          <w:sz w:val="21"/>
          <w:szCs w:val="21"/>
        </w:rPr>
        <w:t>Pager</w:t>
      </w:r>
      <w:r w:rsidRPr="0004722D">
        <w:rPr>
          <w:rFonts w:ascii="Consolas" w:hAnsi="Consolas" w:cs="Consolas" w:hint="eastAsia"/>
          <w:sz w:val="21"/>
          <w:szCs w:val="21"/>
        </w:rPr>
        <w:t>字段说明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8"/>
        <w:gridCol w:w="2737"/>
        <w:gridCol w:w="1113"/>
        <w:gridCol w:w="2628"/>
      </w:tblGrid>
      <w:tr w:rsidR="007D44B6" w:rsidRPr="0004722D" w:rsidTr="00E95E10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D44B6" w:rsidRPr="0004722D" w:rsidRDefault="007D44B6" w:rsidP="00E95E1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字段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D44B6" w:rsidRPr="0004722D" w:rsidRDefault="007D44B6" w:rsidP="00E95E1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D44B6" w:rsidRPr="0004722D" w:rsidRDefault="007D44B6" w:rsidP="00E95E1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允许为空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D44B6" w:rsidRPr="0004722D" w:rsidRDefault="007D44B6" w:rsidP="00E95E1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说明</w:t>
            </w:r>
          </w:p>
        </w:tc>
      </w:tr>
      <w:tr w:rsidR="007D44B6" w:rsidRPr="0004722D" w:rsidTr="00E95E10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pageIndex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当前页数</w:t>
            </w:r>
          </w:p>
        </w:tc>
      </w:tr>
      <w:tr w:rsidR="007D44B6" w:rsidRPr="0004722D" w:rsidTr="00E95E10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pageSize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每页记录数</w:t>
            </w:r>
          </w:p>
        </w:tc>
      </w:tr>
      <w:tr w:rsidR="007D44B6" w:rsidRPr="0004722D" w:rsidTr="00E95E10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rowCount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总记录数</w:t>
            </w:r>
          </w:p>
        </w:tc>
      </w:tr>
      <w:tr w:rsidR="007D44B6" w:rsidRPr="0004722D" w:rsidTr="00E95E10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datas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List&lt;T&gt;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数据结果</w:t>
            </w:r>
          </w:p>
        </w:tc>
      </w:tr>
    </w:tbl>
    <w:p w:rsidR="007D44B6" w:rsidRPr="0004722D" w:rsidRDefault="007D44B6" w:rsidP="007D44B6">
      <w:pPr>
        <w:ind w:leftChars="200" w:left="400"/>
        <w:rPr>
          <w:rFonts w:ascii="Consolas" w:hAnsi="Consolas" w:cs="Consolas"/>
          <w:color w:val="000000"/>
          <w:sz w:val="21"/>
          <w:szCs w:val="21"/>
        </w:rPr>
      </w:pPr>
    </w:p>
    <w:p w:rsidR="007D44B6" w:rsidRPr="0004722D" w:rsidRDefault="007D44B6" w:rsidP="007D44B6">
      <w:pPr>
        <w:pStyle w:val="afe"/>
        <w:ind w:firstLine="422"/>
        <w:rPr>
          <w:rFonts w:ascii="Arial" w:hAnsi="Arial"/>
          <w:b/>
          <w:sz w:val="21"/>
          <w:szCs w:val="21"/>
        </w:rPr>
      </w:pPr>
    </w:p>
    <w:p w:rsidR="007D44B6" w:rsidRPr="0004722D" w:rsidRDefault="007D44B6" w:rsidP="007D44B6">
      <w:pPr>
        <w:pStyle w:val="afe"/>
        <w:ind w:left="851" w:firstLine="422"/>
        <w:rPr>
          <w:rFonts w:ascii="Arial" w:hAnsi="Arial"/>
          <w:b/>
          <w:sz w:val="21"/>
          <w:szCs w:val="21"/>
        </w:rPr>
      </w:pPr>
      <w:r w:rsidRPr="0004722D">
        <w:rPr>
          <w:rFonts w:ascii="Arial" w:hAnsi="Arial" w:hint="eastAsia"/>
          <w:b/>
          <w:sz w:val="21"/>
          <w:szCs w:val="21"/>
        </w:rPr>
        <w:t>接口说明：</w:t>
      </w:r>
    </w:p>
    <w:p w:rsidR="007D44B6" w:rsidRPr="0004722D" w:rsidRDefault="007D44B6" w:rsidP="007D44B6">
      <w:pPr>
        <w:pStyle w:val="afe"/>
        <w:widowControl/>
        <w:numPr>
          <w:ilvl w:val="0"/>
          <w:numId w:val="9"/>
        </w:numPr>
        <w:spacing w:line="240" w:lineRule="auto"/>
        <w:ind w:firstLineChars="0"/>
        <w:contextualSpacing/>
        <w:rPr>
          <w:rFonts w:ascii="Consolas" w:hAnsi="Consolas" w:cs="Consolas"/>
          <w:color w:val="FF0000"/>
          <w:sz w:val="21"/>
          <w:szCs w:val="21"/>
        </w:rPr>
      </w:pPr>
      <w:r w:rsidRPr="0004722D">
        <w:rPr>
          <w:rFonts w:ascii="Consolas" w:hAnsi="Consolas" w:cs="Consolas" w:hint="eastAsia"/>
          <w:color w:val="FF0000"/>
          <w:sz w:val="21"/>
          <w:szCs w:val="21"/>
        </w:rPr>
        <w:t>需求</w:t>
      </w:r>
      <w:r w:rsidRPr="0004722D">
        <w:rPr>
          <w:rFonts w:ascii="Consolas" w:hAnsi="Consolas" w:cs="Consolas" w:hint="eastAsia"/>
          <w:color w:val="FF0000"/>
          <w:sz w:val="21"/>
          <w:szCs w:val="21"/>
        </w:rPr>
        <w:t>ID</w:t>
      </w:r>
      <w:r w:rsidRPr="0004722D">
        <w:rPr>
          <w:rFonts w:ascii="Consolas" w:hAnsi="Consolas" w:cs="Consolas" w:hint="eastAsia"/>
          <w:color w:val="FF0000"/>
          <w:sz w:val="21"/>
          <w:szCs w:val="21"/>
        </w:rPr>
        <w:t>、始发地、目的地不能同时为空！</w:t>
      </w:r>
    </w:p>
    <w:p w:rsidR="007D44B6" w:rsidRPr="0004722D" w:rsidRDefault="007D44B6" w:rsidP="007D44B6"/>
    <w:p w:rsidR="007D44B6" w:rsidRPr="0004722D" w:rsidRDefault="007D44B6" w:rsidP="007D44B6">
      <w:pPr>
        <w:rPr>
          <w:lang w:val="x-none"/>
        </w:rPr>
      </w:pPr>
    </w:p>
    <w:p w:rsidR="007D44B6" w:rsidRPr="0004722D" w:rsidRDefault="007D44B6" w:rsidP="007D44B6">
      <w:pPr>
        <w:pStyle w:val="4"/>
      </w:pPr>
      <w:r w:rsidRPr="0004722D">
        <w:rPr>
          <w:rFonts w:hint="eastAsia"/>
        </w:rPr>
        <w:t xml:space="preserve"> 计划\临时需求单条查询接口</w:t>
      </w:r>
    </w:p>
    <w:p w:rsidR="007D44B6" w:rsidRPr="0004722D" w:rsidRDefault="007D44B6" w:rsidP="007D44B6">
      <w:pPr>
        <w:ind w:leftChars="191" w:left="382"/>
        <w:rPr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</w:rPr>
        <w:t>查询实现方式：</w:t>
      </w:r>
      <w:r w:rsidRPr="0004722D">
        <w:rPr>
          <w:rFonts w:hAnsi="宋体"/>
          <w:sz w:val="21"/>
          <w:szCs w:val="21"/>
        </w:rPr>
        <w:t>WebService</w:t>
      </w:r>
    </w:p>
    <w:p w:rsidR="007D44B6" w:rsidRPr="0004722D" w:rsidRDefault="007D44B6" w:rsidP="007D44B6">
      <w:pPr>
        <w:pStyle w:val="afe"/>
        <w:ind w:leftChars="191" w:left="382"/>
        <w:rPr>
          <w:rFonts w:hAnsi="宋体" w:cs="宋体"/>
          <w:sz w:val="21"/>
          <w:szCs w:val="21"/>
        </w:rPr>
      </w:pPr>
      <w:r w:rsidRPr="0004722D">
        <w:rPr>
          <w:rFonts w:hAnsi="宋体" w:cs="宋体" w:hint="eastAsia"/>
          <w:sz w:val="21"/>
          <w:szCs w:val="21"/>
        </w:rPr>
        <w:t>对接系统：通用</w:t>
      </w:r>
    </w:p>
    <w:p w:rsidR="007D44B6" w:rsidRPr="0004722D" w:rsidRDefault="007D44B6" w:rsidP="007D44B6">
      <w:pPr>
        <w:pStyle w:val="afe"/>
        <w:ind w:leftChars="191" w:left="382"/>
        <w:rPr>
          <w:rStyle w:val="af"/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</w:rPr>
        <w:t>测试接口调用地址：</w:t>
      </w:r>
      <w:r w:rsidRPr="0004722D">
        <w:rPr>
          <w:rStyle w:val="af"/>
        </w:rPr>
        <w:t>http://shiva-omcs-russ-int.intsit.sfdc.com.cn:1080/ws/subRequireService?wsdl</w:t>
      </w:r>
    </w:p>
    <w:p w:rsidR="007D44B6" w:rsidRPr="0004722D" w:rsidRDefault="007D44B6" w:rsidP="007D44B6"/>
    <w:p w:rsidR="007D44B6" w:rsidRPr="0004722D" w:rsidRDefault="007D44B6" w:rsidP="007D44B6">
      <w:pPr>
        <w:ind w:leftChars="191" w:left="382"/>
        <w:rPr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  <w:lang w:eastAsia="en-US"/>
        </w:rPr>
        <w:t>调用接口</w:t>
      </w:r>
      <w:r w:rsidRPr="0004722D">
        <w:rPr>
          <w:rFonts w:hAnsi="宋体" w:hint="eastAsia"/>
          <w:sz w:val="21"/>
          <w:szCs w:val="21"/>
        </w:rPr>
        <w:t>：</w:t>
      </w:r>
      <w:r w:rsidRPr="0004722D">
        <w:rPr>
          <w:rFonts w:hAnsi="宋体"/>
          <w:sz w:val="21"/>
          <w:szCs w:val="21"/>
        </w:rPr>
        <w:t>getSubRequire</w:t>
      </w:r>
    </w:p>
    <w:p w:rsidR="007D44B6" w:rsidRPr="0004722D" w:rsidRDefault="007D44B6" w:rsidP="007D44B6">
      <w:pPr>
        <w:ind w:leftChars="191" w:left="382"/>
        <w:rPr>
          <w:rFonts w:ascii="Arial" w:hAnsi="Arial"/>
          <w:sz w:val="21"/>
          <w:szCs w:val="21"/>
        </w:rPr>
      </w:pPr>
    </w:p>
    <w:p w:rsidR="007D44B6" w:rsidRPr="0004722D" w:rsidRDefault="007D44B6" w:rsidP="007D44B6">
      <w:pPr>
        <w:ind w:leftChars="191" w:left="382"/>
        <w:rPr>
          <w:rFonts w:ascii="Arial" w:hAnsi="Arial"/>
          <w:sz w:val="21"/>
          <w:szCs w:val="21"/>
        </w:rPr>
      </w:pPr>
      <w:r w:rsidRPr="0004722D">
        <w:rPr>
          <w:rFonts w:ascii="Arial" w:hAnsi="Arial" w:hint="eastAsia"/>
          <w:sz w:val="21"/>
          <w:szCs w:val="21"/>
        </w:rPr>
        <w:t>接口参数：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8"/>
        <w:gridCol w:w="2737"/>
        <w:gridCol w:w="1113"/>
        <w:gridCol w:w="2628"/>
      </w:tblGrid>
      <w:tr w:rsidR="007D44B6" w:rsidRPr="0004722D" w:rsidTr="00E95E10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D44B6" w:rsidRPr="0004722D" w:rsidRDefault="007D44B6" w:rsidP="00E95E1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字段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D44B6" w:rsidRPr="0004722D" w:rsidRDefault="007D44B6" w:rsidP="00E95E1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D44B6" w:rsidRPr="0004722D" w:rsidRDefault="007D44B6" w:rsidP="00E95E1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允许为空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D44B6" w:rsidRPr="0004722D" w:rsidRDefault="007D44B6" w:rsidP="00E95E1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说明</w:t>
            </w:r>
          </w:p>
        </w:tc>
      </w:tr>
      <w:tr w:rsidR="007D44B6" w:rsidRPr="0004722D" w:rsidTr="00E95E10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lineRequireId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Long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查询对象</w:t>
            </w:r>
          </w:p>
        </w:tc>
      </w:tr>
      <w:tr w:rsidR="007D44B6" w:rsidRPr="0004722D" w:rsidTr="00E95E10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systemName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ind w:firstLineChars="200" w:firstLine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系统名称</w:t>
            </w:r>
          </w:p>
        </w:tc>
      </w:tr>
    </w:tbl>
    <w:p w:rsidR="007D44B6" w:rsidRPr="0004722D" w:rsidRDefault="007D44B6" w:rsidP="007D44B6">
      <w:pPr>
        <w:rPr>
          <w:rFonts w:ascii="Consolas" w:hAnsi="Consolas" w:cs="Consolas"/>
          <w:sz w:val="21"/>
          <w:szCs w:val="21"/>
        </w:rPr>
      </w:pPr>
    </w:p>
    <w:p w:rsidR="007D44B6" w:rsidRPr="0004722D" w:rsidRDefault="007D44B6" w:rsidP="007D44B6">
      <w:pPr>
        <w:pStyle w:val="afe"/>
        <w:rPr>
          <w:rFonts w:ascii="Consolas" w:hAnsi="Consolas" w:cs="Consolas"/>
          <w:color w:val="6A3E3E"/>
          <w:sz w:val="21"/>
          <w:szCs w:val="21"/>
        </w:rPr>
      </w:pPr>
    </w:p>
    <w:p w:rsidR="007D44B6" w:rsidRPr="0004722D" w:rsidRDefault="007D44B6" w:rsidP="007D44B6">
      <w:pPr>
        <w:ind w:leftChars="200" w:left="400"/>
        <w:rPr>
          <w:rFonts w:ascii="Consolas" w:hAnsi="Consolas" w:cs="Consolas"/>
          <w:b/>
          <w:sz w:val="21"/>
          <w:szCs w:val="21"/>
        </w:rPr>
      </w:pPr>
      <w:r w:rsidRPr="0004722D">
        <w:rPr>
          <w:rFonts w:ascii="Consolas" w:hAnsi="Consolas" w:cs="Consolas" w:hint="eastAsia"/>
          <w:b/>
          <w:sz w:val="21"/>
          <w:szCs w:val="21"/>
        </w:rPr>
        <w:t>输出结果：</w:t>
      </w:r>
    </w:p>
    <w:p w:rsidR="007D44B6" w:rsidRPr="0004722D" w:rsidRDefault="007D44B6" w:rsidP="007D44B6">
      <w:pPr>
        <w:ind w:leftChars="200" w:left="400"/>
        <w:rPr>
          <w:rFonts w:ascii="Consolas" w:hAnsi="Consolas" w:cs="Consolas"/>
          <w:color w:val="000000"/>
          <w:sz w:val="21"/>
          <w:szCs w:val="21"/>
        </w:rPr>
      </w:pPr>
    </w:p>
    <w:p w:rsidR="007D44B6" w:rsidRPr="0004722D" w:rsidRDefault="007D44B6" w:rsidP="007D44B6">
      <w:pPr>
        <w:ind w:leftChars="200" w:left="400"/>
        <w:rPr>
          <w:rFonts w:ascii="Consolas" w:hAnsi="Consolas" w:cs="Consolas"/>
          <w:color w:val="000000"/>
          <w:sz w:val="21"/>
          <w:szCs w:val="21"/>
        </w:rPr>
      </w:pPr>
      <w:r w:rsidRPr="0004722D">
        <w:rPr>
          <w:rFonts w:ascii="Consolas" w:hAnsi="Consolas" w:cs="Consolas"/>
          <w:color w:val="000000"/>
          <w:sz w:val="21"/>
          <w:szCs w:val="21"/>
        </w:rPr>
        <w:t>SubRequireDto</w:t>
      </w:r>
      <w:r w:rsidRPr="0004722D">
        <w:rPr>
          <w:rFonts w:ascii="Consolas" w:hAnsi="Consolas" w:cs="Consolas" w:hint="eastAsia"/>
          <w:color w:val="000000"/>
          <w:sz w:val="21"/>
          <w:szCs w:val="21"/>
        </w:rPr>
        <w:t xml:space="preserve"> </w:t>
      </w:r>
    </w:p>
    <w:p w:rsidR="007D44B6" w:rsidRPr="0004722D" w:rsidRDefault="007D44B6" w:rsidP="007D44B6">
      <w:pPr>
        <w:ind w:leftChars="200" w:left="400"/>
        <w:rPr>
          <w:rFonts w:ascii="Consolas" w:hAnsi="Consolas" w:cs="Consolas"/>
          <w:color w:val="000000"/>
          <w:sz w:val="21"/>
          <w:szCs w:val="21"/>
        </w:rPr>
      </w:pPr>
    </w:p>
    <w:p w:rsidR="007D44B6" w:rsidRPr="0004722D" w:rsidRDefault="007D44B6" w:rsidP="007D44B6">
      <w:pPr>
        <w:pStyle w:val="afe"/>
        <w:ind w:left="851" w:firstLine="422"/>
        <w:rPr>
          <w:rFonts w:ascii="Arial" w:hAnsi="Arial"/>
          <w:b/>
          <w:sz w:val="21"/>
          <w:szCs w:val="21"/>
        </w:rPr>
      </w:pPr>
      <w:r w:rsidRPr="0004722D">
        <w:rPr>
          <w:rFonts w:ascii="Arial" w:hAnsi="Arial" w:hint="eastAsia"/>
          <w:b/>
          <w:sz w:val="21"/>
          <w:szCs w:val="21"/>
        </w:rPr>
        <w:t>接口说明：</w:t>
      </w:r>
    </w:p>
    <w:p w:rsidR="007D44B6" w:rsidRPr="0004722D" w:rsidRDefault="007D44B6" w:rsidP="007D44B6">
      <w:pPr>
        <w:pStyle w:val="afe"/>
        <w:widowControl/>
        <w:numPr>
          <w:ilvl w:val="0"/>
          <w:numId w:val="9"/>
        </w:numPr>
        <w:spacing w:line="240" w:lineRule="auto"/>
        <w:ind w:firstLineChars="0"/>
        <w:contextualSpacing/>
        <w:rPr>
          <w:sz w:val="21"/>
          <w:szCs w:val="21"/>
        </w:rPr>
      </w:pPr>
      <w:r w:rsidRPr="0004722D">
        <w:rPr>
          <w:rFonts w:hint="eastAsia"/>
          <w:sz w:val="21"/>
          <w:szCs w:val="21"/>
        </w:rPr>
        <w:t>字段说明：</w:t>
      </w:r>
    </w:p>
    <w:p w:rsidR="007D44B6" w:rsidRPr="0004722D" w:rsidRDefault="007D44B6" w:rsidP="007D44B6">
      <w:pPr>
        <w:ind w:leftChars="200" w:left="400"/>
        <w:rPr>
          <w:rFonts w:ascii="Consolas" w:hAnsi="Consolas" w:cs="Consolas"/>
          <w:color w:val="000000"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lineRequireId</w:t>
      </w:r>
      <w:r w:rsidRPr="0004722D">
        <w:rPr>
          <w:rFonts w:ascii="Consolas" w:hAnsi="Consolas" w:cs="Consolas" w:hint="eastAsia"/>
          <w:color w:val="6A3E3E"/>
          <w:sz w:val="21"/>
          <w:szCs w:val="21"/>
        </w:rPr>
        <w:t xml:space="preserve">:  </w:t>
      </w:r>
      <w:r w:rsidRPr="0004722D">
        <w:rPr>
          <w:rFonts w:ascii="Consolas" w:hAnsi="Consolas" w:cs="Consolas" w:hint="eastAsia"/>
          <w:color w:val="6A3E3E"/>
          <w:sz w:val="21"/>
          <w:szCs w:val="21"/>
        </w:rPr>
        <w:t>对应</w:t>
      </w:r>
      <w:r w:rsidRPr="0004722D">
        <w:rPr>
          <w:rFonts w:ascii="Consolas" w:hAnsi="Consolas" w:cs="Consolas" w:hint="eastAsia"/>
          <w:sz w:val="21"/>
          <w:szCs w:val="21"/>
        </w:rPr>
        <w:t>计划需求的</w:t>
      </w:r>
      <w:r w:rsidRPr="0004722D">
        <w:rPr>
          <w:rFonts w:ascii="Consolas" w:hAnsi="Consolas" w:cs="Consolas"/>
          <w:color w:val="000000"/>
          <w:sz w:val="21"/>
          <w:szCs w:val="21"/>
        </w:rPr>
        <w:t>SubRequireDto</w:t>
      </w:r>
      <w:r w:rsidRPr="0004722D">
        <w:rPr>
          <w:rFonts w:ascii="Consolas" w:hAnsi="Consolas" w:cs="Consolas" w:hint="eastAsia"/>
          <w:color w:val="000000"/>
          <w:sz w:val="21"/>
          <w:szCs w:val="21"/>
        </w:rPr>
        <w:t>.</w:t>
      </w:r>
      <w:r w:rsidRPr="0004722D">
        <w:rPr>
          <w:rFonts w:ascii="Consolas" w:hAnsi="Consolas" w:cs="Consolas"/>
          <w:sz w:val="21"/>
          <w:szCs w:val="21"/>
        </w:rPr>
        <w:t>lineRequireId</w:t>
      </w:r>
      <w:r w:rsidRPr="0004722D">
        <w:rPr>
          <w:rFonts w:ascii="Consolas" w:hAnsi="Consolas" w:cs="Consolas" w:hint="eastAsia"/>
          <w:sz w:val="21"/>
          <w:szCs w:val="21"/>
        </w:rPr>
        <w:t>字段</w:t>
      </w:r>
      <w:r w:rsidRPr="0004722D">
        <w:rPr>
          <w:rFonts w:ascii="Consolas" w:hAnsi="Consolas" w:cs="Consolas" w:hint="eastAsia"/>
          <w:sz w:val="21"/>
          <w:szCs w:val="21"/>
        </w:rPr>
        <w:t xml:space="preserve"> </w:t>
      </w:r>
    </w:p>
    <w:p w:rsidR="007D44B6" w:rsidRPr="0004722D" w:rsidRDefault="007D44B6" w:rsidP="007D44B6">
      <w:pPr>
        <w:pStyle w:val="afe"/>
        <w:widowControl/>
        <w:numPr>
          <w:ilvl w:val="0"/>
          <w:numId w:val="9"/>
        </w:numPr>
        <w:spacing w:line="240" w:lineRule="auto"/>
        <w:ind w:firstLineChars="0"/>
        <w:contextualSpacing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hAnsi="宋体" w:cs="Consolas" w:hint="eastAsia"/>
          <w:color w:val="FF0000"/>
          <w:sz w:val="21"/>
          <w:szCs w:val="21"/>
        </w:rPr>
        <w:t>输出结果为null为表示没有查询到满足条件的数据</w:t>
      </w:r>
    </w:p>
    <w:p w:rsidR="007D44B6" w:rsidRPr="0004722D" w:rsidRDefault="007D44B6" w:rsidP="007D44B6">
      <w:pPr>
        <w:pStyle w:val="4"/>
      </w:pPr>
      <w:r w:rsidRPr="0004722D">
        <w:rPr>
          <w:rFonts w:hint="eastAsia"/>
        </w:rPr>
        <w:t xml:space="preserve"> 计划\临时需求单条保存接口</w:t>
      </w:r>
    </w:p>
    <w:p w:rsidR="007D44B6" w:rsidRPr="0004722D" w:rsidRDefault="007D44B6" w:rsidP="007D44B6">
      <w:pPr>
        <w:ind w:leftChars="191" w:left="382"/>
        <w:rPr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</w:rPr>
        <w:t>查询实现方式：</w:t>
      </w:r>
      <w:r w:rsidRPr="0004722D">
        <w:rPr>
          <w:rFonts w:hAnsi="宋体"/>
          <w:sz w:val="21"/>
          <w:szCs w:val="21"/>
        </w:rPr>
        <w:t>WebService</w:t>
      </w:r>
    </w:p>
    <w:p w:rsidR="007D44B6" w:rsidRPr="0004722D" w:rsidRDefault="007D44B6" w:rsidP="007D44B6">
      <w:pPr>
        <w:pStyle w:val="afe"/>
        <w:ind w:leftChars="191" w:left="382"/>
        <w:rPr>
          <w:rFonts w:hAnsi="宋体" w:cs="宋体"/>
          <w:sz w:val="21"/>
          <w:szCs w:val="21"/>
        </w:rPr>
      </w:pPr>
      <w:r w:rsidRPr="0004722D">
        <w:rPr>
          <w:rFonts w:hAnsi="宋体" w:cs="宋体" w:hint="eastAsia"/>
          <w:sz w:val="21"/>
          <w:szCs w:val="21"/>
        </w:rPr>
        <w:t>对接系统：通用</w:t>
      </w:r>
    </w:p>
    <w:p w:rsidR="007D44B6" w:rsidRPr="0004722D" w:rsidRDefault="007D44B6" w:rsidP="007D44B6">
      <w:pPr>
        <w:pStyle w:val="afe"/>
        <w:ind w:leftChars="191" w:left="382"/>
        <w:rPr>
          <w:rStyle w:val="af"/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</w:rPr>
        <w:t>测试接口调用地址：</w:t>
      </w:r>
      <w:r w:rsidRPr="0004722D">
        <w:rPr>
          <w:rStyle w:val="af"/>
        </w:rPr>
        <w:t>http://shiva-omcs-russ-int.intsit.sfdc.com.cn:1080/ws/subRequireService?wsdl</w:t>
      </w:r>
    </w:p>
    <w:p w:rsidR="007D44B6" w:rsidRPr="0004722D" w:rsidRDefault="007D44B6" w:rsidP="007D44B6"/>
    <w:p w:rsidR="007D44B6" w:rsidRPr="0004722D" w:rsidRDefault="007D44B6" w:rsidP="007D44B6">
      <w:pPr>
        <w:ind w:leftChars="191" w:left="382"/>
        <w:rPr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  <w:lang w:eastAsia="en-US"/>
        </w:rPr>
        <w:t>调用接口</w:t>
      </w:r>
      <w:r w:rsidRPr="0004722D">
        <w:rPr>
          <w:rFonts w:hAnsi="宋体" w:hint="eastAsia"/>
          <w:sz w:val="21"/>
          <w:szCs w:val="21"/>
        </w:rPr>
        <w:t>：</w:t>
      </w:r>
      <w:r w:rsidRPr="0004722D">
        <w:rPr>
          <w:rFonts w:hAnsi="宋体"/>
          <w:sz w:val="21"/>
          <w:szCs w:val="21"/>
        </w:rPr>
        <w:t>saveSubRequire</w:t>
      </w:r>
    </w:p>
    <w:p w:rsidR="007D44B6" w:rsidRPr="0004722D" w:rsidRDefault="007D44B6" w:rsidP="007D44B6">
      <w:pPr>
        <w:ind w:leftChars="191" w:left="382"/>
        <w:rPr>
          <w:rFonts w:ascii="Arial" w:hAnsi="Arial"/>
          <w:sz w:val="21"/>
          <w:szCs w:val="21"/>
        </w:rPr>
      </w:pPr>
    </w:p>
    <w:p w:rsidR="007D44B6" w:rsidRPr="0004722D" w:rsidRDefault="007D44B6" w:rsidP="007D44B6">
      <w:pPr>
        <w:ind w:leftChars="191" w:left="382"/>
        <w:rPr>
          <w:rFonts w:ascii="Arial" w:hAnsi="Arial"/>
          <w:sz w:val="21"/>
          <w:szCs w:val="21"/>
        </w:rPr>
      </w:pPr>
      <w:r w:rsidRPr="0004722D">
        <w:rPr>
          <w:rFonts w:ascii="Arial" w:hAnsi="Arial" w:hint="eastAsia"/>
          <w:sz w:val="21"/>
          <w:szCs w:val="21"/>
        </w:rPr>
        <w:t>接口参数：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8"/>
        <w:gridCol w:w="2737"/>
        <w:gridCol w:w="1113"/>
        <w:gridCol w:w="2628"/>
      </w:tblGrid>
      <w:tr w:rsidR="007D44B6" w:rsidRPr="0004722D" w:rsidTr="00E95E10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D44B6" w:rsidRPr="0004722D" w:rsidRDefault="007D44B6" w:rsidP="00E95E1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字段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D44B6" w:rsidRPr="0004722D" w:rsidRDefault="007D44B6" w:rsidP="00E95E1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D44B6" w:rsidRPr="0004722D" w:rsidRDefault="007D44B6" w:rsidP="00E95E1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允许为空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D44B6" w:rsidRPr="0004722D" w:rsidRDefault="007D44B6" w:rsidP="00E95E1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说明</w:t>
            </w:r>
          </w:p>
        </w:tc>
      </w:tr>
      <w:tr w:rsidR="007D44B6" w:rsidRPr="0004722D" w:rsidTr="00E95E10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subRequireFormDto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SubRequireFormDto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查询对象</w:t>
            </w:r>
          </w:p>
        </w:tc>
      </w:tr>
      <w:tr w:rsidR="007D44B6" w:rsidRPr="0004722D" w:rsidTr="00E95E10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systemName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ind w:firstLineChars="200" w:firstLine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系统名称</w:t>
            </w:r>
          </w:p>
        </w:tc>
      </w:tr>
    </w:tbl>
    <w:p w:rsidR="007D44B6" w:rsidRPr="0004722D" w:rsidRDefault="007D44B6" w:rsidP="007D44B6">
      <w:pPr>
        <w:rPr>
          <w:rFonts w:ascii="Consolas" w:hAnsi="Consolas" w:cs="Consolas"/>
          <w:sz w:val="21"/>
          <w:szCs w:val="21"/>
        </w:rPr>
      </w:pPr>
    </w:p>
    <w:p w:rsidR="007D44B6" w:rsidRPr="0004722D" w:rsidRDefault="007D44B6" w:rsidP="007D44B6">
      <w:pPr>
        <w:pStyle w:val="afe"/>
        <w:rPr>
          <w:rFonts w:ascii="Consolas" w:hAnsi="Consolas" w:cs="Consolas"/>
          <w:color w:val="6A3E3E"/>
          <w:sz w:val="21"/>
          <w:szCs w:val="21"/>
        </w:rPr>
      </w:pPr>
    </w:p>
    <w:p w:rsidR="007D44B6" w:rsidRPr="0004722D" w:rsidRDefault="007D44B6" w:rsidP="007D44B6">
      <w:pPr>
        <w:ind w:leftChars="200" w:left="400"/>
        <w:rPr>
          <w:rFonts w:ascii="Consolas" w:hAnsi="Consolas" w:cs="Consolas"/>
          <w:b/>
          <w:sz w:val="21"/>
          <w:szCs w:val="21"/>
        </w:rPr>
      </w:pPr>
      <w:r w:rsidRPr="0004722D">
        <w:rPr>
          <w:rFonts w:ascii="Consolas" w:hAnsi="Consolas" w:cs="Consolas" w:hint="eastAsia"/>
          <w:b/>
          <w:sz w:val="21"/>
          <w:szCs w:val="21"/>
        </w:rPr>
        <w:t>输出结果</w:t>
      </w:r>
      <w:r w:rsidRPr="0004722D">
        <w:rPr>
          <w:rFonts w:ascii="Consolas" w:hAnsi="Consolas" w:cs="Consolas" w:hint="eastAsia"/>
          <w:b/>
          <w:sz w:val="21"/>
          <w:szCs w:val="21"/>
        </w:rPr>
        <w:t>:</w:t>
      </w:r>
      <w:r w:rsidRPr="0004722D">
        <w:rPr>
          <w:rFonts w:ascii="Consolas" w:hAnsi="Consolas" w:cs="Consolas" w:hint="eastAsia"/>
          <w:b/>
          <w:sz w:val="21"/>
          <w:szCs w:val="21"/>
        </w:rPr>
        <w:t>成功返回</w:t>
      </w:r>
      <w:r w:rsidRPr="0004722D">
        <w:rPr>
          <w:rFonts w:ascii="Consolas" w:hAnsi="Consolas" w:cs="Consolas" w:hint="eastAsia"/>
          <w:b/>
          <w:sz w:val="21"/>
          <w:szCs w:val="21"/>
        </w:rPr>
        <w:t>true</w:t>
      </w:r>
      <w:r w:rsidRPr="0004722D">
        <w:rPr>
          <w:rFonts w:ascii="Consolas" w:hAnsi="Consolas" w:cs="Consolas" w:hint="eastAsia"/>
          <w:b/>
          <w:sz w:val="21"/>
          <w:szCs w:val="21"/>
        </w:rPr>
        <w:t>，失败返回</w:t>
      </w:r>
      <w:r w:rsidRPr="0004722D">
        <w:rPr>
          <w:rFonts w:ascii="Consolas" w:hAnsi="Consolas" w:cs="Consolas" w:hint="eastAsia"/>
          <w:b/>
          <w:sz w:val="21"/>
          <w:szCs w:val="21"/>
        </w:rPr>
        <w:t>false</w:t>
      </w:r>
    </w:p>
    <w:p w:rsidR="007D44B6" w:rsidRPr="0004722D" w:rsidRDefault="007D44B6" w:rsidP="007D44B6">
      <w:pPr>
        <w:ind w:leftChars="200" w:left="400"/>
        <w:rPr>
          <w:rFonts w:ascii="Consolas" w:hAnsi="Consolas" w:cs="Consolas"/>
          <w:color w:val="000000"/>
          <w:sz w:val="21"/>
          <w:szCs w:val="21"/>
        </w:rPr>
      </w:pPr>
    </w:p>
    <w:p w:rsidR="007D44B6" w:rsidRPr="0004722D" w:rsidRDefault="007D44B6" w:rsidP="007D44B6">
      <w:pPr>
        <w:ind w:leftChars="200" w:left="400"/>
        <w:rPr>
          <w:rFonts w:ascii="Consolas" w:hAnsi="Consolas" w:cs="Consolas"/>
          <w:color w:val="000000"/>
          <w:sz w:val="21"/>
          <w:szCs w:val="21"/>
        </w:rPr>
      </w:pPr>
    </w:p>
    <w:p w:rsidR="007D44B6" w:rsidRPr="0004722D" w:rsidRDefault="007D44B6" w:rsidP="007D44B6">
      <w:pPr>
        <w:pStyle w:val="afe"/>
        <w:ind w:left="851" w:firstLine="422"/>
        <w:rPr>
          <w:rFonts w:ascii="Arial" w:hAnsi="Arial"/>
          <w:b/>
          <w:sz w:val="21"/>
          <w:szCs w:val="21"/>
        </w:rPr>
      </w:pPr>
      <w:r w:rsidRPr="0004722D">
        <w:rPr>
          <w:rFonts w:ascii="Arial" w:hAnsi="Arial" w:hint="eastAsia"/>
          <w:b/>
          <w:sz w:val="21"/>
          <w:szCs w:val="21"/>
        </w:rPr>
        <w:t>接口说明：</w:t>
      </w:r>
    </w:p>
    <w:p w:rsidR="007D44B6" w:rsidRPr="0004722D" w:rsidRDefault="007D44B6" w:rsidP="007D44B6">
      <w:pPr>
        <w:pStyle w:val="afe"/>
        <w:widowControl/>
        <w:numPr>
          <w:ilvl w:val="0"/>
          <w:numId w:val="9"/>
        </w:numPr>
        <w:spacing w:line="240" w:lineRule="auto"/>
        <w:ind w:firstLineChars="0"/>
        <w:contextualSpacing/>
        <w:rPr>
          <w:rFonts w:ascii="Calibri" w:hAnsi="Calibri"/>
          <w:sz w:val="21"/>
          <w:szCs w:val="21"/>
        </w:rPr>
      </w:pPr>
      <w:r w:rsidRPr="0004722D">
        <w:rPr>
          <w:rFonts w:hint="eastAsia"/>
          <w:sz w:val="21"/>
          <w:szCs w:val="21"/>
        </w:rPr>
        <w:t>必填字段：</w:t>
      </w:r>
    </w:p>
    <w:p w:rsidR="007D44B6" w:rsidRPr="0004722D" w:rsidRDefault="007D44B6" w:rsidP="007D44B6">
      <w:pPr>
        <w:pStyle w:val="afe"/>
        <w:widowControl/>
        <w:numPr>
          <w:ilvl w:val="1"/>
          <w:numId w:val="9"/>
        </w:numPr>
        <w:spacing w:line="240" w:lineRule="auto"/>
        <w:ind w:firstLineChars="0"/>
        <w:contextualSpacing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SubRequireFormDto.srcZoneCode</w:t>
      </w:r>
      <w:r w:rsidRPr="0004722D">
        <w:rPr>
          <w:rFonts w:ascii="Consolas" w:hAnsi="Consolas" w:cs="Consolas"/>
          <w:color w:val="6A3E3E"/>
          <w:sz w:val="21"/>
          <w:szCs w:val="21"/>
        </w:rPr>
        <w:t xml:space="preserve">:  </w:t>
      </w:r>
      <w:r w:rsidRPr="0004722D">
        <w:rPr>
          <w:rFonts w:ascii="Consolas" w:hAnsi="Consolas" w:cs="Consolas" w:hint="eastAsia"/>
          <w:sz w:val="21"/>
          <w:szCs w:val="21"/>
        </w:rPr>
        <w:t>始发地</w:t>
      </w:r>
    </w:p>
    <w:p w:rsidR="007D44B6" w:rsidRPr="0004722D" w:rsidRDefault="007D44B6" w:rsidP="007D44B6">
      <w:pPr>
        <w:pStyle w:val="afe"/>
        <w:widowControl/>
        <w:numPr>
          <w:ilvl w:val="1"/>
          <w:numId w:val="9"/>
        </w:numPr>
        <w:spacing w:line="240" w:lineRule="auto"/>
        <w:ind w:firstLineChars="0"/>
        <w:contextualSpacing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SubRequireFormDto.</w:t>
      </w:r>
      <w:r w:rsidRPr="0004722D">
        <w:rPr>
          <w:rFonts w:ascii="Consolas" w:hAnsi="Consolas" w:cs="Consolas"/>
          <w:color w:val="6A3E3E"/>
          <w:sz w:val="21"/>
          <w:szCs w:val="21"/>
        </w:rPr>
        <w:t>destZoneCode</w:t>
      </w:r>
      <w:r w:rsidRPr="0004722D">
        <w:rPr>
          <w:rFonts w:ascii="Consolas" w:hAnsi="Consolas" w:cs="Consolas" w:hint="eastAsia"/>
          <w:color w:val="6A3E3E"/>
          <w:sz w:val="21"/>
          <w:szCs w:val="21"/>
        </w:rPr>
        <w:t>：目的地</w:t>
      </w:r>
    </w:p>
    <w:p w:rsidR="007D44B6" w:rsidRPr="0004722D" w:rsidRDefault="007D44B6" w:rsidP="007D44B6">
      <w:pPr>
        <w:pStyle w:val="afe"/>
        <w:widowControl/>
        <w:numPr>
          <w:ilvl w:val="1"/>
          <w:numId w:val="9"/>
        </w:numPr>
        <w:spacing w:line="240" w:lineRule="auto"/>
        <w:ind w:firstLineChars="0"/>
        <w:contextualSpacing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SubRequireFormDto.</w:t>
      </w:r>
      <w:r w:rsidRPr="0004722D">
        <w:t xml:space="preserve"> d</w:t>
      </w:r>
      <w:r w:rsidRPr="0004722D">
        <w:rPr>
          <w:rFonts w:ascii="Consolas" w:hAnsi="Consolas" w:cs="Consolas"/>
          <w:sz w:val="21"/>
          <w:szCs w:val="21"/>
        </w:rPr>
        <w:t>epartTm</w:t>
      </w:r>
      <w:r w:rsidRPr="0004722D">
        <w:rPr>
          <w:rFonts w:ascii="Consolas" w:hAnsi="Consolas" w:cs="Consolas"/>
          <w:color w:val="6A3E3E"/>
          <w:sz w:val="21"/>
          <w:szCs w:val="21"/>
        </w:rPr>
        <w:t xml:space="preserve">:  </w:t>
      </w:r>
      <w:r w:rsidRPr="0004722D">
        <w:rPr>
          <w:rFonts w:ascii="Consolas" w:hAnsi="Consolas" w:cs="Consolas" w:hint="eastAsia"/>
          <w:sz w:val="21"/>
          <w:szCs w:val="21"/>
        </w:rPr>
        <w:t>发车时间，精确到分钟</w:t>
      </w:r>
    </w:p>
    <w:p w:rsidR="007D44B6" w:rsidRPr="0004722D" w:rsidRDefault="007D44B6" w:rsidP="007D44B6">
      <w:pPr>
        <w:pStyle w:val="afe"/>
        <w:widowControl/>
        <w:numPr>
          <w:ilvl w:val="1"/>
          <w:numId w:val="9"/>
        </w:numPr>
        <w:spacing w:line="240" w:lineRule="auto"/>
        <w:ind w:firstLineChars="0"/>
        <w:contextualSpacing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SubRequireFormDto.updater</w:t>
      </w:r>
      <w:r w:rsidRPr="0004722D">
        <w:rPr>
          <w:rFonts w:ascii="Consolas" w:hAnsi="Consolas" w:cs="Consolas" w:hint="eastAsia"/>
          <w:sz w:val="21"/>
          <w:szCs w:val="21"/>
        </w:rPr>
        <w:t>创建人工号</w:t>
      </w:r>
    </w:p>
    <w:p w:rsidR="007D44B6" w:rsidRPr="0004722D" w:rsidRDefault="007D44B6" w:rsidP="007D44B6">
      <w:pPr>
        <w:pStyle w:val="afe"/>
        <w:widowControl/>
        <w:numPr>
          <w:ilvl w:val="1"/>
          <w:numId w:val="9"/>
        </w:numPr>
        <w:spacing w:line="240" w:lineRule="auto"/>
        <w:ind w:firstLineChars="0"/>
        <w:contextualSpacing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SubRequireFormDto</w:t>
      </w:r>
      <w:r w:rsidRPr="0004722D">
        <w:rPr>
          <w:rFonts w:ascii="Consolas" w:hAnsi="Consolas" w:cs="Consolas"/>
          <w:color w:val="6A3E3E"/>
          <w:sz w:val="21"/>
          <w:szCs w:val="21"/>
        </w:rPr>
        <w:t>.requireCategory</w:t>
      </w:r>
      <w:r w:rsidRPr="0004722D">
        <w:rPr>
          <w:rFonts w:ascii="Consolas" w:hAnsi="Consolas" w:cs="Consolas" w:hint="eastAsia"/>
          <w:color w:val="6A3E3E"/>
          <w:sz w:val="21"/>
          <w:szCs w:val="21"/>
        </w:rPr>
        <w:t>需求类别</w:t>
      </w:r>
      <w:hyperlink w:anchor="_需求类别" w:history="1">
        <w:r w:rsidR="00AD63CF" w:rsidRPr="0004722D">
          <w:rPr>
            <w:rStyle w:val="af"/>
            <w:rFonts w:ascii="Consolas" w:hAnsi="Consolas" w:cs="Consolas" w:hint="eastAsia"/>
            <w:sz w:val="21"/>
            <w:szCs w:val="21"/>
          </w:rPr>
          <w:t>（点击查看）</w:t>
        </w:r>
      </w:hyperlink>
    </w:p>
    <w:p w:rsidR="007D44B6" w:rsidRPr="0004722D" w:rsidRDefault="007D44B6" w:rsidP="00AD63CF">
      <w:pPr>
        <w:pStyle w:val="afe"/>
        <w:widowControl/>
        <w:numPr>
          <w:ilvl w:val="1"/>
          <w:numId w:val="9"/>
        </w:numPr>
        <w:spacing w:line="240" w:lineRule="auto"/>
        <w:ind w:firstLineChars="0"/>
        <w:contextualSpacing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SubRequireFormDto</w:t>
      </w:r>
      <w:r w:rsidRPr="0004722D">
        <w:rPr>
          <w:rFonts w:ascii="Consolas" w:hAnsi="Consolas" w:cs="Consolas"/>
          <w:color w:val="6A3E3E"/>
          <w:sz w:val="21"/>
          <w:szCs w:val="21"/>
        </w:rPr>
        <w:t xml:space="preserve">.requireChangeCategory </w:t>
      </w:r>
      <w:r w:rsidR="00F14FE5" w:rsidRPr="0004722D">
        <w:rPr>
          <w:rFonts w:ascii="Consolas" w:hAnsi="Consolas" w:cs="Consolas" w:hint="eastAsia"/>
          <w:color w:val="6A3E3E"/>
          <w:sz w:val="21"/>
          <w:szCs w:val="21"/>
        </w:rPr>
        <w:t>需求变更原因类型</w:t>
      </w:r>
      <w:hyperlink w:anchor="_需求变更原因类型" w:history="1">
        <w:r w:rsidR="00AD63CF" w:rsidRPr="0004722D">
          <w:rPr>
            <w:rStyle w:val="af"/>
            <w:rFonts w:ascii="Consolas" w:hAnsi="Consolas" w:cs="Consolas" w:hint="eastAsia"/>
            <w:sz w:val="21"/>
            <w:szCs w:val="21"/>
          </w:rPr>
          <w:t>（点击查看）</w:t>
        </w:r>
      </w:hyperlink>
    </w:p>
    <w:p w:rsidR="007D44B6" w:rsidRPr="0004722D" w:rsidRDefault="007D44B6" w:rsidP="007D44B6">
      <w:pPr>
        <w:pStyle w:val="afe"/>
        <w:widowControl/>
        <w:numPr>
          <w:ilvl w:val="1"/>
          <w:numId w:val="9"/>
        </w:numPr>
        <w:spacing w:line="240" w:lineRule="auto"/>
        <w:ind w:firstLineChars="0"/>
        <w:contextualSpacing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SubRequireFormDto.</w:t>
      </w:r>
      <w:r w:rsidRPr="0004722D">
        <w:t xml:space="preserve"> </w:t>
      </w:r>
      <w:r w:rsidRPr="0004722D">
        <w:rPr>
          <w:rFonts w:ascii="Consolas" w:hAnsi="Consolas" w:cs="Consolas"/>
          <w:sz w:val="21"/>
          <w:szCs w:val="21"/>
        </w:rPr>
        <w:t xml:space="preserve">requireChangeReason </w:t>
      </w:r>
      <w:r w:rsidR="00F14FE5" w:rsidRPr="0004722D">
        <w:rPr>
          <w:rFonts w:ascii="Consolas" w:hAnsi="Consolas" w:cs="Consolas" w:hint="eastAsia"/>
          <w:sz w:val="21"/>
          <w:szCs w:val="21"/>
        </w:rPr>
        <w:t>需求变更原因说明</w:t>
      </w:r>
    </w:p>
    <w:p w:rsidR="007D44B6" w:rsidRPr="0004722D" w:rsidRDefault="007D44B6" w:rsidP="007D44B6">
      <w:pPr>
        <w:pStyle w:val="afe"/>
        <w:widowControl/>
        <w:numPr>
          <w:ilvl w:val="1"/>
          <w:numId w:val="9"/>
        </w:numPr>
        <w:spacing w:line="240" w:lineRule="auto"/>
        <w:ind w:firstLineChars="0"/>
        <w:contextualSpacing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ascii="Consolas" w:hAnsi="Consolas" w:cs="Consolas"/>
          <w:color w:val="6A3E3E"/>
          <w:sz w:val="21"/>
          <w:szCs w:val="21"/>
        </w:rPr>
        <w:t>SubRequireCapacityFormDto.</w:t>
      </w:r>
      <w:r w:rsidRPr="0004722D">
        <w:t xml:space="preserve"> </w:t>
      </w:r>
      <w:r w:rsidRPr="0004722D">
        <w:rPr>
          <w:rFonts w:ascii="Consolas" w:hAnsi="Consolas" w:cs="Consolas"/>
          <w:color w:val="6A3E3E"/>
          <w:sz w:val="21"/>
          <w:szCs w:val="21"/>
        </w:rPr>
        <w:t xml:space="preserve">capacityLoad </w:t>
      </w:r>
      <w:r w:rsidRPr="0004722D">
        <w:rPr>
          <w:rFonts w:ascii="Consolas" w:hAnsi="Consolas" w:cs="Consolas" w:hint="eastAsia"/>
          <w:color w:val="6A3E3E"/>
          <w:sz w:val="21"/>
          <w:szCs w:val="21"/>
        </w:rPr>
        <w:t>车型</w:t>
      </w:r>
      <w:r w:rsidRPr="0004722D">
        <w:rPr>
          <w:rFonts w:ascii="Consolas" w:hAnsi="Consolas" w:cs="Consolas"/>
          <w:color w:val="6A3E3E"/>
          <w:sz w:val="21"/>
          <w:szCs w:val="21"/>
        </w:rPr>
        <w:t xml:space="preserve"> </w:t>
      </w:r>
      <w:r w:rsidRPr="0004722D">
        <w:rPr>
          <w:rFonts w:ascii="Consolas" w:hAnsi="Consolas" w:cs="Consolas" w:hint="eastAsia"/>
          <w:color w:val="6A3E3E"/>
          <w:sz w:val="21"/>
          <w:szCs w:val="21"/>
        </w:rPr>
        <w:t>如：</w:t>
      </w:r>
      <w:r w:rsidRPr="0004722D">
        <w:rPr>
          <w:rFonts w:ascii="Consolas" w:hAnsi="Consolas" w:cs="Consolas"/>
          <w:color w:val="6A3E3E"/>
          <w:sz w:val="21"/>
          <w:szCs w:val="21"/>
        </w:rPr>
        <w:t>2.0T</w:t>
      </w:r>
    </w:p>
    <w:p w:rsidR="007D44B6" w:rsidRPr="0004722D" w:rsidRDefault="007D44B6" w:rsidP="00AD63CF">
      <w:pPr>
        <w:pStyle w:val="afe"/>
        <w:widowControl/>
        <w:numPr>
          <w:ilvl w:val="1"/>
          <w:numId w:val="9"/>
        </w:numPr>
        <w:spacing w:line="240" w:lineRule="auto"/>
        <w:ind w:firstLineChars="0"/>
        <w:contextualSpacing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ascii="Consolas" w:hAnsi="Consolas" w:cs="Consolas"/>
          <w:color w:val="6A3E3E"/>
          <w:sz w:val="21"/>
          <w:szCs w:val="21"/>
        </w:rPr>
        <w:t>SubRequireCapacityFormDto.</w:t>
      </w:r>
      <w:r w:rsidRPr="0004722D">
        <w:t xml:space="preserve"> </w:t>
      </w:r>
      <w:r w:rsidRPr="0004722D">
        <w:rPr>
          <w:rFonts w:ascii="Consolas" w:hAnsi="Consolas" w:cs="Consolas"/>
          <w:color w:val="6A3E3E"/>
          <w:sz w:val="21"/>
          <w:szCs w:val="21"/>
        </w:rPr>
        <w:t xml:space="preserve">vehicleType  </w:t>
      </w:r>
      <w:r w:rsidRPr="0004722D">
        <w:rPr>
          <w:rFonts w:ascii="Consolas" w:hAnsi="Consolas" w:cs="Consolas" w:hint="eastAsia"/>
          <w:color w:val="6A3E3E"/>
          <w:sz w:val="21"/>
          <w:szCs w:val="21"/>
        </w:rPr>
        <w:t>车辆类型</w:t>
      </w:r>
      <w:r w:rsidRPr="0004722D">
        <w:rPr>
          <w:rFonts w:ascii="Consolas" w:hAnsi="Consolas" w:cs="Consolas"/>
          <w:color w:val="6A3E3E"/>
          <w:sz w:val="21"/>
          <w:szCs w:val="21"/>
        </w:rPr>
        <w:t>,</w:t>
      </w:r>
      <w:r w:rsidRPr="0004722D">
        <w:rPr>
          <w:rFonts w:ascii="Consolas" w:hAnsi="Consolas" w:cs="Consolas" w:hint="eastAsia"/>
          <w:color w:val="6A3E3E"/>
          <w:sz w:val="21"/>
          <w:szCs w:val="21"/>
        </w:rPr>
        <w:t>不填默认为</w:t>
      </w:r>
      <w:r w:rsidRPr="0004722D">
        <w:rPr>
          <w:rFonts w:ascii="Consolas" w:hAnsi="Consolas" w:cs="Consolas"/>
          <w:color w:val="6A3E3E"/>
          <w:sz w:val="21"/>
          <w:szCs w:val="21"/>
        </w:rPr>
        <w:t>002001(</w:t>
      </w:r>
      <w:r w:rsidRPr="0004722D">
        <w:rPr>
          <w:rFonts w:ascii="Consolas" w:hAnsi="Consolas" w:cs="Consolas" w:hint="eastAsia"/>
          <w:color w:val="6A3E3E"/>
          <w:sz w:val="21"/>
          <w:szCs w:val="21"/>
        </w:rPr>
        <w:t>厢式货车</w:t>
      </w:r>
      <w:r w:rsidRPr="0004722D">
        <w:rPr>
          <w:rFonts w:ascii="Consolas" w:hAnsi="Consolas" w:cs="Consolas"/>
          <w:color w:val="6A3E3E"/>
          <w:sz w:val="21"/>
          <w:szCs w:val="21"/>
        </w:rPr>
        <w:t>)</w:t>
      </w:r>
      <w:r w:rsidR="00E06BAC" w:rsidRPr="0004722D">
        <w:rPr>
          <w:rFonts w:ascii="Consolas" w:hAnsi="Consolas" w:cs="Consolas"/>
          <w:color w:val="6A3E3E"/>
          <w:sz w:val="21"/>
          <w:szCs w:val="21"/>
        </w:rPr>
        <w:t xml:space="preserve"> </w:t>
      </w:r>
      <w:hyperlink w:anchor="_车辆类型" w:history="1">
        <w:r w:rsidR="00AD63CF" w:rsidRPr="0004722D">
          <w:rPr>
            <w:rStyle w:val="af"/>
            <w:rFonts w:ascii="Consolas" w:hAnsi="Consolas" w:cs="Consolas" w:hint="eastAsia"/>
            <w:sz w:val="21"/>
            <w:szCs w:val="21"/>
          </w:rPr>
          <w:t>（点击查看）</w:t>
        </w:r>
      </w:hyperlink>
    </w:p>
    <w:p w:rsidR="007D44B6" w:rsidRPr="0004722D" w:rsidRDefault="007D44B6" w:rsidP="007D44B6">
      <w:pPr>
        <w:pStyle w:val="afe"/>
        <w:widowControl/>
        <w:numPr>
          <w:ilvl w:val="0"/>
          <w:numId w:val="9"/>
        </w:numPr>
        <w:spacing w:line="240" w:lineRule="auto"/>
        <w:ind w:firstLineChars="0"/>
        <w:contextualSpacing/>
        <w:rPr>
          <w:rFonts w:ascii="Calibri" w:hAnsi="Calibri"/>
          <w:sz w:val="21"/>
          <w:szCs w:val="21"/>
        </w:rPr>
      </w:pPr>
      <w:r w:rsidRPr="0004722D">
        <w:rPr>
          <w:rFonts w:hint="eastAsia"/>
          <w:sz w:val="21"/>
          <w:szCs w:val="21"/>
        </w:rPr>
        <w:t>可选对象</w:t>
      </w:r>
      <w:r w:rsidRPr="0004722D">
        <w:rPr>
          <w:sz w:val="21"/>
          <w:szCs w:val="21"/>
        </w:rPr>
        <w:t xml:space="preserve"> </w:t>
      </w:r>
      <w:r w:rsidRPr="0004722D">
        <w:rPr>
          <w:rFonts w:ascii="Consolas" w:hAnsi="Consolas" w:cs="Consolas"/>
          <w:sz w:val="21"/>
          <w:szCs w:val="21"/>
        </w:rPr>
        <w:t>SubRequirePassZoneDto</w:t>
      </w:r>
      <w:r w:rsidRPr="0004722D">
        <w:rPr>
          <w:rFonts w:hint="eastAsia"/>
          <w:sz w:val="21"/>
          <w:szCs w:val="21"/>
        </w:rPr>
        <w:t>：（有此对象时以下字段必填）</w:t>
      </w:r>
    </w:p>
    <w:p w:rsidR="007D44B6" w:rsidRPr="0004722D" w:rsidRDefault="007D44B6" w:rsidP="007D44B6">
      <w:pPr>
        <w:pStyle w:val="afe"/>
        <w:widowControl/>
        <w:numPr>
          <w:ilvl w:val="1"/>
          <w:numId w:val="9"/>
        </w:numPr>
        <w:spacing w:line="240" w:lineRule="auto"/>
        <w:ind w:firstLineChars="0"/>
        <w:contextualSpacing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SubRequirePassZoneDto.</w:t>
      </w:r>
      <w:r w:rsidRPr="0004722D">
        <w:t xml:space="preserve"> </w:t>
      </w:r>
      <w:r w:rsidRPr="0004722D">
        <w:rPr>
          <w:rFonts w:ascii="Consolas" w:hAnsi="Consolas" w:cs="Consolas"/>
          <w:sz w:val="21"/>
          <w:szCs w:val="21"/>
        </w:rPr>
        <w:t>passZoneCode</w:t>
      </w:r>
      <w:r w:rsidRPr="0004722D">
        <w:rPr>
          <w:rFonts w:ascii="Consolas" w:hAnsi="Consolas" w:cs="Consolas"/>
          <w:color w:val="6A3E3E"/>
          <w:sz w:val="21"/>
          <w:szCs w:val="21"/>
        </w:rPr>
        <w:t xml:space="preserve">:  </w:t>
      </w:r>
      <w:r w:rsidRPr="0004722D">
        <w:rPr>
          <w:rFonts w:ascii="Consolas" w:hAnsi="Consolas" w:cs="Consolas" w:hint="eastAsia"/>
          <w:sz w:val="21"/>
          <w:szCs w:val="21"/>
        </w:rPr>
        <w:t>始发地</w:t>
      </w:r>
      <w:r w:rsidRPr="0004722D">
        <w:rPr>
          <w:rFonts w:ascii="Consolas" w:hAnsi="Consolas" w:cs="Consolas" w:hint="eastAsia"/>
          <w:color w:val="FF0000"/>
          <w:sz w:val="21"/>
          <w:szCs w:val="21"/>
        </w:rPr>
        <w:t>（必填）</w:t>
      </w:r>
    </w:p>
    <w:p w:rsidR="007D44B6" w:rsidRPr="0004722D" w:rsidRDefault="007D44B6" w:rsidP="007D44B6">
      <w:pPr>
        <w:pStyle w:val="afe"/>
        <w:widowControl/>
        <w:numPr>
          <w:ilvl w:val="1"/>
          <w:numId w:val="9"/>
        </w:numPr>
        <w:spacing w:line="240" w:lineRule="auto"/>
        <w:ind w:firstLineChars="0"/>
        <w:contextualSpacing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SubRequirePassZoneDto.</w:t>
      </w:r>
      <w:r w:rsidRPr="0004722D">
        <w:t xml:space="preserve"> </w:t>
      </w:r>
      <w:r w:rsidRPr="0004722D">
        <w:rPr>
          <w:rFonts w:ascii="Consolas" w:hAnsi="Consolas" w:cs="Consolas"/>
          <w:color w:val="6A3E3E"/>
          <w:sz w:val="21"/>
          <w:szCs w:val="21"/>
        </w:rPr>
        <w:t>departTm</w:t>
      </w:r>
      <w:r w:rsidRPr="0004722D">
        <w:rPr>
          <w:rFonts w:ascii="Consolas" w:hAnsi="Consolas" w:cs="Consolas" w:hint="eastAsia"/>
          <w:color w:val="6A3E3E"/>
          <w:sz w:val="21"/>
          <w:szCs w:val="21"/>
        </w:rPr>
        <w:t>：</w:t>
      </w:r>
      <w:r w:rsidRPr="0004722D">
        <w:rPr>
          <w:rFonts w:ascii="Consolas" w:hAnsi="Consolas" w:cs="Consolas" w:hint="eastAsia"/>
          <w:sz w:val="21"/>
          <w:szCs w:val="21"/>
        </w:rPr>
        <w:t>发车时间，精确到分钟</w:t>
      </w:r>
      <w:r w:rsidRPr="0004722D">
        <w:rPr>
          <w:rFonts w:ascii="Consolas" w:hAnsi="Consolas" w:cs="Consolas" w:hint="eastAsia"/>
          <w:color w:val="FF0000"/>
          <w:sz w:val="21"/>
          <w:szCs w:val="21"/>
        </w:rPr>
        <w:t>（必填）</w:t>
      </w:r>
    </w:p>
    <w:p w:rsidR="007D44B6" w:rsidRPr="0004722D" w:rsidRDefault="007D44B6" w:rsidP="007D44B6">
      <w:pPr>
        <w:pStyle w:val="afe"/>
        <w:widowControl/>
        <w:numPr>
          <w:ilvl w:val="1"/>
          <w:numId w:val="9"/>
        </w:numPr>
        <w:spacing w:line="240" w:lineRule="auto"/>
        <w:ind w:firstLineChars="0"/>
        <w:contextualSpacing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SubRequirePassZoneDto.</w:t>
      </w:r>
      <w:r w:rsidRPr="0004722D">
        <w:t xml:space="preserve"> jobType</w:t>
      </w:r>
      <w:r w:rsidRPr="0004722D">
        <w:rPr>
          <w:rFonts w:ascii="Consolas" w:hAnsi="Consolas" w:cs="Consolas"/>
          <w:color w:val="6A3E3E"/>
          <w:sz w:val="21"/>
          <w:szCs w:val="21"/>
        </w:rPr>
        <w:t xml:space="preserve">:  </w:t>
      </w:r>
      <w:r w:rsidRPr="0004722D">
        <w:rPr>
          <w:rFonts w:ascii="Consolas" w:hAnsi="Consolas" w:cs="Consolas" w:hint="eastAsia"/>
          <w:sz w:val="21"/>
          <w:szCs w:val="21"/>
        </w:rPr>
        <w:t>作业类型（</w:t>
      </w:r>
      <w:r w:rsidRPr="0004722D">
        <w:rPr>
          <w:rFonts w:ascii="Consolas" w:hAnsi="Consolas" w:cs="Consolas"/>
          <w:sz w:val="21"/>
          <w:szCs w:val="21"/>
        </w:rPr>
        <w:t>1.</w:t>
      </w:r>
      <w:r w:rsidRPr="0004722D">
        <w:rPr>
          <w:rFonts w:ascii="Consolas" w:hAnsi="Consolas" w:cs="Consolas" w:hint="eastAsia"/>
          <w:sz w:val="21"/>
          <w:szCs w:val="21"/>
        </w:rPr>
        <w:t>装，</w:t>
      </w:r>
      <w:r w:rsidRPr="0004722D">
        <w:rPr>
          <w:rFonts w:ascii="Consolas" w:hAnsi="Consolas" w:cs="Consolas"/>
          <w:sz w:val="21"/>
          <w:szCs w:val="21"/>
        </w:rPr>
        <w:t>2.</w:t>
      </w:r>
      <w:r w:rsidRPr="0004722D">
        <w:rPr>
          <w:rFonts w:ascii="Consolas" w:hAnsi="Consolas" w:cs="Consolas" w:hint="eastAsia"/>
          <w:sz w:val="21"/>
          <w:szCs w:val="21"/>
        </w:rPr>
        <w:t>卸，</w:t>
      </w:r>
      <w:r w:rsidRPr="0004722D">
        <w:rPr>
          <w:rFonts w:ascii="Consolas" w:hAnsi="Consolas" w:cs="Consolas"/>
          <w:sz w:val="21"/>
          <w:szCs w:val="21"/>
        </w:rPr>
        <w:t>3.</w:t>
      </w:r>
      <w:r w:rsidRPr="0004722D">
        <w:rPr>
          <w:rFonts w:ascii="Consolas" w:hAnsi="Consolas" w:cs="Consolas" w:hint="eastAsia"/>
          <w:sz w:val="21"/>
          <w:szCs w:val="21"/>
        </w:rPr>
        <w:t>装卸）</w:t>
      </w:r>
      <w:r w:rsidRPr="0004722D">
        <w:rPr>
          <w:rFonts w:ascii="Consolas" w:hAnsi="Consolas" w:cs="Consolas" w:hint="eastAsia"/>
          <w:color w:val="FF0000"/>
          <w:sz w:val="21"/>
          <w:szCs w:val="21"/>
        </w:rPr>
        <w:t>（必填）</w:t>
      </w:r>
    </w:p>
    <w:p w:rsidR="007D44B6" w:rsidRPr="0004722D" w:rsidRDefault="007D44B6" w:rsidP="007D44B6">
      <w:pPr>
        <w:pStyle w:val="afe"/>
        <w:widowControl/>
        <w:numPr>
          <w:ilvl w:val="1"/>
          <w:numId w:val="9"/>
        </w:numPr>
        <w:spacing w:line="240" w:lineRule="auto"/>
        <w:ind w:firstLineChars="0"/>
        <w:contextualSpacing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SubRequirePassZoneDto</w:t>
      </w:r>
      <w:r w:rsidRPr="0004722D">
        <w:rPr>
          <w:rFonts w:ascii="Consolas" w:hAnsi="Consolas" w:cs="Consolas"/>
          <w:color w:val="6A3E3E"/>
          <w:sz w:val="21"/>
          <w:szCs w:val="21"/>
        </w:rPr>
        <w:t>.</w:t>
      </w:r>
      <w:r w:rsidRPr="0004722D">
        <w:t xml:space="preserve"> </w:t>
      </w:r>
      <w:r w:rsidRPr="0004722D">
        <w:rPr>
          <w:rFonts w:ascii="Consolas" w:hAnsi="Consolas" w:cs="Consolas"/>
          <w:color w:val="6A3E3E"/>
          <w:sz w:val="21"/>
          <w:szCs w:val="21"/>
        </w:rPr>
        <w:t xml:space="preserve">sortNum </w:t>
      </w:r>
      <w:r w:rsidRPr="0004722D">
        <w:rPr>
          <w:rFonts w:ascii="Consolas" w:hAnsi="Consolas" w:cs="Consolas" w:hint="eastAsia"/>
          <w:color w:val="6A3E3E"/>
          <w:sz w:val="21"/>
          <w:szCs w:val="21"/>
        </w:rPr>
        <w:t>经过点顺序</w:t>
      </w:r>
      <w:r w:rsidRPr="0004722D">
        <w:rPr>
          <w:rFonts w:ascii="Consolas" w:hAnsi="Consolas" w:cs="Consolas" w:hint="eastAsia"/>
          <w:color w:val="FF0000"/>
          <w:sz w:val="21"/>
          <w:szCs w:val="21"/>
        </w:rPr>
        <w:t>（必填）</w:t>
      </w:r>
    </w:p>
    <w:p w:rsidR="007D44B6" w:rsidRPr="0004722D" w:rsidRDefault="007D44B6" w:rsidP="007D44B6">
      <w:pPr>
        <w:pStyle w:val="afe"/>
        <w:widowControl/>
        <w:numPr>
          <w:ilvl w:val="1"/>
          <w:numId w:val="9"/>
        </w:numPr>
        <w:spacing w:line="240" w:lineRule="auto"/>
        <w:ind w:firstLineChars="0"/>
        <w:contextualSpacing/>
        <w:jc w:val="both"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SubRequirePassZoneDto</w:t>
      </w:r>
      <w:r w:rsidRPr="0004722D">
        <w:rPr>
          <w:rFonts w:ascii="Consolas" w:hAnsi="Consolas" w:cs="Consolas"/>
          <w:color w:val="0000C0"/>
          <w:sz w:val="24"/>
          <w:szCs w:val="24"/>
        </w:rPr>
        <w:t xml:space="preserve">.passNotZoneAddrId  </w:t>
      </w:r>
      <w:r w:rsidRPr="0004722D">
        <w:rPr>
          <w:rFonts w:ascii="Consolas" w:hAnsi="Consolas" w:cs="Consolas" w:hint="eastAsia"/>
          <w:color w:val="6A3E3E"/>
          <w:sz w:val="21"/>
          <w:szCs w:val="21"/>
        </w:rPr>
        <w:t>经过点网外地址</w:t>
      </w:r>
      <w:r w:rsidRPr="0004722D">
        <w:rPr>
          <w:rFonts w:ascii="Consolas" w:hAnsi="Consolas" w:cs="Consolas"/>
          <w:color w:val="6A3E3E"/>
          <w:sz w:val="21"/>
          <w:szCs w:val="21"/>
        </w:rPr>
        <w:t>ID</w:t>
      </w:r>
    </w:p>
    <w:p w:rsidR="007D44B6" w:rsidRPr="0004722D" w:rsidRDefault="007D44B6" w:rsidP="007D44B6">
      <w:pPr>
        <w:pStyle w:val="afe"/>
        <w:widowControl/>
        <w:numPr>
          <w:ilvl w:val="0"/>
          <w:numId w:val="9"/>
        </w:numPr>
        <w:spacing w:line="240" w:lineRule="auto"/>
        <w:ind w:firstLineChars="0"/>
        <w:contextualSpacing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ascii="Consolas" w:hAnsi="Consolas" w:cs="Consolas" w:hint="eastAsia"/>
          <w:color w:val="6A3E3E"/>
          <w:sz w:val="21"/>
          <w:szCs w:val="21"/>
        </w:rPr>
        <w:t>可选字段</w:t>
      </w:r>
    </w:p>
    <w:p w:rsidR="007D44B6" w:rsidRPr="0004722D" w:rsidRDefault="007D44B6" w:rsidP="007D44B6">
      <w:pPr>
        <w:pStyle w:val="afe"/>
        <w:widowControl/>
        <w:numPr>
          <w:ilvl w:val="1"/>
          <w:numId w:val="9"/>
        </w:numPr>
        <w:spacing w:line="240" w:lineRule="auto"/>
        <w:ind w:firstLineChars="0"/>
        <w:contextualSpacing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SubRequireFormDto.</w:t>
      </w:r>
      <w:r w:rsidRPr="0004722D">
        <w:rPr>
          <w:rFonts w:ascii="Consolas" w:hAnsi="Consolas" w:cs="Consolas"/>
          <w:color w:val="6A3E3E"/>
          <w:sz w:val="21"/>
          <w:szCs w:val="21"/>
        </w:rPr>
        <w:t>srcNotZoneId</w:t>
      </w:r>
      <w:r w:rsidRPr="0004722D">
        <w:rPr>
          <w:rFonts w:ascii="Consolas" w:hAnsi="Consolas" w:cs="Consolas" w:hint="eastAsia"/>
          <w:color w:val="6A3E3E"/>
          <w:sz w:val="21"/>
          <w:szCs w:val="21"/>
        </w:rPr>
        <w:t>发出网点对应的地址</w:t>
      </w:r>
      <w:r w:rsidRPr="0004722D">
        <w:rPr>
          <w:rFonts w:ascii="Consolas" w:hAnsi="Consolas" w:cs="Consolas"/>
          <w:color w:val="6A3E3E"/>
          <w:sz w:val="21"/>
          <w:szCs w:val="21"/>
        </w:rPr>
        <w:t>ID</w:t>
      </w:r>
    </w:p>
    <w:p w:rsidR="007D44B6" w:rsidRPr="0004722D" w:rsidRDefault="007D44B6" w:rsidP="007D44B6">
      <w:pPr>
        <w:pStyle w:val="afe"/>
        <w:widowControl/>
        <w:numPr>
          <w:ilvl w:val="1"/>
          <w:numId w:val="9"/>
        </w:numPr>
        <w:spacing w:line="240" w:lineRule="auto"/>
        <w:ind w:firstLineChars="0"/>
        <w:contextualSpacing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SubRequireFormDto.</w:t>
      </w:r>
      <w:r w:rsidRPr="0004722D">
        <w:rPr>
          <w:rFonts w:ascii="Consolas" w:hAnsi="Consolas" w:cs="Consolas"/>
          <w:color w:val="6A3E3E"/>
          <w:sz w:val="21"/>
          <w:szCs w:val="21"/>
        </w:rPr>
        <w:t>destNotZoneId</w:t>
      </w:r>
      <w:r w:rsidRPr="0004722D">
        <w:rPr>
          <w:rFonts w:ascii="Consolas" w:hAnsi="Consolas" w:cs="Consolas" w:hint="eastAsia"/>
          <w:color w:val="6A3E3E"/>
          <w:sz w:val="21"/>
          <w:szCs w:val="21"/>
        </w:rPr>
        <w:t>到达网点对应的地址</w:t>
      </w:r>
      <w:r w:rsidRPr="0004722D">
        <w:rPr>
          <w:rFonts w:ascii="Consolas" w:hAnsi="Consolas" w:cs="Consolas"/>
          <w:color w:val="6A3E3E"/>
          <w:sz w:val="21"/>
          <w:szCs w:val="21"/>
        </w:rPr>
        <w:t>ID</w:t>
      </w:r>
    </w:p>
    <w:p w:rsidR="007D44B6" w:rsidRDefault="007D44B6" w:rsidP="007D44B6">
      <w:pPr>
        <w:pStyle w:val="afe"/>
        <w:widowControl/>
        <w:numPr>
          <w:ilvl w:val="0"/>
          <w:numId w:val="9"/>
        </w:numPr>
        <w:spacing w:line="240" w:lineRule="auto"/>
        <w:ind w:firstLineChars="0"/>
        <w:contextualSpacing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ascii="Consolas" w:hAnsi="Consolas" w:cs="Consolas" w:hint="eastAsia"/>
          <w:color w:val="6A3E3E"/>
          <w:sz w:val="21"/>
          <w:szCs w:val="21"/>
        </w:rPr>
        <w:t>扩展字段</w:t>
      </w:r>
      <w:r w:rsidR="00316FBC" w:rsidRPr="0004722D">
        <w:rPr>
          <w:rFonts w:ascii="Consolas" w:hAnsi="Consolas" w:cs="Consolas"/>
          <w:sz w:val="21"/>
          <w:szCs w:val="21"/>
        </w:rPr>
        <w:t>SubRequireFormDto</w:t>
      </w:r>
      <w:r w:rsidR="00316FBC">
        <w:rPr>
          <w:rFonts w:ascii="Consolas" w:hAnsi="Consolas" w:cs="Consolas" w:hint="eastAsia"/>
          <w:sz w:val="21"/>
          <w:szCs w:val="21"/>
        </w:rPr>
        <w:t>.</w:t>
      </w:r>
      <w:r w:rsidR="00316FBC" w:rsidRPr="003F125C">
        <w:rPr>
          <w:rFonts w:ascii="Consolas" w:hAnsi="Consolas" w:cs="Consolas" w:hint="eastAsia"/>
          <w:color w:val="6A3E3E"/>
          <w:sz w:val="21"/>
          <w:szCs w:val="21"/>
        </w:rPr>
        <w:t>map</w:t>
      </w:r>
      <w:r w:rsidRPr="0004722D">
        <w:rPr>
          <w:rFonts w:ascii="Consolas" w:hAnsi="Consolas" w:cs="Consolas" w:hint="eastAsia"/>
          <w:color w:val="6A3E3E"/>
          <w:sz w:val="21"/>
          <w:szCs w:val="21"/>
        </w:rPr>
        <w:t>（以下属性如果赋值系统使用这些值参与计算）</w:t>
      </w:r>
      <w:r w:rsidR="00316FBC">
        <w:rPr>
          <w:rFonts w:ascii="Consolas" w:hAnsi="Consolas" w:cs="Consolas" w:hint="eastAsia"/>
          <w:color w:val="6A3E3E"/>
          <w:sz w:val="21"/>
          <w:szCs w:val="21"/>
        </w:rPr>
        <w:t>,</w:t>
      </w:r>
    </w:p>
    <w:p w:rsidR="00316FBC" w:rsidRPr="0004722D" w:rsidRDefault="000A7676" w:rsidP="00316FBC">
      <w:pPr>
        <w:pStyle w:val="afe"/>
        <w:widowControl/>
        <w:spacing w:line="240" w:lineRule="auto"/>
        <w:ind w:left="1500" w:firstLineChars="0" w:firstLine="0"/>
        <w:contextualSpacing/>
        <w:rPr>
          <w:rFonts w:ascii="Consolas" w:hAnsi="Consolas" w:cs="Consolas"/>
          <w:color w:val="6A3E3E"/>
          <w:sz w:val="21"/>
          <w:szCs w:val="21"/>
        </w:rPr>
      </w:pPr>
      <w:hyperlink w:anchor="_计划、临时_需求扩展参数_map说明" w:history="1">
        <w:r w:rsidR="00316FBC" w:rsidRPr="003B6C77">
          <w:rPr>
            <w:rStyle w:val="af"/>
            <w:rFonts w:ascii="Consolas" w:hAnsi="Consolas" w:cs="Consolas" w:hint="eastAsia"/>
            <w:sz w:val="21"/>
            <w:szCs w:val="21"/>
          </w:rPr>
          <w:t>(</w:t>
        </w:r>
        <w:r w:rsidR="00316FBC" w:rsidRPr="003B6C77">
          <w:rPr>
            <w:rStyle w:val="af"/>
            <w:rFonts w:ascii="Consolas" w:hAnsi="Consolas" w:cs="Consolas" w:hint="eastAsia"/>
            <w:sz w:val="21"/>
            <w:szCs w:val="21"/>
          </w:rPr>
          <w:t>点击查看</w:t>
        </w:r>
        <w:r w:rsidR="00316FBC" w:rsidRPr="003B6C77">
          <w:rPr>
            <w:rStyle w:val="af"/>
            <w:rFonts w:ascii="Consolas" w:hAnsi="Consolas" w:cs="Consolas" w:hint="eastAsia"/>
            <w:sz w:val="21"/>
            <w:szCs w:val="21"/>
          </w:rPr>
          <w:t>)</w:t>
        </w:r>
        <w:r w:rsidR="003B6C77" w:rsidRPr="003B6C77">
          <w:rPr>
            <w:rStyle w:val="af"/>
            <w:rFonts w:ascii="Consolas" w:hAnsi="Consolas" w:cs="Consolas" w:hint="eastAsia"/>
            <w:sz w:val="21"/>
            <w:szCs w:val="21"/>
          </w:rPr>
          <w:t xml:space="preserve"> </w:t>
        </w:r>
      </w:hyperlink>
      <w:r w:rsidR="00316FBC">
        <w:rPr>
          <w:rFonts w:ascii="Consolas" w:hAnsi="Consolas" w:cs="Consolas" w:hint="eastAsia"/>
          <w:color w:val="6A3E3E"/>
          <w:sz w:val="21"/>
          <w:szCs w:val="21"/>
        </w:rPr>
        <w:t>。</w:t>
      </w:r>
    </w:p>
    <w:p w:rsidR="008526E2" w:rsidRPr="00B95B8E" w:rsidRDefault="008526E2" w:rsidP="007D44B6"/>
    <w:p w:rsidR="007D44B6" w:rsidRPr="0004722D" w:rsidRDefault="007D44B6" w:rsidP="007D44B6">
      <w:pPr>
        <w:pStyle w:val="4"/>
      </w:pPr>
      <w:r w:rsidRPr="0004722D">
        <w:rPr>
          <w:rFonts w:hint="eastAsia"/>
        </w:rPr>
        <w:lastRenderedPageBreak/>
        <w:t xml:space="preserve"> 计划\临时需求修改接口</w:t>
      </w:r>
    </w:p>
    <w:p w:rsidR="007D44B6" w:rsidRPr="0004722D" w:rsidRDefault="007D44B6" w:rsidP="007D44B6">
      <w:pPr>
        <w:ind w:leftChars="191" w:left="382"/>
        <w:rPr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</w:rPr>
        <w:t>查询实现方式：</w:t>
      </w:r>
      <w:r w:rsidRPr="0004722D">
        <w:rPr>
          <w:rFonts w:hAnsi="宋体"/>
          <w:sz w:val="21"/>
          <w:szCs w:val="21"/>
        </w:rPr>
        <w:t>WebService</w:t>
      </w:r>
    </w:p>
    <w:p w:rsidR="007D44B6" w:rsidRPr="0004722D" w:rsidRDefault="007D44B6" w:rsidP="007D44B6">
      <w:pPr>
        <w:pStyle w:val="afe"/>
        <w:ind w:leftChars="191" w:left="382"/>
        <w:rPr>
          <w:rFonts w:hAnsi="宋体" w:cs="宋体"/>
          <w:sz w:val="21"/>
          <w:szCs w:val="21"/>
        </w:rPr>
      </w:pPr>
      <w:r w:rsidRPr="0004722D">
        <w:rPr>
          <w:rFonts w:hAnsi="宋体" w:cs="宋体" w:hint="eastAsia"/>
          <w:sz w:val="21"/>
          <w:szCs w:val="21"/>
        </w:rPr>
        <w:t>对接系统：通用</w:t>
      </w:r>
    </w:p>
    <w:p w:rsidR="007D44B6" w:rsidRPr="0004722D" w:rsidRDefault="007D44B6" w:rsidP="007D44B6">
      <w:pPr>
        <w:pStyle w:val="afe"/>
        <w:ind w:leftChars="191" w:left="382"/>
        <w:rPr>
          <w:rStyle w:val="af"/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</w:rPr>
        <w:t>测试接口调用地址：</w:t>
      </w:r>
      <w:r w:rsidRPr="0004722D">
        <w:rPr>
          <w:rStyle w:val="af"/>
        </w:rPr>
        <w:t>http://shiva-omcs-russ-int.intsit.sfdc.com.cn:1080/ws/subRequireService?wsdl</w:t>
      </w:r>
    </w:p>
    <w:p w:rsidR="007D44B6" w:rsidRPr="0004722D" w:rsidRDefault="007D44B6" w:rsidP="007D44B6"/>
    <w:p w:rsidR="007D44B6" w:rsidRPr="0004722D" w:rsidRDefault="007D44B6" w:rsidP="007D44B6">
      <w:pPr>
        <w:ind w:leftChars="191" w:left="382"/>
        <w:rPr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  <w:lang w:eastAsia="en-US"/>
        </w:rPr>
        <w:t>调用接口</w:t>
      </w:r>
      <w:r w:rsidRPr="0004722D">
        <w:rPr>
          <w:rFonts w:hAnsi="宋体" w:hint="eastAsia"/>
          <w:sz w:val="21"/>
          <w:szCs w:val="21"/>
        </w:rPr>
        <w:t>：</w:t>
      </w:r>
      <w:r w:rsidRPr="0004722D">
        <w:rPr>
          <w:rFonts w:hAnsi="宋体"/>
          <w:sz w:val="21"/>
          <w:szCs w:val="21"/>
        </w:rPr>
        <w:t>updateSubRequire</w:t>
      </w:r>
    </w:p>
    <w:p w:rsidR="007D44B6" w:rsidRPr="0004722D" w:rsidRDefault="007D44B6" w:rsidP="007D44B6">
      <w:pPr>
        <w:ind w:leftChars="191" w:left="382"/>
        <w:rPr>
          <w:rFonts w:ascii="Arial" w:hAnsi="Arial"/>
          <w:sz w:val="21"/>
          <w:szCs w:val="21"/>
        </w:rPr>
      </w:pPr>
    </w:p>
    <w:p w:rsidR="007D44B6" w:rsidRPr="0004722D" w:rsidRDefault="007D44B6" w:rsidP="007D44B6">
      <w:pPr>
        <w:ind w:leftChars="191" w:left="382"/>
        <w:rPr>
          <w:rFonts w:ascii="Arial" w:hAnsi="Arial"/>
          <w:sz w:val="21"/>
          <w:szCs w:val="21"/>
        </w:rPr>
      </w:pPr>
      <w:r w:rsidRPr="0004722D">
        <w:rPr>
          <w:rFonts w:ascii="Arial" w:hAnsi="Arial" w:hint="eastAsia"/>
          <w:sz w:val="21"/>
          <w:szCs w:val="21"/>
        </w:rPr>
        <w:t>接口参数：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8"/>
        <w:gridCol w:w="2737"/>
        <w:gridCol w:w="1113"/>
        <w:gridCol w:w="2628"/>
      </w:tblGrid>
      <w:tr w:rsidR="007D44B6" w:rsidRPr="0004722D" w:rsidTr="00E95E10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D44B6" w:rsidRPr="0004722D" w:rsidRDefault="007D44B6" w:rsidP="00E95E1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字段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D44B6" w:rsidRPr="0004722D" w:rsidRDefault="007D44B6" w:rsidP="00E95E1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D44B6" w:rsidRPr="0004722D" w:rsidRDefault="007D44B6" w:rsidP="00E95E1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允许为空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D44B6" w:rsidRPr="0004722D" w:rsidRDefault="007D44B6" w:rsidP="00E95E1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说明</w:t>
            </w:r>
          </w:p>
        </w:tc>
      </w:tr>
      <w:tr w:rsidR="007D44B6" w:rsidRPr="0004722D" w:rsidTr="00E95E10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s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ubRequireFormDto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SubRequireFormDto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查询对象</w:t>
            </w:r>
          </w:p>
        </w:tc>
      </w:tr>
      <w:tr w:rsidR="007D44B6" w:rsidRPr="0004722D" w:rsidTr="00E95E10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systemName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ind w:firstLineChars="200" w:firstLine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系统名称</w:t>
            </w:r>
          </w:p>
        </w:tc>
      </w:tr>
    </w:tbl>
    <w:p w:rsidR="007D44B6" w:rsidRPr="0004722D" w:rsidRDefault="007D44B6" w:rsidP="007D44B6">
      <w:pPr>
        <w:rPr>
          <w:rFonts w:ascii="Consolas" w:hAnsi="Consolas" w:cs="Consolas"/>
          <w:sz w:val="21"/>
          <w:szCs w:val="21"/>
        </w:rPr>
      </w:pPr>
    </w:p>
    <w:p w:rsidR="007D44B6" w:rsidRPr="0004722D" w:rsidRDefault="007D44B6" w:rsidP="007D44B6">
      <w:pPr>
        <w:pStyle w:val="afe"/>
        <w:rPr>
          <w:rFonts w:ascii="Consolas" w:hAnsi="Consolas" w:cs="Consolas"/>
          <w:color w:val="6A3E3E"/>
          <w:sz w:val="21"/>
          <w:szCs w:val="21"/>
        </w:rPr>
      </w:pPr>
    </w:p>
    <w:p w:rsidR="007D44B6" w:rsidRPr="0004722D" w:rsidRDefault="007D44B6" w:rsidP="007D44B6">
      <w:pPr>
        <w:ind w:leftChars="200" w:left="400"/>
        <w:rPr>
          <w:rFonts w:ascii="Consolas" w:hAnsi="Consolas" w:cs="Consolas"/>
          <w:b/>
          <w:sz w:val="21"/>
          <w:szCs w:val="21"/>
        </w:rPr>
      </w:pPr>
      <w:r w:rsidRPr="0004722D">
        <w:rPr>
          <w:rFonts w:ascii="Consolas" w:hAnsi="Consolas" w:cs="Consolas" w:hint="eastAsia"/>
          <w:b/>
          <w:sz w:val="21"/>
          <w:szCs w:val="21"/>
        </w:rPr>
        <w:t>输出结果：成功返回</w:t>
      </w:r>
      <w:r w:rsidRPr="0004722D">
        <w:rPr>
          <w:rFonts w:ascii="Consolas" w:hAnsi="Consolas" w:cs="Consolas" w:hint="eastAsia"/>
          <w:b/>
          <w:sz w:val="21"/>
          <w:szCs w:val="21"/>
        </w:rPr>
        <w:t>true</w:t>
      </w:r>
      <w:r w:rsidRPr="0004722D">
        <w:rPr>
          <w:rFonts w:ascii="Consolas" w:hAnsi="Consolas" w:cs="Consolas" w:hint="eastAsia"/>
          <w:b/>
          <w:sz w:val="21"/>
          <w:szCs w:val="21"/>
        </w:rPr>
        <w:t>，失败返回</w:t>
      </w:r>
      <w:r w:rsidRPr="0004722D">
        <w:rPr>
          <w:rFonts w:ascii="Consolas" w:hAnsi="Consolas" w:cs="Consolas" w:hint="eastAsia"/>
          <w:b/>
          <w:sz w:val="21"/>
          <w:szCs w:val="21"/>
        </w:rPr>
        <w:t>false</w:t>
      </w:r>
    </w:p>
    <w:p w:rsidR="007D44B6" w:rsidRPr="0004722D" w:rsidRDefault="007D44B6" w:rsidP="007D44B6">
      <w:pPr>
        <w:ind w:leftChars="200" w:left="400"/>
        <w:rPr>
          <w:rFonts w:ascii="Consolas" w:hAnsi="Consolas" w:cs="Consolas"/>
          <w:color w:val="000000"/>
          <w:sz w:val="21"/>
          <w:szCs w:val="21"/>
        </w:rPr>
      </w:pPr>
    </w:p>
    <w:p w:rsidR="007D44B6" w:rsidRPr="0004722D" w:rsidRDefault="007D44B6" w:rsidP="007D44B6">
      <w:pPr>
        <w:ind w:leftChars="200" w:left="400"/>
        <w:rPr>
          <w:rFonts w:ascii="Consolas" w:hAnsi="Consolas" w:cs="Consolas"/>
          <w:color w:val="000000"/>
          <w:sz w:val="21"/>
          <w:szCs w:val="21"/>
        </w:rPr>
      </w:pPr>
    </w:p>
    <w:p w:rsidR="007D44B6" w:rsidRPr="0004722D" w:rsidRDefault="007D44B6" w:rsidP="007D44B6">
      <w:pPr>
        <w:pStyle w:val="afe"/>
        <w:ind w:left="851" w:firstLine="422"/>
        <w:rPr>
          <w:rFonts w:ascii="Arial" w:hAnsi="Arial"/>
          <w:b/>
          <w:sz w:val="21"/>
          <w:szCs w:val="21"/>
        </w:rPr>
      </w:pPr>
      <w:r w:rsidRPr="0004722D">
        <w:rPr>
          <w:rFonts w:ascii="Arial" w:hAnsi="Arial" w:hint="eastAsia"/>
          <w:b/>
          <w:sz w:val="21"/>
          <w:szCs w:val="21"/>
        </w:rPr>
        <w:t>接口说明：</w:t>
      </w:r>
    </w:p>
    <w:p w:rsidR="007D44B6" w:rsidRPr="0004722D" w:rsidRDefault="007D44B6" w:rsidP="007D44B6">
      <w:pPr>
        <w:pStyle w:val="afe"/>
        <w:widowControl/>
        <w:numPr>
          <w:ilvl w:val="0"/>
          <w:numId w:val="9"/>
        </w:numPr>
        <w:spacing w:line="240" w:lineRule="auto"/>
        <w:ind w:firstLineChars="0"/>
        <w:contextualSpacing/>
        <w:rPr>
          <w:rFonts w:ascii="Calibri" w:hAnsi="Calibri"/>
          <w:sz w:val="21"/>
          <w:szCs w:val="21"/>
        </w:rPr>
      </w:pPr>
      <w:r w:rsidRPr="0004722D">
        <w:rPr>
          <w:rFonts w:hint="eastAsia"/>
          <w:sz w:val="21"/>
          <w:szCs w:val="21"/>
        </w:rPr>
        <w:t>必填字段：</w:t>
      </w:r>
    </w:p>
    <w:p w:rsidR="007D44B6" w:rsidRPr="0004722D" w:rsidRDefault="007D44B6" w:rsidP="007D44B6">
      <w:pPr>
        <w:pStyle w:val="afe"/>
        <w:widowControl/>
        <w:numPr>
          <w:ilvl w:val="1"/>
          <w:numId w:val="9"/>
        </w:numPr>
        <w:spacing w:line="240" w:lineRule="auto"/>
        <w:ind w:firstLineChars="0"/>
        <w:contextualSpacing/>
        <w:rPr>
          <w:rFonts w:ascii="Consolas" w:hAnsi="Consolas" w:cs="Consolas"/>
          <w:color w:val="FF0000"/>
          <w:sz w:val="21"/>
          <w:szCs w:val="21"/>
        </w:rPr>
      </w:pPr>
      <w:r w:rsidRPr="0004722D">
        <w:rPr>
          <w:rFonts w:ascii="Consolas" w:hAnsi="Consolas" w:cs="Consolas"/>
          <w:color w:val="FF0000"/>
          <w:sz w:val="21"/>
          <w:szCs w:val="21"/>
        </w:rPr>
        <w:t xml:space="preserve">SubRequireFormDto.lineRequireId </w:t>
      </w:r>
      <w:r w:rsidRPr="0004722D">
        <w:rPr>
          <w:rFonts w:ascii="Consolas" w:hAnsi="Consolas" w:cs="Consolas" w:hint="eastAsia"/>
          <w:color w:val="FF0000"/>
          <w:sz w:val="21"/>
          <w:szCs w:val="21"/>
        </w:rPr>
        <w:t>必填</w:t>
      </w:r>
    </w:p>
    <w:p w:rsidR="007D44B6" w:rsidRPr="0004722D" w:rsidRDefault="007D44B6" w:rsidP="007D44B6">
      <w:pPr>
        <w:pStyle w:val="afe"/>
        <w:widowControl/>
        <w:numPr>
          <w:ilvl w:val="1"/>
          <w:numId w:val="9"/>
        </w:numPr>
        <w:spacing w:line="240" w:lineRule="auto"/>
        <w:ind w:firstLineChars="0"/>
        <w:contextualSpacing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SubRequireFormDto.srcZoneCode</w:t>
      </w:r>
      <w:r w:rsidRPr="0004722D">
        <w:rPr>
          <w:rFonts w:ascii="Consolas" w:hAnsi="Consolas" w:cs="Consolas"/>
          <w:color w:val="6A3E3E"/>
          <w:sz w:val="21"/>
          <w:szCs w:val="21"/>
        </w:rPr>
        <w:t xml:space="preserve">:  </w:t>
      </w:r>
      <w:r w:rsidRPr="0004722D">
        <w:rPr>
          <w:rFonts w:ascii="Consolas" w:hAnsi="Consolas" w:cs="Consolas" w:hint="eastAsia"/>
          <w:sz w:val="21"/>
          <w:szCs w:val="21"/>
        </w:rPr>
        <w:t>始发地</w:t>
      </w:r>
    </w:p>
    <w:p w:rsidR="007D44B6" w:rsidRPr="0004722D" w:rsidRDefault="007D44B6" w:rsidP="007D44B6">
      <w:pPr>
        <w:pStyle w:val="afe"/>
        <w:widowControl/>
        <w:numPr>
          <w:ilvl w:val="1"/>
          <w:numId w:val="9"/>
        </w:numPr>
        <w:spacing w:line="240" w:lineRule="auto"/>
        <w:ind w:firstLineChars="0"/>
        <w:contextualSpacing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SubRequireFormDto.</w:t>
      </w:r>
      <w:r w:rsidRPr="0004722D">
        <w:rPr>
          <w:rFonts w:ascii="Consolas" w:hAnsi="Consolas" w:cs="Consolas"/>
          <w:color w:val="6A3E3E"/>
          <w:sz w:val="21"/>
          <w:szCs w:val="21"/>
        </w:rPr>
        <w:t>destZoneCode</w:t>
      </w:r>
      <w:r w:rsidRPr="0004722D">
        <w:rPr>
          <w:rFonts w:ascii="Consolas" w:hAnsi="Consolas" w:cs="Consolas" w:hint="eastAsia"/>
          <w:color w:val="6A3E3E"/>
          <w:sz w:val="21"/>
          <w:szCs w:val="21"/>
        </w:rPr>
        <w:t>：目的地</w:t>
      </w:r>
    </w:p>
    <w:p w:rsidR="007D44B6" w:rsidRPr="0004722D" w:rsidRDefault="007D44B6" w:rsidP="007D44B6">
      <w:pPr>
        <w:pStyle w:val="afe"/>
        <w:widowControl/>
        <w:numPr>
          <w:ilvl w:val="1"/>
          <w:numId w:val="9"/>
        </w:numPr>
        <w:spacing w:line="240" w:lineRule="auto"/>
        <w:ind w:firstLineChars="0"/>
        <w:contextualSpacing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SubRequireFormDto.</w:t>
      </w:r>
      <w:r w:rsidRPr="0004722D">
        <w:t xml:space="preserve"> d</w:t>
      </w:r>
      <w:r w:rsidRPr="0004722D">
        <w:rPr>
          <w:rFonts w:ascii="Consolas" w:hAnsi="Consolas" w:cs="Consolas"/>
          <w:sz w:val="21"/>
          <w:szCs w:val="21"/>
        </w:rPr>
        <w:t>epartTm</w:t>
      </w:r>
      <w:r w:rsidRPr="0004722D">
        <w:rPr>
          <w:rFonts w:ascii="Consolas" w:hAnsi="Consolas" w:cs="Consolas"/>
          <w:color w:val="6A3E3E"/>
          <w:sz w:val="21"/>
          <w:szCs w:val="21"/>
        </w:rPr>
        <w:t xml:space="preserve">:  </w:t>
      </w:r>
      <w:r w:rsidRPr="0004722D">
        <w:rPr>
          <w:rFonts w:ascii="Consolas" w:hAnsi="Consolas" w:cs="Consolas" w:hint="eastAsia"/>
          <w:sz w:val="21"/>
          <w:szCs w:val="21"/>
        </w:rPr>
        <w:t>发车时间，精确到分钟</w:t>
      </w:r>
    </w:p>
    <w:p w:rsidR="007D44B6" w:rsidRPr="0004722D" w:rsidRDefault="007D44B6" w:rsidP="007D44B6">
      <w:pPr>
        <w:pStyle w:val="afe"/>
        <w:widowControl/>
        <w:numPr>
          <w:ilvl w:val="1"/>
          <w:numId w:val="9"/>
        </w:numPr>
        <w:spacing w:line="240" w:lineRule="auto"/>
        <w:ind w:firstLineChars="0"/>
        <w:contextualSpacing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SubRequireFormDto.updater</w:t>
      </w:r>
      <w:r w:rsidRPr="0004722D">
        <w:rPr>
          <w:rFonts w:ascii="Consolas" w:hAnsi="Consolas" w:cs="Consolas" w:hint="eastAsia"/>
          <w:sz w:val="21"/>
          <w:szCs w:val="21"/>
        </w:rPr>
        <w:t>创建人工号</w:t>
      </w:r>
    </w:p>
    <w:p w:rsidR="007D44B6" w:rsidRPr="0004722D" w:rsidRDefault="007D44B6" w:rsidP="007D44B6">
      <w:pPr>
        <w:pStyle w:val="afe"/>
        <w:widowControl/>
        <w:numPr>
          <w:ilvl w:val="1"/>
          <w:numId w:val="9"/>
        </w:numPr>
        <w:spacing w:line="240" w:lineRule="auto"/>
        <w:ind w:firstLineChars="0"/>
        <w:contextualSpacing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SubRequireFormDto</w:t>
      </w:r>
      <w:r w:rsidRPr="0004722D">
        <w:rPr>
          <w:rFonts w:ascii="Consolas" w:hAnsi="Consolas" w:cs="Consolas"/>
          <w:color w:val="6A3E3E"/>
          <w:sz w:val="21"/>
          <w:szCs w:val="21"/>
        </w:rPr>
        <w:t>.requireCategory</w:t>
      </w:r>
      <w:r w:rsidRPr="0004722D">
        <w:rPr>
          <w:rFonts w:ascii="Consolas" w:hAnsi="Consolas" w:cs="Consolas" w:hint="eastAsia"/>
          <w:color w:val="6A3E3E"/>
          <w:sz w:val="21"/>
          <w:szCs w:val="21"/>
        </w:rPr>
        <w:t>需求类别</w:t>
      </w:r>
      <w:hyperlink w:anchor="_需求类别" w:history="1">
        <w:r w:rsidR="006321CF" w:rsidRPr="0004722D">
          <w:rPr>
            <w:rStyle w:val="af"/>
            <w:rFonts w:ascii="Consolas" w:hAnsi="Consolas" w:cs="Consolas" w:hint="eastAsia"/>
            <w:sz w:val="21"/>
            <w:szCs w:val="21"/>
          </w:rPr>
          <w:t>（点击查看）</w:t>
        </w:r>
      </w:hyperlink>
    </w:p>
    <w:p w:rsidR="007D44B6" w:rsidRPr="0004722D" w:rsidRDefault="007D44B6" w:rsidP="006F6305">
      <w:pPr>
        <w:pStyle w:val="afe"/>
        <w:widowControl/>
        <w:numPr>
          <w:ilvl w:val="1"/>
          <w:numId w:val="9"/>
        </w:numPr>
        <w:spacing w:line="240" w:lineRule="auto"/>
        <w:ind w:firstLineChars="0"/>
        <w:contextualSpacing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SubRequireFormDto</w:t>
      </w:r>
      <w:r w:rsidRPr="0004722D">
        <w:rPr>
          <w:rFonts w:ascii="Consolas" w:hAnsi="Consolas" w:cs="Consolas"/>
          <w:color w:val="6A3E3E"/>
          <w:sz w:val="21"/>
          <w:szCs w:val="21"/>
        </w:rPr>
        <w:t xml:space="preserve">.requireChangeCategory </w:t>
      </w:r>
      <w:r w:rsidR="00F14FE5" w:rsidRPr="0004722D">
        <w:rPr>
          <w:rFonts w:ascii="Consolas" w:hAnsi="Consolas" w:cs="Consolas" w:hint="eastAsia"/>
          <w:color w:val="6A3E3E"/>
          <w:sz w:val="21"/>
          <w:szCs w:val="21"/>
        </w:rPr>
        <w:t>需求变更原因类型</w:t>
      </w:r>
      <w:hyperlink w:anchor="_需求变更原因类型" w:history="1">
        <w:r w:rsidR="006F6305" w:rsidRPr="0004722D">
          <w:rPr>
            <w:rStyle w:val="af"/>
            <w:rFonts w:ascii="Consolas" w:hAnsi="Consolas" w:cs="Consolas" w:hint="eastAsia"/>
            <w:sz w:val="21"/>
            <w:szCs w:val="21"/>
          </w:rPr>
          <w:t>（点击查看）</w:t>
        </w:r>
      </w:hyperlink>
    </w:p>
    <w:p w:rsidR="007D44B6" w:rsidRPr="0004722D" w:rsidRDefault="007D44B6" w:rsidP="007D44B6">
      <w:pPr>
        <w:pStyle w:val="afe"/>
        <w:widowControl/>
        <w:numPr>
          <w:ilvl w:val="1"/>
          <w:numId w:val="9"/>
        </w:numPr>
        <w:spacing w:line="240" w:lineRule="auto"/>
        <w:ind w:firstLineChars="0"/>
        <w:contextualSpacing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SubRequireFormDto.</w:t>
      </w:r>
      <w:r w:rsidRPr="0004722D">
        <w:t xml:space="preserve"> </w:t>
      </w:r>
      <w:r w:rsidRPr="0004722D">
        <w:rPr>
          <w:rFonts w:ascii="Consolas" w:hAnsi="Consolas" w:cs="Consolas"/>
          <w:sz w:val="21"/>
          <w:szCs w:val="21"/>
        </w:rPr>
        <w:t xml:space="preserve">requireChangeReason </w:t>
      </w:r>
      <w:r w:rsidR="00F14FE5" w:rsidRPr="0004722D">
        <w:rPr>
          <w:rFonts w:ascii="Consolas" w:hAnsi="Consolas" w:cs="Consolas" w:hint="eastAsia"/>
          <w:sz w:val="21"/>
          <w:szCs w:val="21"/>
        </w:rPr>
        <w:t>需求变更原因说明</w:t>
      </w:r>
    </w:p>
    <w:p w:rsidR="007D44B6" w:rsidRPr="0004722D" w:rsidRDefault="007D44B6" w:rsidP="007D44B6">
      <w:pPr>
        <w:pStyle w:val="afe"/>
        <w:widowControl/>
        <w:numPr>
          <w:ilvl w:val="1"/>
          <w:numId w:val="9"/>
        </w:numPr>
        <w:spacing w:line="240" w:lineRule="auto"/>
        <w:ind w:firstLineChars="0"/>
        <w:contextualSpacing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ascii="Consolas" w:hAnsi="Consolas" w:cs="Consolas"/>
          <w:color w:val="6A3E3E"/>
          <w:sz w:val="21"/>
          <w:szCs w:val="21"/>
        </w:rPr>
        <w:t>SubRequireCapacityFormDto.</w:t>
      </w:r>
      <w:r w:rsidRPr="0004722D">
        <w:t xml:space="preserve"> </w:t>
      </w:r>
      <w:r w:rsidRPr="0004722D">
        <w:rPr>
          <w:rFonts w:ascii="Consolas" w:hAnsi="Consolas" w:cs="Consolas"/>
          <w:color w:val="6A3E3E"/>
          <w:sz w:val="21"/>
          <w:szCs w:val="21"/>
        </w:rPr>
        <w:t xml:space="preserve">capacityLoad </w:t>
      </w:r>
      <w:r w:rsidRPr="0004722D">
        <w:rPr>
          <w:rFonts w:ascii="Consolas" w:hAnsi="Consolas" w:cs="Consolas" w:hint="eastAsia"/>
          <w:color w:val="6A3E3E"/>
          <w:sz w:val="21"/>
          <w:szCs w:val="21"/>
        </w:rPr>
        <w:t>车型</w:t>
      </w:r>
      <w:r w:rsidRPr="0004722D">
        <w:rPr>
          <w:rFonts w:ascii="Consolas" w:hAnsi="Consolas" w:cs="Consolas"/>
          <w:color w:val="6A3E3E"/>
          <w:sz w:val="21"/>
          <w:szCs w:val="21"/>
        </w:rPr>
        <w:t xml:space="preserve"> </w:t>
      </w:r>
      <w:r w:rsidRPr="0004722D">
        <w:rPr>
          <w:rFonts w:ascii="Consolas" w:hAnsi="Consolas" w:cs="Consolas" w:hint="eastAsia"/>
          <w:color w:val="6A3E3E"/>
          <w:sz w:val="21"/>
          <w:szCs w:val="21"/>
        </w:rPr>
        <w:t>如：</w:t>
      </w:r>
      <w:r w:rsidRPr="0004722D">
        <w:rPr>
          <w:rFonts w:ascii="Consolas" w:hAnsi="Consolas" w:cs="Consolas"/>
          <w:color w:val="6A3E3E"/>
          <w:sz w:val="21"/>
          <w:szCs w:val="21"/>
        </w:rPr>
        <w:t>2.0T</w:t>
      </w:r>
    </w:p>
    <w:p w:rsidR="007D44B6" w:rsidRPr="0004722D" w:rsidRDefault="007D44B6" w:rsidP="007D44B6">
      <w:pPr>
        <w:pStyle w:val="afe"/>
        <w:widowControl/>
        <w:numPr>
          <w:ilvl w:val="1"/>
          <w:numId w:val="9"/>
        </w:numPr>
        <w:spacing w:line="240" w:lineRule="auto"/>
        <w:ind w:firstLineChars="0"/>
        <w:contextualSpacing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ascii="Consolas" w:hAnsi="Consolas" w:cs="Consolas"/>
          <w:color w:val="6A3E3E"/>
          <w:sz w:val="21"/>
          <w:szCs w:val="21"/>
        </w:rPr>
        <w:t>SubRequireCapacityFormDto.</w:t>
      </w:r>
      <w:r w:rsidRPr="0004722D">
        <w:t xml:space="preserve"> </w:t>
      </w:r>
      <w:r w:rsidRPr="0004722D">
        <w:rPr>
          <w:rFonts w:ascii="Consolas" w:hAnsi="Consolas" w:cs="Consolas"/>
          <w:color w:val="6A3E3E"/>
          <w:sz w:val="21"/>
          <w:szCs w:val="21"/>
        </w:rPr>
        <w:t xml:space="preserve">vehicleType  </w:t>
      </w:r>
      <w:r w:rsidRPr="0004722D">
        <w:rPr>
          <w:rFonts w:ascii="Consolas" w:hAnsi="Consolas" w:cs="Consolas" w:hint="eastAsia"/>
          <w:color w:val="6A3E3E"/>
          <w:sz w:val="21"/>
          <w:szCs w:val="21"/>
        </w:rPr>
        <w:t>车辆类型</w:t>
      </w:r>
      <w:r w:rsidRPr="0004722D">
        <w:rPr>
          <w:rFonts w:ascii="Consolas" w:hAnsi="Consolas" w:cs="Consolas"/>
          <w:color w:val="6A3E3E"/>
          <w:sz w:val="21"/>
          <w:szCs w:val="21"/>
        </w:rPr>
        <w:t>,</w:t>
      </w:r>
      <w:r w:rsidRPr="0004722D">
        <w:rPr>
          <w:rFonts w:ascii="Consolas" w:hAnsi="Consolas" w:cs="Consolas" w:hint="eastAsia"/>
          <w:color w:val="6A3E3E"/>
          <w:sz w:val="21"/>
          <w:szCs w:val="21"/>
        </w:rPr>
        <w:t>不填默认为</w:t>
      </w:r>
      <w:r w:rsidRPr="0004722D">
        <w:rPr>
          <w:rFonts w:ascii="Consolas" w:hAnsi="Consolas" w:cs="Consolas"/>
          <w:color w:val="6A3E3E"/>
          <w:sz w:val="21"/>
          <w:szCs w:val="21"/>
        </w:rPr>
        <w:t>002001(</w:t>
      </w:r>
      <w:r w:rsidRPr="0004722D">
        <w:rPr>
          <w:rFonts w:ascii="Consolas" w:hAnsi="Consolas" w:cs="Consolas" w:hint="eastAsia"/>
          <w:color w:val="6A3E3E"/>
          <w:sz w:val="21"/>
          <w:szCs w:val="21"/>
        </w:rPr>
        <w:t>厢式货车</w:t>
      </w:r>
      <w:r w:rsidRPr="0004722D">
        <w:rPr>
          <w:rFonts w:ascii="Consolas" w:hAnsi="Consolas" w:cs="Consolas"/>
          <w:color w:val="6A3E3E"/>
          <w:sz w:val="21"/>
          <w:szCs w:val="21"/>
        </w:rPr>
        <w:t>)</w:t>
      </w:r>
      <w:hyperlink w:anchor="_车辆类型" w:history="1">
        <w:r w:rsidR="00F022CF" w:rsidRPr="0004722D">
          <w:rPr>
            <w:rStyle w:val="af"/>
            <w:rFonts w:ascii="Consolas" w:hAnsi="Consolas" w:cs="Consolas"/>
            <w:sz w:val="21"/>
            <w:szCs w:val="21"/>
          </w:rPr>
          <w:t xml:space="preserve"> </w:t>
        </w:r>
        <w:r w:rsidR="006F6305" w:rsidRPr="0004722D">
          <w:rPr>
            <w:rStyle w:val="af"/>
            <w:rFonts w:ascii="Consolas" w:hAnsi="Consolas" w:cs="Consolas" w:hint="eastAsia"/>
            <w:sz w:val="21"/>
            <w:szCs w:val="21"/>
          </w:rPr>
          <w:t>（点击查看）</w:t>
        </w:r>
      </w:hyperlink>
    </w:p>
    <w:p w:rsidR="007D44B6" w:rsidRPr="0004722D" w:rsidRDefault="007D44B6" w:rsidP="007D44B6">
      <w:pPr>
        <w:pStyle w:val="afe"/>
        <w:widowControl/>
        <w:numPr>
          <w:ilvl w:val="0"/>
          <w:numId w:val="9"/>
        </w:numPr>
        <w:spacing w:line="240" w:lineRule="auto"/>
        <w:ind w:firstLineChars="0"/>
        <w:contextualSpacing/>
        <w:rPr>
          <w:rFonts w:ascii="Calibri" w:hAnsi="Calibri"/>
          <w:sz w:val="21"/>
          <w:szCs w:val="21"/>
        </w:rPr>
      </w:pPr>
      <w:r w:rsidRPr="0004722D">
        <w:rPr>
          <w:rFonts w:hint="eastAsia"/>
          <w:sz w:val="21"/>
          <w:szCs w:val="21"/>
        </w:rPr>
        <w:t>可选对象</w:t>
      </w:r>
      <w:r w:rsidRPr="0004722D">
        <w:rPr>
          <w:sz w:val="21"/>
          <w:szCs w:val="21"/>
        </w:rPr>
        <w:t xml:space="preserve"> </w:t>
      </w:r>
      <w:r w:rsidRPr="0004722D">
        <w:rPr>
          <w:rFonts w:ascii="Consolas" w:hAnsi="Consolas" w:cs="Consolas"/>
          <w:sz w:val="21"/>
          <w:szCs w:val="21"/>
        </w:rPr>
        <w:t>SubRequirePassZoneDto</w:t>
      </w:r>
      <w:r w:rsidRPr="0004722D">
        <w:rPr>
          <w:rFonts w:hint="eastAsia"/>
          <w:sz w:val="21"/>
          <w:szCs w:val="21"/>
        </w:rPr>
        <w:t>：（有此对象时以下字段必填）</w:t>
      </w:r>
    </w:p>
    <w:p w:rsidR="007D44B6" w:rsidRPr="0004722D" w:rsidRDefault="007D44B6" w:rsidP="007D44B6">
      <w:pPr>
        <w:pStyle w:val="afe"/>
        <w:widowControl/>
        <w:numPr>
          <w:ilvl w:val="1"/>
          <w:numId w:val="9"/>
        </w:numPr>
        <w:spacing w:line="240" w:lineRule="auto"/>
        <w:ind w:firstLineChars="0"/>
        <w:contextualSpacing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SubRequirePassZoneDto.</w:t>
      </w:r>
      <w:r w:rsidRPr="0004722D">
        <w:t xml:space="preserve"> </w:t>
      </w:r>
      <w:r w:rsidRPr="0004722D">
        <w:rPr>
          <w:rFonts w:ascii="Consolas" w:hAnsi="Consolas" w:cs="Consolas"/>
          <w:sz w:val="21"/>
          <w:szCs w:val="21"/>
        </w:rPr>
        <w:t>passZoneCode</w:t>
      </w:r>
      <w:r w:rsidRPr="0004722D">
        <w:rPr>
          <w:rFonts w:ascii="Consolas" w:hAnsi="Consolas" w:cs="Consolas"/>
          <w:color w:val="6A3E3E"/>
          <w:sz w:val="21"/>
          <w:szCs w:val="21"/>
        </w:rPr>
        <w:t xml:space="preserve">:  </w:t>
      </w:r>
      <w:r w:rsidRPr="0004722D">
        <w:rPr>
          <w:rFonts w:ascii="Consolas" w:hAnsi="Consolas" w:cs="Consolas" w:hint="eastAsia"/>
          <w:sz w:val="21"/>
          <w:szCs w:val="21"/>
        </w:rPr>
        <w:t>始发地</w:t>
      </w:r>
      <w:r w:rsidRPr="0004722D">
        <w:rPr>
          <w:rFonts w:ascii="Consolas" w:hAnsi="Consolas" w:cs="Consolas" w:hint="eastAsia"/>
          <w:color w:val="FF0000"/>
          <w:sz w:val="21"/>
          <w:szCs w:val="21"/>
        </w:rPr>
        <w:t>（必填）</w:t>
      </w:r>
    </w:p>
    <w:p w:rsidR="007D44B6" w:rsidRPr="0004722D" w:rsidRDefault="007D44B6" w:rsidP="007D44B6">
      <w:pPr>
        <w:pStyle w:val="afe"/>
        <w:widowControl/>
        <w:numPr>
          <w:ilvl w:val="1"/>
          <w:numId w:val="9"/>
        </w:numPr>
        <w:spacing w:line="240" w:lineRule="auto"/>
        <w:ind w:firstLineChars="0"/>
        <w:contextualSpacing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SubRequirePassZoneDto.</w:t>
      </w:r>
      <w:r w:rsidRPr="0004722D">
        <w:t xml:space="preserve"> </w:t>
      </w:r>
      <w:r w:rsidRPr="0004722D">
        <w:rPr>
          <w:rFonts w:ascii="Consolas" w:hAnsi="Consolas" w:cs="Consolas"/>
          <w:color w:val="6A3E3E"/>
          <w:sz w:val="21"/>
          <w:szCs w:val="21"/>
        </w:rPr>
        <w:t>departTm</w:t>
      </w:r>
      <w:r w:rsidRPr="0004722D">
        <w:rPr>
          <w:rFonts w:ascii="Consolas" w:hAnsi="Consolas" w:cs="Consolas" w:hint="eastAsia"/>
          <w:color w:val="6A3E3E"/>
          <w:sz w:val="21"/>
          <w:szCs w:val="21"/>
        </w:rPr>
        <w:t>：</w:t>
      </w:r>
      <w:r w:rsidRPr="0004722D">
        <w:rPr>
          <w:rFonts w:ascii="Consolas" w:hAnsi="Consolas" w:cs="Consolas" w:hint="eastAsia"/>
          <w:sz w:val="21"/>
          <w:szCs w:val="21"/>
        </w:rPr>
        <w:t>发车时间，精确到分钟</w:t>
      </w:r>
      <w:r w:rsidRPr="0004722D">
        <w:rPr>
          <w:rFonts w:ascii="Consolas" w:hAnsi="Consolas" w:cs="Consolas" w:hint="eastAsia"/>
          <w:color w:val="FF0000"/>
          <w:sz w:val="21"/>
          <w:szCs w:val="21"/>
        </w:rPr>
        <w:t>（必填）</w:t>
      </w:r>
    </w:p>
    <w:p w:rsidR="007D44B6" w:rsidRPr="0004722D" w:rsidRDefault="007D44B6" w:rsidP="007D44B6">
      <w:pPr>
        <w:pStyle w:val="afe"/>
        <w:widowControl/>
        <w:numPr>
          <w:ilvl w:val="1"/>
          <w:numId w:val="9"/>
        </w:numPr>
        <w:spacing w:line="240" w:lineRule="auto"/>
        <w:ind w:firstLineChars="0"/>
        <w:contextualSpacing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SubRequirePassZoneDto.</w:t>
      </w:r>
      <w:r w:rsidRPr="0004722D">
        <w:t xml:space="preserve"> jobType</w:t>
      </w:r>
      <w:r w:rsidRPr="0004722D">
        <w:rPr>
          <w:rFonts w:ascii="Consolas" w:hAnsi="Consolas" w:cs="Consolas"/>
          <w:color w:val="6A3E3E"/>
          <w:sz w:val="21"/>
          <w:szCs w:val="21"/>
        </w:rPr>
        <w:t xml:space="preserve">:  </w:t>
      </w:r>
      <w:r w:rsidRPr="0004722D">
        <w:rPr>
          <w:rFonts w:ascii="Consolas" w:hAnsi="Consolas" w:cs="Consolas" w:hint="eastAsia"/>
          <w:sz w:val="21"/>
          <w:szCs w:val="21"/>
        </w:rPr>
        <w:t>作业类型（</w:t>
      </w:r>
      <w:r w:rsidRPr="0004722D">
        <w:rPr>
          <w:rFonts w:ascii="Consolas" w:hAnsi="Consolas" w:cs="Consolas"/>
          <w:sz w:val="21"/>
          <w:szCs w:val="21"/>
        </w:rPr>
        <w:t>1.</w:t>
      </w:r>
      <w:r w:rsidRPr="0004722D">
        <w:rPr>
          <w:rFonts w:ascii="Consolas" w:hAnsi="Consolas" w:cs="Consolas" w:hint="eastAsia"/>
          <w:sz w:val="21"/>
          <w:szCs w:val="21"/>
        </w:rPr>
        <w:t>装，</w:t>
      </w:r>
      <w:r w:rsidRPr="0004722D">
        <w:rPr>
          <w:rFonts w:ascii="Consolas" w:hAnsi="Consolas" w:cs="Consolas"/>
          <w:sz w:val="21"/>
          <w:szCs w:val="21"/>
        </w:rPr>
        <w:t>2.</w:t>
      </w:r>
      <w:r w:rsidRPr="0004722D">
        <w:rPr>
          <w:rFonts w:ascii="Consolas" w:hAnsi="Consolas" w:cs="Consolas" w:hint="eastAsia"/>
          <w:sz w:val="21"/>
          <w:szCs w:val="21"/>
        </w:rPr>
        <w:t>卸，</w:t>
      </w:r>
      <w:r w:rsidRPr="0004722D">
        <w:rPr>
          <w:rFonts w:ascii="Consolas" w:hAnsi="Consolas" w:cs="Consolas"/>
          <w:sz w:val="21"/>
          <w:szCs w:val="21"/>
        </w:rPr>
        <w:t>3.</w:t>
      </w:r>
      <w:r w:rsidRPr="0004722D">
        <w:rPr>
          <w:rFonts w:ascii="Consolas" w:hAnsi="Consolas" w:cs="Consolas" w:hint="eastAsia"/>
          <w:sz w:val="21"/>
          <w:szCs w:val="21"/>
        </w:rPr>
        <w:t>装卸）</w:t>
      </w:r>
      <w:r w:rsidRPr="0004722D">
        <w:rPr>
          <w:rFonts w:ascii="Consolas" w:hAnsi="Consolas" w:cs="Consolas" w:hint="eastAsia"/>
          <w:color w:val="FF0000"/>
          <w:sz w:val="21"/>
          <w:szCs w:val="21"/>
        </w:rPr>
        <w:t>（必填）</w:t>
      </w:r>
    </w:p>
    <w:p w:rsidR="007D44B6" w:rsidRPr="0004722D" w:rsidRDefault="007D44B6" w:rsidP="007D44B6">
      <w:pPr>
        <w:pStyle w:val="afe"/>
        <w:widowControl/>
        <w:numPr>
          <w:ilvl w:val="1"/>
          <w:numId w:val="9"/>
        </w:numPr>
        <w:spacing w:line="240" w:lineRule="auto"/>
        <w:ind w:firstLineChars="0"/>
        <w:contextualSpacing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SubRequirePassZoneDto</w:t>
      </w:r>
      <w:r w:rsidRPr="0004722D">
        <w:rPr>
          <w:rFonts w:ascii="Consolas" w:hAnsi="Consolas" w:cs="Consolas"/>
          <w:color w:val="6A3E3E"/>
          <w:sz w:val="21"/>
          <w:szCs w:val="21"/>
        </w:rPr>
        <w:t>.</w:t>
      </w:r>
      <w:r w:rsidRPr="0004722D">
        <w:t xml:space="preserve"> </w:t>
      </w:r>
      <w:r w:rsidRPr="0004722D">
        <w:rPr>
          <w:rFonts w:ascii="Consolas" w:hAnsi="Consolas" w:cs="Consolas"/>
          <w:color w:val="6A3E3E"/>
          <w:sz w:val="21"/>
          <w:szCs w:val="21"/>
        </w:rPr>
        <w:t xml:space="preserve">sortNum </w:t>
      </w:r>
      <w:r w:rsidRPr="0004722D">
        <w:rPr>
          <w:rFonts w:ascii="Consolas" w:hAnsi="Consolas" w:cs="Consolas" w:hint="eastAsia"/>
          <w:color w:val="6A3E3E"/>
          <w:sz w:val="21"/>
          <w:szCs w:val="21"/>
        </w:rPr>
        <w:t>经过点顺序</w:t>
      </w:r>
      <w:r w:rsidRPr="0004722D">
        <w:rPr>
          <w:rFonts w:ascii="Consolas" w:hAnsi="Consolas" w:cs="Consolas" w:hint="eastAsia"/>
          <w:color w:val="FF0000"/>
          <w:sz w:val="21"/>
          <w:szCs w:val="21"/>
        </w:rPr>
        <w:t>（必填）</w:t>
      </w:r>
    </w:p>
    <w:p w:rsidR="007D44B6" w:rsidRPr="0004722D" w:rsidRDefault="007D44B6" w:rsidP="007D44B6">
      <w:pPr>
        <w:pStyle w:val="afe"/>
        <w:widowControl/>
        <w:numPr>
          <w:ilvl w:val="1"/>
          <w:numId w:val="9"/>
        </w:numPr>
        <w:spacing w:line="240" w:lineRule="auto"/>
        <w:ind w:firstLineChars="0"/>
        <w:contextualSpacing/>
        <w:jc w:val="both"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SubRequirePassZoneDto</w:t>
      </w:r>
      <w:r w:rsidRPr="0004722D">
        <w:rPr>
          <w:rFonts w:ascii="Consolas" w:hAnsi="Consolas" w:cs="Consolas"/>
          <w:color w:val="0000C0"/>
          <w:sz w:val="24"/>
          <w:szCs w:val="24"/>
        </w:rPr>
        <w:t xml:space="preserve">.passNotZoneAddrId  </w:t>
      </w:r>
      <w:r w:rsidRPr="0004722D">
        <w:rPr>
          <w:rFonts w:ascii="Consolas" w:hAnsi="Consolas" w:cs="Consolas" w:hint="eastAsia"/>
          <w:color w:val="6A3E3E"/>
          <w:sz w:val="21"/>
          <w:szCs w:val="21"/>
        </w:rPr>
        <w:t>经过点网外地址</w:t>
      </w:r>
      <w:r w:rsidRPr="0004722D">
        <w:rPr>
          <w:rFonts w:ascii="Consolas" w:hAnsi="Consolas" w:cs="Consolas"/>
          <w:color w:val="6A3E3E"/>
          <w:sz w:val="21"/>
          <w:szCs w:val="21"/>
        </w:rPr>
        <w:t>ID</w:t>
      </w:r>
    </w:p>
    <w:p w:rsidR="007D44B6" w:rsidRPr="0004722D" w:rsidRDefault="007D44B6" w:rsidP="007D44B6">
      <w:pPr>
        <w:pStyle w:val="afe"/>
        <w:widowControl/>
        <w:numPr>
          <w:ilvl w:val="1"/>
          <w:numId w:val="9"/>
        </w:numPr>
        <w:spacing w:line="240" w:lineRule="auto"/>
        <w:ind w:firstLineChars="0"/>
        <w:contextualSpacing/>
        <w:rPr>
          <w:rFonts w:ascii="Consolas" w:hAnsi="Consolas" w:cs="Consolas"/>
          <w:color w:val="6A3E3E"/>
          <w:sz w:val="21"/>
          <w:szCs w:val="21"/>
        </w:rPr>
      </w:pPr>
    </w:p>
    <w:p w:rsidR="007D44B6" w:rsidRPr="0004722D" w:rsidRDefault="007D44B6" w:rsidP="007D44B6">
      <w:pPr>
        <w:pStyle w:val="afe"/>
        <w:widowControl/>
        <w:numPr>
          <w:ilvl w:val="0"/>
          <w:numId w:val="9"/>
        </w:numPr>
        <w:spacing w:line="240" w:lineRule="auto"/>
        <w:ind w:firstLineChars="0"/>
        <w:contextualSpacing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ascii="Consolas" w:hAnsi="Consolas" w:cs="Consolas" w:hint="eastAsia"/>
          <w:color w:val="6A3E3E"/>
          <w:sz w:val="21"/>
          <w:szCs w:val="21"/>
        </w:rPr>
        <w:t>可选字段</w:t>
      </w:r>
    </w:p>
    <w:p w:rsidR="007D44B6" w:rsidRPr="0004722D" w:rsidRDefault="007D44B6" w:rsidP="007D44B6">
      <w:pPr>
        <w:pStyle w:val="afe"/>
        <w:widowControl/>
        <w:numPr>
          <w:ilvl w:val="1"/>
          <w:numId w:val="9"/>
        </w:numPr>
        <w:spacing w:line="240" w:lineRule="auto"/>
        <w:ind w:firstLineChars="0"/>
        <w:contextualSpacing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SubRequireFormDto.</w:t>
      </w:r>
      <w:r w:rsidRPr="0004722D">
        <w:rPr>
          <w:rFonts w:ascii="Consolas" w:hAnsi="Consolas" w:cs="Consolas"/>
          <w:color w:val="6A3E3E"/>
          <w:sz w:val="21"/>
          <w:szCs w:val="21"/>
        </w:rPr>
        <w:t>srcNotZoneId</w:t>
      </w:r>
      <w:r w:rsidRPr="0004722D">
        <w:rPr>
          <w:rFonts w:ascii="Consolas" w:hAnsi="Consolas" w:cs="Consolas" w:hint="eastAsia"/>
          <w:color w:val="6A3E3E"/>
          <w:sz w:val="21"/>
          <w:szCs w:val="21"/>
        </w:rPr>
        <w:t>发出网点对应的地址</w:t>
      </w:r>
      <w:r w:rsidRPr="0004722D">
        <w:rPr>
          <w:rFonts w:ascii="Consolas" w:hAnsi="Consolas" w:cs="Consolas"/>
          <w:color w:val="6A3E3E"/>
          <w:sz w:val="21"/>
          <w:szCs w:val="21"/>
        </w:rPr>
        <w:t>ID</w:t>
      </w:r>
    </w:p>
    <w:p w:rsidR="007D44B6" w:rsidRPr="0004722D" w:rsidRDefault="007D44B6" w:rsidP="007D44B6">
      <w:pPr>
        <w:pStyle w:val="afe"/>
        <w:widowControl/>
        <w:numPr>
          <w:ilvl w:val="1"/>
          <w:numId w:val="9"/>
        </w:numPr>
        <w:spacing w:line="240" w:lineRule="auto"/>
        <w:ind w:firstLineChars="0"/>
        <w:contextualSpacing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SubRequireFormDto.</w:t>
      </w:r>
      <w:r w:rsidRPr="0004722D">
        <w:rPr>
          <w:rFonts w:ascii="Consolas" w:hAnsi="Consolas" w:cs="Consolas"/>
          <w:color w:val="6A3E3E"/>
          <w:sz w:val="21"/>
          <w:szCs w:val="21"/>
        </w:rPr>
        <w:t>destNotZoneId</w:t>
      </w:r>
      <w:r w:rsidRPr="0004722D">
        <w:rPr>
          <w:rFonts w:ascii="Consolas" w:hAnsi="Consolas" w:cs="Consolas" w:hint="eastAsia"/>
          <w:color w:val="6A3E3E"/>
          <w:sz w:val="21"/>
          <w:szCs w:val="21"/>
        </w:rPr>
        <w:t>到达网点对应的地址</w:t>
      </w:r>
      <w:r w:rsidRPr="0004722D">
        <w:rPr>
          <w:rFonts w:ascii="Consolas" w:hAnsi="Consolas" w:cs="Consolas"/>
          <w:color w:val="6A3E3E"/>
          <w:sz w:val="21"/>
          <w:szCs w:val="21"/>
        </w:rPr>
        <w:t>ID</w:t>
      </w:r>
    </w:p>
    <w:p w:rsidR="00692E76" w:rsidRDefault="00692E76" w:rsidP="00692E76">
      <w:pPr>
        <w:pStyle w:val="afe"/>
        <w:widowControl/>
        <w:numPr>
          <w:ilvl w:val="0"/>
          <w:numId w:val="9"/>
        </w:numPr>
        <w:spacing w:line="240" w:lineRule="auto"/>
        <w:ind w:firstLineChars="0"/>
        <w:contextualSpacing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ascii="Consolas" w:hAnsi="Consolas" w:cs="Consolas" w:hint="eastAsia"/>
          <w:color w:val="6A3E3E"/>
          <w:sz w:val="21"/>
          <w:szCs w:val="21"/>
        </w:rPr>
        <w:t>扩展字段</w:t>
      </w:r>
      <w:r w:rsidRPr="0004722D">
        <w:rPr>
          <w:rFonts w:ascii="Consolas" w:hAnsi="Consolas" w:cs="Consolas"/>
          <w:sz w:val="21"/>
          <w:szCs w:val="21"/>
        </w:rPr>
        <w:t>SubRequireFormDto</w:t>
      </w:r>
      <w:r>
        <w:rPr>
          <w:rFonts w:ascii="Consolas" w:hAnsi="Consolas" w:cs="Consolas" w:hint="eastAsia"/>
          <w:sz w:val="21"/>
          <w:szCs w:val="21"/>
        </w:rPr>
        <w:t>.</w:t>
      </w:r>
      <w:r w:rsidRPr="003F125C">
        <w:rPr>
          <w:rFonts w:ascii="Consolas" w:hAnsi="Consolas" w:cs="Consolas" w:hint="eastAsia"/>
          <w:color w:val="6A3E3E"/>
          <w:sz w:val="21"/>
          <w:szCs w:val="21"/>
        </w:rPr>
        <w:t>map</w:t>
      </w:r>
      <w:r w:rsidRPr="0004722D">
        <w:rPr>
          <w:rFonts w:ascii="Consolas" w:hAnsi="Consolas" w:cs="Consolas" w:hint="eastAsia"/>
          <w:color w:val="6A3E3E"/>
          <w:sz w:val="21"/>
          <w:szCs w:val="21"/>
        </w:rPr>
        <w:t>（以下属性如果赋值系统使用这些值参与计算）</w:t>
      </w:r>
      <w:r>
        <w:rPr>
          <w:rFonts w:ascii="Consolas" w:hAnsi="Consolas" w:cs="Consolas" w:hint="eastAsia"/>
          <w:color w:val="6A3E3E"/>
          <w:sz w:val="21"/>
          <w:szCs w:val="21"/>
        </w:rPr>
        <w:t>,</w:t>
      </w:r>
    </w:p>
    <w:p w:rsidR="00692E76" w:rsidRPr="0004722D" w:rsidRDefault="000A7676" w:rsidP="00692E76">
      <w:pPr>
        <w:pStyle w:val="afe"/>
        <w:widowControl/>
        <w:spacing w:line="240" w:lineRule="auto"/>
        <w:ind w:left="1500" w:firstLineChars="0" w:firstLine="0"/>
        <w:contextualSpacing/>
        <w:rPr>
          <w:rFonts w:ascii="Consolas" w:hAnsi="Consolas" w:cs="Consolas"/>
          <w:color w:val="6A3E3E"/>
          <w:sz w:val="21"/>
          <w:szCs w:val="21"/>
        </w:rPr>
      </w:pPr>
      <w:hyperlink w:anchor="_计划、临时_需求扩展参数_map说明" w:history="1">
        <w:r w:rsidR="00692E76" w:rsidRPr="003B6C77">
          <w:rPr>
            <w:rStyle w:val="af"/>
            <w:rFonts w:ascii="Consolas" w:hAnsi="Consolas" w:cs="Consolas" w:hint="eastAsia"/>
            <w:sz w:val="21"/>
            <w:szCs w:val="21"/>
          </w:rPr>
          <w:t>(</w:t>
        </w:r>
        <w:r w:rsidR="00692E76" w:rsidRPr="003B6C77">
          <w:rPr>
            <w:rStyle w:val="af"/>
            <w:rFonts w:ascii="Consolas" w:hAnsi="Consolas" w:cs="Consolas" w:hint="eastAsia"/>
            <w:sz w:val="21"/>
            <w:szCs w:val="21"/>
          </w:rPr>
          <w:t>点击查看</w:t>
        </w:r>
        <w:r w:rsidR="00692E76" w:rsidRPr="003B6C77">
          <w:rPr>
            <w:rStyle w:val="af"/>
            <w:rFonts w:ascii="Consolas" w:hAnsi="Consolas" w:cs="Consolas" w:hint="eastAsia"/>
            <w:sz w:val="21"/>
            <w:szCs w:val="21"/>
          </w:rPr>
          <w:t xml:space="preserve">) </w:t>
        </w:r>
      </w:hyperlink>
      <w:r w:rsidR="00692E76">
        <w:rPr>
          <w:rFonts w:ascii="Consolas" w:hAnsi="Consolas" w:cs="Consolas" w:hint="eastAsia"/>
          <w:color w:val="6A3E3E"/>
          <w:sz w:val="21"/>
          <w:szCs w:val="21"/>
        </w:rPr>
        <w:t>。</w:t>
      </w:r>
    </w:p>
    <w:p w:rsidR="007D44B6" w:rsidRPr="004942C8" w:rsidRDefault="007D44B6" w:rsidP="007D44B6"/>
    <w:p w:rsidR="007D44B6" w:rsidRPr="0004722D" w:rsidRDefault="007D44B6" w:rsidP="007D44B6">
      <w:pPr>
        <w:pStyle w:val="4"/>
      </w:pPr>
      <w:r w:rsidRPr="0004722D">
        <w:rPr>
          <w:rFonts w:hint="eastAsia"/>
        </w:rPr>
        <w:t xml:space="preserve"> 计划\临时需求删除接口（批量）</w:t>
      </w:r>
    </w:p>
    <w:p w:rsidR="007D44B6" w:rsidRPr="0004722D" w:rsidRDefault="007D44B6" w:rsidP="007D44B6">
      <w:pPr>
        <w:ind w:leftChars="191" w:left="382"/>
        <w:rPr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</w:rPr>
        <w:t>查询实现方式：</w:t>
      </w:r>
      <w:r w:rsidRPr="0004722D">
        <w:rPr>
          <w:rFonts w:hAnsi="宋体"/>
          <w:sz w:val="21"/>
          <w:szCs w:val="21"/>
        </w:rPr>
        <w:t>WebService</w:t>
      </w:r>
    </w:p>
    <w:p w:rsidR="007D44B6" w:rsidRPr="0004722D" w:rsidRDefault="007D44B6" w:rsidP="007D44B6">
      <w:pPr>
        <w:pStyle w:val="afe"/>
        <w:ind w:leftChars="191" w:left="382"/>
        <w:rPr>
          <w:rFonts w:hAnsi="宋体" w:cs="宋体"/>
          <w:sz w:val="21"/>
          <w:szCs w:val="21"/>
        </w:rPr>
      </w:pPr>
      <w:r w:rsidRPr="0004722D">
        <w:rPr>
          <w:rFonts w:hAnsi="宋体" w:cs="宋体" w:hint="eastAsia"/>
          <w:sz w:val="21"/>
          <w:szCs w:val="21"/>
        </w:rPr>
        <w:lastRenderedPageBreak/>
        <w:t>对接系统：通用</w:t>
      </w:r>
    </w:p>
    <w:p w:rsidR="007D44B6" w:rsidRPr="0004722D" w:rsidRDefault="007D44B6" w:rsidP="007D44B6">
      <w:pPr>
        <w:pStyle w:val="afe"/>
        <w:ind w:leftChars="191" w:left="382"/>
        <w:rPr>
          <w:rStyle w:val="af"/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</w:rPr>
        <w:t>测试接口调用地址：</w:t>
      </w:r>
      <w:r w:rsidRPr="0004722D">
        <w:rPr>
          <w:rStyle w:val="af"/>
        </w:rPr>
        <w:t>http://shiva-omcs-russ-int.intsit.sfdc.com.cn:1080/ws/subRequireService?wsdl</w:t>
      </w:r>
    </w:p>
    <w:p w:rsidR="007D44B6" w:rsidRPr="0004722D" w:rsidRDefault="007D44B6" w:rsidP="007D44B6"/>
    <w:p w:rsidR="007D44B6" w:rsidRPr="0004722D" w:rsidRDefault="007D44B6" w:rsidP="007D44B6">
      <w:pPr>
        <w:ind w:leftChars="191" w:left="382"/>
        <w:rPr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  <w:lang w:eastAsia="en-US"/>
        </w:rPr>
        <w:t>调用接口</w:t>
      </w:r>
      <w:r w:rsidRPr="0004722D">
        <w:rPr>
          <w:rFonts w:hAnsi="宋体" w:hint="eastAsia"/>
          <w:sz w:val="21"/>
          <w:szCs w:val="21"/>
        </w:rPr>
        <w:t>：</w:t>
      </w:r>
      <w:r w:rsidRPr="0004722D">
        <w:rPr>
          <w:rFonts w:hAnsi="宋体"/>
          <w:sz w:val="21"/>
          <w:szCs w:val="21"/>
        </w:rPr>
        <w:t>batchDeleteSubRequire</w:t>
      </w:r>
    </w:p>
    <w:p w:rsidR="007D44B6" w:rsidRPr="0004722D" w:rsidRDefault="007D44B6" w:rsidP="007D44B6">
      <w:pPr>
        <w:ind w:leftChars="191" w:left="382"/>
        <w:rPr>
          <w:rFonts w:ascii="Arial" w:hAnsi="Arial"/>
          <w:sz w:val="21"/>
          <w:szCs w:val="21"/>
        </w:rPr>
      </w:pPr>
    </w:p>
    <w:p w:rsidR="007D44B6" w:rsidRPr="0004722D" w:rsidRDefault="007D44B6" w:rsidP="007D44B6">
      <w:pPr>
        <w:ind w:leftChars="191" w:left="382"/>
        <w:rPr>
          <w:rFonts w:ascii="Arial" w:hAnsi="Arial"/>
          <w:sz w:val="21"/>
          <w:szCs w:val="21"/>
        </w:rPr>
      </w:pPr>
      <w:r w:rsidRPr="0004722D">
        <w:rPr>
          <w:rFonts w:ascii="Arial" w:hAnsi="Arial" w:hint="eastAsia"/>
          <w:sz w:val="21"/>
          <w:szCs w:val="21"/>
        </w:rPr>
        <w:t>接口参数：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8"/>
        <w:gridCol w:w="2737"/>
        <w:gridCol w:w="1113"/>
        <w:gridCol w:w="2628"/>
      </w:tblGrid>
      <w:tr w:rsidR="007D44B6" w:rsidRPr="0004722D" w:rsidTr="00E95E10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D44B6" w:rsidRPr="0004722D" w:rsidRDefault="007D44B6" w:rsidP="00E95E1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字段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D44B6" w:rsidRPr="0004722D" w:rsidRDefault="007D44B6" w:rsidP="00E95E1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D44B6" w:rsidRPr="0004722D" w:rsidRDefault="007D44B6" w:rsidP="00E95E1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允许为空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D44B6" w:rsidRPr="0004722D" w:rsidRDefault="007D44B6" w:rsidP="00E95E1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说明</w:t>
            </w:r>
          </w:p>
        </w:tc>
      </w:tr>
      <w:tr w:rsidR="007D44B6" w:rsidRPr="0004722D" w:rsidTr="00E95E10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lineRequireId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s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List&lt;Long&gt;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d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列表</w:t>
            </w:r>
          </w:p>
        </w:tc>
      </w:tr>
      <w:tr w:rsidR="007D44B6" w:rsidRPr="0004722D" w:rsidTr="00E95E10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deleteReason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C660F2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需求变更原因类型</w:t>
            </w:r>
          </w:p>
        </w:tc>
      </w:tr>
      <w:tr w:rsidR="007D44B6" w:rsidRPr="0004722D" w:rsidTr="00E95E10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userName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操作人工号</w:t>
            </w:r>
          </w:p>
        </w:tc>
      </w:tr>
      <w:tr w:rsidR="007D44B6" w:rsidRPr="0004722D" w:rsidTr="00E95E10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systemName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ind w:firstLineChars="200" w:firstLine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B6" w:rsidRPr="0004722D" w:rsidRDefault="007D44B6" w:rsidP="00E95E1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系统名称</w:t>
            </w:r>
          </w:p>
        </w:tc>
      </w:tr>
    </w:tbl>
    <w:p w:rsidR="007D44B6" w:rsidRPr="0004722D" w:rsidRDefault="007D44B6" w:rsidP="007D44B6">
      <w:pPr>
        <w:rPr>
          <w:rFonts w:ascii="Consolas" w:hAnsi="Consolas" w:cs="Consolas"/>
          <w:sz w:val="21"/>
          <w:szCs w:val="21"/>
        </w:rPr>
      </w:pPr>
    </w:p>
    <w:p w:rsidR="007D44B6" w:rsidRPr="0004722D" w:rsidRDefault="007D44B6" w:rsidP="007D44B6">
      <w:pPr>
        <w:pStyle w:val="afe"/>
        <w:rPr>
          <w:rFonts w:ascii="Consolas" w:hAnsi="Consolas" w:cs="Consolas"/>
          <w:color w:val="6A3E3E"/>
          <w:sz w:val="21"/>
          <w:szCs w:val="21"/>
        </w:rPr>
      </w:pPr>
    </w:p>
    <w:p w:rsidR="007D44B6" w:rsidRPr="0004722D" w:rsidRDefault="007D44B6" w:rsidP="007D44B6">
      <w:pPr>
        <w:ind w:leftChars="200" w:left="400"/>
        <w:rPr>
          <w:rFonts w:ascii="Consolas" w:hAnsi="Consolas" w:cs="Consolas"/>
          <w:b/>
          <w:sz w:val="21"/>
          <w:szCs w:val="21"/>
        </w:rPr>
      </w:pPr>
      <w:r w:rsidRPr="0004722D">
        <w:rPr>
          <w:rFonts w:ascii="Consolas" w:hAnsi="Consolas" w:cs="Consolas" w:hint="eastAsia"/>
          <w:b/>
          <w:sz w:val="21"/>
          <w:szCs w:val="21"/>
        </w:rPr>
        <w:t>输出结果：成功返回</w:t>
      </w:r>
      <w:r w:rsidRPr="0004722D">
        <w:rPr>
          <w:rFonts w:ascii="Consolas" w:hAnsi="Consolas" w:cs="Consolas"/>
          <w:b/>
          <w:sz w:val="21"/>
          <w:szCs w:val="21"/>
        </w:rPr>
        <w:t>true</w:t>
      </w:r>
      <w:r w:rsidRPr="0004722D">
        <w:rPr>
          <w:rFonts w:ascii="Consolas" w:hAnsi="Consolas" w:cs="Consolas" w:hint="eastAsia"/>
          <w:b/>
          <w:sz w:val="21"/>
          <w:szCs w:val="21"/>
        </w:rPr>
        <w:t>，失败返回</w:t>
      </w:r>
      <w:r w:rsidRPr="0004722D">
        <w:rPr>
          <w:rFonts w:ascii="Consolas" w:hAnsi="Consolas" w:cs="Consolas"/>
          <w:b/>
          <w:sz w:val="21"/>
          <w:szCs w:val="21"/>
        </w:rPr>
        <w:t>false</w:t>
      </w:r>
    </w:p>
    <w:p w:rsidR="007D44B6" w:rsidRPr="0004722D" w:rsidRDefault="007D44B6" w:rsidP="007D44B6">
      <w:pPr>
        <w:pStyle w:val="afe"/>
        <w:rPr>
          <w:rFonts w:ascii="Consolas" w:hAnsi="Consolas" w:cs="Consolas"/>
          <w:color w:val="6A3E3E"/>
          <w:sz w:val="21"/>
          <w:szCs w:val="21"/>
        </w:rPr>
      </w:pPr>
    </w:p>
    <w:p w:rsidR="007D44B6" w:rsidRPr="0004722D" w:rsidRDefault="00AD6AE2" w:rsidP="007D44B6">
      <w:pPr>
        <w:pStyle w:val="afe"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ascii="Consolas" w:hAnsi="Consolas" w:cs="Consolas" w:hint="eastAsia"/>
          <w:sz w:val="21"/>
          <w:szCs w:val="21"/>
        </w:rPr>
        <w:t>需求变更原因类型</w:t>
      </w:r>
      <w:hyperlink w:anchor="_需求变更原因类型" w:history="1">
        <w:r w:rsidRPr="0004722D">
          <w:rPr>
            <w:rStyle w:val="af"/>
            <w:rFonts w:ascii="Consolas" w:hAnsi="Consolas" w:cs="Consolas" w:hint="eastAsia"/>
            <w:sz w:val="21"/>
            <w:szCs w:val="21"/>
          </w:rPr>
          <w:t>（点击查看）</w:t>
        </w:r>
      </w:hyperlink>
    </w:p>
    <w:p w:rsidR="007D44B6" w:rsidRPr="0004722D" w:rsidRDefault="007D44B6" w:rsidP="007D44B6">
      <w:pPr>
        <w:ind w:leftChars="200" w:left="400"/>
        <w:rPr>
          <w:rFonts w:ascii="Consolas" w:hAnsi="Consolas" w:cs="Consolas"/>
          <w:b/>
          <w:sz w:val="21"/>
          <w:szCs w:val="21"/>
        </w:rPr>
      </w:pPr>
    </w:p>
    <w:p w:rsidR="007D44B6" w:rsidRPr="0004722D" w:rsidRDefault="007D44B6" w:rsidP="007D44B6">
      <w:pPr>
        <w:pStyle w:val="4"/>
      </w:pPr>
      <w:r w:rsidRPr="0004722D">
        <w:rPr>
          <w:rFonts w:hint="eastAsia"/>
        </w:rPr>
        <w:t xml:space="preserve"> 计划\临时需求删除接口（单条）</w:t>
      </w:r>
    </w:p>
    <w:p w:rsidR="007D44B6" w:rsidRPr="0004722D" w:rsidRDefault="007D44B6" w:rsidP="007D44B6">
      <w:pPr>
        <w:ind w:leftChars="191" w:left="382"/>
        <w:rPr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</w:rPr>
        <w:t>查询实现方式：</w:t>
      </w:r>
      <w:r w:rsidRPr="0004722D">
        <w:rPr>
          <w:rFonts w:hAnsi="宋体"/>
          <w:sz w:val="21"/>
          <w:szCs w:val="21"/>
        </w:rPr>
        <w:t>WebService</w:t>
      </w:r>
    </w:p>
    <w:p w:rsidR="007D44B6" w:rsidRPr="0004722D" w:rsidRDefault="007D44B6" w:rsidP="007D44B6">
      <w:pPr>
        <w:pStyle w:val="afe"/>
        <w:ind w:leftChars="191" w:left="382"/>
        <w:rPr>
          <w:rFonts w:hAnsi="宋体" w:cs="宋体"/>
          <w:sz w:val="21"/>
          <w:szCs w:val="21"/>
        </w:rPr>
      </w:pPr>
      <w:r w:rsidRPr="0004722D">
        <w:rPr>
          <w:rFonts w:hAnsi="宋体" w:cs="宋体" w:hint="eastAsia"/>
          <w:sz w:val="21"/>
          <w:szCs w:val="21"/>
        </w:rPr>
        <w:t>对接系统：通用</w:t>
      </w:r>
    </w:p>
    <w:p w:rsidR="007D44B6" w:rsidRPr="0004722D" w:rsidRDefault="007D44B6" w:rsidP="007D44B6">
      <w:pPr>
        <w:pStyle w:val="afe"/>
        <w:ind w:leftChars="191" w:left="382"/>
        <w:rPr>
          <w:rStyle w:val="af"/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</w:rPr>
        <w:t>测试接口调用地址：</w:t>
      </w:r>
      <w:r w:rsidRPr="0004722D">
        <w:rPr>
          <w:rStyle w:val="af"/>
        </w:rPr>
        <w:t>http://shiva-omcs-russ-int.intsit.sfdc.com.cn:1080/ws/subRequireService?wsdl</w:t>
      </w:r>
    </w:p>
    <w:p w:rsidR="007D44B6" w:rsidRPr="0004722D" w:rsidRDefault="007D44B6" w:rsidP="007D44B6"/>
    <w:p w:rsidR="007D44B6" w:rsidRPr="0004722D" w:rsidRDefault="007D44B6" w:rsidP="007D44B6">
      <w:pPr>
        <w:ind w:leftChars="191" w:left="382"/>
        <w:rPr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  <w:lang w:eastAsia="en-US"/>
        </w:rPr>
        <w:t>调用接口</w:t>
      </w:r>
      <w:r w:rsidRPr="0004722D">
        <w:rPr>
          <w:rFonts w:hAnsi="宋体" w:hint="eastAsia"/>
          <w:sz w:val="21"/>
          <w:szCs w:val="21"/>
        </w:rPr>
        <w:t>：deleteSubRequire</w:t>
      </w:r>
    </w:p>
    <w:p w:rsidR="007D44B6" w:rsidRPr="0004722D" w:rsidRDefault="007D44B6" w:rsidP="007D44B6">
      <w:pPr>
        <w:ind w:leftChars="191" w:left="382"/>
        <w:rPr>
          <w:rFonts w:ascii="Arial" w:hAnsi="Arial"/>
          <w:sz w:val="21"/>
          <w:szCs w:val="21"/>
        </w:rPr>
      </w:pPr>
    </w:p>
    <w:p w:rsidR="007D44B6" w:rsidRPr="0004722D" w:rsidRDefault="007D44B6" w:rsidP="007D44B6">
      <w:pPr>
        <w:ind w:leftChars="191" w:left="382"/>
        <w:rPr>
          <w:rFonts w:ascii="Arial" w:hAnsi="Arial"/>
          <w:sz w:val="21"/>
          <w:szCs w:val="21"/>
        </w:rPr>
      </w:pPr>
      <w:r w:rsidRPr="0004722D">
        <w:rPr>
          <w:rFonts w:ascii="Arial" w:hAnsi="Arial" w:hint="eastAsia"/>
          <w:sz w:val="21"/>
          <w:szCs w:val="21"/>
        </w:rPr>
        <w:t>接口参数：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8"/>
        <w:gridCol w:w="2737"/>
        <w:gridCol w:w="1113"/>
        <w:gridCol w:w="2628"/>
      </w:tblGrid>
      <w:tr w:rsidR="007D44B6" w:rsidRPr="0004722D" w:rsidTr="00E95E10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D44B6" w:rsidRPr="0004722D" w:rsidRDefault="007D44B6" w:rsidP="00E95E10">
            <w:pPr>
              <w:ind w:firstLine="360"/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字段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D44B6" w:rsidRPr="0004722D" w:rsidRDefault="007D44B6" w:rsidP="00E95E10">
            <w:pPr>
              <w:ind w:firstLine="360"/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D44B6" w:rsidRPr="0004722D" w:rsidRDefault="007D44B6" w:rsidP="00E95E10">
            <w:pPr>
              <w:ind w:firstLine="360"/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允许为空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D44B6" w:rsidRPr="0004722D" w:rsidRDefault="007D44B6" w:rsidP="00E95E10">
            <w:pPr>
              <w:ind w:firstLine="360"/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说明</w:t>
            </w:r>
          </w:p>
        </w:tc>
      </w:tr>
      <w:tr w:rsidR="007D44B6" w:rsidRPr="0004722D" w:rsidTr="00E95E10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B6" w:rsidRPr="0004722D" w:rsidRDefault="007D44B6" w:rsidP="00E95E10">
            <w:pPr>
              <w:ind w:firstLine="360"/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lineRequireIds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B6" w:rsidRPr="0004722D" w:rsidRDefault="007D44B6" w:rsidP="00E95E10">
            <w:pPr>
              <w:ind w:firstLine="36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List&lt;Long&gt;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B6" w:rsidRPr="0004722D" w:rsidRDefault="007D44B6" w:rsidP="00E95E10">
            <w:pPr>
              <w:ind w:firstLine="36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N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B6" w:rsidRPr="0004722D" w:rsidRDefault="007D44B6" w:rsidP="00E95E10">
            <w:pPr>
              <w:ind w:firstLine="36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Id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列表</w:t>
            </w:r>
          </w:p>
        </w:tc>
      </w:tr>
      <w:tr w:rsidR="007D44B6" w:rsidRPr="0004722D" w:rsidTr="00E95E10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B6" w:rsidRPr="0004722D" w:rsidRDefault="007D44B6" w:rsidP="00E95E10">
            <w:pPr>
              <w:ind w:firstLine="360"/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deleteReasonCode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B6" w:rsidRPr="0004722D" w:rsidRDefault="007D44B6" w:rsidP="00E95E10">
            <w:pPr>
              <w:ind w:firstLine="36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Long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B6" w:rsidRPr="0004722D" w:rsidRDefault="007D44B6" w:rsidP="00E95E10">
            <w:pPr>
              <w:ind w:firstLine="36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N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B6" w:rsidRPr="0004722D" w:rsidRDefault="001B4776" w:rsidP="00E95E10">
            <w:pPr>
              <w:ind w:firstLine="36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需求变更原因类型</w:t>
            </w:r>
          </w:p>
        </w:tc>
      </w:tr>
      <w:tr w:rsidR="007D44B6" w:rsidRPr="0004722D" w:rsidTr="00E95E10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B6" w:rsidRPr="0004722D" w:rsidRDefault="007D44B6" w:rsidP="00E95E10">
            <w:pPr>
              <w:ind w:firstLine="360"/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deleteReason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B6" w:rsidRPr="0004722D" w:rsidRDefault="007D44B6" w:rsidP="00E95E10">
            <w:pPr>
              <w:ind w:firstLine="36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B6" w:rsidRPr="0004722D" w:rsidRDefault="007D44B6" w:rsidP="00E95E10">
            <w:pPr>
              <w:ind w:firstLine="36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Y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B6" w:rsidRPr="0004722D" w:rsidRDefault="001B4776" w:rsidP="00E95E10">
            <w:pPr>
              <w:ind w:firstLine="36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需求变更原因说明</w:t>
            </w:r>
          </w:p>
        </w:tc>
      </w:tr>
      <w:tr w:rsidR="007D44B6" w:rsidRPr="0004722D" w:rsidTr="00E95E10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B6" w:rsidRPr="0004722D" w:rsidRDefault="007D44B6" w:rsidP="00E95E10">
            <w:pPr>
              <w:ind w:firstLine="360"/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userName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B6" w:rsidRPr="0004722D" w:rsidRDefault="007D44B6" w:rsidP="00E95E10">
            <w:pPr>
              <w:ind w:firstLine="36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B6" w:rsidRPr="0004722D" w:rsidRDefault="007D44B6" w:rsidP="00E95E10">
            <w:pPr>
              <w:ind w:firstLine="36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N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B6" w:rsidRPr="0004722D" w:rsidRDefault="007D44B6" w:rsidP="00E95E10">
            <w:pPr>
              <w:ind w:firstLine="36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操作人工号</w:t>
            </w:r>
          </w:p>
        </w:tc>
      </w:tr>
      <w:tr w:rsidR="007D44B6" w:rsidRPr="0004722D" w:rsidTr="00E95E10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B6" w:rsidRPr="0004722D" w:rsidRDefault="007D44B6" w:rsidP="00E95E10">
            <w:pPr>
              <w:ind w:firstLine="360"/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systemName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B6" w:rsidRPr="0004722D" w:rsidRDefault="007D44B6" w:rsidP="00E95E10">
            <w:pPr>
              <w:ind w:firstLineChars="200" w:firstLine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B6" w:rsidRPr="0004722D" w:rsidRDefault="007D44B6" w:rsidP="00E95E10">
            <w:pPr>
              <w:ind w:firstLine="36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N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B6" w:rsidRPr="0004722D" w:rsidRDefault="007D44B6" w:rsidP="00E95E10">
            <w:pPr>
              <w:ind w:firstLine="36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系统名称</w:t>
            </w:r>
          </w:p>
        </w:tc>
      </w:tr>
    </w:tbl>
    <w:p w:rsidR="007D44B6" w:rsidRPr="0004722D" w:rsidRDefault="007D44B6" w:rsidP="007D44B6">
      <w:pPr>
        <w:rPr>
          <w:rFonts w:ascii="Consolas" w:hAnsi="Consolas" w:cs="Consolas"/>
          <w:sz w:val="21"/>
          <w:szCs w:val="21"/>
        </w:rPr>
      </w:pPr>
    </w:p>
    <w:p w:rsidR="007D44B6" w:rsidRPr="0004722D" w:rsidRDefault="007D44B6" w:rsidP="007D44B6">
      <w:pPr>
        <w:ind w:leftChars="200" w:left="400"/>
        <w:rPr>
          <w:rFonts w:ascii="Consolas" w:hAnsi="Consolas" w:cs="Consolas"/>
          <w:b/>
          <w:sz w:val="21"/>
          <w:szCs w:val="21"/>
        </w:rPr>
      </w:pPr>
      <w:r w:rsidRPr="0004722D">
        <w:rPr>
          <w:rFonts w:ascii="Consolas" w:hAnsi="Consolas" w:cs="Consolas" w:hint="eastAsia"/>
          <w:b/>
          <w:sz w:val="21"/>
          <w:szCs w:val="21"/>
        </w:rPr>
        <w:t xml:space="preserve"> </w:t>
      </w:r>
    </w:p>
    <w:p w:rsidR="007D44B6" w:rsidRPr="0004722D" w:rsidRDefault="007D44B6" w:rsidP="007D44B6">
      <w:pPr>
        <w:ind w:leftChars="200" w:left="400"/>
        <w:rPr>
          <w:rFonts w:ascii="Consolas" w:hAnsi="Consolas" w:cs="Consolas"/>
          <w:b/>
          <w:sz w:val="21"/>
          <w:szCs w:val="21"/>
        </w:rPr>
      </w:pPr>
      <w:r w:rsidRPr="0004722D">
        <w:rPr>
          <w:rFonts w:ascii="Consolas" w:hAnsi="Consolas" w:cs="Consolas" w:hint="eastAsia"/>
          <w:b/>
          <w:sz w:val="21"/>
          <w:szCs w:val="21"/>
        </w:rPr>
        <w:t>输出结果：成功返回</w:t>
      </w:r>
      <w:r w:rsidRPr="0004722D">
        <w:rPr>
          <w:rFonts w:ascii="Consolas" w:hAnsi="Consolas" w:cs="Consolas"/>
          <w:b/>
          <w:sz w:val="21"/>
          <w:szCs w:val="21"/>
        </w:rPr>
        <w:t>true</w:t>
      </w:r>
      <w:r w:rsidRPr="0004722D">
        <w:rPr>
          <w:rFonts w:ascii="Consolas" w:hAnsi="Consolas" w:cs="Consolas" w:hint="eastAsia"/>
          <w:b/>
          <w:sz w:val="21"/>
          <w:szCs w:val="21"/>
        </w:rPr>
        <w:t>，失败返回</w:t>
      </w:r>
      <w:r w:rsidRPr="0004722D">
        <w:rPr>
          <w:rFonts w:ascii="Consolas" w:hAnsi="Consolas" w:cs="Consolas"/>
          <w:b/>
          <w:sz w:val="21"/>
          <w:szCs w:val="21"/>
        </w:rPr>
        <w:t>false</w:t>
      </w:r>
    </w:p>
    <w:p w:rsidR="007D44B6" w:rsidRPr="0004722D" w:rsidRDefault="007D44B6" w:rsidP="007D44B6">
      <w:pPr>
        <w:pStyle w:val="afe"/>
        <w:rPr>
          <w:rFonts w:ascii="Consolas" w:hAnsi="Consolas" w:cs="Consolas"/>
          <w:color w:val="6A3E3E"/>
          <w:sz w:val="21"/>
          <w:szCs w:val="21"/>
        </w:rPr>
      </w:pPr>
    </w:p>
    <w:p w:rsidR="007D44B6" w:rsidRPr="0004722D" w:rsidRDefault="001B4776" w:rsidP="00CB26DA">
      <w:pPr>
        <w:pStyle w:val="afe"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ascii="Consolas" w:hAnsi="Consolas" w:cs="Consolas" w:hint="eastAsia"/>
          <w:color w:val="6A3E3E"/>
          <w:sz w:val="21"/>
          <w:szCs w:val="21"/>
        </w:rPr>
        <w:t>需求变更原因类型</w:t>
      </w:r>
      <w:hyperlink w:anchor="_需求变更原因类型" w:history="1">
        <w:r w:rsidR="00CB26DA" w:rsidRPr="0004722D">
          <w:rPr>
            <w:rStyle w:val="af"/>
            <w:rFonts w:ascii="Consolas" w:hAnsi="Consolas" w:cs="Consolas" w:hint="eastAsia"/>
            <w:sz w:val="21"/>
            <w:szCs w:val="21"/>
          </w:rPr>
          <w:t>（点击查看）</w:t>
        </w:r>
        <w:r w:rsidR="00CB26DA" w:rsidRPr="0004722D">
          <w:rPr>
            <w:rStyle w:val="af"/>
            <w:rFonts w:ascii="Consolas" w:hAnsi="Consolas" w:cs="Consolas" w:hint="eastAsia"/>
            <w:sz w:val="21"/>
            <w:szCs w:val="21"/>
          </w:rPr>
          <w:t xml:space="preserve"> </w:t>
        </w:r>
      </w:hyperlink>
    </w:p>
    <w:p w:rsidR="007D44B6" w:rsidRPr="0004722D" w:rsidRDefault="007D44B6" w:rsidP="007D44B6">
      <w:pPr>
        <w:ind w:leftChars="200" w:left="400"/>
        <w:rPr>
          <w:rFonts w:ascii="Consolas" w:hAnsi="Consolas" w:cs="Consolas"/>
          <w:b/>
          <w:sz w:val="21"/>
          <w:szCs w:val="21"/>
        </w:rPr>
      </w:pPr>
    </w:p>
    <w:p w:rsidR="007D44B6" w:rsidRPr="0004722D" w:rsidRDefault="007D44B6" w:rsidP="007D44B6">
      <w:pPr>
        <w:ind w:leftChars="200" w:left="400"/>
        <w:rPr>
          <w:rFonts w:ascii="Consolas" w:hAnsi="Consolas" w:cs="Consolas"/>
          <w:b/>
          <w:sz w:val="21"/>
          <w:szCs w:val="21"/>
        </w:rPr>
      </w:pPr>
    </w:p>
    <w:p w:rsidR="007D44B6" w:rsidRPr="0004722D" w:rsidRDefault="007D44B6" w:rsidP="007D44B6">
      <w:pPr>
        <w:pStyle w:val="4"/>
      </w:pPr>
      <w:r w:rsidRPr="0004722D">
        <w:rPr>
          <w:rFonts w:hint="eastAsia"/>
        </w:rPr>
        <w:t>短驳接口</w:t>
      </w:r>
    </w:p>
    <w:p w:rsidR="007D44B6" w:rsidRPr="0004722D" w:rsidRDefault="007D44B6" w:rsidP="007D44B6">
      <w:pPr>
        <w:ind w:leftChars="191" w:left="382"/>
        <w:rPr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</w:rPr>
        <w:t>查询实现方式：</w:t>
      </w:r>
      <w:r w:rsidRPr="0004722D">
        <w:rPr>
          <w:rFonts w:hAnsi="宋体"/>
          <w:sz w:val="21"/>
          <w:szCs w:val="21"/>
        </w:rPr>
        <w:t>WebService</w:t>
      </w:r>
    </w:p>
    <w:p w:rsidR="007D44B6" w:rsidRPr="0004722D" w:rsidRDefault="007D44B6" w:rsidP="007D44B6">
      <w:pPr>
        <w:pStyle w:val="afe"/>
        <w:ind w:leftChars="191" w:left="382"/>
        <w:rPr>
          <w:rFonts w:hAnsi="宋体" w:cs="宋体"/>
          <w:sz w:val="21"/>
          <w:szCs w:val="21"/>
        </w:rPr>
      </w:pPr>
      <w:r w:rsidRPr="0004722D">
        <w:rPr>
          <w:rFonts w:hAnsi="宋体" w:cs="宋体" w:hint="eastAsia"/>
          <w:sz w:val="21"/>
          <w:szCs w:val="21"/>
        </w:rPr>
        <w:t>对接系统：通用</w:t>
      </w:r>
    </w:p>
    <w:p w:rsidR="007D44B6" w:rsidRPr="0004722D" w:rsidRDefault="007D44B6" w:rsidP="007D44B6">
      <w:pPr>
        <w:pStyle w:val="afe"/>
        <w:ind w:leftChars="191" w:left="382"/>
        <w:rPr>
          <w:rStyle w:val="af"/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</w:rPr>
        <w:t>测试接口调用地址：</w:t>
      </w:r>
      <w:r w:rsidRPr="0004722D">
        <w:rPr>
          <w:rStyle w:val="af"/>
        </w:rPr>
        <w:t>http://shiva-omcs-russ-int.intsit.sfdc.com.cn:1080/ws/subRequireService?wsdl</w:t>
      </w:r>
    </w:p>
    <w:p w:rsidR="007D44B6" w:rsidRPr="0004722D" w:rsidRDefault="007D44B6" w:rsidP="007D44B6"/>
    <w:p w:rsidR="007D44B6" w:rsidRPr="0004722D" w:rsidRDefault="007D44B6" w:rsidP="007D44B6">
      <w:pPr>
        <w:ind w:leftChars="191" w:left="382"/>
        <w:rPr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  <w:lang w:eastAsia="en-US"/>
        </w:rPr>
        <w:t>调用接口</w:t>
      </w:r>
      <w:r w:rsidRPr="0004722D">
        <w:rPr>
          <w:rFonts w:hAnsi="宋体" w:hint="eastAsia"/>
          <w:sz w:val="21"/>
          <w:szCs w:val="21"/>
        </w:rPr>
        <w:t>：</w:t>
      </w:r>
      <w:r w:rsidRPr="0004722D">
        <w:t>savaUpdateAll</w:t>
      </w:r>
    </w:p>
    <w:p w:rsidR="007D44B6" w:rsidRPr="0004722D" w:rsidRDefault="007D44B6" w:rsidP="007D44B6">
      <w:pPr>
        <w:ind w:leftChars="191" w:left="382"/>
        <w:rPr>
          <w:rFonts w:ascii="Arial" w:hAnsi="Arial"/>
          <w:sz w:val="21"/>
          <w:szCs w:val="21"/>
        </w:rPr>
      </w:pPr>
    </w:p>
    <w:p w:rsidR="007D44B6" w:rsidRPr="0004722D" w:rsidRDefault="007D44B6" w:rsidP="007D44B6">
      <w:pPr>
        <w:ind w:leftChars="191" w:left="382"/>
        <w:rPr>
          <w:rFonts w:ascii="Arial" w:hAnsi="Arial"/>
          <w:sz w:val="21"/>
          <w:szCs w:val="21"/>
        </w:rPr>
      </w:pPr>
      <w:r w:rsidRPr="0004722D">
        <w:rPr>
          <w:rFonts w:ascii="Arial" w:hAnsi="Arial" w:hint="eastAsia"/>
          <w:sz w:val="21"/>
          <w:szCs w:val="21"/>
        </w:rPr>
        <w:t>接口参数：</w:t>
      </w:r>
    </w:p>
    <w:p w:rsidR="007D44B6" w:rsidRPr="0004722D" w:rsidRDefault="007D44B6" w:rsidP="007D44B6">
      <w:pPr>
        <w:rPr>
          <w:rFonts w:ascii="Consolas" w:hAnsi="Consolas" w:cs="Consolas"/>
          <w:sz w:val="21"/>
          <w:szCs w:val="21"/>
        </w:rPr>
      </w:pPr>
    </w:p>
    <w:tbl>
      <w:tblPr>
        <w:tblW w:w="486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1"/>
        <w:gridCol w:w="3400"/>
        <w:gridCol w:w="887"/>
        <w:gridCol w:w="2373"/>
      </w:tblGrid>
      <w:tr w:rsidR="007D44B6" w:rsidRPr="0004722D" w:rsidTr="00E95E10">
        <w:tc>
          <w:tcPr>
            <w:tcW w:w="1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D44B6" w:rsidRPr="0004722D" w:rsidRDefault="007D44B6" w:rsidP="00E95E10">
            <w:pPr>
              <w:ind w:firstLine="360"/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字段</w:t>
            </w:r>
          </w:p>
        </w:tc>
        <w:tc>
          <w:tcPr>
            <w:tcW w:w="1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D44B6" w:rsidRPr="0004722D" w:rsidRDefault="007D44B6" w:rsidP="00E95E10">
            <w:pPr>
              <w:ind w:firstLine="360"/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D44B6" w:rsidRPr="0004722D" w:rsidRDefault="007D44B6" w:rsidP="00E95E10">
            <w:pPr>
              <w:ind w:firstLine="360"/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允许为空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D44B6" w:rsidRPr="0004722D" w:rsidRDefault="007D44B6" w:rsidP="00E95E10">
            <w:pPr>
              <w:ind w:firstLine="360"/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说明</w:t>
            </w:r>
          </w:p>
        </w:tc>
      </w:tr>
      <w:tr w:rsidR="007D44B6" w:rsidRPr="0004722D" w:rsidTr="00E95E10">
        <w:tc>
          <w:tcPr>
            <w:tcW w:w="1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B6" w:rsidRPr="0004722D" w:rsidRDefault="007D44B6" w:rsidP="00E95E10">
            <w:pPr>
              <w:ind w:firstLine="360"/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addList</w:t>
            </w:r>
          </w:p>
        </w:tc>
        <w:tc>
          <w:tcPr>
            <w:tcW w:w="1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B6" w:rsidRPr="0004722D" w:rsidRDefault="007D44B6" w:rsidP="00E95E10">
            <w:pPr>
              <w:ind w:firstLine="36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List&lt;SubRequireFormDto&gt;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B6" w:rsidRPr="0004722D" w:rsidRDefault="007D44B6" w:rsidP="00E95E10">
            <w:pPr>
              <w:ind w:firstLine="36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Y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B6" w:rsidRPr="0004722D" w:rsidRDefault="007D44B6" w:rsidP="00E95E10">
            <w:pPr>
              <w:ind w:firstLine="36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新增列表</w:t>
            </w:r>
          </w:p>
        </w:tc>
      </w:tr>
      <w:tr w:rsidR="007D44B6" w:rsidRPr="0004722D" w:rsidTr="00E95E10">
        <w:tc>
          <w:tcPr>
            <w:tcW w:w="1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B6" w:rsidRPr="0004722D" w:rsidRDefault="007D44B6" w:rsidP="00E95E10">
            <w:pPr>
              <w:ind w:firstLine="360"/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updateList</w:t>
            </w:r>
          </w:p>
        </w:tc>
        <w:tc>
          <w:tcPr>
            <w:tcW w:w="1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B6" w:rsidRPr="0004722D" w:rsidRDefault="007D44B6" w:rsidP="00E95E10">
            <w:pPr>
              <w:ind w:firstLine="36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List&lt;SubRequireFormDto&gt;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B6" w:rsidRPr="0004722D" w:rsidRDefault="007D44B6" w:rsidP="00E95E10">
            <w:pPr>
              <w:ind w:firstLine="36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Y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B6" w:rsidRPr="0004722D" w:rsidRDefault="007D44B6" w:rsidP="00E95E10">
            <w:pPr>
              <w:ind w:firstLine="36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更新列表</w:t>
            </w:r>
          </w:p>
        </w:tc>
      </w:tr>
      <w:tr w:rsidR="007D44B6" w:rsidRPr="0004722D" w:rsidTr="00E95E10">
        <w:tc>
          <w:tcPr>
            <w:tcW w:w="1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B6" w:rsidRPr="0004722D" w:rsidRDefault="007D44B6" w:rsidP="00E95E10">
            <w:pPr>
              <w:ind w:firstLine="360"/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deleteList</w:t>
            </w:r>
          </w:p>
        </w:tc>
        <w:tc>
          <w:tcPr>
            <w:tcW w:w="1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B6" w:rsidRPr="0004722D" w:rsidRDefault="007D44B6" w:rsidP="00E95E10">
            <w:pPr>
              <w:ind w:firstLine="36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List&lt;SubRequireFormDto&gt;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B6" w:rsidRPr="0004722D" w:rsidRDefault="007D44B6" w:rsidP="00E95E10">
            <w:pPr>
              <w:ind w:firstLine="36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Y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B6" w:rsidRPr="0004722D" w:rsidRDefault="007D44B6" w:rsidP="00E95E10">
            <w:pPr>
              <w:ind w:firstLine="36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删除列表</w:t>
            </w:r>
          </w:p>
        </w:tc>
      </w:tr>
      <w:tr w:rsidR="007D44B6" w:rsidRPr="0004722D" w:rsidTr="00E95E10">
        <w:tc>
          <w:tcPr>
            <w:tcW w:w="1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B6" w:rsidRPr="0004722D" w:rsidRDefault="007D44B6" w:rsidP="00E95E10">
            <w:pPr>
              <w:ind w:firstLine="360"/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systemName</w:t>
            </w:r>
          </w:p>
        </w:tc>
        <w:tc>
          <w:tcPr>
            <w:tcW w:w="1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B6" w:rsidRPr="0004722D" w:rsidRDefault="007D44B6" w:rsidP="00E95E10">
            <w:pPr>
              <w:ind w:firstLineChars="200" w:firstLine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B6" w:rsidRPr="0004722D" w:rsidRDefault="007D44B6" w:rsidP="00E95E10">
            <w:pPr>
              <w:ind w:firstLine="36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N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B6" w:rsidRPr="0004722D" w:rsidRDefault="007D44B6" w:rsidP="00E95E10">
            <w:pPr>
              <w:ind w:firstLine="36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系统名称</w:t>
            </w:r>
          </w:p>
        </w:tc>
      </w:tr>
    </w:tbl>
    <w:p w:rsidR="007D44B6" w:rsidRPr="0004722D" w:rsidRDefault="007D44B6" w:rsidP="007D44B6">
      <w:pPr>
        <w:rPr>
          <w:rFonts w:ascii="Consolas" w:hAnsi="Consolas" w:cs="Consolas"/>
          <w:sz w:val="21"/>
          <w:szCs w:val="21"/>
        </w:rPr>
      </w:pPr>
    </w:p>
    <w:p w:rsidR="007D44B6" w:rsidRPr="0004722D" w:rsidRDefault="007D44B6" w:rsidP="007D44B6">
      <w:pPr>
        <w:pStyle w:val="afe"/>
        <w:rPr>
          <w:rFonts w:ascii="Consolas" w:hAnsi="Consolas" w:cs="Consolas"/>
          <w:color w:val="6A3E3E"/>
          <w:sz w:val="21"/>
          <w:szCs w:val="21"/>
        </w:rPr>
      </w:pPr>
    </w:p>
    <w:p w:rsidR="007D44B6" w:rsidRPr="0004722D" w:rsidRDefault="007D44B6" w:rsidP="007D44B6">
      <w:pPr>
        <w:ind w:leftChars="200" w:left="400"/>
        <w:rPr>
          <w:rFonts w:ascii="Consolas" w:hAnsi="Consolas" w:cs="Consolas"/>
          <w:b/>
          <w:sz w:val="21"/>
          <w:szCs w:val="21"/>
        </w:rPr>
      </w:pPr>
      <w:r w:rsidRPr="0004722D">
        <w:rPr>
          <w:rFonts w:ascii="Consolas" w:hAnsi="Consolas" w:cs="Consolas" w:hint="eastAsia"/>
          <w:b/>
          <w:sz w:val="21"/>
          <w:szCs w:val="21"/>
        </w:rPr>
        <w:t>输出结果：</w:t>
      </w:r>
      <w:r w:rsidRPr="0004722D">
        <w:rPr>
          <w:rFonts w:ascii="Consolas" w:hAnsi="Consolas" w:cs="Consolas"/>
          <w:b/>
          <w:sz w:val="21"/>
          <w:szCs w:val="21"/>
        </w:rPr>
        <w:t xml:space="preserve"> List&lt;</w:t>
      </w:r>
      <w:r w:rsidRPr="0004722D">
        <w:rPr>
          <w:rFonts w:ascii="Consolas" w:hAnsi="Consolas" w:cs="Consolas"/>
          <w:sz w:val="21"/>
          <w:szCs w:val="21"/>
        </w:rPr>
        <w:t xml:space="preserve"> SubRequireDto</w:t>
      </w:r>
      <w:r w:rsidRPr="0004722D">
        <w:rPr>
          <w:rFonts w:ascii="Consolas" w:hAnsi="Consolas" w:cs="Consolas"/>
          <w:b/>
          <w:sz w:val="21"/>
          <w:szCs w:val="21"/>
        </w:rPr>
        <w:t xml:space="preserve"> &gt; </w:t>
      </w:r>
    </w:p>
    <w:p w:rsidR="007D44B6" w:rsidRPr="0004722D" w:rsidRDefault="007D44B6" w:rsidP="007D44B6">
      <w:pPr>
        <w:pStyle w:val="afe"/>
        <w:rPr>
          <w:rFonts w:ascii="Consolas" w:hAnsi="Consolas" w:cs="Consolas"/>
          <w:color w:val="6A3E3E"/>
          <w:sz w:val="21"/>
          <w:szCs w:val="21"/>
        </w:rPr>
      </w:pPr>
    </w:p>
    <w:p w:rsidR="007D44B6" w:rsidRPr="0004722D" w:rsidRDefault="007D44B6" w:rsidP="007D44B6">
      <w:pPr>
        <w:pStyle w:val="afe"/>
        <w:ind w:left="851" w:firstLine="422"/>
        <w:rPr>
          <w:rFonts w:ascii="Arial" w:hAnsi="Arial"/>
          <w:b/>
          <w:sz w:val="21"/>
          <w:szCs w:val="21"/>
        </w:rPr>
      </w:pPr>
      <w:r w:rsidRPr="0004722D">
        <w:rPr>
          <w:rFonts w:ascii="Arial" w:hAnsi="Arial" w:hint="eastAsia"/>
          <w:b/>
          <w:sz w:val="21"/>
          <w:szCs w:val="21"/>
        </w:rPr>
        <w:t>接口说明：</w:t>
      </w:r>
    </w:p>
    <w:p w:rsidR="007D44B6" w:rsidRPr="0004722D" w:rsidRDefault="007D44B6" w:rsidP="007D44B6">
      <w:pPr>
        <w:pStyle w:val="afe"/>
        <w:widowControl/>
        <w:numPr>
          <w:ilvl w:val="0"/>
          <w:numId w:val="9"/>
        </w:numPr>
        <w:spacing w:line="240" w:lineRule="auto"/>
        <w:ind w:firstLineChars="0"/>
        <w:contextualSpacing/>
        <w:rPr>
          <w:rFonts w:ascii="Calibri" w:hAnsi="Calibri"/>
          <w:sz w:val="21"/>
          <w:szCs w:val="21"/>
        </w:rPr>
      </w:pPr>
      <w:r w:rsidRPr="0004722D">
        <w:rPr>
          <w:rFonts w:hint="eastAsia"/>
          <w:sz w:val="21"/>
          <w:szCs w:val="21"/>
        </w:rPr>
        <w:t>新增对象：同计划需求新增接口对象</w:t>
      </w:r>
    </w:p>
    <w:p w:rsidR="007D44B6" w:rsidRPr="0004722D" w:rsidRDefault="007D44B6" w:rsidP="007D44B6">
      <w:pPr>
        <w:pStyle w:val="afe"/>
        <w:widowControl/>
        <w:numPr>
          <w:ilvl w:val="0"/>
          <w:numId w:val="9"/>
        </w:numPr>
        <w:spacing w:line="240" w:lineRule="auto"/>
        <w:ind w:firstLineChars="0"/>
        <w:contextualSpacing/>
        <w:rPr>
          <w:sz w:val="21"/>
          <w:szCs w:val="21"/>
        </w:rPr>
      </w:pPr>
      <w:r w:rsidRPr="0004722D">
        <w:rPr>
          <w:rFonts w:hint="eastAsia"/>
          <w:sz w:val="21"/>
          <w:szCs w:val="21"/>
        </w:rPr>
        <w:t>更新对象：同计划需求修改接口对象</w:t>
      </w:r>
    </w:p>
    <w:p w:rsidR="007D44B6" w:rsidRPr="0004722D" w:rsidRDefault="007D44B6" w:rsidP="007D44B6">
      <w:pPr>
        <w:pStyle w:val="afe"/>
        <w:widowControl/>
        <w:numPr>
          <w:ilvl w:val="0"/>
          <w:numId w:val="9"/>
        </w:numPr>
        <w:spacing w:line="240" w:lineRule="auto"/>
        <w:ind w:firstLineChars="0"/>
        <w:contextualSpacing/>
        <w:rPr>
          <w:sz w:val="21"/>
          <w:szCs w:val="21"/>
        </w:rPr>
      </w:pPr>
      <w:r w:rsidRPr="0004722D">
        <w:rPr>
          <w:rFonts w:hint="eastAsia"/>
          <w:sz w:val="21"/>
          <w:szCs w:val="21"/>
        </w:rPr>
        <w:t>删除对象：</w:t>
      </w:r>
      <w:r w:rsidRPr="0004722D">
        <w:rPr>
          <w:rFonts w:ascii="Consolas" w:hAnsi="Consolas" w:cs="Consolas"/>
          <w:sz w:val="21"/>
          <w:szCs w:val="21"/>
        </w:rPr>
        <w:t>lineRequireId</w:t>
      </w:r>
      <w:r w:rsidRPr="0004722D">
        <w:rPr>
          <w:rFonts w:ascii="Consolas" w:hAnsi="Consolas" w:cs="Consolas" w:hint="eastAsia"/>
          <w:sz w:val="21"/>
          <w:szCs w:val="21"/>
        </w:rPr>
        <w:t>，</w:t>
      </w:r>
      <w:r w:rsidRPr="0004722D">
        <w:rPr>
          <w:rFonts w:ascii="Consolas" w:hAnsi="Consolas" w:cs="Consolas"/>
          <w:sz w:val="21"/>
          <w:szCs w:val="21"/>
        </w:rPr>
        <w:t>requireChangeReason</w:t>
      </w:r>
      <w:r w:rsidR="004E63EF" w:rsidRPr="0004722D">
        <w:rPr>
          <w:rFonts w:ascii="Consolas" w:hAnsi="Consolas" w:cs="Consolas" w:hint="eastAsia"/>
          <w:sz w:val="21"/>
          <w:szCs w:val="21"/>
        </w:rPr>
        <w:t xml:space="preserve"> </w:t>
      </w:r>
      <w:r w:rsidRPr="0004722D">
        <w:rPr>
          <w:rFonts w:ascii="Consolas" w:hAnsi="Consolas" w:cs="Consolas" w:hint="eastAsia"/>
          <w:sz w:val="21"/>
          <w:szCs w:val="21"/>
        </w:rPr>
        <w:t>，</w:t>
      </w:r>
      <w:r w:rsidRPr="0004722D">
        <w:rPr>
          <w:rFonts w:ascii="Consolas" w:hAnsi="Consolas" w:cs="Consolas"/>
          <w:sz w:val="21"/>
          <w:szCs w:val="21"/>
        </w:rPr>
        <w:t xml:space="preserve">updater </w:t>
      </w:r>
      <w:r w:rsidRPr="0004722D">
        <w:rPr>
          <w:rFonts w:ascii="Consolas" w:hAnsi="Consolas" w:cs="Consolas" w:hint="eastAsia"/>
          <w:sz w:val="21"/>
          <w:szCs w:val="21"/>
        </w:rPr>
        <w:t>为必填字段</w:t>
      </w:r>
    </w:p>
    <w:p w:rsidR="007D44B6" w:rsidRPr="0004722D" w:rsidRDefault="007D44B6" w:rsidP="007D44B6">
      <w:pPr>
        <w:rPr>
          <w:rFonts w:ascii="Consolas" w:hAnsi="Consolas" w:cs="Consolas"/>
          <w:color w:val="6A3E3E"/>
          <w:sz w:val="21"/>
          <w:szCs w:val="21"/>
        </w:rPr>
      </w:pPr>
    </w:p>
    <w:p w:rsidR="004E63EF" w:rsidRPr="0004722D" w:rsidRDefault="004E63EF" w:rsidP="004E63EF">
      <w:pPr>
        <w:pStyle w:val="afe"/>
        <w:rPr>
          <w:rFonts w:ascii="Consolas" w:hAnsi="Consolas" w:cs="Consolas"/>
          <w:sz w:val="21"/>
          <w:szCs w:val="21"/>
        </w:rPr>
      </w:pPr>
      <w:r w:rsidRPr="0004722D">
        <w:rPr>
          <w:rFonts w:ascii="Consolas" w:hAnsi="Consolas" w:cs="Consolas" w:hint="eastAsia"/>
          <w:color w:val="6A3E3E"/>
          <w:sz w:val="21"/>
          <w:szCs w:val="21"/>
        </w:rPr>
        <w:t>需求变更原因类型</w:t>
      </w:r>
      <w:r w:rsidRPr="0004722D">
        <w:rPr>
          <w:rFonts w:ascii="Consolas" w:hAnsi="Consolas" w:cs="Consolas"/>
          <w:sz w:val="21"/>
          <w:szCs w:val="21"/>
        </w:rPr>
        <w:t>requireChangeReason</w:t>
      </w:r>
      <w:hyperlink w:anchor="_需求变更原因类型" w:history="1">
        <w:r w:rsidRPr="0004722D">
          <w:rPr>
            <w:rStyle w:val="af"/>
            <w:rFonts w:ascii="Consolas" w:hAnsi="Consolas" w:cs="Consolas" w:hint="eastAsia"/>
            <w:sz w:val="21"/>
            <w:szCs w:val="21"/>
          </w:rPr>
          <w:t>（点击查看）</w:t>
        </w:r>
      </w:hyperlink>
    </w:p>
    <w:p w:rsidR="004E63EF" w:rsidRPr="0004722D" w:rsidRDefault="004E63EF" w:rsidP="007D44B6">
      <w:pPr>
        <w:pStyle w:val="afe"/>
        <w:rPr>
          <w:rFonts w:ascii="Consolas" w:hAnsi="Consolas" w:cs="Consolas"/>
          <w:color w:val="6A3E3E"/>
          <w:sz w:val="21"/>
          <w:szCs w:val="21"/>
        </w:rPr>
      </w:pPr>
    </w:p>
    <w:p w:rsidR="00954344" w:rsidRPr="0004722D" w:rsidRDefault="004E63EF" w:rsidP="007D44B6">
      <w:pPr>
        <w:pStyle w:val="afe"/>
        <w:rPr>
          <w:rFonts w:ascii="Consolas" w:hAnsi="Consolas" w:cs="Consolas"/>
          <w:color w:val="6A3E3E"/>
          <w:sz w:val="21"/>
          <w:szCs w:val="21"/>
        </w:rPr>
      </w:pPr>
      <w:r w:rsidRPr="0004722D">
        <w:rPr>
          <w:rFonts w:ascii="Consolas" w:hAnsi="Consolas" w:cs="Consolas" w:hint="eastAsia"/>
          <w:color w:val="6A3E3E"/>
          <w:sz w:val="21"/>
          <w:szCs w:val="21"/>
        </w:rPr>
        <w:t xml:space="preserve"> </w:t>
      </w:r>
    </w:p>
    <w:p w:rsidR="00954344" w:rsidRPr="0004722D" w:rsidRDefault="00954344" w:rsidP="00954344">
      <w:pPr>
        <w:rPr>
          <w:lang w:val="x-none"/>
        </w:rPr>
      </w:pPr>
    </w:p>
    <w:p w:rsidR="00A13DCA" w:rsidRPr="0004722D" w:rsidRDefault="00A13DCA" w:rsidP="00D47857">
      <w:pPr>
        <w:pStyle w:val="3"/>
      </w:pPr>
      <w:r w:rsidRPr="0004722D">
        <w:rPr>
          <w:rFonts w:hint="eastAsia"/>
        </w:rPr>
        <w:t>规划需求接口</w:t>
      </w:r>
    </w:p>
    <w:p w:rsidR="00E8195E" w:rsidRPr="0004722D" w:rsidRDefault="00E8195E" w:rsidP="00E8195E">
      <w:pPr>
        <w:ind w:leftChars="191" w:left="382"/>
        <w:rPr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</w:rPr>
        <w:t>查询实现方式：</w:t>
      </w:r>
      <w:r w:rsidRPr="0004722D">
        <w:rPr>
          <w:rFonts w:hAnsi="宋体"/>
          <w:sz w:val="21"/>
          <w:szCs w:val="21"/>
        </w:rPr>
        <w:t>WebService</w:t>
      </w:r>
    </w:p>
    <w:p w:rsidR="00E8195E" w:rsidRPr="0004722D" w:rsidRDefault="00E8195E" w:rsidP="00E8195E">
      <w:pPr>
        <w:pStyle w:val="afe"/>
        <w:ind w:leftChars="191" w:left="382"/>
        <w:rPr>
          <w:rFonts w:hAnsi="宋体" w:cs="宋体"/>
          <w:sz w:val="21"/>
          <w:szCs w:val="21"/>
        </w:rPr>
      </w:pPr>
      <w:r w:rsidRPr="0004722D">
        <w:rPr>
          <w:rFonts w:hAnsi="宋体" w:cs="宋体" w:hint="eastAsia"/>
          <w:sz w:val="21"/>
          <w:szCs w:val="21"/>
        </w:rPr>
        <w:t>对接系统：通用</w:t>
      </w:r>
    </w:p>
    <w:p w:rsidR="00E8195E" w:rsidRPr="0004722D" w:rsidRDefault="00E8195E" w:rsidP="00E8195E">
      <w:pPr>
        <w:pStyle w:val="afe"/>
        <w:ind w:leftChars="191" w:left="382"/>
        <w:rPr>
          <w:rFonts w:hAnsi="宋体"/>
          <w:color w:val="0000FF"/>
          <w:sz w:val="21"/>
          <w:szCs w:val="21"/>
          <w:u w:val="single"/>
        </w:rPr>
      </w:pPr>
      <w:r w:rsidRPr="0004722D">
        <w:rPr>
          <w:rFonts w:hAnsi="宋体" w:hint="eastAsia"/>
          <w:sz w:val="21"/>
          <w:szCs w:val="21"/>
        </w:rPr>
        <w:t>测试接口调用地址：</w:t>
      </w:r>
      <w:r w:rsidRPr="0004722D">
        <w:rPr>
          <w:rStyle w:val="af"/>
        </w:rPr>
        <w:t>http://shiva-omcs-russ-int.intsit.sfdc.com.cn:1080/ws/periodicLineRequireService?wsdl</w:t>
      </w:r>
    </w:p>
    <w:p w:rsidR="00A13DCA" w:rsidRPr="0004722D" w:rsidRDefault="00A13DCA" w:rsidP="00A13DCA">
      <w:pPr>
        <w:pStyle w:val="4"/>
      </w:pPr>
      <w:bookmarkStart w:id="9" w:name="_规划需求单条新增、修改_接口"/>
      <w:bookmarkEnd w:id="9"/>
      <w:r w:rsidRPr="0004722D">
        <w:rPr>
          <w:rFonts w:hint="eastAsia"/>
        </w:rPr>
        <w:t>规划需求单条新增、修改 接口</w:t>
      </w:r>
    </w:p>
    <w:p w:rsidR="009F1AE9" w:rsidRPr="0004722D" w:rsidRDefault="009F1AE9" w:rsidP="009F1AE9">
      <w:pPr>
        <w:ind w:leftChars="191" w:left="382"/>
        <w:rPr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</w:rPr>
        <w:t>查询实现方式：</w:t>
      </w:r>
      <w:r w:rsidRPr="0004722D">
        <w:rPr>
          <w:rFonts w:hAnsi="宋体"/>
          <w:sz w:val="21"/>
          <w:szCs w:val="21"/>
        </w:rPr>
        <w:t>WebService</w:t>
      </w:r>
    </w:p>
    <w:p w:rsidR="009F1AE9" w:rsidRPr="0004722D" w:rsidRDefault="009F1AE9" w:rsidP="009F1AE9">
      <w:pPr>
        <w:pStyle w:val="afe"/>
        <w:ind w:leftChars="191" w:left="382"/>
        <w:rPr>
          <w:rFonts w:hAnsi="宋体" w:cs="宋体"/>
          <w:sz w:val="21"/>
          <w:szCs w:val="21"/>
        </w:rPr>
      </w:pPr>
      <w:r w:rsidRPr="0004722D">
        <w:rPr>
          <w:rFonts w:hAnsi="宋体" w:cs="宋体" w:hint="eastAsia"/>
          <w:sz w:val="21"/>
          <w:szCs w:val="21"/>
        </w:rPr>
        <w:t>对接系统：通用</w:t>
      </w:r>
    </w:p>
    <w:p w:rsidR="009F1AE9" w:rsidRPr="0004722D" w:rsidRDefault="009F1AE9" w:rsidP="009F1AE9">
      <w:pPr>
        <w:pStyle w:val="afe"/>
        <w:ind w:leftChars="191" w:left="382"/>
        <w:rPr>
          <w:rFonts w:hAnsi="宋体"/>
          <w:color w:val="0000FF"/>
          <w:sz w:val="21"/>
          <w:szCs w:val="21"/>
          <w:u w:val="single"/>
        </w:rPr>
      </w:pPr>
      <w:r w:rsidRPr="0004722D">
        <w:rPr>
          <w:rFonts w:hAnsi="宋体" w:hint="eastAsia"/>
          <w:sz w:val="21"/>
          <w:szCs w:val="21"/>
        </w:rPr>
        <w:t>测试接口调用地址：</w:t>
      </w:r>
      <w:r w:rsidRPr="0004722D">
        <w:rPr>
          <w:rStyle w:val="af"/>
        </w:rPr>
        <w:t>http://shiva-omcs-russ-int.intsit.sfdc.com.cn:1080/ws/periodicLineRequireService?wsdl</w:t>
      </w:r>
    </w:p>
    <w:p w:rsidR="009F1AE9" w:rsidRPr="0004722D" w:rsidRDefault="009F1AE9" w:rsidP="009F1AE9"/>
    <w:p w:rsidR="00A13DCA" w:rsidRPr="0004722D" w:rsidRDefault="00A13DCA" w:rsidP="00A13DCA">
      <w:pPr>
        <w:ind w:leftChars="191" w:left="382"/>
        <w:rPr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</w:rPr>
        <w:t>调用接口：</w:t>
      </w:r>
      <w:r w:rsidRPr="0004722D">
        <w:rPr>
          <w:rFonts w:hAnsi="宋体"/>
          <w:sz w:val="21"/>
          <w:szCs w:val="21"/>
        </w:rPr>
        <w:t>save</w:t>
      </w:r>
    </w:p>
    <w:p w:rsidR="00A13DCA" w:rsidRPr="0004722D" w:rsidRDefault="00A13DCA" w:rsidP="00A13DCA">
      <w:pPr>
        <w:ind w:leftChars="191" w:left="382"/>
        <w:rPr>
          <w:rFonts w:ascii="Arial" w:hAnsi="Arial"/>
          <w:sz w:val="21"/>
          <w:szCs w:val="21"/>
        </w:rPr>
      </w:pPr>
    </w:p>
    <w:p w:rsidR="00A13DCA" w:rsidRPr="0004722D" w:rsidRDefault="00A13DCA" w:rsidP="00A13DCA">
      <w:pPr>
        <w:ind w:leftChars="191" w:left="382"/>
        <w:rPr>
          <w:rFonts w:ascii="Arial" w:hAnsi="Arial"/>
          <w:sz w:val="21"/>
          <w:szCs w:val="21"/>
        </w:rPr>
      </w:pPr>
      <w:r w:rsidRPr="0004722D">
        <w:rPr>
          <w:rFonts w:ascii="Arial" w:hAnsi="Arial" w:hint="eastAsia"/>
          <w:sz w:val="21"/>
          <w:szCs w:val="21"/>
        </w:rPr>
        <w:t>输入参数：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7"/>
        <w:gridCol w:w="2990"/>
        <w:gridCol w:w="1028"/>
        <w:gridCol w:w="2541"/>
      </w:tblGrid>
      <w:tr w:rsidR="00A13DCA" w:rsidRPr="0004722D" w:rsidTr="00D80D84"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字段</w:t>
            </w:r>
          </w:p>
        </w:tc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允许为空</w:t>
            </w:r>
          </w:p>
        </w:tc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说明</w:t>
            </w:r>
          </w:p>
        </w:tc>
      </w:tr>
      <w:tr w:rsidR="00A13DCA" w:rsidRPr="0004722D" w:rsidTr="00D80D84"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mainLineBaseInfoParamDto</w:t>
            </w:r>
          </w:p>
        </w:tc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MainLineBaseInfoParamDto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入参对象</w:t>
            </w:r>
          </w:p>
        </w:tc>
      </w:tr>
    </w:tbl>
    <w:p w:rsidR="00A13DCA" w:rsidRPr="0004722D" w:rsidRDefault="00A13DCA" w:rsidP="00A13DCA">
      <w:pPr>
        <w:ind w:firstLineChars="200" w:firstLine="420"/>
        <w:rPr>
          <w:rFonts w:ascii="Consolas" w:hAnsi="Consolas" w:cs="Consolas"/>
          <w:sz w:val="21"/>
          <w:szCs w:val="21"/>
        </w:rPr>
      </w:pPr>
      <w:r w:rsidRPr="0004722D">
        <w:rPr>
          <w:rFonts w:ascii="Consolas" w:hAnsi="Consolas" w:cs="Consolas" w:hint="eastAsia"/>
          <w:sz w:val="21"/>
          <w:szCs w:val="21"/>
        </w:rPr>
        <w:t>输出参数：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62"/>
        <w:gridCol w:w="992"/>
        <w:gridCol w:w="2522"/>
      </w:tblGrid>
      <w:tr w:rsidR="00A13DCA" w:rsidRPr="0004722D" w:rsidTr="00D80D84">
        <w:tc>
          <w:tcPr>
            <w:tcW w:w="3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允许为空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说明</w:t>
            </w:r>
          </w:p>
        </w:tc>
      </w:tr>
      <w:tr w:rsidR="00A13DCA" w:rsidRPr="0004722D" w:rsidTr="00D80D84">
        <w:tc>
          <w:tcPr>
            <w:tcW w:w="3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ResultDto&lt;MainLineBaseInfoResultDto&gt;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结果对象</w:t>
            </w:r>
          </w:p>
        </w:tc>
      </w:tr>
    </w:tbl>
    <w:p w:rsidR="00A13DCA" w:rsidRPr="0004722D" w:rsidRDefault="00A13DCA" w:rsidP="00A13DCA">
      <w:pPr>
        <w:rPr>
          <w:rFonts w:ascii="Consolas" w:hAnsi="Consolas" w:cs="Consolas"/>
          <w:sz w:val="21"/>
          <w:szCs w:val="21"/>
        </w:rPr>
      </w:pPr>
    </w:p>
    <w:p w:rsidR="00A13DCA" w:rsidRPr="0004722D" w:rsidRDefault="00A13DCA" w:rsidP="00A13DCA">
      <w:pPr>
        <w:rPr>
          <w:rFonts w:ascii="Consolas" w:hAnsi="Consolas" w:cs="Consolas"/>
          <w:sz w:val="21"/>
          <w:szCs w:val="21"/>
        </w:rPr>
      </w:pPr>
    </w:p>
    <w:p w:rsidR="00A13DCA" w:rsidRPr="0004722D" w:rsidRDefault="00A13DCA" w:rsidP="00A13DCA">
      <w:pPr>
        <w:rPr>
          <w:rFonts w:ascii="Consolas" w:hAnsi="Consolas" w:cs="Consolas"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MainLineBaseInfoParamDto</w:t>
      </w:r>
      <w:r w:rsidRPr="0004722D">
        <w:rPr>
          <w:rFonts w:ascii="Consolas" w:hAnsi="Consolas" w:cs="Consolas" w:hint="eastAsia"/>
          <w:sz w:val="21"/>
          <w:szCs w:val="21"/>
        </w:rPr>
        <w:t>线路主信息入参接口类：</w:t>
      </w:r>
    </w:p>
    <w:p w:rsidR="00A13DCA" w:rsidRPr="0004722D" w:rsidRDefault="00A13DCA" w:rsidP="00A13DCA">
      <w:pPr>
        <w:rPr>
          <w:lang w:val="x-none"/>
        </w:rPr>
      </w:pPr>
      <w:r w:rsidRPr="0004722D">
        <w:rPr>
          <w:rFonts w:ascii="Consolas" w:hAnsi="Consolas" w:cs="Consolas" w:hint="eastAsia"/>
          <w:color w:val="000000"/>
          <w:sz w:val="21"/>
          <w:szCs w:val="21"/>
        </w:rPr>
        <w:t xml:space="preserve">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7"/>
        <w:gridCol w:w="1276"/>
        <w:gridCol w:w="850"/>
        <w:gridCol w:w="5073"/>
      </w:tblGrid>
      <w:tr w:rsidR="00A13DCA" w:rsidRPr="0004722D" w:rsidTr="00D80D84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字段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允许为空</w:t>
            </w:r>
          </w:p>
        </w:tc>
        <w:tc>
          <w:tcPr>
            <w:tcW w:w="2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说明</w:t>
            </w:r>
          </w:p>
        </w:tc>
      </w:tr>
      <w:tr w:rsidR="00A13DCA" w:rsidRPr="0004722D" w:rsidTr="00D80D84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srcZoneCode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始发网点</w:t>
            </w:r>
          </w:p>
        </w:tc>
      </w:tr>
      <w:tr w:rsidR="00A13DCA" w:rsidRPr="0004722D" w:rsidTr="00D80D84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destZoneCode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目的网点</w:t>
            </w:r>
          </w:p>
        </w:tc>
      </w:tr>
      <w:tr w:rsidR="00A13DCA" w:rsidRPr="0004722D" w:rsidTr="00D80D84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departTm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发出时间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(HHmm)</w:t>
            </w:r>
          </w:p>
        </w:tc>
      </w:tr>
      <w:tr w:rsidR="00A13DCA" w:rsidRPr="0004722D" w:rsidTr="00D80D84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applyDays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1590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适用工作日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(1234567)</w:t>
            </w:r>
          </w:p>
        </w:tc>
      </w:tr>
      <w:tr w:rsidR="00A13DCA" w:rsidRPr="0004722D" w:rsidTr="00D80D84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effectiveTm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Date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资源生效时间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(YYYY-MM-DD)</w:t>
            </w:r>
          </w:p>
        </w:tc>
      </w:tr>
      <w:tr w:rsidR="00A13DCA" w:rsidRPr="0004722D" w:rsidTr="00D80D84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invalidTm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720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Date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资源失效时间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(YYYY-MM-DD)</w:t>
            </w:r>
          </w:p>
        </w:tc>
      </w:tr>
      <w:tr w:rsidR="00A13DCA" w:rsidRPr="0004722D" w:rsidTr="00D80D84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requireCategory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Long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79343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需求类别</w:t>
            </w:r>
            <w:r w:rsidR="00793437" w:rsidRPr="0004722D">
              <w:rPr>
                <w:rFonts w:ascii="Consolas" w:hAnsi="Consolas" w:cs="Consolas" w:hint="eastAsia"/>
                <w:sz w:val="21"/>
                <w:szCs w:val="21"/>
              </w:rPr>
              <w:t xml:space="preserve"> </w:t>
            </w:r>
            <w:hyperlink w:anchor="_需求类别" w:history="1">
              <w:r w:rsidRPr="0004722D">
                <w:rPr>
                  <w:rStyle w:val="af"/>
                  <w:rFonts w:ascii="Consolas" w:hAnsi="Consolas" w:cs="Consolas" w:hint="eastAsia"/>
                  <w:sz w:val="21"/>
                  <w:szCs w:val="21"/>
                </w:rPr>
                <w:t>(</w:t>
              </w:r>
              <w:r w:rsidR="00793437" w:rsidRPr="0004722D">
                <w:rPr>
                  <w:rStyle w:val="af"/>
                  <w:rFonts w:ascii="Consolas" w:hAnsi="Consolas" w:cs="Consolas" w:hint="eastAsia"/>
                  <w:sz w:val="21"/>
                  <w:szCs w:val="21"/>
                </w:rPr>
                <w:t>点击查看</w:t>
              </w:r>
              <w:r w:rsidRPr="0004722D">
                <w:rPr>
                  <w:rStyle w:val="af"/>
                  <w:rFonts w:ascii="Consolas" w:hAnsi="Consolas" w:cs="Consolas" w:hint="eastAsia"/>
                  <w:sz w:val="21"/>
                  <w:szCs w:val="21"/>
                </w:rPr>
                <w:t>)</w:t>
              </w:r>
            </w:hyperlink>
          </w:p>
        </w:tc>
      </w:tr>
      <w:tr w:rsidR="00A13DCA" w:rsidRPr="0004722D" w:rsidTr="00D80D84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importFlag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720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Integer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数据来源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(0=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omcs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界面新增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,1=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omcs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界面导入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,8=DDS)</w:t>
            </w:r>
          </w:p>
        </w:tc>
      </w:tr>
      <w:tr w:rsidR="00A13DCA" w:rsidRPr="0004722D" w:rsidTr="00D80D84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isSpecial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735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Integer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是否专项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(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0=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否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、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1=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大客户、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2=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项目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)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，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 xml:space="preserve"> 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如果为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1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则大客户编码必填，如果为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2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则项目编码必填</w:t>
            </w:r>
          </w:p>
        </w:tc>
      </w:tr>
      <w:tr w:rsidR="00A13DCA" w:rsidRPr="0004722D" w:rsidTr="00D80D84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requireChangeCategory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Long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8455CC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需求变更</w:t>
            </w:r>
            <w:r w:rsidR="008455CC" w:rsidRPr="0004722D">
              <w:rPr>
                <w:rFonts w:ascii="Consolas" w:hAnsi="Consolas" w:cs="Consolas" w:hint="eastAsia"/>
                <w:sz w:val="21"/>
                <w:szCs w:val="21"/>
              </w:rPr>
              <w:t>原因类型</w:t>
            </w:r>
            <w:r w:rsidR="008455CC" w:rsidRPr="0004722D">
              <w:rPr>
                <w:rFonts w:ascii="Consolas" w:hAnsi="Consolas" w:cs="Consolas" w:hint="eastAsia"/>
                <w:sz w:val="21"/>
                <w:szCs w:val="21"/>
              </w:rPr>
              <w:t xml:space="preserve"> </w:t>
            </w:r>
            <w:hyperlink w:anchor="_需求变更原因类型" w:history="1">
              <w:r w:rsidRPr="0004722D">
                <w:rPr>
                  <w:rStyle w:val="af"/>
                  <w:rFonts w:ascii="Consolas" w:hAnsi="Consolas" w:cs="Consolas" w:hint="eastAsia"/>
                  <w:sz w:val="21"/>
                  <w:szCs w:val="21"/>
                </w:rPr>
                <w:t>(</w:t>
              </w:r>
              <w:r w:rsidR="008455CC" w:rsidRPr="0004722D">
                <w:rPr>
                  <w:rStyle w:val="af"/>
                  <w:rFonts w:ascii="Consolas" w:hAnsi="Consolas" w:cs="Consolas" w:hint="eastAsia"/>
                  <w:sz w:val="21"/>
                  <w:szCs w:val="21"/>
                </w:rPr>
                <w:t>点击查看</w:t>
              </w:r>
              <w:r w:rsidRPr="0004722D">
                <w:rPr>
                  <w:rStyle w:val="af"/>
                  <w:rFonts w:ascii="Consolas" w:hAnsi="Consolas" w:cs="Consolas" w:hint="eastAsia"/>
                  <w:sz w:val="21"/>
                  <w:szCs w:val="21"/>
                </w:rPr>
                <w:t>)</w:t>
              </w:r>
            </w:hyperlink>
          </w:p>
        </w:tc>
      </w:tr>
      <w:tr w:rsidR="00A13DCA" w:rsidRPr="0004722D" w:rsidTr="00D80D84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editReason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980082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需求变更原因说明</w:t>
            </w:r>
          </w:p>
        </w:tc>
      </w:tr>
      <w:tr w:rsidR="00A13DCA" w:rsidRPr="0004722D" w:rsidTr="00D80D84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mainLineCapacityInfoParamDtoList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List&lt;MainLineCapacityInfoParamDto&gt;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运能信息列表对象</w:t>
            </w:r>
          </w:p>
        </w:tc>
      </w:tr>
      <w:tr w:rsidR="00A13DCA" w:rsidRPr="0004722D" w:rsidTr="00D80D84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mainLineId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Long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2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主线路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id(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需求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ID)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,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修改必填</w:t>
            </w:r>
          </w:p>
        </w:tc>
      </w:tr>
      <w:tr w:rsidR="00A13DCA" w:rsidRPr="0004722D" w:rsidTr="00D80D84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updateBy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2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修改人工号，修改必填</w:t>
            </w:r>
          </w:p>
        </w:tc>
      </w:tr>
      <w:tr w:rsidR="00A13DCA" w:rsidRPr="0004722D" w:rsidTr="00D80D84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creator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2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创建人工号，新增必填</w:t>
            </w:r>
          </w:p>
        </w:tc>
      </w:tr>
      <w:tr w:rsidR="00A13DCA" w:rsidRPr="0004722D" w:rsidTr="00D80D84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cvyName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2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运力名称</w:t>
            </w:r>
          </w:p>
        </w:tc>
      </w:tr>
      <w:tr w:rsidR="00A13DCA" w:rsidRPr="0004722D" w:rsidTr="00D80D84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transportLevel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Integer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2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1140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运输等级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(1=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一级运输、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2=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二级运输、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3=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三级运输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)</w:t>
            </w:r>
          </w:p>
        </w:tc>
      </w:tr>
      <w:tr w:rsidR="00A13DCA" w:rsidRPr="0004722D" w:rsidTr="00D80D84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lastestArriveTm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2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最晚到车时间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(HHmm)</w:t>
            </w:r>
          </w:p>
        </w:tc>
      </w:tr>
      <w:tr w:rsidR="00A13DCA" w:rsidRPr="0004722D" w:rsidTr="00D80D84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srcNotZoneId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Long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2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发出网点对应的地址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ID</w:t>
            </w:r>
          </w:p>
        </w:tc>
      </w:tr>
      <w:tr w:rsidR="00A13DCA" w:rsidRPr="0004722D" w:rsidTr="00D80D84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destNotZoneId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Long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2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780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到达网点对应的地址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ID</w:t>
            </w:r>
          </w:p>
        </w:tc>
      </w:tr>
      <w:tr w:rsidR="00A13DCA" w:rsidRPr="0004722D" w:rsidTr="00D80D84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bigCustomerCode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2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大客户编码</w:t>
            </w:r>
          </w:p>
        </w:tc>
      </w:tr>
      <w:tr w:rsidR="00A13DCA" w:rsidRPr="0004722D" w:rsidTr="00D80D84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projectCode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2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项目编码</w:t>
            </w:r>
          </w:p>
        </w:tc>
      </w:tr>
      <w:tr w:rsidR="00A13DCA" w:rsidRPr="0004722D" w:rsidTr="00D80D84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uuid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2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唯一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ID</w:t>
            </w:r>
          </w:p>
        </w:tc>
      </w:tr>
      <w:tr w:rsidR="00A13DCA" w:rsidRPr="0004722D" w:rsidTr="00D80D84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distances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2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里程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(KM),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当不需要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omcs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计算时必填。如线路为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A-B-C-D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，则需要填写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A-B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、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 xml:space="preserve"> B-C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、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 xml:space="preserve"> C-D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三段的里程，英文逗号隔开（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eg:100,120,200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）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,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若里程填写了则时长必须填写且填写的个数必须与时长个数一致。</w:t>
            </w:r>
          </w:p>
        </w:tc>
      </w:tr>
      <w:tr w:rsidR="00A13DCA" w:rsidRPr="0004722D" w:rsidTr="00D80D84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times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2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时长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(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分钟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) ,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当不需要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omcs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计算时必填。如线路为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A-B-C-D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，则需要填写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A-B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、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 xml:space="preserve"> B-C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、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 xml:space="preserve"> C-D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三段的时长，英文逗号隔开（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eg:70,100,130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）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,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若时长填写了则里程必须填写且填写的个数必须与里程个数一致。</w:t>
            </w:r>
          </w:p>
        </w:tc>
      </w:tr>
      <w:tr w:rsidR="00A13DCA" w:rsidRPr="0004722D" w:rsidTr="00D80D84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mainLinePassZoneInfoParamDtoList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List&lt;MainLinePassZoneInfoParamDto&gt;</w:t>
            </w:r>
          </w:p>
          <w:p w:rsidR="00A13DCA" w:rsidRPr="0004722D" w:rsidRDefault="00A13DCA" w:rsidP="00D80D84">
            <w:pPr>
              <w:tabs>
                <w:tab w:val="left" w:pos="735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lastRenderedPageBreak/>
              <w:tab/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lastRenderedPageBreak/>
              <w:t>Y</w:t>
            </w:r>
          </w:p>
        </w:tc>
        <w:tc>
          <w:tcPr>
            <w:tcW w:w="2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经停信息列表对象</w:t>
            </w:r>
          </w:p>
        </w:tc>
      </w:tr>
      <w:tr w:rsidR="00A13DCA" w:rsidRPr="0004722D" w:rsidTr="00D80D84"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lastRenderedPageBreak/>
              <w:t>params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Map&lt;String, String&gt;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2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812" w:rsidRPr="0004722D" w:rsidRDefault="00A13DCA" w:rsidP="00716BBF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扩展用途参数</w:t>
            </w:r>
            <w:r w:rsidR="00182ED0">
              <w:rPr>
                <w:rFonts w:ascii="Consolas" w:hAnsi="Consolas" w:cs="Consolas" w:hint="eastAsia"/>
                <w:sz w:val="21"/>
                <w:szCs w:val="21"/>
              </w:rPr>
              <w:t>：</w:t>
            </w:r>
            <w:hyperlink w:anchor="_规划需求扩展参数_params_说明" w:history="1">
              <w:r w:rsidR="00716BBF" w:rsidRPr="00716BBF">
                <w:rPr>
                  <w:rStyle w:val="af"/>
                  <w:rFonts w:ascii="Consolas" w:hAnsi="Consolas" w:cs="Consolas" w:hint="eastAsia"/>
                  <w:sz w:val="21"/>
                  <w:szCs w:val="21"/>
                </w:rPr>
                <w:t>(</w:t>
              </w:r>
              <w:r w:rsidR="00716BBF" w:rsidRPr="00716BBF">
                <w:rPr>
                  <w:rStyle w:val="af"/>
                  <w:rFonts w:ascii="Consolas" w:hAnsi="Consolas" w:cs="Consolas" w:hint="eastAsia"/>
                  <w:sz w:val="21"/>
                  <w:szCs w:val="21"/>
                </w:rPr>
                <w:t>点击查看</w:t>
              </w:r>
              <w:r w:rsidR="00716BBF" w:rsidRPr="00716BBF">
                <w:rPr>
                  <w:rStyle w:val="af"/>
                  <w:rFonts w:ascii="Consolas" w:hAnsi="Consolas" w:cs="Consolas" w:hint="eastAsia"/>
                  <w:sz w:val="21"/>
                  <w:szCs w:val="21"/>
                </w:rPr>
                <w:t>)</w:t>
              </w:r>
            </w:hyperlink>
          </w:p>
        </w:tc>
      </w:tr>
    </w:tbl>
    <w:p w:rsidR="00A13DCA" w:rsidRPr="0004722D" w:rsidRDefault="00A13DCA" w:rsidP="00A13DCA">
      <w:pPr>
        <w:rPr>
          <w:rFonts w:ascii="Consolas" w:hAnsi="Consolas" w:cs="Consolas"/>
          <w:sz w:val="21"/>
          <w:szCs w:val="21"/>
        </w:rPr>
      </w:pPr>
    </w:p>
    <w:p w:rsidR="00A13DCA" w:rsidRPr="0004722D" w:rsidRDefault="00A13DCA" w:rsidP="00A13DCA">
      <w:pPr>
        <w:rPr>
          <w:rFonts w:ascii="Consolas" w:hAnsi="Consolas" w:cs="Consolas"/>
          <w:sz w:val="21"/>
          <w:szCs w:val="21"/>
        </w:rPr>
      </w:pPr>
    </w:p>
    <w:p w:rsidR="00A13DCA" w:rsidRPr="0004722D" w:rsidRDefault="00A13DCA" w:rsidP="00A13DCA">
      <w:pPr>
        <w:rPr>
          <w:rFonts w:ascii="Consolas" w:hAnsi="Consolas" w:cs="Consolas"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MainLineCapacityInfoParamDto</w:t>
      </w:r>
      <w:r w:rsidRPr="0004722D">
        <w:rPr>
          <w:rFonts w:ascii="Consolas" w:hAnsi="Consolas" w:cs="Consolas" w:hint="eastAsia"/>
          <w:sz w:val="21"/>
          <w:szCs w:val="21"/>
        </w:rPr>
        <w:t>运能信息入参接口类：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1"/>
        <w:gridCol w:w="1487"/>
        <w:gridCol w:w="778"/>
        <w:gridCol w:w="5000"/>
      </w:tblGrid>
      <w:tr w:rsidR="00A13DCA" w:rsidRPr="0004722D" w:rsidTr="00D80D84"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字段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类型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允许为空</w:t>
            </w:r>
          </w:p>
        </w:tc>
        <w:tc>
          <w:tcPr>
            <w:tcW w:w="2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说明</w:t>
            </w:r>
          </w:p>
        </w:tc>
      </w:tr>
      <w:tr w:rsidR="00A13DCA" w:rsidRPr="0004722D" w:rsidTr="00D80D84"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vehicleType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885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2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21743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车辆类型</w:t>
            </w:r>
            <w:r w:rsidR="0021743B" w:rsidRPr="0004722D">
              <w:rPr>
                <w:rFonts w:ascii="Consolas" w:hAnsi="Consolas" w:cs="Consolas" w:hint="eastAsia"/>
                <w:sz w:val="21"/>
                <w:szCs w:val="21"/>
              </w:rPr>
              <w:t xml:space="preserve"> </w:t>
            </w:r>
            <w:hyperlink w:anchor="_车辆类型" w:history="1">
              <w:r w:rsidRPr="0004722D">
                <w:rPr>
                  <w:rStyle w:val="af"/>
                  <w:rFonts w:ascii="Consolas" w:hAnsi="Consolas" w:cs="Consolas" w:hint="eastAsia"/>
                  <w:sz w:val="21"/>
                  <w:szCs w:val="21"/>
                </w:rPr>
                <w:t>(</w:t>
              </w:r>
              <w:r w:rsidR="0021743B" w:rsidRPr="0004722D">
                <w:rPr>
                  <w:rStyle w:val="af"/>
                  <w:rFonts w:ascii="Consolas" w:hAnsi="Consolas" w:cs="Consolas" w:hint="eastAsia"/>
                  <w:sz w:val="21"/>
                  <w:szCs w:val="21"/>
                </w:rPr>
                <w:t>点击查看</w:t>
              </w:r>
              <w:r w:rsidRPr="0004722D">
                <w:rPr>
                  <w:rStyle w:val="af"/>
                  <w:rFonts w:ascii="Consolas" w:hAnsi="Consolas" w:cs="Consolas" w:hint="eastAsia"/>
                  <w:sz w:val="21"/>
                  <w:szCs w:val="21"/>
                </w:rPr>
                <w:t>)</w:t>
              </w:r>
            </w:hyperlink>
          </w:p>
        </w:tc>
      </w:tr>
      <w:tr w:rsidR="00A13DCA" w:rsidRPr="0004722D" w:rsidTr="00D80D84"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effectiveTm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Date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资源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生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效时间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(YYYY-MM-DD)</w:t>
            </w:r>
          </w:p>
        </w:tc>
      </w:tr>
      <w:tr w:rsidR="00A13DCA" w:rsidRPr="0004722D" w:rsidTr="00D80D84"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invalidTm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Date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资源失效时间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(YYYY-MM-DD)</w:t>
            </w:r>
          </w:p>
        </w:tc>
      </w:tr>
      <w:tr w:rsidR="00A13DCA" w:rsidRPr="0004722D" w:rsidTr="00D80D84"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notWarn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810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Long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是否需求预警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(1=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是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,0=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否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)</w:t>
            </w:r>
          </w:p>
        </w:tc>
      </w:tr>
      <w:tr w:rsidR="00A13DCA" w:rsidRPr="0004722D" w:rsidTr="00D80D84"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carType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2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车型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(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如：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1T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、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1.5T)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，需求类别为非零担时必填</w:t>
            </w:r>
          </w:p>
        </w:tc>
      </w:tr>
      <w:tr w:rsidR="00A13DCA" w:rsidRPr="0004722D" w:rsidTr="00D80D84"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fullLoadWeight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Double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2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满载重量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(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需求类别为零担时必填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)</w:t>
            </w:r>
          </w:p>
        </w:tc>
      </w:tr>
      <w:tr w:rsidR="00A13DCA" w:rsidRPr="0004722D" w:rsidTr="00D80D84"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contractId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Long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2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车次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ID(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合同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ID),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修改时必填</w:t>
            </w:r>
          </w:p>
        </w:tc>
      </w:tr>
      <w:tr w:rsidR="00A13DCA" w:rsidRPr="0004722D" w:rsidTr="00D80D84"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lastestReachTm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2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计划靠车时间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(HHmm)</w:t>
            </w:r>
          </w:p>
        </w:tc>
      </w:tr>
      <w:tr w:rsidR="00A13DCA" w:rsidRPr="0004722D" w:rsidTr="00D80D84"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params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Map&lt;String, String&gt;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扩展用途参数</w:t>
            </w:r>
          </w:p>
        </w:tc>
      </w:tr>
    </w:tbl>
    <w:p w:rsidR="00A13DCA" w:rsidRPr="0004722D" w:rsidRDefault="00A13DCA" w:rsidP="00A13DCA">
      <w:pPr>
        <w:rPr>
          <w:lang w:val="x-none"/>
        </w:rPr>
      </w:pPr>
    </w:p>
    <w:p w:rsidR="00A13DCA" w:rsidRPr="0004722D" w:rsidRDefault="00A13DCA" w:rsidP="00A13DCA">
      <w:pPr>
        <w:rPr>
          <w:rFonts w:ascii="Consolas" w:hAnsi="Consolas" w:cs="Consolas"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MainLinePassZoneInfoParamDto</w:t>
      </w:r>
      <w:r w:rsidRPr="0004722D">
        <w:rPr>
          <w:rFonts w:ascii="Consolas" w:hAnsi="Consolas" w:cs="Consolas" w:hint="eastAsia"/>
          <w:sz w:val="21"/>
          <w:szCs w:val="21"/>
        </w:rPr>
        <w:t>经停信息入参接口类：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3"/>
        <w:gridCol w:w="1561"/>
        <w:gridCol w:w="709"/>
        <w:gridCol w:w="5073"/>
      </w:tblGrid>
      <w:tr w:rsidR="00A13DCA" w:rsidRPr="0004722D" w:rsidTr="00D80D84"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字段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允许为空</w:t>
            </w:r>
          </w:p>
        </w:tc>
        <w:tc>
          <w:tcPr>
            <w:tcW w:w="2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说明</w:t>
            </w:r>
          </w:p>
        </w:tc>
      </w:tr>
      <w:tr w:rsidR="00A13DCA" w:rsidRPr="0004722D" w:rsidTr="00D80D84"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passZone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经停网点</w:t>
            </w:r>
          </w:p>
        </w:tc>
      </w:tr>
      <w:tr w:rsidR="00A13DCA" w:rsidRPr="0004722D" w:rsidTr="00D80D84"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planSendTm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计划发出时间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(HHmm)</w:t>
            </w:r>
          </w:p>
        </w:tc>
      </w:tr>
      <w:tr w:rsidR="00A13DCA" w:rsidRPr="0004722D" w:rsidTr="00D80D84"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ind w:right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jobType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Integer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1305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作业类型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(1=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只装不卸、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2=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只卸不装、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3=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有装有卸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)</w:t>
            </w:r>
          </w:p>
        </w:tc>
      </w:tr>
      <w:tr w:rsidR="00A13DCA" w:rsidRPr="0004722D" w:rsidTr="00D80D84"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lastestArriveTm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2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运力最晚到车时间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(HHmm)</w:t>
            </w:r>
          </w:p>
        </w:tc>
      </w:tr>
      <w:tr w:rsidR="00A13DCA" w:rsidRPr="0004722D" w:rsidTr="00D80D84"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passNotZoneId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Long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2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经停点地址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ID</w:t>
            </w:r>
          </w:p>
        </w:tc>
      </w:tr>
      <w:tr w:rsidR="00A13DCA" w:rsidRPr="0004722D" w:rsidTr="00D80D84"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ind w:right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params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Map&lt;String, String&gt;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2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1305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扩展用途参数</w:t>
            </w:r>
          </w:p>
        </w:tc>
      </w:tr>
    </w:tbl>
    <w:p w:rsidR="00A13DCA" w:rsidRPr="0004722D" w:rsidRDefault="00A13DCA" w:rsidP="00A13DCA">
      <w:pPr>
        <w:rPr>
          <w:rFonts w:ascii="Consolas" w:hAnsi="Consolas" w:cs="Consolas"/>
          <w:sz w:val="21"/>
          <w:szCs w:val="21"/>
        </w:rPr>
      </w:pPr>
    </w:p>
    <w:p w:rsidR="00A13DCA" w:rsidRPr="0004722D" w:rsidRDefault="00A13DCA" w:rsidP="00A13DCA">
      <w:pPr>
        <w:rPr>
          <w:rFonts w:ascii="Consolas" w:hAnsi="Consolas" w:cs="Consolas"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ResultDto</w:t>
      </w:r>
      <w:r w:rsidRPr="0004722D">
        <w:rPr>
          <w:rFonts w:ascii="Consolas" w:hAnsi="Consolas" w:cs="Consolas" w:hint="eastAsia"/>
          <w:sz w:val="21"/>
          <w:szCs w:val="21"/>
        </w:rPr>
        <w:t xml:space="preserve"> </w:t>
      </w:r>
      <w:r w:rsidRPr="0004722D">
        <w:rPr>
          <w:rFonts w:ascii="Consolas" w:hAnsi="Consolas" w:cs="Consolas" w:hint="eastAsia"/>
          <w:sz w:val="21"/>
          <w:szCs w:val="21"/>
        </w:rPr>
        <w:t>结果接口类：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4"/>
        <w:gridCol w:w="3120"/>
        <w:gridCol w:w="659"/>
        <w:gridCol w:w="4273"/>
      </w:tblGrid>
      <w:tr w:rsidR="00A13DCA" w:rsidRPr="0004722D" w:rsidTr="00D80D84"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字段</w:t>
            </w:r>
          </w:p>
        </w:tc>
        <w:tc>
          <w:tcPr>
            <w:tcW w:w="1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允许为空</w:t>
            </w:r>
          </w:p>
        </w:tc>
        <w:tc>
          <w:tcPr>
            <w:tcW w:w="2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说明</w:t>
            </w:r>
          </w:p>
        </w:tc>
      </w:tr>
      <w:tr w:rsidR="00A13DCA" w:rsidRPr="0004722D" w:rsidTr="00D80D84"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success</w:t>
            </w:r>
          </w:p>
        </w:tc>
        <w:tc>
          <w:tcPr>
            <w:tcW w:w="1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boolean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是否成功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(true=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成功、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false=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失败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)</w:t>
            </w:r>
          </w:p>
        </w:tc>
      </w:tr>
      <w:tr w:rsidR="00A13DCA" w:rsidRPr="0004722D" w:rsidTr="00D80D84"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errorCode</w:t>
            </w:r>
          </w:p>
        </w:tc>
        <w:tc>
          <w:tcPr>
            <w:tcW w:w="1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2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错误代码</w:t>
            </w:r>
          </w:p>
        </w:tc>
      </w:tr>
      <w:tr w:rsidR="00A13DCA" w:rsidRPr="0004722D" w:rsidTr="00D80D84"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errorMsg</w:t>
            </w:r>
          </w:p>
        </w:tc>
        <w:tc>
          <w:tcPr>
            <w:tcW w:w="1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2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错误消息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(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失败时会必填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)</w:t>
            </w:r>
          </w:p>
        </w:tc>
      </w:tr>
      <w:tr w:rsidR="00A13DCA" w:rsidRPr="0004722D" w:rsidTr="00D80D84"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result</w:t>
            </w:r>
          </w:p>
        </w:tc>
        <w:tc>
          <w:tcPr>
            <w:tcW w:w="1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MainLineBaseInfoResultDto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2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结果类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(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失败时为空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)</w:t>
            </w:r>
          </w:p>
        </w:tc>
      </w:tr>
      <w:tr w:rsidR="00A13DCA" w:rsidRPr="0004722D" w:rsidTr="00D80D84"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resultList</w:t>
            </w:r>
          </w:p>
        </w:tc>
        <w:tc>
          <w:tcPr>
            <w:tcW w:w="1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List&lt;T&gt;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2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为空</w:t>
            </w:r>
          </w:p>
        </w:tc>
      </w:tr>
    </w:tbl>
    <w:p w:rsidR="00A13DCA" w:rsidRPr="0004722D" w:rsidRDefault="00A13DCA" w:rsidP="00A13DCA">
      <w:pPr>
        <w:rPr>
          <w:rFonts w:ascii="Consolas" w:hAnsi="Consolas" w:cs="Consolas"/>
          <w:b/>
          <w:sz w:val="21"/>
          <w:szCs w:val="21"/>
        </w:rPr>
      </w:pPr>
    </w:p>
    <w:p w:rsidR="00A13DCA" w:rsidRPr="0004722D" w:rsidRDefault="00A13DCA" w:rsidP="00A13DCA">
      <w:pPr>
        <w:rPr>
          <w:rFonts w:ascii="Consolas" w:hAnsi="Consolas" w:cs="Consolas"/>
          <w:b/>
          <w:sz w:val="21"/>
          <w:szCs w:val="21"/>
        </w:rPr>
      </w:pPr>
    </w:p>
    <w:p w:rsidR="00A13DCA" w:rsidRPr="0004722D" w:rsidRDefault="00A13DCA" w:rsidP="00A13DCA">
      <w:pPr>
        <w:rPr>
          <w:rFonts w:ascii="Consolas" w:hAnsi="Consolas" w:cs="Consolas"/>
          <w:b/>
          <w:sz w:val="21"/>
          <w:szCs w:val="21"/>
        </w:rPr>
      </w:pPr>
    </w:p>
    <w:p w:rsidR="00A13DCA" w:rsidRPr="0004722D" w:rsidRDefault="00A13DCA" w:rsidP="00A13DCA">
      <w:pPr>
        <w:rPr>
          <w:rFonts w:ascii="Consolas" w:hAnsi="Consolas" w:cs="Consolas"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MainLineBaseInfoResultDto</w:t>
      </w:r>
      <w:r w:rsidRPr="0004722D">
        <w:rPr>
          <w:rFonts w:ascii="Consolas" w:hAnsi="Consolas" w:cs="Consolas" w:hint="eastAsia"/>
          <w:sz w:val="21"/>
          <w:szCs w:val="21"/>
        </w:rPr>
        <w:t>线路主信息结果接口类：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134"/>
        <w:gridCol w:w="709"/>
        <w:gridCol w:w="5782"/>
      </w:tblGrid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字段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允许为空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说明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mainLineId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Long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主线路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id(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需求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ID)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lineCode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线路编码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lastRenderedPageBreak/>
              <w:t>cvyName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运力名称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transportLevel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Integer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运输等级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(1=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一级运输、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2=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二级运输、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3=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三级运输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)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lastestReachTm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最晚靠车时间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(HHmm)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applyDays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适用工作日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(1234567)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srcAreaCode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始发地区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srcZoneCode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始发网点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destZoneCode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810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目的网点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ind w:right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destAreaCode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目的地区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departTm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750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发出时间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(HHmm)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arriveTm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到车时间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(HHmm)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sendBatch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发出班次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arriveBatch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到达班次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lineDistance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840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Double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线路里程（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KM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carNum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Integer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车辆数量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totalCapacity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Double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整体运能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(kg)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crossDays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Integer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765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跨天数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isStopOver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765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Integer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是否经停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(1=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是，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0=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否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)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ind w:right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creator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创建人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工号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createTm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Date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975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创建时间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cvyCapacity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Double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运力载量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(T)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effectiveTm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765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Date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资源生效时间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(YYYY-MM-DD)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invalidTm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Date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1020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资源失效时间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(YYYY-MM-DD)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version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Long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1125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版本号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editType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操作类型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(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新增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=1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、修改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=2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、删除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=5)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editReason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505625" w:rsidP="00D80D84">
            <w:pPr>
              <w:tabs>
                <w:tab w:val="left" w:pos="930"/>
              </w:tabs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需求变更原因说明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isDrop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750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ab/>
              <w:t>Integer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(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1=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是，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0=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否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)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isZoneRequire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ind w:firstLineChars="200" w:firstLine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Integer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870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是否网点需求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(1=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是，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0=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否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)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srcNotZoneId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ind w:firstLineChars="200" w:firstLine="420"/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Long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870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发出网点对应的地址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ID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srcNotZoneAddr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ind w:firstLineChars="200" w:firstLine="420"/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870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发出网点对应的地址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destNotZoneId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ind w:firstLineChars="200" w:firstLine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Long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870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到达网点对应的地址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ID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destNotZoneAddr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ind w:firstLineChars="200" w:firstLine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870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到达网点对应的地址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requireCategory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ind w:firstLineChars="200" w:firstLine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Long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122A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需求类别</w:t>
            </w:r>
            <w:hyperlink w:anchor="_需求类别" w:history="1">
              <w:r w:rsidR="00122AD5" w:rsidRPr="0004722D">
                <w:rPr>
                  <w:rStyle w:val="af"/>
                  <w:rFonts w:ascii="Consolas" w:hAnsi="Consolas" w:cs="Consolas" w:hint="eastAsia"/>
                  <w:sz w:val="21"/>
                  <w:szCs w:val="21"/>
                </w:rPr>
                <w:t xml:space="preserve"> </w:t>
              </w:r>
              <w:r w:rsidRPr="0004722D">
                <w:rPr>
                  <w:rStyle w:val="af"/>
                  <w:rFonts w:ascii="Consolas" w:hAnsi="Consolas" w:cs="Consolas" w:hint="eastAsia"/>
                  <w:sz w:val="21"/>
                  <w:szCs w:val="21"/>
                </w:rPr>
                <w:t>(</w:t>
              </w:r>
              <w:r w:rsidR="00122AD5" w:rsidRPr="0004722D">
                <w:rPr>
                  <w:rStyle w:val="af"/>
                  <w:rFonts w:ascii="Consolas" w:hAnsi="Consolas" w:cs="Consolas" w:hint="eastAsia"/>
                  <w:sz w:val="21"/>
                  <w:szCs w:val="21"/>
                </w:rPr>
                <w:t>点击查看</w:t>
              </w:r>
              <w:r w:rsidRPr="0004722D">
                <w:rPr>
                  <w:rStyle w:val="af"/>
                  <w:rFonts w:ascii="Consolas" w:hAnsi="Consolas" w:cs="Consolas" w:hint="eastAsia"/>
                  <w:sz w:val="21"/>
                  <w:szCs w:val="21"/>
                </w:rPr>
                <w:t>)</w:t>
              </w:r>
            </w:hyperlink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importFlag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ind w:firstLineChars="200" w:firstLine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Integer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870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数据来源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(0=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omcs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系统界面新增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,1=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omcs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系统界面导入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,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8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=DDS)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needSend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ind w:firstLineChars="200" w:firstLine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Integer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915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是否与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GROUOND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交互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(1=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是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,0=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否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)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launchAddr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ind w:firstLineChars="200" w:firstLine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870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需求发起地区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lineAreaBelong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ind w:firstLineChars="200" w:firstLine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765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线路所属地区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updateTm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ind w:firstLineChars="200" w:firstLine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Date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870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更新时间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updateBy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ind w:firstLineChars="200" w:firstLine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lastRenderedPageBreak/>
              <w:t>ng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lastRenderedPageBreak/>
              <w:t>Y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870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更新人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lastRenderedPageBreak/>
              <w:t>isSpecial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ind w:firstLineChars="200" w:firstLine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Integer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870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是否专项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(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0=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否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、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1=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项目、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2=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大客户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)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，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 xml:space="preserve"> 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如果为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1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则项目编码必填，如果为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2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则大客户编码必填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bigCustomerCode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ind w:firstLineChars="200" w:firstLine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1350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大客户编码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ind w:right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bigCustomerName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ind w:firstLineChars="200" w:firstLine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870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大客户名称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projectCode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ind w:firstLineChars="200" w:firstLine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1200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项目编码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projectName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ind w:firstLineChars="200" w:firstLine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1200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项目名称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passZoneCrossDays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ind w:firstLineChars="200" w:firstLine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1200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经停点的跨天数，多个逗号隔开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runCrossDays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ind w:firstLineChars="200" w:firstLine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int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1200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如线路为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 xml:space="preserve">A-B-C-D 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，则表示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A-D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的总跨天数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requireChangeCategory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ind w:firstLineChars="200" w:firstLine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Long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E77A66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需求变更</w:t>
            </w:r>
            <w:r w:rsidR="00E77A66" w:rsidRPr="0004722D">
              <w:rPr>
                <w:rFonts w:ascii="Consolas" w:hAnsi="Consolas" w:cs="Consolas" w:hint="eastAsia"/>
                <w:sz w:val="21"/>
                <w:szCs w:val="21"/>
              </w:rPr>
              <w:t>原因类型</w:t>
            </w:r>
            <w:r w:rsidR="00E77A66" w:rsidRPr="0004722D">
              <w:rPr>
                <w:rFonts w:ascii="Consolas" w:hAnsi="Consolas" w:cs="Consolas" w:hint="eastAsia"/>
                <w:sz w:val="21"/>
                <w:szCs w:val="21"/>
              </w:rPr>
              <w:t xml:space="preserve"> </w:t>
            </w:r>
            <w:hyperlink w:anchor="_需求变更原因类型" w:history="1">
              <w:r w:rsidRPr="0004722D">
                <w:rPr>
                  <w:rStyle w:val="af"/>
                  <w:rFonts w:ascii="Consolas" w:hAnsi="Consolas" w:cs="Consolas" w:hint="eastAsia"/>
                  <w:sz w:val="21"/>
                  <w:szCs w:val="21"/>
                </w:rPr>
                <w:t>(</w:t>
              </w:r>
              <w:r w:rsidR="00E77A66" w:rsidRPr="0004722D">
                <w:rPr>
                  <w:rStyle w:val="af"/>
                  <w:rFonts w:ascii="Consolas" w:hAnsi="Consolas" w:cs="Consolas" w:hint="eastAsia"/>
                  <w:sz w:val="21"/>
                  <w:szCs w:val="21"/>
                </w:rPr>
                <w:t>点击查看</w:t>
              </w:r>
              <w:r w:rsidRPr="0004722D">
                <w:rPr>
                  <w:rStyle w:val="af"/>
                  <w:rFonts w:ascii="Consolas" w:hAnsi="Consolas" w:cs="Consolas" w:hint="eastAsia"/>
                  <w:sz w:val="21"/>
                  <w:szCs w:val="21"/>
                </w:rPr>
                <w:t>)</w:t>
              </w:r>
            </w:hyperlink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uuid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ind w:firstLineChars="200" w:firstLine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1200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唯一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ID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2115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bizType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ind w:firstLineChars="200" w:firstLine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int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1200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业务类型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(0=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速运、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1=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同城、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2=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丰驰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)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mainLineCapacityInfoResultDtoList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ind w:firstLineChars="200" w:firstLine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List&lt;MainLineCapacityInfoResultDto&gt;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1200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运能信息结果列表对象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mainLinePassZoneInfoResultDtoList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ind w:firstLineChars="200" w:firstLine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List&lt;MainLinePassZoneInfoResultDto&gt;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1200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经停信息结果列表对象</w:t>
            </w:r>
          </w:p>
        </w:tc>
      </w:tr>
      <w:tr w:rsidR="00A13DCA" w:rsidRPr="0004722D" w:rsidTr="00D80D84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params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ind w:firstLineChars="200" w:firstLine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Map&lt;String, String&gt;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3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1200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扩展参数用途</w:t>
            </w:r>
          </w:p>
        </w:tc>
      </w:tr>
    </w:tbl>
    <w:p w:rsidR="00A13DCA" w:rsidRPr="0004722D" w:rsidRDefault="00A13DCA" w:rsidP="00A13DCA">
      <w:pPr>
        <w:rPr>
          <w:rFonts w:ascii="Consolas" w:hAnsi="Consolas" w:cs="Consolas"/>
          <w:sz w:val="21"/>
          <w:szCs w:val="21"/>
        </w:rPr>
      </w:pPr>
    </w:p>
    <w:p w:rsidR="00A13DCA" w:rsidRPr="0004722D" w:rsidRDefault="00A13DCA" w:rsidP="00A13DCA">
      <w:pPr>
        <w:rPr>
          <w:rFonts w:ascii="Consolas" w:hAnsi="Consolas" w:cs="Consolas"/>
          <w:sz w:val="21"/>
          <w:szCs w:val="21"/>
        </w:rPr>
      </w:pPr>
    </w:p>
    <w:p w:rsidR="00A13DCA" w:rsidRPr="0004722D" w:rsidRDefault="00A13DCA" w:rsidP="00A13DCA">
      <w:pPr>
        <w:rPr>
          <w:rFonts w:ascii="Consolas" w:hAnsi="Consolas" w:cs="Consolas"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MainLineCapacityInfoResultDto</w:t>
      </w:r>
      <w:r w:rsidRPr="0004722D">
        <w:rPr>
          <w:rFonts w:ascii="Consolas" w:hAnsi="Consolas" w:cs="Consolas" w:hint="eastAsia"/>
          <w:sz w:val="21"/>
          <w:szCs w:val="21"/>
        </w:rPr>
        <w:t xml:space="preserve"> </w:t>
      </w:r>
      <w:r w:rsidRPr="0004722D">
        <w:rPr>
          <w:rFonts w:ascii="Consolas" w:hAnsi="Consolas" w:cs="Consolas" w:hint="eastAsia"/>
          <w:sz w:val="21"/>
          <w:szCs w:val="21"/>
        </w:rPr>
        <w:t>运能信息结果接口类：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1"/>
        <w:gridCol w:w="1487"/>
        <w:gridCol w:w="778"/>
        <w:gridCol w:w="5000"/>
      </w:tblGrid>
      <w:tr w:rsidR="00A13DCA" w:rsidRPr="0004722D" w:rsidTr="00D80D84"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字段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类型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允许为空</w:t>
            </w:r>
          </w:p>
        </w:tc>
        <w:tc>
          <w:tcPr>
            <w:tcW w:w="2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说明</w:t>
            </w:r>
          </w:p>
        </w:tc>
      </w:tr>
      <w:tr w:rsidR="00A13DCA" w:rsidRPr="0004722D" w:rsidTr="00D80D84"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vehicleType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885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2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837EE3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车辆类型</w:t>
            </w:r>
            <w:r w:rsidR="00837EE3" w:rsidRPr="0004722D">
              <w:rPr>
                <w:rFonts w:ascii="Consolas" w:hAnsi="Consolas" w:cs="Consolas" w:hint="eastAsia"/>
                <w:sz w:val="21"/>
                <w:szCs w:val="21"/>
              </w:rPr>
              <w:t xml:space="preserve"> </w:t>
            </w:r>
            <w:hyperlink w:anchor="_车辆类型" w:history="1">
              <w:r w:rsidRPr="0004722D">
                <w:rPr>
                  <w:rStyle w:val="af"/>
                  <w:rFonts w:ascii="Consolas" w:hAnsi="Consolas" w:cs="Consolas" w:hint="eastAsia"/>
                  <w:sz w:val="21"/>
                  <w:szCs w:val="21"/>
                </w:rPr>
                <w:t>(</w:t>
              </w:r>
              <w:r w:rsidR="00837EE3" w:rsidRPr="0004722D">
                <w:rPr>
                  <w:rStyle w:val="af"/>
                  <w:rFonts w:ascii="Consolas" w:hAnsi="Consolas" w:cs="Consolas" w:hint="eastAsia"/>
                  <w:sz w:val="21"/>
                  <w:szCs w:val="21"/>
                </w:rPr>
                <w:t>点击查看</w:t>
              </w:r>
              <w:r w:rsidRPr="0004722D">
                <w:rPr>
                  <w:rStyle w:val="af"/>
                  <w:rFonts w:ascii="Consolas" w:hAnsi="Consolas" w:cs="Consolas" w:hint="eastAsia"/>
                  <w:sz w:val="21"/>
                  <w:szCs w:val="21"/>
                </w:rPr>
                <w:t>)</w:t>
              </w:r>
            </w:hyperlink>
          </w:p>
        </w:tc>
      </w:tr>
      <w:tr w:rsidR="00A13DCA" w:rsidRPr="0004722D" w:rsidTr="00D80D84"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effectiveTm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Date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资源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生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效时间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(YYYY-MM-DDT00:00:00)</w:t>
            </w:r>
          </w:p>
        </w:tc>
      </w:tr>
      <w:tr w:rsidR="00A13DCA" w:rsidRPr="0004722D" w:rsidTr="00D80D84"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invalidTm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Date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资源失效时间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(YYYY-MM-DDT23:59:59)</w:t>
            </w:r>
          </w:p>
        </w:tc>
      </w:tr>
      <w:tr w:rsidR="00A13DCA" w:rsidRPr="0004722D" w:rsidTr="00D80D84"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notWarn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810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Long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是否需求预警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(1=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是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,0=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否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)</w:t>
            </w:r>
          </w:p>
        </w:tc>
      </w:tr>
      <w:tr w:rsidR="00A13DCA" w:rsidRPr="0004722D" w:rsidTr="00D80D84"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status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810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Long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状态（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1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新增、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2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调整、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 xml:space="preserve"> 3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删除、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4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不变）</w:t>
            </w:r>
          </w:p>
        </w:tc>
      </w:tr>
      <w:tr w:rsidR="00A13DCA" w:rsidRPr="0004722D" w:rsidTr="00D80D84"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carType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车型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(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如：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1T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、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1.5T)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 xml:space="preserve"> </w:t>
            </w:r>
          </w:p>
        </w:tc>
      </w:tr>
      <w:tr w:rsidR="00A13DCA" w:rsidRPr="0004722D" w:rsidTr="00D80D84"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fullLoadWeight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Double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满载重量</w:t>
            </w:r>
          </w:p>
        </w:tc>
      </w:tr>
      <w:tr w:rsidR="00A13DCA" w:rsidRPr="0004722D" w:rsidTr="00D80D84"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contractId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Long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车次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ID(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合同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ID)</w:t>
            </w:r>
          </w:p>
        </w:tc>
      </w:tr>
      <w:tr w:rsidR="00A13DCA" w:rsidRPr="0004722D" w:rsidTr="00D80D84"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lastestReachTm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计划靠车时间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(HHmm)</w:t>
            </w:r>
          </w:p>
        </w:tc>
      </w:tr>
      <w:tr w:rsidR="00A13DCA" w:rsidRPr="0004722D" w:rsidTr="00D80D84"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params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 xml:space="preserve">Map&lt;String, 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lastRenderedPageBreak/>
              <w:t>String&gt;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lastRenderedPageBreak/>
              <w:t>Y</w:t>
            </w:r>
          </w:p>
        </w:tc>
        <w:tc>
          <w:tcPr>
            <w:tcW w:w="2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扩展用途参数</w:t>
            </w:r>
          </w:p>
        </w:tc>
      </w:tr>
    </w:tbl>
    <w:p w:rsidR="00A13DCA" w:rsidRPr="0004722D" w:rsidRDefault="00A13DCA" w:rsidP="00A13DCA">
      <w:pPr>
        <w:rPr>
          <w:rFonts w:ascii="Consolas" w:hAnsi="Consolas" w:cs="Consolas"/>
          <w:sz w:val="21"/>
          <w:szCs w:val="21"/>
        </w:rPr>
      </w:pPr>
    </w:p>
    <w:p w:rsidR="00A13DCA" w:rsidRPr="0004722D" w:rsidRDefault="00A13DCA" w:rsidP="00A13DCA">
      <w:pPr>
        <w:rPr>
          <w:rFonts w:ascii="Consolas" w:hAnsi="Consolas" w:cs="Consolas"/>
          <w:sz w:val="21"/>
          <w:szCs w:val="21"/>
        </w:rPr>
      </w:pPr>
    </w:p>
    <w:p w:rsidR="00A13DCA" w:rsidRPr="0004722D" w:rsidRDefault="00A13DCA" w:rsidP="00A13DCA">
      <w:pPr>
        <w:rPr>
          <w:rFonts w:ascii="Consolas" w:hAnsi="Consolas" w:cs="Consolas"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MainLinePassZoneInfoResultDto</w:t>
      </w:r>
      <w:r w:rsidRPr="0004722D">
        <w:rPr>
          <w:rFonts w:ascii="Consolas" w:hAnsi="Consolas" w:cs="Consolas" w:hint="eastAsia"/>
          <w:sz w:val="21"/>
          <w:szCs w:val="21"/>
        </w:rPr>
        <w:t>经停信息结果接口类：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8"/>
        <w:gridCol w:w="1516"/>
        <w:gridCol w:w="665"/>
        <w:gridCol w:w="5027"/>
      </w:tblGrid>
      <w:tr w:rsidR="00A13DCA" w:rsidRPr="0004722D" w:rsidTr="00D80D84"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字段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允许为空</w:t>
            </w:r>
          </w:p>
        </w:tc>
        <w:tc>
          <w:tcPr>
            <w:tcW w:w="2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说明</w:t>
            </w:r>
          </w:p>
        </w:tc>
      </w:tr>
      <w:tr w:rsidR="00A13DCA" w:rsidRPr="0004722D" w:rsidTr="00D80D84"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passZone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经停网点</w:t>
            </w:r>
          </w:p>
        </w:tc>
      </w:tr>
      <w:tr w:rsidR="00A13DCA" w:rsidRPr="0004722D" w:rsidTr="00D80D84"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planSendTm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计划发出时间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(HHmm)</w:t>
            </w:r>
          </w:p>
        </w:tc>
      </w:tr>
      <w:tr w:rsidR="00A13DCA" w:rsidRPr="0004722D" w:rsidTr="00D80D84"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ind w:right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jobType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Integer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1305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作业类型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(1=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只装不卸、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2=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只卸不装、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3=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有装有卸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)</w:t>
            </w:r>
          </w:p>
        </w:tc>
      </w:tr>
      <w:tr w:rsidR="00A13DCA" w:rsidRPr="0004722D" w:rsidTr="00D80D84"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lastestArriveTm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运力最晚到车时间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(HHmm)</w:t>
            </w:r>
          </w:p>
        </w:tc>
      </w:tr>
      <w:tr w:rsidR="00A13DCA" w:rsidRPr="0004722D" w:rsidTr="00D80D84"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ind w:right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planArriveTm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1305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计划到达时间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(HHmm)</w:t>
            </w:r>
          </w:p>
        </w:tc>
      </w:tr>
      <w:tr w:rsidR="00A13DCA" w:rsidRPr="0004722D" w:rsidTr="00D80D84"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ind w:right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waitTm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Integer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1305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等待时长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(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分钟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)</w:t>
            </w:r>
          </w:p>
        </w:tc>
      </w:tr>
      <w:tr w:rsidR="00A13DCA" w:rsidRPr="0004722D" w:rsidTr="00D80D84"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ind w:right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arriveBatch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2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1305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到达班次</w:t>
            </w:r>
          </w:p>
        </w:tc>
      </w:tr>
      <w:tr w:rsidR="00A13DCA" w:rsidRPr="0004722D" w:rsidTr="00D80D84"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ind w:right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sendBatch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2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1305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发出班次</w:t>
            </w:r>
          </w:p>
        </w:tc>
      </w:tr>
      <w:tr w:rsidR="00A13DCA" w:rsidRPr="0004722D" w:rsidTr="00D80D84"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ind w:right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sortNum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Integer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1305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排序号</w:t>
            </w:r>
          </w:p>
        </w:tc>
      </w:tr>
      <w:tr w:rsidR="00A13DCA" w:rsidRPr="0004722D" w:rsidTr="00D80D84"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ind w:right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passNotZoneId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Long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2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1305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经停点地址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ID</w:t>
            </w:r>
          </w:p>
        </w:tc>
      </w:tr>
      <w:tr w:rsidR="00A13DCA" w:rsidRPr="0004722D" w:rsidTr="00D80D84"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ind w:right="420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passNotZoneAddr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2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tabs>
                <w:tab w:val="left" w:pos="1305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经停点地址</w:t>
            </w:r>
          </w:p>
        </w:tc>
      </w:tr>
      <w:tr w:rsidR="00A13DCA" w:rsidRPr="0004722D" w:rsidTr="00D80D84"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params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Map&lt;String, String&gt;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2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扩展用途参数</w:t>
            </w:r>
          </w:p>
        </w:tc>
      </w:tr>
    </w:tbl>
    <w:p w:rsidR="00A13DCA" w:rsidRDefault="00A13DCA" w:rsidP="00A13DCA">
      <w:pPr>
        <w:rPr>
          <w:rFonts w:ascii="Consolas" w:hAnsi="Consolas" w:cs="Consolas"/>
          <w:sz w:val="21"/>
          <w:szCs w:val="21"/>
        </w:rPr>
      </w:pPr>
    </w:p>
    <w:p w:rsidR="00B21682" w:rsidRPr="0004722D" w:rsidRDefault="00B21682" w:rsidP="00B21682">
      <w:pPr>
        <w:pStyle w:val="4"/>
      </w:pPr>
      <w:r>
        <w:rPr>
          <w:rFonts w:hint="eastAsia"/>
        </w:rPr>
        <w:t>规划需求</w:t>
      </w:r>
      <w:r w:rsidR="001C5D9C" w:rsidRPr="0004722D">
        <w:rPr>
          <w:rFonts w:hint="eastAsia"/>
        </w:rPr>
        <w:t>单条</w:t>
      </w:r>
      <w:r>
        <w:rPr>
          <w:rFonts w:hint="eastAsia"/>
        </w:rPr>
        <w:t>删除 接口</w:t>
      </w:r>
    </w:p>
    <w:p w:rsidR="00B21682" w:rsidRPr="0004722D" w:rsidRDefault="00B21682" w:rsidP="00B21682">
      <w:pPr>
        <w:ind w:leftChars="191" w:left="382"/>
        <w:rPr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</w:rPr>
        <w:t>查询实现方式：</w:t>
      </w:r>
      <w:r w:rsidRPr="0004722D">
        <w:rPr>
          <w:rFonts w:hAnsi="宋体"/>
          <w:sz w:val="21"/>
          <w:szCs w:val="21"/>
        </w:rPr>
        <w:t>WebService</w:t>
      </w:r>
    </w:p>
    <w:p w:rsidR="00B21682" w:rsidRPr="0004722D" w:rsidRDefault="00B21682" w:rsidP="00B21682">
      <w:pPr>
        <w:pStyle w:val="afe"/>
        <w:ind w:leftChars="191" w:left="382"/>
        <w:rPr>
          <w:rFonts w:hAnsi="宋体" w:cs="宋体"/>
          <w:sz w:val="21"/>
          <w:szCs w:val="21"/>
        </w:rPr>
      </w:pPr>
      <w:r w:rsidRPr="0004722D">
        <w:rPr>
          <w:rFonts w:hAnsi="宋体" w:cs="宋体" w:hint="eastAsia"/>
          <w:sz w:val="21"/>
          <w:szCs w:val="21"/>
        </w:rPr>
        <w:t>对接系统：通用</w:t>
      </w:r>
    </w:p>
    <w:p w:rsidR="00B21682" w:rsidRPr="0004722D" w:rsidRDefault="00B21682" w:rsidP="00B21682">
      <w:pPr>
        <w:pStyle w:val="afe"/>
        <w:ind w:leftChars="191" w:left="382"/>
        <w:rPr>
          <w:rFonts w:hAnsi="宋体"/>
          <w:color w:val="0000FF"/>
          <w:sz w:val="21"/>
          <w:szCs w:val="21"/>
          <w:u w:val="single"/>
        </w:rPr>
      </w:pPr>
      <w:r w:rsidRPr="0004722D">
        <w:rPr>
          <w:rFonts w:hAnsi="宋体" w:hint="eastAsia"/>
          <w:sz w:val="21"/>
          <w:szCs w:val="21"/>
        </w:rPr>
        <w:t>测试接口调用地址：</w:t>
      </w:r>
      <w:r w:rsidRPr="0004722D">
        <w:rPr>
          <w:rStyle w:val="af"/>
        </w:rPr>
        <w:t>http://shiva-omcs-russ-int.intsit.sfdc.com.cn:1080/ws/periodicLineRequireService?wsdl</w:t>
      </w:r>
    </w:p>
    <w:p w:rsidR="00B21682" w:rsidRPr="0004722D" w:rsidRDefault="00B21682" w:rsidP="00B21682"/>
    <w:p w:rsidR="00B21682" w:rsidRDefault="00B21682" w:rsidP="00B21682">
      <w:pPr>
        <w:ind w:leftChars="191" w:left="382"/>
        <w:rPr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</w:rPr>
        <w:t>调用接口：</w:t>
      </w:r>
      <w:r w:rsidR="001415D4" w:rsidRPr="001415D4">
        <w:rPr>
          <w:rFonts w:hAnsi="宋体"/>
          <w:sz w:val="21"/>
          <w:szCs w:val="21"/>
        </w:rPr>
        <w:t>delete</w:t>
      </w:r>
    </w:p>
    <w:p w:rsidR="00C40D2F" w:rsidRPr="0004722D" w:rsidRDefault="00C40D2F" w:rsidP="00B21682">
      <w:pPr>
        <w:ind w:leftChars="191" w:left="382"/>
        <w:rPr>
          <w:rFonts w:hAnsi="宋体"/>
          <w:sz w:val="21"/>
          <w:szCs w:val="21"/>
        </w:rPr>
      </w:pPr>
    </w:p>
    <w:p w:rsidR="00C40D2F" w:rsidRPr="0004722D" w:rsidRDefault="00C40D2F" w:rsidP="00C40D2F">
      <w:pPr>
        <w:ind w:leftChars="191" w:left="382"/>
        <w:rPr>
          <w:rFonts w:ascii="Arial" w:hAnsi="Arial"/>
          <w:sz w:val="21"/>
          <w:szCs w:val="21"/>
        </w:rPr>
      </w:pPr>
      <w:r w:rsidRPr="0004722D">
        <w:rPr>
          <w:rFonts w:ascii="Arial" w:hAnsi="Arial" w:hint="eastAsia"/>
          <w:sz w:val="21"/>
          <w:szCs w:val="21"/>
        </w:rPr>
        <w:t>输入参数：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7"/>
        <w:gridCol w:w="2990"/>
        <w:gridCol w:w="1028"/>
        <w:gridCol w:w="2541"/>
      </w:tblGrid>
      <w:tr w:rsidR="00C40D2F" w:rsidRPr="0004722D" w:rsidTr="00182ED0"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C40D2F" w:rsidRPr="0004722D" w:rsidRDefault="00C40D2F" w:rsidP="00182ED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字段</w:t>
            </w:r>
          </w:p>
        </w:tc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C40D2F" w:rsidRPr="0004722D" w:rsidRDefault="00C40D2F" w:rsidP="00182ED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C40D2F" w:rsidRPr="0004722D" w:rsidRDefault="00C40D2F" w:rsidP="00182ED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允许为空</w:t>
            </w:r>
          </w:p>
        </w:tc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C40D2F" w:rsidRPr="0004722D" w:rsidRDefault="00C40D2F" w:rsidP="00182ED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说明</w:t>
            </w:r>
          </w:p>
        </w:tc>
      </w:tr>
      <w:tr w:rsidR="00C40D2F" w:rsidRPr="0004722D" w:rsidTr="00182ED0"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2F" w:rsidRPr="0004722D" w:rsidRDefault="00C40D2F" w:rsidP="00182ED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mainLineBaseInfoParamDto</w:t>
            </w:r>
          </w:p>
        </w:tc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2F" w:rsidRPr="0004722D" w:rsidRDefault="00C40D2F" w:rsidP="00182ED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MainLineBaseInfoParamDto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2F" w:rsidRPr="0004722D" w:rsidRDefault="00C40D2F" w:rsidP="00182ED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2F" w:rsidRPr="0004722D" w:rsidRDefault="00C40D2F" w:rsidP="00182ED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入参对象</w:t>
            </w:r>
          </w:p>
        </w:tc>
      </w:tr>
    </w:tbl>
    <w:p w:rsidR="00C40D2F" w:rsidRPr="0004722D" w:rsidRDefault="00C40D2F" w:rsidP="00C40D2F">
      <w:pPr>
        <w:ind w:firstLineChars="200" w:firstLine="420"/>
        <w:rPr>
          <w:rFonts w:ascii="Consolas" w:hAnsi="Consolas" w:cs="Consolas"/>
          <w:sz w:val="21"/>
          <w:szCs w:val="21"/>
        </w:rPr>
      </w:pPr>
      <w:r w:rsidRPr="0004722D">
        <w:rPr>
          <w:rFonts w:ascii="Consolas" w:hAnsi="Consolas" w:cs="Consolas" w:hint="eastAsia"/>
          <w:sz w:val="21"/>
          <w:szCs w:val="21"/>
        </w:rPr>
        <w:t>输出参数：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62"/>
        <w:gridCol w:w="992"/>
        <w:gridCol w:w="2522"/>
      </w:tblGrid>
      <w:tr w:rsidR="00C40D2F" w:rsidRPr="0004722D" w:rsidTr="00182ED0">
        <w:tc>
          <w:tcPr>
            <w:tcW w:w="3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C40D2F" w:rsidRPr="0004722D" w:rsidRDefault="00C40D2F" w:rsidP="00182ED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C40D2F" w:rsidRPr="0004722D" w:rsidRDefault="00C40D2F" w:rsidP="00182ED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允许为空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C40D2F" w:rsidRPr="0004722D" w:rsidRDefault="00C40D2F" w:rsidP="00182ED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说明</w:t>
            </w:r>
          </w:p>
        </w:tc>
      </w:tr>
      <w:tr w:rsidR="00C40D2F" w:rsidRPr="0004722D" w:rsidTr="00182ED0">
        <w:tc>
          <w:tcPr>
            <w:tcW w:w="3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2F" w:rsidRPr="0004722D" w:rsidRDefault="00C40D2F" w:rsidP="00E8085E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ResultDto&lt;</w:t>
            </w:r>
            <w:r w:rsidR="00E8085E">
              <w:rPr>
                <w:rFonts w:ascii="Consolas" w:hAnsi="Consolas" w:cs="Consolas" w:hint="eastAsia"/>
                <w:sz w:val="21"/>
                <w:szCs w:val="21"/>
              </w:rPr>
              <w:t>String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&gt;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2F" w:rsidRPr="0004722D" w:rsidRDefault="00C40D2F" w:rsidP="00182ED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2F" w:rsidRPr="0004722D" w:rsidRDefault="00C40D2F" w:rsidP="00182ED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结果对象</w:t>
            </w:r>
          </w:p>
        </w:tc>
      </w:tr>
    </w:tbl>
    <w:p w:rsidR="00C40D2F" w:rsidRPr="0004722D" w:rsidRDefault="00C40D2F" w:rsidP="00C40D2F">
      <w:pPr>
        <w:rPr>
          <w:rFonts w:ascii="Consolas" w:hAnsi="Consolas" w:cs="Consolas"/>
          <w:sz w:val="21"/>
          <w:szCs w:val="21"/>
        </w:rPr>
      </w:pPr>
    </w:p>
    <w:p w:rsidR="00C40D2F" w:rsidRPr="0004722D" w:rsidRDefault="00C40D2F" w:rsidP="00C40D2F">
      <w:pPr>
        <w:rPr>
          <w:rFonts w:ascii="Consolas" w:hAnsi="Consolas" w:cs="Consolas"/>
          <w:sz w:val="21"/>
          <w:szCs w:val="21"/>
        </w:rPr>
      </w:pPr>
    </w:p>
    <w:p w:rsidR="00C40D2F" w:rsidRPr="0004722D" w:rsidRDefault="00C40D2F" w:rsidP="00C40D2F">
      <w:pPr>
        <w:rPr>
          <w:rFonts w:ascii="Consolas" w:hAnsi="Consolas" w:cs="Consolas"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MainLineBaseInfoParamDto</w:t>
      </w:r>
      <w:r w:rsidRPr="0004722D">
        <w:rPr>
          <w:rFonts w:ascii="Consolas" w:hAnsi="Consolas" w:cs="Consolas" w:hint="eastAsia"/>
          <w:sz w:val="21"/>
          <w:szCs w:val="21"/>
        </w:rPr>
        <w:t>线路主信息入参接口类：</w:t>
      </w:r>
    </w:p>
    <w:p w:rsidR="00C40D2F" w:rsidRPr="0004722D" w:rsidRDefault="00C40D2F" w:rsidP="00C40D2F">
      <w:pPr>
        <w:rPr>
          <w:lang w:val="x-none"/>
        </w:rPr>
      </w:pPr>
      <w:r w:rsidRPr="0004722D">
        <w:rPr>
          <w:rFonts w:ascii="Consolas" w:hAnsi="Consolas" w:cs="Consolas" w:hint="eastAsia"/>
          <w:color w:val="000000"/>
          <w:sz w:val="21"/>
          <w:szCs w:val="21"/>
        </w:rPr>
        <w:t xml:space="preserve">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4"/>
        <w:gridCol w:w="1132"/>
        <w:gridCol w:w="1134"/>
        <w:gridCol w:w="4506"/>
      </w:tblGrid>
      <w:tr w:rsidR="00C40D2F" w:rsidRPr="0004722D" w:rsidTr="00C40D2F"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C40D2F" w:rsidRPr="0004722D" w:rsidRDefault="00C40D2F" w:rsidP="00182ED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字段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C40D2F" w:rsidRPr="0004722D" w:rsidRDefault="00C40D2F" w:rsidP="00182ED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C40D2F" w:rsidRPr="0004722D" w:rsidRDefault="00C40D2F" w:rsidP="00182ED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允许为空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C40D2F" w:rsidRPr="0004722D" w:rsidRDefault="00C40D2F" w:rsidP="00182ED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说明</w:t>
            </w:r>
          </w:p>
        </w:tc>
      </w:tr>
      <w:tr w:rsidR="00C40D2F" w:rsidRPr="0004722D" w:rsidTr="00C40D2F"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2F" w:rsidRPr="0004722D" w:rsidRDefault="00C40D2F" w:rsidP="00182ED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importFlag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2F" w:rsidRPr="0004722D" w:rsidRDefault="00C40D2F" w:rsidP="00182ED0">
            <w:pPr>
              <w:tabs>
                <w:tab w:val="left" w:pos="720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Integer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2F" w:rsidRPr="0004722D" w:rsidRDefault="00C40D2F" w:rsidP="00182ED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2F" w:rsidRPr="0004722D" w:rsidRDefault="00C40D2F" w:rsidP="00182ED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数据来源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(0=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omcs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界面新增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,1=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omcs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界面导入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,8=DDS)</w:t>
            </w:r>
          </w:p>
        </w:tc>
      </w:tr>
      <w:tr w:rsidR="00C40D2F" w:rsidRPr="0004722D" w:rsidTr="00C40D2F"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2F" w:rsidRPr="0004722D" w:rsidRDefault="00C40D2F" w:rsidP="00182ED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requireChangeCategory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2F" w:rsidRPr="0004722D" w:rsidRDefault="00C40D2F" w:rsidP="00182ED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Long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2F" w:rsidRPr="0004722D" w:rsidRDefault="00C40D2F" w:rsidP="00182ED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2F" w:rsidRPr="0004722D" w:rsidRDefault="00C40D2F" w:rsidP="00182ED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需求变更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原因类型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 xml:space="preserve"> </w:t>
            </w:r>
            <w:hyperlink w:anchor="_需求变更原因类型" w:history="1">
              <w:r w:rsidRPr="0004722D">
                <w:rPr>
                  <w:rStyle w:val="af"/>
                  <w:rFonts w:ascii="Consolas" w:hAnsi="Consolas" w:cs="Consolas" w:hint="eastAsia"/>
                  <w:sz w:val="21"/>
                  <w:szCs w:val="21"/>
                </w:rPr>
                <w:t>(</w:t>
              </w:r>
              <w:r w:rsidRPr="0004722D">
                <w:rPr>
                  <w:rStyle w:val="af"/>
                  <w:rFonts w:ascii="Consolas" w:hAnsi="Consolas" w:cs="Consolas" w:hint="eastAsia"/>
                  <w:sz w:val="21"/>
                  <w:szCs w:val="21"/>
                </w:rPr>
                <w:t>点击查看</w:t>
              </w:r>
              <w:r w:rsidRPr="0004722D">
                <w:rPr>
                  <w:rStyle w:val="af"/>
                  <w:rFonts w:ascii="Consolas" w:hAnsi="Consolas" w:cs="Consolas" w:hint="eastAsia"/>
                  <w:sz w:val="21"/>
                  <w:szCs w:val="21"/>
                </w:rPr>
                <w:t>)</w:t>
              </w:r>
            </w:hyperlink>
          </w:p>
        </w:tc>
      </w:tr>
      <w:tr w:rsidR="00C40D2F" w:rsidRPr="0004722D" w:rsidTr="00C40D2F"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2F" w:rsidRPr="0004722D" w:rsidRDefault="00C40D2F" w:rsidP="00182ED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editReason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2F" w:rsidRPr="0004722D" w:rsidRDefault="00C40D2F" w:rsidP="00182ED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2F" w:rsidRPr="0004722D" w:rsidRDefault="00C40D2F" w:rsidP="00182ED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2F" w:rsidRPr="0004722D" w:rsidRDefault="00C40D2F" w:rsidP="00182ED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需求变更原因说明</w:t>
            </w:r>
          </w:p>
        </w:tc>
      </w:tr>
      <w:tr w:rsidR="00C40D2F" w:rsidRPr="0004722D" w:rsidTr="00C40D2F"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2F" w:rsidRPr="0004722D" w:rsidRDefault="00C40D2F" w:rsidP="00182ED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mainLineId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2F" w:rsidRPr="0004722D" w:rsidRDefault="00C40D2F" w:rsidP="00182ED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Long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2F" w:rsidRPr="0004722D" w:rsidRDefault="00C40D2F" w:rsidP="00182ED0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2F" w:rsidRPr="0004722D" w:rsidRDefault="00C40D2F" w:rsidP="00182ED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主线路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id(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需求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ID)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,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修改必填</w:t>
            </w:r>
          </w:p>
        </w:tc>
      </w:tr>
      <w:tr w:rsidR="00C40D2F" w:rsidRPr="0004722D" w:rsidTr="00C40D2F"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2F" w:rsidRPr="0004722D" w:rsidRDefault="00C40D2F" w:rsidP="00182ED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lastRenderedPageBreak/>
              <w:t>updateBy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2F" w:rsidRPr="0004722D" w:rsidRDefault="00C40D2F" w:rsidP="00182ED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2F" w:rsidRPr="0004722D" w:rsidRDefault="00C40D2F" w:rsidP="00182ED0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D2F" w:rsidRPr="0004722D" w:rsidRDefault="00C40D2F" w:rsidP="00182ED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修改人工号，修改必填</w:t>
            </w:r>
          </w:p>
        </w:tc>
      </w:tr>
    </w:tbl>
    <w:p w:rsidR="00B21682" w:rsidRDefault="00B21682" w:rsidP="00A13DCA">
      <w:pPr>
        <w:rPr>
          <w:rFonts w:ascii="Consolas" w:hAnsi="Consolas" w:cs="Consolas"/>
          <w:sz w:val="21"/>
          <w:szCs w:val="21"/>
        </w:rPr>
      </w:pPr>
    </w:p>
    <w:p w:rsidR="00E10A7F" w:rsidRPr="0004722D" w:rsidRDefault="00E10A7F" w:rsidP="00E10A7F">
      <w:pPr>
        <w:rPr>
          <w:rFonts w:ascii="Consolas" w:hAnsi="Consolas" w:cs="Consolas"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ResultDto</w:t>
      </w:r>
      <w:r w:rsidRPr="0004722D">
        <w:rPr>
          <w:rFonts w:ascii="Consolas" w:hAnsi="Consolas" w:cs="Consolas" w:hint="eastAsia"/>
          <w:sz w:val="21"/>
          <w:szCs w:val="21"/>
        </w:rPr>
        <w:t xml:space="preserve"> </w:t>
      </w:r>
      <w:r w:rsidRPr="0004722D">
        <w:rPr>
          <w:rFonts w:ascii="Consolas" w:hAnsi="Consolas" w:cs="Consolas" w:hint="eastAsia"/>
          <w:sz w:val="21"/>
          <w:szCs w:val="21"/>
        </w:rPr>
        <w:t>结果接口类：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4"/>
        <w:gridCol w:w="3120"/>
        <w:gridCol w:w="659"/>
        <w:gridCol w:w="4273"/>
      </w:tblGrid>
      <w:tr w:rsidR="00E10A7F" w:rsidRPr="0004722D" w:rsidTr="00182ED0"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E10A7F" w:rsidRPr="0004722D" w:rsidRDefault="00E10A7F" w:rsidP="00182ED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字段</w:t>
            </w:r>
          </w:p>
        </w:tc>
        <w:tc>
          <w:tcPr>
            <w:tcW w:w="1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E10A7F" w:rsidRPr="0004722D" w:rsidRDefault="00E10A7F" w:rsidP="00182ED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E10A7F" w:rsidRPr="0004722D" w:rsidRDefault="00E10A7F" w:rsidP="00182ED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允许为空</w:t>
            </w:r>
          </w:p>
        </w:tc>
        <w:tc>
          <w:tcPr>
            <w:tcW w:w="2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E10A7F" w:rsidRPr="0004722D" w:rsidRDefault="00E10A7F" w:rsidP="00182ED0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说明</w:t>
            </w:r>
          </w:p>
        </w:tc>
      </w:tr>
      <w:tr w:rsidR="00E10A7F" w:rsidRPr="0004722D" w:rsidTr="00182ED0"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A7F" w:rsidRPr="0004722D" w:rsidRDefault="00E10A7F" w:rsidP="00182ED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success</w:t>
            </w:r>
          </w:p>
        </w:tc>
        <w:tc>
          <w:tcPr>
            <w:tcW w:w="1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A7F" w:rsidRPr="0004722D" w:rsidRDefault="00E10A7F" w:rsidP="00182ED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boolean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A7F" w:rsidRPr="0004722D" w:rsidRDefault="00E10A7F" w:rsidP="00182ED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A7F" w:rsidRPr="0004722D" w:rsidRDefault="00E10A7F" w:rsidP="00182ED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是否成功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(true=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成功、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false=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失败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)</w:t>
            </w:r>
          </w:p>
        </w:tc>
      </w:tr>
      <w:tr w:rsidR="00E10A7F" w:rsidRPr="0004722D" w:rsidTr="00182ED0"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A7F" w:rsidRPr="0004722D" w:rsidRDefault="00E10A7F" w:rsidP="00182ED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errorCode</w:t>
            </w:r>
          </w:p>
        </w:tc>
        <w:tc>
          <w:tcPr>
            <w:tcW w:w="1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A7F" w:rsidRPr="0004722D" w:rsidRDefault="00E10A7F" w:rsidP="00182ED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A7F" w:rsidRPr="0004722D" w:rsidRDefault="00E10A7F" w:rsidP="00182ED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2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A7F" w:rsidRPr="0004722D" w:rsidRDefault="00E10A7F" w:rsidP="00182ED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错误代码</w:t>
            </w:r>
          </w:p>
        </w:tc>
      </w:tr>
      <w:tr w:rsidR="00E10A7F" w:rsidRPr="0004722D" w:rsidTr="00182ED0"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A7F" w:rsidRPr="0004722D" w:rsidRDefault="00E10A7F" w:rsidP="00182ED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errorMsg</w:t>
            </w:r>
          </w:p>
        </w:tc>
        <w:tc>
          <w:tcPr>
            <w:tcW w:w="1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A7F" w:rsidRPr="0004722D" w:rsidRDefault="00E10A7F" w:rsidP="00182ED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A7F" w:rsidRPr="0004722D" w:rsidRDefault="00E10A7F" w:rsidP="00182ED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2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A7F" w:rsidRPr="0004722D" w:rsidRDefault="00E10A7F" w:rsidP="00182ED0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错误消息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(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失败时会必填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)</w:t>
            </w:r>
          </w:p>
        </w:tc>
      </w:tr>
    </w:tbl>
    <w:p w:rsidR="00E10A7F" w:rsidRPr="0004722D" w:rsidRDefault="00E10A7F" w:rsidP="00A13DCA">
      <w:pPr>
        <w:rPr>
          <w:rFonts w:ascii="Consolas" w:hAnsi="Consolas" w:cs="Consolas"/>
          <w:sz w:val="21"/>
          <w:szCs w:val="21"/>
        </w:rPr>
      </w:pPr>
    </w:p>
    <w:p w:rsidR="00A13DCA" w:rsidRPr="0004722D" w:rsidRDefault="00A13DCA" w:rsidP="00A13DCA">
      <w:pPr>
        <w:pStyle w:val="4"/>
      </w:pPr>
      <w:r w:rsidRPr="0004722D">
        <w:rPr>
          <w:rFonts w:hint="eastAsia"/>
        </w:rPr>
        <w:t>规划需求单条校验 接口</w:t>
      </w:r>
    </w:p>
    <w:p w:rsidR="009F1AE9" w:rsidRPr="0004722D" w:rsidRDefault="009F1AE9" w:rsidP="009F1AE9">
      <w:pPr>
        <w:ind w:leftChars="191" w:left="382"/>
        <w:rPr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</w:rPr>
        <w:t>查询实现方式：</w:t>
      </w:r>
      <w:r w:rsidRPr="0004722D">
        <w:rPr>
          <w:rFonts w:hAnsi="宋体"/>
          <w:sz w:val="21"/>
          <w:szCs w:val="21"/>
        </w:rPr>
        <w:t>WebService</w:t>
      </w:r>
    </w:p>
    <w:p w:rsidR="009F1AE9" w:rsidRPr="0004722D" w:rsidRDefault="009F1AE9" w:rsidP="009F1AE9">
      <w:pPr>
        <w:pStyle w:val="afe"/>
        <w:ind w:leftChars="191" w:left="382"/>
        <w:rPr>
          <w:rFonts w:hAnsi="宋体" w:cs="宋体"/>
          <w:sz w:val="21"/>
          <w:szCs w:val="21"/>
        </w:rPr>
      </w:pPr>
      <w:r w:rsidRPr="0004722D">
        <w:rPr>
          <w:rFonts w:hAnsi="宋体" w:cs="宋体" w:hint="eastAsia"/>
          <w:sz w:val="21"/>
          <w:szCs w:val="21"/>
        </w:rPr>
        <w:t>对接系统：通用</w:t>
      </w:r>
    </w:p>
    <w:p w:rsidR="009F1AE9" w:rsidRPr="0004722D" w:rsidRDefault="009F1AE9" w:rsidP="009F1AE9">
      <w:pPr>
        <w:pStyle w:val="afe"/>
        <w:ind w:leftChars="191" w:left="382"/>
        <w:rPr>
          <w:rFonts w:hAnsi="宋体"/>
          <w:color w:val="0000FF"/>
          <w:sz w:val="21"/>
          <w:szCs w:val="21"/>
          <w:u w:val="single"/>
        </w:rPr>
      </w:pPr>
      <w:r w:rsidRPr="0004722D">
        <w:rPr>
          <w:rFonts w:hAnsi="宋体" w:hint="eastAsia"/>
          <w:sz w:val="21"/>
          <w:szCs w:val="21"/>
        </w:rPr>
        <w:t>测试接口调用地址：</w:t>
      </w:r>
      <w:r w:rsidRPr="0004722D">
        <w:rPr>
          <w:rStyle w:val="af"/>
        </w:rPr>
        <w:t>http://shiva-omcs-russ-int.intsit.sfdc.com.cn:1080/ws/periodicLineRequireService?wsdl</w:t>
      </w:r>
    </w:p>
    <w:p w:rsidR="009F1AE9" w:rsidRPr="0004722D" w:rsidRDefault="009F1AE9" w:rsidP="009F1AE9"/>
    <w:p w:rsidR="00A13DCA" w:rsidRPr="0004722D" w:rsidRDefault="00A13DCA" w:rsidP="00A13DCA">
      <w:pPr>
        <w:ind w:leftChars="191" w:left="382"/>
        <w:rPr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</w:rPr>
        <w:t>调用接口：</w:t>
      </w:r>
      <w:r w:rsidRPr="0004722D">
        <w:rPr>
          <w:rFonts w:hAnsi="宋体"/>
          <w:sz w:val="21"/>
          <w:szCs w:val="21"/>
        </w:rPr>
        <w:t>validator</w:t>
      </w:r>
    </w:p>
    <w:p w:rsidR="00A13DCA" w:rsidRPr="0004722D" w:rsidRDefault="00A13DCA" w:rsidP="00A13DCA">
      <w:pPr>
        <w:ind w:leftChars="191" w:left="382"/>
        <w:rPr>
          <w:rFonts w:ascii="Arial" w:hAnsi="Arial"/>
          <w:sz w:val="21"/>
          <w:szCs w:val="21"/>
        </w:rPr>
      </w:pPr>
      <w:r w:rsidRPr="0004722D">
        <w:rPr>
          <w:rFonts w:ascii="Arial" w:hAnsi="Arial" w:hint="eastAsia"/>
          <w:sz w:val="21"/>
          <w:szCs w:val="21"/>
        </w:rPr>
        <w:t>输入参数：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7"/>
        <w:gridCol w:w="2990"/>
        <w:gridCol w:w="1028"/>
        <w:gridCol w:w="2541"/>
      </w:tblGrid>
      <w:tr w:rsidR="00A13DCA" w:rsidRPr="0004722D" w:rsidTr="00D80D84"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字段</w:t>
            </w:r>
          </w:p>
        </w:tc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允许为空</w:t>
            </w:r>
          </w:p>
        </w:tc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说明</w:t>
            </w:r>
          </w:p>
        </w:tc>
      </w:tr>
      <w:tr w:rsidR="00A13DCA" w:rsidRPr="0004722D" w:rsidTr="00D80D84"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mainLineBaseInfoParamDto</w:t>
            </w:r>
          </w:p>
        </w:tc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MainLineBaseInfoParamDto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入参对象</w:t>
            </w:r>
          </w:p>
        </w:tc>
      </w:tr>
    </w:tbl>
    <w:p w:rsidR="00A13DCA" w:rsidRPr="0004722D" w:rsidRDefault="00A13DCA" w:rsidP="00A13DCA">
      <w:pPr>
        <w:ind w:firstLineChars="200" w:firstLine="420"/>
        <w:rPr>
          <w:rFonts w:ascii="Consolas" w:hAnsi="Consolas" w:cs="Consolas"/>
          <w:sz w:val="21"/>
          <w:szCs w:val="21"/>
        </w:rPr>
      </w:pPr>
      <w:r w:rsidRPr="0004722D">
        <w:rPr>
          <w:rFonts w:ascii="Consolas" w:hAnsi="Consolas" w:cs="Consolas" w:hint="eastAsia"/>
          <w:sz w:val="21"/>
          <w:szCs w:val="21"/>
        </w:rPr>
        <w:t>输出参数：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62"/>
        <w:gridCol w:w="992"/>
        <w:gridCol w:w="2522"/>
      </w:tblGrid>
      <w:tr w:rsidR="00A13DCA" w:rsidRPr="0004722D" w:rsidTr="00D80D84">
        <w:tc>
          <w:tcPr>
            <w:tcW w:w="3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允许为空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13DCA" w:rsidRPr="0004722D" w:rsidRDefault="00A13DCA" w:rsidP="00D80D84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说明</w:t>
            </w:r>
          </w:p>
        </w:tc>
      </w:tr>
      <w:tr w:rsidR="00A13DCA" w:rsidRPr="0004722D" w:rsidTr="00D80D84">
        <w:tc>
          <w:tcPr>
            <w:tcW w:w="3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ResultDto&lt;String&gt;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CA" w:rsidRPr="0004722D" w:rsidRDefault="00A13DCA" w:rsidP="00D80D84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结果对象</w:t>
            </w:r>
          </w:p>
        </w:tc>
      </w:tr>
    </w:tbl>
    <w:p w:rsidR="00A13DCA" w:rsidRPr="0004722D" w:rsidRDefault="00A13DCA" w:rsidP="00A13DCA">
      <w:pPr>
        <w:rPr>
          <w:rFonts w:ascii="Consolas" w:hAnsi="Consolas" w:cs="Consolas"/>
          <w:sz w:val="21"/>
          <w:szCs w:val="21"/>
        </w:rPr>
      </w:pPr>
    </w:p>
    <w:p w:rsidR="00A13DCA" w:rsidRPr="0004722D" w:rsidRDefault="00A13DCA" w:rsidP="00A13DCA">
      <w:pPr>
        <w:rPr>
          <w:rFonts w:ascii="Consolas" w:hAnsi="Consolas" w:cs="Consolas"/>
          <w:sz w:val="21"/>
          <w:szCs w:val="21"/>
        </w:rPr>
      </w:pPr>
      <w:r w:rsidRPr="0004722D">
        <w:rPr>
          <w:rFonts w:ascii="Consolas" w:hAnsi="Consolas" w:cs="Consolas" w:hint="eastAsia"/>
          <w:sz w:val="21"/>
          <w:szCs w:val="21"/>
        </w:rPr>
        <w:t>输入参数描述请参考【</w:t>
      </w:r>
      <w:hyperlink w:anchor="_规划需求单条新增、修改_接口" w:history="1">
        <w:r w:rsidRPr="0004722D">
          <w:rPr>
            <w:rStyle w:val="af"/>
            <w:rFonts w:ascii="Consolas" w:hAnsi="Consolas" w:cs="Consolas" w:hint="eastAsia"/>
            <w:sz w:val="21"/>
            <w:szCs w:val="21"/>
          </w:rPr>
          <w:t>规划</w:t>
        </w:r>
        <w:r w:rsidRPr="0004722D">
          <w:rPr>
            <w:rStyle w:val="af"/>
            <w:rFonts w:hint="eastAsia"/>
          </w:rPr>
          <w:t>需求单条新增、修改 接口</w:t>
        </w:r>
      </w:hyperlink>
      <w:r w:rsidRPr="0004722D">
        <w:rPr>
          <w:rFonts w:ascii="Consolas" w:hAnsi="Consolas" w:cs="Consolas" w:hint="eastAsia"/>
          <w:sz w:val="21"/>
          <w:szCs w:val="21"/>
        </w:rPr>
        <w:t>】</w:t>
      </w:r>
    </w:p>
    <w:p w:rsidR="00A13DCA" w:rsidRPr="0004722D" w:rsidRDefault="00A13DCA" w:rsidP="00A13DCA">
      <w:pPr>
        <w:rPr>
          <w:rFonts w:ascii="Consolas" w:hAnsi="Consolas" w:cs="Consolas"/>
          <w:sz w:val="21"/>
          <w:szCs w:val="21"/>
        </w:rPr>
      </w:pPr>
      <w:r w:rsidRPr="0004722D">
        <w:rPr>
          <w:rFonts w:ascii="Consolas" w:hAnsi="Consolas" w:cs="Consolas" w:hint="eastAsia"/>
          <w:sz w:val="21"/>
          <w:szCs w:val="21"/>
        </w:rPr>
        <w:t>输出参数描述请参考【</w:t>
      </w:r>
      <w:hyperlink w:anchor="_规划需求单条新增、修改_接口" w:history="1">
        <w:r w:rsidRPr="0004722D">
          <w:rPr>
            <w:rStyle w:val="af"/>
            <w:rFonts w:ascii="Consolas" w:hAnsi="Consolas" w:cs="Consolas" w:hint="eastAsia"/>
            <w:sz w:val="21"/>
            <w:szCs w:val="21"/>
          </w:rPr>
          <w:t>规划</w:t>
        </w:r>
        <w:r w:rsidRPr="0004722D">
          <w:rPr>
            <w:rStyle w:val="af"/>
            <w:rFonts w:hint="eastAsia"/>
          </w:rPr>
          <w:t>需求单条新增、修改 接口</w:t>
        </w:r>
      </w:hyperlink>
      <w:r w:rsidRPr="0004722D">
        <w:rPr>
          <w:rFonts w:ascii="Consolas" w:hAnsi="Consolas" w:cs="Consolas" w:hint="eastAsia"/>
          <w:sz w:val="21"/>
          <w:szCs w:val="21"/>
        </w:rPr>
        <w:t>】</w:t>
      </w:r>
    </w:p>
    <w:p w:rsidR="00E8195E" w:rsidRPr="0004722D" w:rsidRDefault="00E8195E" w:rsidP="00E8195E">
      <w:pPr>
        <w:pStyle w:val="3"/>
      </w:pPr>
      <w:r w:rsidRPr="0004722D">
        <w:rPr>
          <w:rFonts w:hint="eastAsia"/>
        </w:rPr>
        <w:t>车辆任务预警接口</w:t>
      </w:r>
    </w:p>
    <w:p w:rsidR="00E8195E" w:rsidRPr="0004722D" w:rsidRDefault="00E8195E" w:rsidP="00E8195E">
      <w:pPr>
        <w:ind w:leftChars="191" w:left="382"/>
        <w:rPr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</w:rPr>
        <w:t>查询实现方式：</w:t>
      </w:r>
      <w:r w:rsidRPr="0004722D">
        <w:rPr>
          <w:rFonts w:hAnsi="宋体"/>
          <w:sz w:val="21"/>
          <w:szCs w:val="21"/>
        </w:rPr>
        <w:t>WebService</w:t>
      </w:r>
    </w:p>
    <w:p w:rsidR="00E8195E" w:rsidRPr="0004722D" w:rsidRDefault="00E8195E" w:rsidP="00E8195E">
      <w:pPr>
        <w:pStyle w:val="afe"/>
        <w:ind w:leftChars="191" w:left="382"/>
        <w:rPr>
          <w:rFonts w:hAnsi="宋体" w:cs="宋体"/>
          <w:sz w:val="21"/>
          <w:szCs w:val="21"/>
        </w:rPr>
      </w:pPr>
      <w:r w:rsidRPr="0004722D">
        <w:rPr>
          <w:rFonts w:hAnsi="宋体" w:cs="宋体" w:hint="eastAsia"/>
          <w:sz w:val="21"/>
          <w:szCs w:val="21"/>
        </w:rPr>
        <w:t>对接系统：通用</w:t>
      </w:r>
    </w:p>
    <w:p w:rsidR="00E8195E" w:rsidRPr="0004722D" w:rsidRDefault="00E8195E" w:rsidP="00E8195E">
      <w:pPr>
        <w:pStyle w:val="afe"/>
        <w:ind w:leftChars="191" w:left="382"/>
        <w:rPr>
          <w:rStyle w:val="af"/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</w:rPr>
        <w:t>测试接口调用地址：</w:t>
      </w:r>
      <w:r w:rsidRPr="0004722D">
        <w:rPr>
          <w:rStyle w:val="af"/>
        </w:rPr>
        <w:t>http://shiva-omcs-russ-int.intsit.sfdc.com.cn:1080/ws/taskMonitorService?wsdl</w:t>
      </w:r>
    </w:p>
    <w:p w:rsidR="00E8195E" w:rsidRPr="0004722D" w:rsidRDefault="00E8195E" w:rsidP="00A13DCA">
      <w:pPr>
        <w:rPr>
          <w:rFonts w:ascii="Consolas" w:hAnsi="Consolas" w:cs="Consolas"/>
          <w:sz w:val="21"/>
          <w:szCs w:val="21"/>
        </w:rPr>
      </w:pPr>
    </w:p>
    <w:p w:rsidR="00A13DCA" w:rsidRPr="0004722D" w:rsidRDefault="00A13DCA" w:rsidP="00954344">
      <w:pPr>
        <w:ind w:leftChars="200" w:left="400"/>
        <w:rPr>
          <w:rFonts w:ascii="Consolas" w:hAnsi="Consolas" w:cs="Consolas"/>
          <w:b/>
          <w:sz w:val="21"/>
          <w:szCs w:val="21"/>
        </w:rPr>
      </w:pPr>
    </w:p>
    <w:p w:rsidR="006454DB" w:rsidRPr="0004722D" w:rsidRDefault="00E8195E" w:rsidP="00E8195E">
      <w:pPr>
        <w:pStyle w:val="4"/>
      </w:pPr>
      <w:r w:rsidRPr="0004722D">
        <w:rPr>
          <w:rFonts w:hint="eastAsia"/>
        </w:rPr>
        <w:t xml:space="preserve"> </w:t>
      </w:r>
      <w:r w:rsidR="006454DB" w:rsidRPr="0004722D">
        <w:rPr>
          <w:rFonts w:hint="eastAsia"/>
        </w:rPr>
        <w:t>车辆任务预警接口</w:t>
      </w:r>
    </w:p>
    <w:p w:rsidR="00D921FE" w:rsidRPr="0004722D" w:rsidRDefault="00D921FE" w:rsidP="00D921FE">
      <w:pPr>
        <w:ind w:leftChars="191" w:left="382"/>
        <w:rPr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</w:rPr>
        <w:t>查询实现方式：</w:t>
      </w:r>
      <w:r w:rsidRPr="0004722D">
        <w:rPr>
          <w:rFonts w:hAnsi="宋体"/>
          <w:sz w:val="21"/>
          <w:szCs w:val="21"/>
        </w:rPr>
        <w:t>WebService</w:t>
      </w:r>
    </w:p>
    <w:p w:rsidR="00D921FE" w:rsidRPr="0004722D" w:rsidRDefault="00D921FE" w:rsidP="00D921FE">
      <w:pPr>
        <w:pStyle w:val="afe"/>
        <w:ind w:leftChars="191" w:left="382"/>
        <w:rPr>
          <w:rFonts w:hAnsi="宋体" w:cs="宋体"/>
          <w:sz w:val="21"/>
          <w:szCs w:val="21"/>
        </w:rPr>
      </w:pPr>
      <w:r w:rsidRPr="0004722D">
        <w:rPr>
          <w:rFonts w:hAnsi="宋体" w:cs="宋体" w:hint="eastAsia"/>
          <w:sz w:val="21"/>
          <w:szCs w:val="21"/>
        </w:rPr>
        <w:t>对接系统：通用</w:t>
      </w:r>
    </w:p>
    <w:p w:rsidR="00D921FE" w:rsidRPr="0004722D" w:rsidRDefault="00D921FE" w:rsidP="00D921FE">
      <w:pPr>
        <w:pStyle w:val="afe"/>
        <w:ind w:leftChars="191" w:left="382"/>
        <w:rPr>
          <w:rStyle w:val="af"/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</w:rPr>
        <w:t>测试接口调用地址：</w:t>
      </w:r>
      <w:r w:rsidRPr="0004722D">
        <w:rPr>
          <w:rStyle w:val="af"/>
        </w:rPr>
        <w:t>http://shiva-omcs-russ-int.intsit.sfdc.com.cn:1080/ws/taskMonitorService?wsdl</w:t>
      </w:r>
    </w:p>
    <w:p w:rsidR="00D921FE" w:rsidRPr="0004722D" w:rsidRDefault="00D921FE" w:rsidP="00D921FE"/>
    <w:p w:rsidR="006454DB" w:rsidRPr="0004722D" w:rsidRDefault="006454DB" w:rsidP="006454DB">
      <w:pPr>
        <w:ind w:leftChars="191" w:left="382"/>
        <w:rPr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  <w:lang w:eastAsia="en-US"/>
        </w:rPr>
        <w:t>调用接口</w:t>
      </w:r>
      <w:r w:rsidRPr="0004722D">
        <w:rPr>
          <w:rFonts w:hAnsi="宋体" w:hint="eastAsia"/>
          <w:sz w:val="21"/>
          <w:szCs w:val="21"/>
        </w:rPr>
        <w:t>：</w:t>
      </w:r>
      <w:r w:rsidRPr="0004722D">
        <w:rPr>
          <w:rFonts w:hAnsi="宋体"/>
          <w:sz w:val="21"/>
          <w:szCs w:val="21"/>
        </w:rPr>
        <w:t>taskMonitorService</w:t>
      </w:r>
      <w:r w:rsidRPr="0004722D">
        <w:rPr>
          <w:rFonts w:hAnsi="宋体" w:hint="eastAsia"/>
          <w:sz w:val="21"/>
          <w:szCs w:val="21"/>
        </w:rPr>
        <w:t>.</w:t>
      </w:r>
      <w:r w:rsidRPr="0004722D">
        <w:rPr>
          <w:rFonts w:hAnsi="宋体"/>
          <w:sz w:val="21"/>
          <w:szCs w:val="21"/>
        </w:rPr>
        <w:t>queryTaskMonitorInfo</w:t>
      </w:r>
    </w:p>
    <w:p w:rsidR="006454DB" w:rsidRPr="0004722D" w:rsidRDefault="006454DB" w:rsidP="006454DB">
      <w:pPr>
        <w:ind w:leftChars="191" w:left="382"/>
        <w:rPr>
          <w:rFonts w:ascii="Arial" w:hAnsi="Arial"/>
          <w:sz w:val="21"/>
          <w:szCs w:val="21"/>
        </w:rPr>
      </w:pPr>
    </w:p>
    <w:p w:rsidR="006454DB" w:rsidRPr="0004722D" w:rsidRDefault="006454DB" w:rsidP="006454DB">
      <w:pPr>
        <w:ind w:leftChars="191" w:left="382"/>
        <w:rPr>
          <w:rFonts w:ascii="Arial" w:hAnsi="Arial"/>
          <w:sz w:val="21"/>
          <w:szCs w:val="21"/>
        </w:rPr>
      </w:pPr>
      <w:r w:rsidRPr="0004722D">
        <w:rPr>
          <w:rFonts w:ascii="Arial" w:hAnsi="Arial" w:hint="eastAsia"/>
          <w:sz w:val="21"/>
          <w:szCs w:val="21"/>
        </w:rPr>
        <w:t>接口参数：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8"/>
        <w:gridCol w:w="2737"/>
        <w:gridCol w:w="1113"/>
        <w:gridCol w:w="2628"/>
      </w:tblGrid>
      <w:tr w:rsidR="006454DB" w:rsidRPr="0004722D" w:rsidTr="0083504B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454DB" w:rsidRPr="0004722D" w:rsidRDefault="006454DB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字段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454DB" w:rsidRPr="0004722D" w:rsidRDefault="006454DB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454DB" w:rsidRPr="0004722D" w:rsidRDefault="006454DB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允许为空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454DB" w:rsidRPr="0004722D" w:rsidRDefault="006454DB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说明</w:t>
            </w:r>
          </w:p>
        </w:tc>
      </w:tr>
      <w:tr w:rsidR="006454DB" w:rsidRPr="0004722D" w:rsidTr="0083504B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param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TaskMonitorQueryParam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查询对象</w:t>
            </w:r>
          </w:p>
        </w:tc>
      </w:tr>
    </w:tbl>
    <w:p w:rsidR="006454DB" w:rsidRPr="0004722D" w:rsidRDefault="006454DB" w:rsidP="006454DB">
      <w:pPr>
        <w:rPr>
          <w:rFonts w:ascii="Consolas" w:hAnsi="Consolas" w:cs="Consolas"/>
          <w:sz w:val="21"/>
          <w:szCs w:val="21"/>
        </w:rPr>
      </w:pPr>
    </w:p>
    <w:p w:rsidR="006454DB" w:rsidRPr="0004722D" w:rsidRDefault="006454DB" w:rsidP="006454DB">
      <w:pPr>
        <w:rPr>
          <w:rFonts w:ascii="Consolas" w:hAnsi="Consolas" w:cs="Consolas"/>
          <w:b/>
          <w:sz w:val="21"/>
          <w:szCs w:val="21"/>
        </w:rPr>
      </w:pPr>
      <w:r w:rsidRPr="0004722D">
        <w:rPr>
          <w:rFonts w:ascii="Consolas" w:hAnsi="Consolas" w:cs="Consolas"/>
          <w:sz w:val="21"/>
          <w:szCs w:val="21"/>
        </w:rPr>
        <w:t>TaskMonitorQueryParam</w:t>
      </w:r>
      <w:r w:rsidRPr="0004722D">
        <w:rPr>
          <w:rFonts w:ascii="Consolas" w:hAnsi="Consolas" w:cs="Consolas" w:hint="eastAsia"/>
          <w:sz w:val="21"/>
          <w:szCs w:val="21"/>
        </w:rPr>
        <w:t>字段说明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9"/>
        <w:gridCol w:w="1831"/>
        <w:gridCol w:w="1132"/>
        <w:gridCol w:w="3514"/>
      </w:tblGrid>
      <w:tr w:rsidR="006454DB" w:rsidRPr="0004722D" w:rsidTr="0083504B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454DB" w:rsidRPr="0004722D" w:rsidRDefault="006454DB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字段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454DB" w:rsidRPr="0004722D" w:rsidRDefault="006454DB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454DB" w:rsidRPr="0004722D" w:rsidRDefault="006454DB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允许为空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454DB" w:rsidRPr="0004722D" w:rsidRDefault="006454DB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说明</w:t>
            </w:r>
          </w:p>
        </w:tc>
      </w:tr>
      <w:tr w:rsidR="006454DB" w:rsidRPr="0004722D" w:rsidTr="0083504B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lineRequireDate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Date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运行日期</w:t>
            </w:r>
          </w:p>
        </w:tc>
      </w:tr>
      <w:tr w:rsidR="006454DB" w:rsidRPr="0004722D" w:rsidTr="0083504B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pageIndex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当前页数</w:t>
            </w:r>
          </w:p>
        </w:tc>
      </w:tr>
      <w:tr w:rsidR="006454DB" w:rsidRPr="0004722D" w:rsidTr="0083504B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pageSize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每页记录数</w:t>
            </w:r>
          </w:p>
        </w:tc>
      </w:tr>
      <w:tr w:rsidR="006454DB" w:rsidRPr="0004722D" w:rsidTr="0083504B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userName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当前查询用户</w:t>
            </w:r>
          </w:p>
        </w:tc>
      </w:tr>
      <w:tr w:rsidR="006454DB" w:rsidRPr="0004722D" w:rsidTr="0083504B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lineRequireId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需求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ID</w:t>
            </w:r>
          </w:p>
        </w:tc>
      </w:tr>
      <w:tr w:rsidR="006454DB" w:rsidRPr="0004722D" w:rsidTr="0083504B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lineCode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线路编码</w:t>
            </w:r>
          </w:p>
        </w:tc>
      </w:tr>
      <w:tr w:rsidR="006454DB" w:rsidRPr="0004722D" w:rsidTr="0083504B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srcZoneCode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tabs>
                <w:tab w:val="left" w:pos="720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发出网点（地区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,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大区）</w:t>
            </w:r>
          </w:p>
        </w:tc>
      </w:tr>
      <w:tr w:rsidR="006454DB" w:rsidRPr="0004722D" w:rsidTr="0083504B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destZoneCode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到达网点（地区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,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大区）</w:t>
            </w:r>
          </w:p>
        </w:tc>
      </w:tr>
      <w:tr w:rsidR="006454DB" w:rsidRPr="0004722D" w:rsidTr="0083504B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vehicleSerial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tabs>
                <w:tab w:val="left" w:pos="720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车牌号码</w:t>
            </w:r>
          </w:p>
        </w:tc>
      </w:tr>
      <w:tr w:rsidR="006454DB" w:rsidRPr="0004722D" w:rsidTr="0083504B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sendBatch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tabs>
                <w:tab w:val="left" w:pos="735"/>
              </w:tabs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计划发出班次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 xml:space="preserve"> 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或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 xml:space="preserve"> 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实际发出班次</w:t>
            </w:r>
          </w:p>
        </w:tc>
      </w:tr>
      <w:tr w:rsidR="006454DB" w:rsidRPr="0004722D" w:rsidTr="0083504B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arriveBatch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计划到达班次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 xml:space="preserve"> 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或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 xml:space="preserve"> 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实际到达班次</w:t>
            </w:r>
          </w:p>
        </w:tc>
      </w:tr>
      <w:tr w:rsidR="006454DB" w:rsidRPr="0004722D" w:rsidTr="0083504B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transoportlevel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运输等级</w:t>
            </w:r>
          </w:p>
        </w:tc>
      </w:tr>
      <w:tr w:rsidR="006454DB" w:rsidRPr="0004722D" w:rsidTr="0083504B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orderState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订单状态</w:t>
            </w:r>
          </w:p>
        </w:tc>
      </w:tr>
      <w:tr w:rsidR="006454DB" w:rsidRPr="0004722D" w:rsidTr="0083504B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lineRequireType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需求类型</w:t>
            </w:r>
          </w:p>
        </w:tc>
      </w:tr>
      <w:tr w:rsidR="006454DB" w:rsidRPr="0004722D" w:rsidTr="0083504B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exceptionState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异常状态</w:t>
            </w:r>
          </w:p>
        </w:tc>
      </w:tr>
      <w:tr w:rsidR="006454DB" w:rsidRPr="0004722D" w:rsidTr="0083504B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lineType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线路类型</w:t>
            </w:r>
          </w:p>
        </w:tc>
      </w:tr>
      <w:tr w:rsidR="006454DB" w:rsidRPr="0004722D" w:rsidTr="0083504B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runLate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Y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运行晚点</w:t>
            </w:r>
          </w:p>
        </w:tc>
      </w:tr>
    </w:tbl>
    <w:p w:rsidR="006454DB" w:rsidRPr="0004722D" w:rsidRDefault="006454DB" w:rsidP="006454DB">
      <w:pPr>
        <w:ind w:leftChars="200" w:left="400"/>
        <w:rPr>
          <w:rFonts w:ascii="Consolas" w:hAnsi="Consolas" w:cs="Consolas"/>
          <w:b/>
          <w:sz w:val="21"/>
          <w:szCs w:val="21"/>
        </w:rPr>
      </w:pPr>
    </w:p>
    <w:p w:rsidR="006454DB" w:rsidRPr="0004722D" w:rsidRDefault="006454DB" w:rsidP="006454DB">
      <w:pPr>
        <w:ind w:leftChars="200" w:left="400"/>
        <w:rPr>
          <w:rFonts w:ascii="Consolas" w:hAnsi="Consolas" w:cs="Consolas"/>
          <w:b/>
          <w:sz w:val="21"/>
          <w:szCs w:val="21"/>
        </w:rPr>
      </w:pPr>
      <w:r w:rsidRPr="0004722D">
        <w:rPr>
          <w:rFonts w:ascii="Consolas" w:hAnsi="Consolas" w:cs="Consolas" w:hint="eastAsia"/>
          <w:b/>
          <w:color w:val="FF0000"/>
          <w:sz w:val="21"/>
          <w:szCs w:val="21"/>
        </w:rPr>
        <w:t>参数说明</w:t>
      </w:r>
      <w:r w:rsidRPr="0004722D">
        <w:rPr>
          <w:rFonts w:ascii="Consolas" w:hAnsi="Consolas" w:cs="Consolas" w:hint="eastAsia"/>
          <w:b/>
          <w:sz w:val="21"/>
          <w:szCs w:val="21"/>
        </w:rPr>
        <w:t>：</w:t>
      </w:r>
    </w:p>
    <w:p w:rsidR="006454DB" w:rsidRPr="0004722D" w:rsidRDefault="006454DB" w:rsidP="006454DB">
      <w:pPr>
        <w:ind w:leftChars="200" w:left="400"/>
        <w:rPr>
          <w:rFonts w:ascii="Consolas" w:hAnsi="Consolas" w:cs="Consolas"/>
          <w:sz w:val="21"/>
          <w:szCs w:val="21"/>
        </w:rPr>
      </w:pPr>
      <w:r w:rsidRPr="0004722D">
        <w:rPr>
          <w:rFonts w:ascii="Consolas" w:hAnsi="Consolas" w:cs="Consolas" w:hint="eastAsia"/>
          <w:b/>
          <w:sz w:val="21"/>
          <w:szCs w:val="21"/>
        </w:rPr>
        <w:tab/>
      </w:r>
      <w:r w:rsidRPr="0004722D">
        <w:rPr>
          <w:rFonts w:ascii="Consolas" w:hAnsi="Consolas" w:cs="Consolas" w:hint="eastAsia"/>
          <w:sz w:val="21"/>
          <w:szCs w:val="21"/>
        </w:rPr>
        <w:t>运输等级</w:t>
      </w:r>
      <w:r w:rsidRPr="0004722D">
        <w:rPr>
          <w:rFonts w:ascii="Consolas" w:hAnsi="Consolas" w:cs="Consolas" w:hint="eastAsia"/>
          <w:sz w:val="21"/>
          <w:szCs w:val="21"/>
        </w:rPr>
        <w:t>(1</w:t>
      </w:r>
      <w:r w:rsidRPr="0004722D">
        <w:rPr>
          <w:rFonts w:ascii="Consolas" w:hAnsi="Consolas" w:cs="Consolas" w:hint="eastAsia"/>
          <w:sz w:val="21"/>
          <w:szCs w:val="21"/>
        </w:rPr>
        <w:t>一级运输，</w:t>
      </w:r>
      <w:r w:rsidRPr="0004722D">
        <w:rPr>
          <w:rFonts w:ascii="Consolas" w:hAnsi="Consolas" w:cs="Consolas" w:hint="eastAsia"/>
          <w:sz w:val="21"/>
          <w:szCs w:val="21"/>
        </w:rPr>
        <w:t>2</w:t>
      </w:r>
      <w:r w:rsidRPr="0004722D">
        <w:rPr>
          <w:rFonts w:ascii="Consolas" w:hAnsi="Consolas" w:cs="Consolas" w:hint="eastAsia"/>
          <w:sz w:val="21"/>
          <w:szCs w:val="21"/>
        </w:rPr>
        <w:t>二级运输，</w:t>
      </w:r>
      <w:r w:rsidRPr="0004722D">
        <w:rPr>
          <w:rFonts w:ascii="Consolas" w:hAnsi="Consolas" w:cs="Consolas" w:hint="eastAsia"/>
          <w:sz w:val="21"/>
          <w:szCs w:val="21"/>
        </w:rPr>
        <w:t>3</w:t>
      </w:r>
      <w:r w:rsidRPr="0004722D">
        <w:rPr>
          <w:rFonts w:ascii="Consolas" w:hAnsi="Consolas" w:cs="Consolas" w:hint="eastAsia"/>
          <w:sz w:val="21"/>
          <w:szCs w:val="21"/>
        </w:rPr>
        <w:t>三级运输，</w:t>
      </w:r>
      <w:r w:rsidRPr="0004722D">
        <w:rPr>
          <w:rFonts w:ascii="Consolas" w:hAnsi="Consolas" w:cs="Consolas" w:hint="eastAsia"/>
          <w:sz w:val="21"/>
          <w:szCs w:val="21"/>
        </w:rPr>
        <w:t>4</w:t>
      </w:r>
      <w:r w:rsidRPr="0004722D">
        <w:rPr>
          <w:rFonts w:ascii="Consolas" w:hAnsi="Consolas" w:cs="Consolas" w:hint="eastAsia"/>
          <w:sz w:val="21"/>
          <w:szCs w:val="21"/>
        </w:rPr>
        <w:t>短驳</w:t>
      </w:r>
      <w:r w:rsidRPr="0004722D">
        <w:rPr>
          <w:rFonts w:ascii="Consolas" w:hAnsi="Consolas" w:cs="Consolas" w:hint="eastAsia"/>
          <w:sz w:val="21"/>
          <w:szCs w:val="21"/>
        </w:rPr>
        <w:t>)</w:t>
      </w:r>
    </w:p>
    <w:p w:rsidR="006454DB" w:rsidRPr="0004722D" w:rsidRDefault="006454DB" w:rsidP="006454DB">
      <w:pPr>
        <w:ind w:leftChars="200" w:left="400"/>
        <w:rPr>
          <w:rFonts w:ascii="Consolas" w:hAnsi="Consolas" w:cs="Consolas"/>
          <w:b/>
          <w:sz w:val="21"/>
          <w:szCs w:val="21"/>
        </w:rPr>
      </w:pPr>
      <w:r w:rsidRPr="0004722D">
        <w:rPr>
          <w:rFonts w:ascii="Consolas" w:hAnsi="Consolas" w:cs="Consolas" w:hint="eastAsia"/>
          <w:sz w:val="21"/>
          <w:szCs w:val="21"/>
        </w:rPr>
        <w:tab/>
      </w:r>
      <w:r w:rsidRPr="0004722D">
        <w:rPr>
          <w:rFonts w:ascii="Consolas" w:hAnsi="Consolas" w:cs="Consolas" w:hint="eastAsia"/>
          <w:sz w:val="21"/>
          <w:szCs w:val="21"/>
        </w:rPr>
        <w:t>订单状态</w:t>
      </w:r>
      <w:r w:rsidRPr="0004722D">
        <w:rPr>
          <w:rFonts w:ascii="Consolas" w:hAnsi="Consolas" w:cs="Consolas" w:hint="eastAsia"/>
          <w:sz w:val="21"/>
          <w:szCs w:val="21"/>
        </w:rPr>
        <w:t>(1</w:t>
      </w:r>
      <w:r w:rsidRPr="0004722D">
        <w:rPr>
          <w:rFonts w:ascii="Consolas" w:hAnsi="Consolas" w:cs="Consolas" w:hint="eastAsia"/>
          <w:sz w:val="21"/>
          <w:szCs w:val="21"/>
        </w:rPr>
        <w:t>待指派</w:t>
      </w:r>
      <w:r w:rsidRPr="0004722D">
        <w:rPr>
          <w:rFonts w:ascii="Consolas" w:hAnsi="Consolas" w:cs="Consolas" w:hint="eastAsia"/>
          <w:sz w:val="21"/>
          <w:szCs w:val="21"/>
        </w:rPr>
        <w:t>,2</w:t>
      </w:r>
      <w:r w:rsidRPr="0004722D">
        <w:rPr>
          <w:rFonts w:ascii="Consolas" w:hAnsi="Consolas" w:cs="Consolas" w:hint="eastAsia"/>
          <w:sz w:val="21"/>
          <w:szCs w:val="21"/>
        </w:rPr>
        <w:t>已指派</w:t>
      </w:r>
      <w:r w:rsidRPr="0004722D">
        <w:rPr>
          <w:rFonts w:ascii="Consolas" w:hAnsi="Consolas" w:cs="Consolas" w:hint="eastAsia"/>
          <w:sz w:val="21"/>
          <w:szCs w:val="21"/>
        </w:rPr>
        <w:t>,3</w:t>
      </w:r>
      <w:r w:rsidRPr="0004722D">
        <w:rPr>
          <w:rFonts w:ascii="Consolas" w:hAnsi="Consolas" w:cs="Consolas" w:hint="eastAsia"/>
          <w:sz w:val="21"/>
          <w:szCs w:val="21"/>
        </w:rPr>
        <w:t>待执行</w:t>
      </w:r>
      <w:r w:rsidRPr="0004722D">
        <w:rPr>
          <w:rFonts w:ascii="Consolas" w:hAnsi="Consolas" w:cs="Consolas" w:hint="eastAsia"/>
          <w:sz w:val="21"/>
          <w:szCs w:val="21"/>
        </w:rPr>
        <w:t>,4</w:t>
      </w:r>
      <w:r w:rsidRPr="0004722D">
        <w:rPr>
          <w:rFonts w:ascii="Consolas" w:hAnsi="Consolas" w:cs="Consolas" w:hint="eastAsia"/>
          <w:sz w:val="21"/>
          <w:szCs w:val="21"/>
        </w:rPr>
        <w:t>异常</w:t>
      </w:r>
      <w:r w:rsidRPr="0004722D">
        <w:rPr>
          <w:rFonts w:ascii="Consolas" w:hAnsi="Consolas" w:cs="Consolas" w:hint="eastAsia"/>
          <w:sz w:val="21"/>
          <w:szCs w:val="21"/>
        </w:rPr>
        <w:t>,5</w:t>
      </w:r>
      <w:r w:rsidRPr="0004722D">
        <w:rPr>
          <w:rFonts w:ascii="Consolas" w:hAnsi="Consolas" w:cs="Consolas" w:hint="eastAsia"/>
          <w:sz w:val="21"/>
          <w:szCs w:val="21"/>
        </w:rPr>
        <w:t>执行中</w:t>
      </w:r>
      <w:r w:rsidRPr="0004722D">
        <w:rPr>
          <w:rFonts w:ascii="Consolas" w:hAnsi="Consolas" w:cs="Consolas" w:hint="eastAsia"/>
          <w:sz w:val="21"/>
          <w:szCs w:val="21"/>
        </w:rPr>
        <w:t>,6</w:t>
      </w:r>
      <w:r w:rsidRPr="0004722D">
        <w:rPr>
          <w:rFonts w:ascii="Consolas" w:hAnsi="Consolas" w:cs="Consolas" w:hint="eastAsia"/>
          <w:sz w:val="21"/>
          <w:szCs w:val="21"/>
        </w:rPr>
        <w:t>已完成</w:t>
      </w:r>
      <w:r w:rsidRPr="0004722D">
        <w:rPr>
          <w:rFonts w:ascii="Consolas" w:hAnsi="Consolas" w:cs="Consolas" w:hint="eastAsia"/>
          <w:sz w:val="21"/>
          <w:szCs w:val="21"/>
        </w:rPr>
        <w:t>,7</w:t>
      </w:r>
      <w:r w:rsidRPr="0004722D">
        <w:rPr>
          <w:rFonts w:ascii="Consolas" w:hAnsi="Consolas" w:cs="Consolas" w:hint="eastAsia"/>
          <w:sz w:val="21"/>
          <w:szCs w:val="21"/>
        </w:rPr>
        <w:t>取消</w:t>
      </w:r>
      <w:r w:rsidRPr="0004722D">
        <w:rPr>
          <w:rFonts w:ascii="Consolas" w:hAnsi="Consolas" w:cs="Consolas" w:hint="eastAsia"/>
          <w:sz w:val="21"/>
          <w:szCs w:val="21"/>
        </w:rPr>
        <w:t>)</w:t>
      </w:r>
    </w:p>
    <w:p w:rsidR="006454DB" w:rsidRPr="0004722D" w:rsidRDefault="006454DB" w:rsidP="006454DB">
      <w:pPr>
        <w:ind w:leftChars="200" w:left="400"/>
        <w:rPr>
          <w:rFonts w:ascii="Consolas" w:hAnsi="Consolas" w:cs="Consolas"/>
          <w:sz w:val="21"/>
          <w:szCs w:val="21"/>
        </w:rPr>
      </w:pPr>
      <w:r w:rsidRPr="0004722D">
        <w:rPr>
          <w:rFonts w:ascii="Consolas" w:hAnsi="Consolas" w:cs="Consolas" w:hint="eastAsia"/>
          <w:b/>
          <w:sz w:val="21"/>
          <w:szCs w:val="21"/>
        </w:rPr>
        <w:tab/>
      </w:r>
      <w:r w:rsidRPr="0004722D">
        <w:rPr>
          <w:rFonts w:ascii="Consolas" w:hAnsi="Consolas" w:cs="Consolas" w:hint="eastAsia"/>
          <w:sz w:val="21"/>
          <w:szCs w:val="21"/>
        </w:rPr>
        <w:t>需求类型</w:t>
      </w:r>
      <w:r w:rsidRPr="0004722D">
        <w:rPr>
          <w:rFonts w:ascii="Consolas" w:hAnsi="Consolas" w:cs="Consolas" w:hint="eastAsia"/>
          <w:sz w:val="21"/>
          <w:szCs w:val="21"/>
        </w:rPr>
        <w:t xml:space="preserve">(1 </w:t>
      </w:r>
      <w:r w:rsidRPr="0004722D">
        <w:rPr>
          <w:rFonts w:ascii="Consolas" w:hAnsi="Consolas" w:cs="Consolas" w:hint="eastAsia"/>
          <w:sz w:val="21"/>
          <w:szCs w:val="21"/>
        </w:rPr>
        <w:t>计划需求</w:t>
      </w:r>
      <w:r w:rsidRPr="0004722D">
        <w:rPr>
          <w:rFonts w:ascii="Consolas" w:hAnsi="Consolas" w:cs="Consolas" w:hint="eastAsia"/>
          <w:sz w:val="21"/>
          <w:szCs w:val="21"/>
        </w:rPr>
        <w:t xml:space="preserve">,2 </w:t>
      </w:r>
      <w:r w:rsidRPr="0004722D">
        <w:rPr>
          <w:rFonts w:ascii="Consolas" w:hAnsi="Consolas" w:cs="Consolas" w:hint="eastAsia"/>
          <w:sz w:val="21"/>
          <w:szCs w:val="21"/>
        </w:rPr>
        <w:t>临时需求</w:t>
      </w:r>
      <w:r w:rsidRPr="0004722D">
        <w:rPr>
          <w:rFonts w:ascii="Consolas" w:hAnsi="Consolas" w:cs="Consolas" w:hint="eastAsia"/>
          <w:sz w:val="21"/>
          <w:szCs w:val="21"/>
        </w:rPr>
        <w:t>)</w:t>
      </w:r>
    </w:p>
    <w:p w:rsidR="006454DB" w:rsidRPr="0004722D" w:rsidRDefault="006454DB" w:rsidP="006454DB">
      <w:pPr>
        <w:ind w:leftChars="200" w:left="400"/>
        <w:rPr>
          <w:rFonts w:ascii="Consolas" w:hAnsi="Consolas" w:cs="Consolas"/>
          <w:sz w:val="21"/>
          <w:szCs w:val="21"/>
        </w:rPr>
      </w:pPr>
      <w:r w:rsidRPr="0004722D">
        <w:rPr>
          <w:rFonts w:ascii="Consolas" w:hAnsi="Consolas" w:cs="Consolas" w:hint="eastAsia"/>
          <w:b/>
          <w:sz w:val="21"/>
          <w:szCs w:val="21"/>
        </w:rPr>
        <w:tab/>
      </w:r>
      <w:r w:rsidRPr="0004722D">
        <w:rPr>
          <w:rFonts w:ascii="Consolas" w:hAnsi="Consolas" w:cs="Consolas"/>
          <w:sz w:val="21"/>
          <w:szCs w:val="21"/>
        </w:rPr>
        <w:t>异常状态</w:t>
      </w:r>
      <w:r w:rsidRPr="0004722D">
        <w:rPr>
          <w:rFonts w:ascii="Consolas" w:hAnsi="Consolas" w:cs="Consolas" w:hint="eastAsia"/>
          <w:sz w:val="21"/>
          <w:szCs w:val="21"/>
        </w:rPr>
        <w:t>(1</w:t>
      </w:r>
      <w:r w:rsidRPr="0004722D">
        <w:rPr>
          <w:rFonts w:ascii="Consolas" w:hAnsi="Consolas" w:cs="Consolas" w:hint="eastAsia"/>
          <w:sz w:val="21"/>
          <w:szCs w:val="21"/>
        </w:rPr>
        <w:t>超时未指派</w:t>
      </w:r>
      <w:r w:rsidRPr="0004722D">
        <w:rPr>
          <w:rFonts w:ascii="Consolas" w:hAnsi="Consolas" w:cs="Consolas" w:hint="eastAsia"/>
          <w:sz w:val="21"/>
          <w:szCs w:val="21"/>
        </w:rPr>
        <w:t>, 3</w:t>
      </w:r>
      <w:r w:rsidR="002927CC" w:rsidRPr="0004722D">
        <w:rPr>
          <w:rFonts w:ascii="Consolas" w:hAnsi="Consolas" w:cs="Consolas" w:hint="eastAsia"/>
          <w:sz w:val="21"/>
          <w:szCs w:val="21"/>
        </w:rPr>
        <w:t>超时未发</w:t>
      </w:r>
      <w:r w:rsidRPr="0004722D">
        <w:rPr>
          <w:rFonts w:ascii="Consolas" w:hAnsi="Consolas" w:cs="Consolas" w:hint="eastAsia"/>
          <w:sz w:val="21"/>
          <w:szCs w:val="21"/>
        </w:rPr>
        <w:t>, 5</w:t>
      </w:r>
      <w:r w:rsidRPr="0004722D">
        <w:rPr>
          <w:rFonts w:ascii="Consolas" w:hAnsi="Consolas" w:cs="Consolas" w:hint="eastAsia"/>
          <w:sz w:val="21"/>
          <w:szCs w:val="21"/>
        </w:rPr>
        <w:t>异常未到</w:t>
      </w:r>
      <w:r w:rsidRPr="0004722D">
        <w:rPr>
          <w:rFonts w:ascii="Consolas" w:hAnsi="Consolas" w:cs="Consolas" w:hint="eastAsia"/>
          <w:sz w:val="21"/>
          <w:szCs w:val="21"/>
        </w:rPr>
        <w:t>,8</w:t>
      </w:r>
      <w:r w:rsidRPr="0004722D">
        <w:rPr>
          <w:rFonts w:ascii="Consolas" w:hAnsi="Consolas" w:cs="Consolas" w:hint="eastAsia"/>
          <w:sz w:val="21"/>
          <w:szCs w:val="21"/>
        </w:rPr>
        <w:t>未指派预警</w:t>
      </w:r>
      <w:r w:rsidRPr="0004722D">
        <w:rPr>
          <w:rFonts w:ascii="Consolas" w:hAnsi="Consolas" w:cs="Consolas" w:hint="eastAsia"/>
          <w:sz w:val="21"/>
          <w:szCs w:val="21"/>
        </w:rPr>
        <w:t xml:space="preserve"> 9</w:t>
      </w:r>
      <w:r w:rsidRPr="0004722D">
        <w:rPr>
          <w:rFonts w:ascii="Consolas" w:hAnsi="Consolas" w:cs="Consolas" w:hint="eastAsia"/>
          <w:sz w:val="21"/>
          <w:szCs w:val="21"/>
        </w:rPr>
        <w:t>已到未卸</w:t>
      </w:r>
      <w:r w:rsidRPr="0004722D">
        <w:rPr>
          <w:rFonts w:ascii="Consolas" w:hAnsi="Consolas" w:cs="Consolas" w:hint="eastAsia"/>
          <w:sz w:val="21"/>
          <w:szCs w:val="21"/>
        </w:rPr>
        <w:t>)</w:t>
      </w:r>
    </w:p>
    <w:p w:rsidR="006454DB" w:rsidRPr="0004722D" w:rsidRDefault="006454DB" w:rsidP="006454DB">
      <w:pPr>
        <w:ind w:leftChars="200" w:left="400"/>
        <w:rPr>
          <w:rFonts w:ascii="Consolas" w:hAnsi="Consolas" w:cs="Consolas"/>
          <w:sz w:val="21"/>
          <w:szCs w:val="21"/>
        </w:rPr>
      </w:pPr>
      <w:r w:rsidRPr="0004722D">
        <w:rPr>
          <w:rFonts w:ascii="Consolas" w:hAnsi="Consolas" w:cs="Consolas" w:hint="eastAsia"/>
          <w:sz w:val="21"/>
          <w:szCs w:val="21"/>
        </w:rPr>
        <w:tab/>
      </w:r>
      <w:r w:rsidRPr="0004722D">
        <w:rPr>
          <w:rFonts w:ascii="Consolas" w:hAnsi="Consolas" w:cs="Consolas" w:hint="eastAsia"/>
          <w:sz w:val="21"/>
          <w:szCs w:val="21"/>
        </w:rPr>
        <w:t>线路类型</w:t>
      </w:r>
      <w:r w:rsidRPr="0004722D">
        <w:rPr>
          <w:rFonts w:ascii="Consolas" w:hAnsi="Consolas" w:cs="Consolas" w:hint="eastAsia"/>
          <w:sz w:val="21"/>
          <w:szCs w:val="21"/>
        </w:rPr>
        <w:t>(1</w:t>
      </w:r>
      <w:r w:rsidRPr="0004722D">
        <w:rPr>
          <w:rFonts w:ascii="Consolas" w:hAnsi="Consolas" w:cs="Consolas" w:hint="eastAsia"/>
          <w:sz w:val="21"/>
          <w:szCs w:val="21"/>
        </w:rPr>
        <w:t>一级发出</w:t>
      </w:r>
      <w:r w:rsidRPr="0004722D">
        <w:rPr>
          <w:rFonts w:ascii="Consolas" w:hAnsi="Consolas" w:cs="Consolas" w:hint="eastAsia"/>
          <w:sz w:val="21"/>
          <w:szCs w:val="21"/>
        </w:rPr>
        <w:tab/>
        <w:t>2</w:t>
      </w:r>
      <w:r w:rsidRPr="0004722D">
        <w:rPr>
          <w:rFonts w:ascii="Consolas" w:hAnsi="Consolas" w:cs="Consolas" w:hint="eastAsia"/>
          <w:sz w:val="21"/>
          <w:szCs w:val="21"/>
        </w:rPr>
        <w:t>二级发出</w:t>
      </w:r>
      <w:r w:rsidRPr="0004722D">
        <w:rPr>
          <w:rFonts w:ascii="Consolas" w:hAnsi="Consolas" w:cs="Consolas" w:hint="eastAsia"/>
          <w:sz w:val="21"/>
          <w:szCs w:val="21"/>
        </w:rPr>
        <w:t xml:space="preserve"> 3 </w:t>
      </w:r>
      <w:r w:rsidRPr="0004722D">
        <w:rPr>
          <w:rFonts w:ascii="Consolas" w:hAnsi="Consolas" w:cs="Consolas" w:hint="eastAsia"/>
          <w:sz w:val="21"/>
          <w:szCs w:val="21"/>
        </w:rPr>
        <w:t>三级发出</w:t>
      </w:r>
      <w:r w:rsidRPr="0004722D">
        <w:rPr>
          <w:rFonts w:ascii="Consolas" w:hAnsi="Consolas" w:cs="Consolas" w:hint="eastAsia"/>
          <w:sz w:val="21"/>
          <w:szCs w:val="21"/>
        </w:rPr>
        <w:t xml:space="preserve"> 4</w:t>
      </w:r>
      <w:r w:rsidRPr="0004722D">
        <w:rPr>
          <w:rFonts w:ascii="Consolas" w:hAnsi="Consolas" w:cs="Consolas" w:hint="eastAsia"/>
          <w:sz w:val="21"/>
          <w:szCs w:val="21"/>
        </w:rPr>
        <w:t>分点部发出</w:t>
      </w:r>
      <w:r w:rsidRPr="0004722D">
        <w:rPr>
          <w:rFonts w:ascii="Consolas" w:hAnsi="Consolas" w:cs="Consolas" w:hint="eastAsia"/>
          <w:sz w:val="21"/>
          <w:szCs w:val="21"/>
        </w:rPr>
        <w:t xml:space="preserve"> 5</w:t>
      </w:r>
      <w:r w:rsidRPr="0004722D">
        <w:rPr>
          <w:rFonts w:ascii="Consolas" w:hAnsi="Consolas" w:cs="Consolas" w:hint="eastAsia"/>
          <w:sz w:val="21"/>
          <w:szCs w:val="21"/>
        </w:rPr>
        <w:t>大客户发出</w:t>
      </w:r>
      <w:r w:rsidRPr="0004722D">
        <w:rPr>
          <w:rFonts w:ascii="Consolas" w:hAnsi="Consolas" w:cs="Consolas" w:hint="eastAsia"/>
          <w:sz w:val="21"/>
          <w:szCs w:val="21"/>
        </w:rPr>
        <w:t>)</w:t>
      </w:r>
      <w:r w:rsidRPr="0004722D">
        <w:rPr>
          <w:rFonts w:ascii="Consolas" w:hAnsi="Consolas" w:cs="Consolas" w:hint="eastAsia"/>
          <w:sz w:val="21"/>
          <w:szCs w:val="21"/>
        </w:rPr>
        <w:tab/>
      </w:r>
    </w:p>
    <w:p w:rsidR="006454DB" w:rsidRPr="0004722D" w:rsidRDefault="006454DB" w:rsidP="006454DB">
      <w:pPr>
        <w:ind w:leftChars="200" w:left="400"/>
        <w:rPr>
          <w:rFonts w:ascii="Consolas" w:hAnsi="Consolas" w:cs="Consolas"/>
          <w:sz w:val="21"/>
          <w:szCs w:val="21"/>
        </w:rPr>
      </w:pPr>
      <w:r w:rsidRPr="0004722D">
        <w:rPr>
          <w:rFonts w:ascii="Consolas" w:hAnsi="Consolas" w:cs="Consolas" w:hint="eastAsia"/>
          <w:sz w:val="21"/>
          <w:szCs w:val="21"/>
        </w:rPr>
        <w:tab/>
      </w:r>
      <w:r w:rsidRPr="0004722D">
        <w:rPr>
          <w:rFonts w:ascii="Consolas" w:hAnsi="Consolas" w:cs="Consolas" w:hint="eastAsia"/>
          <w:sz w:val="21"/>
          <w:szCs w:val="21"/>
        </w:rPr>
        <w:t>运行晚点</w:t>
      </w:r>
      <w:r w:rsidRPr="0004722D">
        <w:rPr>
          <w:rFonts w:ascii="Consolas" w:hAnsi="Consolas" w:cs="Consolas" w:hint="eastAsia"/>
          <w:sz w:val="21"/>
          <w:szCs w:val="21"/>
        </w:rPr>
        <w:t>(</w:t>
      </w:r>
      <w:r w:rsidRPr="0004722D">
        <w:rPr>
          <w:rFonts w:ascii="Consolas" w:hAnsi="Consolas" w:cs="Consolas"/>
          <w:sz w:val="21"/>
          <w:szCs w:val="21"/>
        </w:rPr>
        <w:t>sendlate</w:t>
      </w:r>
      <w:r w:rsidRPr="0004722D">
        <w:rPr>
          <w:rFonts w:ascii="Consolas" w:hAnsi="Consolas" w:cs="Consolas" w:hint="eastAsia"/>
          <w:sz w:val="21"/>
          <w:szCs w:val="21"/>
        </w:rPr>
        <w:t xml:space="preserve"> </w:t>
      </w:r>
      <w:r w:rsidRPr="0004722D">
        <w:rPr>
          <w:rFonts w:ascii="Consolas" w:hAnsi="Consolas" w:cs="Consolas" w:hint="eastAsia"/>
          <w:sz w:val="21"/>
          <w:szCs w:val="21"/>
        </w:rPr>
        <w:t>发出晚点</w:t>
      </w:r>
      <w:r w:rsidRPr="0004722D">
        <w:rPr>
          <w:rFonts w:ascii="Consolas" w:hAnsi="Consolas" w:cs="Consolas" w:hint="eastAsia"/>
          <w:sz w:val="21"/>
          <w:szCs w:val="21"/>
        </w:rPr>
        <w:t xml:space="preserve"> </w:t>
      </w:r>
      <w:r w:rsidRPr="0004722D">
        <w:rPr>
          <w:rFonts w:ascii="Consolas" w:hAnsi="Consolas" w:cs="Consolas"/>
          <w:sz w:val="21"/>
          <w:szCs w:val="21"/>
        </w:rPr>
        <w:t>arrivelate</w:t>
      </w:r>
      <w:r w:rsidRPr="0004722D">
        <w:rPr>
          <w:rFonts w:ascii="Consolas" w:hAnsi="Consolas" w:cs="Consolas" w:hint="eastAsia"/>
          <w:sz w:val="21"/>
          <w:szCs w:val="21"/>
        </w:rPr>
        <w:t xml:space="preserve"> </w:t>
      </w:r>
      <w:r w:rsidRPr="0004722D">
        <w:rPr>
          <w:rFonts w:ascii="Consolas" w:hAnsi="Consolas" w:cs="Consolas" w:hint="eastAsia"/>
          <w:sz w:val="21"/>
          <w:szCs w:val="21"/>
        </w:rPr>
        <w:t>到达晚点</w:t>
      </w:r>
      <w:r w:rsidRPr="0004722D">
        <w:rPr>
          <w:rFonts w:ascii="Consolas" w:hAnsi="Consolas" w:cs="Consolas" w:hint="eastAsia"/>
          <w:sz w:val="21"/>
          <w:szCs w:val="21"/>
        </w:rPr>
        <w:t>)</w:t>
      </w:r>
      <w:r w:rsidRPr="0004722D">
        <w:rPr>
          <w:rFonts w:ascii="Consolas" w:hAnsi="Consolas" w:cs="Consolas" w:hint="eastAsia"/>
          <w:sz w:val="21"/>
          <w:szCs w:val="21"/>
        </w:rPr>
        <w:tab/>
      </w:r>
    </w:p>
    <w:p w:rsidR="006454DB" w:rsidRPr="0004722D" w:rsidRDefault="006454DB" w:rsidP="006454DB">
      <w:pPr>
        <w:ind w:leftChars="200" w:left="400"/>
        <w:rPr>
          <w:rFonts w:ascii="Consolas" w:hAnsi="Consolas" w:cs="Consolas"/>
          <w:sz w:val="21"/>
          <w:szCs w:val="21"/>
        </w:rPr>
      </w:pPr>
      <w:r w:rsidRPr="0004722D">
        <w:rPr>
          <w:rFonts w:ascii="Consolas" w:hAnsi="Consolas" w:cs="Consolas" w:hint="eastAsia"/>
          <w:sz w:val="21"/>
          <w:szCs w:val="21"/>
        </w:rPr>
        <w:tab/>
      </w:r>
      <w:r w:rsidRPr="0004722D">
        <w:rPr>
          <w:rFonts w:ascii="Consolas" w:hAnsi="Consolas" w:cs="Consolas" w:hint="eastAsia"/>
          <w:sz w:val="21"/>
          <w:szCs w:val="21"/>
        </w:rPr>
        <w:t>以上如查询多个多个以逗号分隔，</w:t>
      </w:r>
    </w:p>
    <w:p w:rsidR="006454DB" w:rsidRPr="0004722D" w:rsidRDefault="006454DB" w:rsidP="006454DB">
      <w:pPr>
        <w:ind w:leftChars="200" w:left="400"/>
        <w:rPr>
          <w:rFonts w:ascii="Consolas" w:hAnsi="Consolas" w:cs="Consolas"/>
          <w:sz w:val="21"/>
          <w:szCs w:val="21"/>
        </w:rPr>
      </w:pPr>
      <w:r w:rsidRPr="0004722D">
        <w:rPr>
          <w:rFonts w:ascii="Consolas" w:hAnsi="Consolas" w:cs="Consolas" w:hint="eastAsia"/>
          <w:sz w:val="21"/>
          <w:szCs w:val="21"/>
        </w:rPr>
        <w:t>例如：运输等级</w:t>
      </w:r>
      <w:r w:rsidRPr="0004722D">
        <w:rPr>
          <w:rFonts w:ascii="Consolas" w:hAnsi="Consolas" w:cs="Consolas" w:hint="eastAsia"/>
          <w:sz w:val="21"/>
          <w:szCs w:val="21"/>
        </w:rPr>
        <w:t xml:space="preserve"> </w:t>
      </w:r>
      <w:r w:rsidRPr="0004722D">
        <w:rPr>
          <w:rFonts w:ascii="Consolas" w:hAnsi="Consolas" w:cs="Consolas" w:hint="eastAsia"/>
          <w:sz w:val="21"/>
          <w:szCs w:val="21"/>
        </w:rPr>
        <w:t>查询一级运输，二级运输</w:t>
      </w:r>
      <w:r w:rsidRPr="0004722D">
        <w:rPr>
          <w:rFonts w:ascii="Consolas" w:hAnsi="Consolas" w:cs="Consolas" w:hint="eastAsia"/>
          <w:sz w:val="21"/>
          <w:szCs w:val="21"/>
        </w:rPr>
        <w:t xml:space="preserve">  </w:t>
      </w:r>
      <w:r w:rsidRPr="0004722D">
        <w:rPr>
          <w:rFonts w:ascii="Consolas" w:hAnsi="Consolas" w:cs="Consolas" w:hint="eastAsia"/>
          <w:sz w:val="21"/>
          <w:szCs w:val="21"/>
        </w:rPr>
        <w:t>输入参数格式：</w:t>
      </w:r>
      <w:r w:rsidRPr="0004722D">
        <w:rPr>
          <w:rFonts w:ascii="Consolas" w:hAnsi="Consolas" w:cs="Consolas" w:hint="eastAsia"/>
          <w:sz w:val="21"/>
          <w:szCs w:val="21"/>
        </w:rPr>
        <w:t>1,2</w:t>
      </w:r>
    </w:p>
    <w:p w:rsidR="006454DB" w:rsidRPr="0004722D" w:rsidRDefault="006454DB" w:rsidP="006454DB">
      <w:pPr>
        <w:ind w:leftChars="200" w:left="400"/>
        <w:rPr>
          <w:rFonts w:ascii="Consolas" w:hAnsi="Consolas" w:cs="Consolas"/>
          <w:b/>
          <w:sz w:val="21"/>
          <w:szCs w:val="21"/>
        </w:rPr>
      </w:pPr>
      <w:r w:rsidRPr="0004722D">
        <w:rPr>
          <w:rFonts w:ascii="Consolas" w:hAnsi="Consolas" w:cs="Consolas" w:hint="eastAsia"/>
          <w:b/>
          <w:sz w:val="21"/>
          <w:szCs w:val="21"/>
        </w:rPr>
        <w:t>输出结果：</w:t>
      </w:r>
    </w:p>
    <w:p w:rsidR="006454DB" w:rsidRPr="0004722D" w:rsidRDefault="006454DB" w:rsidP="006454DB">
      <w:pPr>
        <w:ind w:leftChars="200" w:left="400"/>
        <w:rPr>
          <w:rFonts w:ascii="Consolas" w:hAnsi="Consolas" w:cs="Consolas"/>
          <w:color w:val="000000"/>
          <w:sz w:val="21"/>
          <w:szCs w:val="21"/>
        </w:rPr>
      </w:pPr>
    </w:p>
    <w:p w:rsidR="006454DB" w:rsidRPr="0004722D" w:rsidRDefault="006454DB" w:rsidP="006454DB">
      <w:pPr>
        <w:ind w:leftChars="200" w:left="400"/>
        <w:rPr>
          <w:rFonts w:ascii="Consolas" w:hAnsi="Consolas" w:cs="Consolas"/>
          <w:color w:val="000000"/>
          <w:sz w:val="21"/>
          <w:szCs w:val="21"/>
        </w:rPr>
      </w:pPr>
      <w:r w:rsidRPr="0004722D">
        <w:rPr>
          <w:rFonts w:ascii="Consolas" w:hAnsi="Consolas" w:cs="Consolas"/>
          <w:color w:val="000000"/>
          <w:sz w:val="21"/>
          <w:szCs w:val="21"/>
        </w:rPr>
        <w:t>Pager&lt;TaskMonitorResult&gt;</w:t>
      </w:r>
      <w:r w:rsidRPr="0004722D">
        <w:rPr>
          <w:rFonts w:ascii="Consolas" w:hAnsi="Consolas" w:cs="Consolas" w:hint="eastAsia"/>
          <w:color w:val="000000"/>
          <w:sz w:val="21"/>
          <w:szCs w:val="21"/>
        </w:rPr>
        <w:t xml:space="preserve">  </w:t>
      </w:r>
    </w:p>
    <w:p w:rsidR="006454DB" w:rsidRPr="0004722D" w:rsidRDefault="006454DB" w:rsidP="006454DB">
      <w:pPr>
        <w:ind w:leftChars="200" w:left="400"/>
        <w:rPr>
          <w:rFonts w:ascii="Consolas" w:hAnsi="Consolas" w:cs="Consolas"/>
          <w:color w:val="000000"/>
          <w:sz w:val="21"/>
          <w:szCs w:val="21"/>
        </w:rPr>
      </w:pPr>
    </w:p>
    <w:p w:rsidR="006454DB" w:rsidRPr="0004722D" w:rsidRDefault="006454DB" w:rsidP="006454DB">
      <w:pPr>
        <w:rPr>
          <w:rFonts w:ascii="Consolas" w:hAnsi="Consolas" w:cs="Consolas"/>
          <w:b/>
          <w:sz w:val="21"/>
          <w:szCs w:val="21"/>
        </w:rPr>
      </w:pPr>
      <w:r w:rsidRPr="0004722D">
        <w:rPr>
          <w:rFonts w:ascii="Consolas" w:hAnsi="Consolas" w:cs="Consolas"/>
          <w:color w:val="000000"/>
          <w:sz w:val="21"/>
          <w:szCs w:val="21"/>
        </w:rPr>
        <w:t>Pager</w:t>
      </w:r>
      <w:r w:rsidRPr="0004722D">
        <w:rPr>
          <w:rFonts w:ascii="Consolas" w:hAnsi="Consolas" w:cs="Consolas" w:hint="eastAsia"/>
          <w:sz w:val="21"/>
          <w:szCs w:val="21"/>
        </w:rPr>
        <w:t>字段说明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8"/>
        <w:gridCol w:w="2737"/>
        <w:gridCol w:w="1113"/>
        <w:gridCol w:w="2628"/>
      </w:tblGrid>
      <w:tr w:rsidR="006454DB" w:rsidRPr="0004722D" w:rsidTr="0083504B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454DB" w:rsidRPr="0004722D" w:rsidRDefault="006454DB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字段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454DB" w:rsidRPr="0004722D" w:rsidRDefault="006454DB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454DB" w:rsidRPr="0004722D" w:rsidRDefault="006454DB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允许为空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454DB" w:rsidRPr="0004722D" w:rsidRDefault="006454DB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说明</w:t>
            </w:r>
          </w:p>
        </w:tc>
      </w:tr>
      <w:tr w:rsidR="006454DB" w:rsidRPr="0004722D" w:rsidTr="0083504B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pageIndex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当前页数</w:t>
            </w:r>
          </w:p>
        </w:tc>
      </w:tr>
      <w:tr w:rsidR="006454DB" w:rsidRPr="0004722D" w:rsidTr="0083504B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pageSize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每页记录数</w:t>
            </w:r>
          </w:p>
        </w:tc>
      </w:tr>
      <w:tr w:rsidR="006454DB" w:rsidRPr="0004722D" w:rsidTr="0083504B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rowCount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总记录数</w:t>
            </w:r>
          </w:p>
        </w:tc>
      </w:tr>
      <w:tr w:rsidR="006454DB" w:rsidRPr="0004722D" w:rsidTr="0083504B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datas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List&lt;T&gt;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数据结果</w:t>
            </w:r>
          </w:p>
        </w:tc>
      </w:tr>
    </w:tbl>
    <w:p w:rsidR="006454DB" w:rsidRPr="0004722D" w:rsidRDefault="006454DB" w:rsidP="006454DB">
      <w:pPr>
        <w:ind w:leftChars="200" w:left="400"/>
        <w:rPr>
          <w:rFonts w:ascii="Consolas" w:hAnsi="Consolas" w:cs="Consolas"/>
          <w:color w:val="000000"/>
          <w:sz w:val="21"/>
          <w:szCs w:val="21"/>
        </w:rPr>
      </w:pPr>
    </w:p>
    <w:p w:rsidR="006454DB" w:rsidRPr="0004722D" w:rsidRDefault="006454DB" w:rsidP="006454DB">
      <w:pPr>
        <w:rPr>
          <w:rFonts w:ascii="Consolas" w:hAnsi="Consolas" w:cs="Consolas"/>
          <w:b/>
          <w:sz w:val="21"/>
          <w:szCs w:val="21"/>
          <w:lang w:val="x-none"/>
        </w:rPr>
      </w:pPr>
      <w:r w:rsidRPr="0004722D">
        <w:rPr>
          <w:rFonts w:ascii="Consolas" w:hAnsi="Consolas" w:cs="Consolas"/>
          <w:color w:val="000000"/>
          <w:sz w:val="21"/>
          <w:szCs w:val="21"/>
        </w:rPr>
        <w:t>TaskMonitorResult</w:t>
      </w:r>
      <w:r w:rsidRPr="0004722D">
        <w:rPr>
          <w:rFonts w:ascii="Consolas" w:hAnsi="Consolas" w:cs="Consolas" w:hint="eastAsia"/>
          <w:color w:val="000000"/>
          <w:sz w:val="21"/>
          <w:szCs w:val="21"/>
        </w:rPr>
        <w:t xml:space="preserve"> </w:t>
      </w:r>
      <w:r w:rsidRPr="0004722D">
        <w:rPr>
          <w:rFonts w:ascii="Consolas" w:hAnsi="Consolas" w:cs="Consolas" w:hint="eastAsia"/>
          <w:color w:val="000000"/>
          <w:sz w:val="21"/>
          <w:szCs w:val="21"/>
        </w:rPr>
        <w:t>字段说明</w:t>
      </w:r>
      <w:r w:rsidRPr="0004722D">
        <w:rPr>
          <w:rFonts w:ascii="Consolas" w:hAnsi="Consolas" w:cs="Consolas" w:hint="eastAsia"/>
          <w:color w:val="000000"/>
          <w:sz w:val="21"/>
          <w:szCs w:val="21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7"/>
        <w:gridCol w:w="2729"/>
        <w:gridCol w:w="3760"/>
      </w:tblGrid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454DB" w:rsidRPr="0004722D" w:rsidRDefault="006454DB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字段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454DB" w:rsidRPr="0004722D" w:rsidRDefault="006454DB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454DB" w:rsidRPr="0004722D" w:rsidRDefault="006454DB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说明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id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Long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流水号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taskId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任务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ID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lineRequireId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Long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需求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ID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lineRequireDate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Date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需求日期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lastRenderedPageBreak/>
              <w:t>lineRequireDateStr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需求日期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 xml:space="preserve"> Str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(yyyy-mm-dd)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lineCode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线路编码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requireCategory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Long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需求类别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requireCategoryStr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需求类别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lineRequireType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需求类型（计划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=1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、临时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=2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cvyName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运力名称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lineDistance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Double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线路里程（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KM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stopOverZoneCode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经停点代码（多个逗号隔开）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stopOverNum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Integer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经停点数量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vehicleSerial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车牌号码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driverName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司机名称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telephoneNumber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司机电话号码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mode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Integer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经营模式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,1: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自营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,2: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外包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srcZoneCode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始发地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srcAreaCode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始发地地区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destZoneCode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目的地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destAreaCode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目的地地区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planSendBatch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计划发出班次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'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planArriveBatch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计划到达班次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actualSendBatch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实际发出班次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actualArriveBatch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实际到达班次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planReachTm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Date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计划靠车时间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preDepartTm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Date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预计发车时间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planDepartTm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Date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计划发车时间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actualDepartTm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Date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实际发车时间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preArriveTm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Date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预计到达时间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planArriveTm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Date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计划到车时间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actualArriveTm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Date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实际到车时间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capacityLoad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Double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运力载量（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T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）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carStatus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Integer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订单状态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(1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待指派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,2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已指派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,3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待执行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,4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异常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,5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执行中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,6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已完成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,7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取消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)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errorInfo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异常原因（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1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、场站问题；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2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、道路拥堵；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3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、恶劣天气；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4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、本车故障；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5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、本车事故；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6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、查扣车辆；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7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、政府封路；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8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、修路原因；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9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、司机原因）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transoportLevel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Integer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运输等级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transoportLevelStr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运输等级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 xml:space="preserve"> Str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cubedOut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装载率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ownDeptCode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车辆管理区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createTm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Date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创建时间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lastUpdateTm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Date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最后更新时间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overDays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跨越天数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vehicleType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车辆类型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actualLoadWeight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Double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实际重量（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kg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）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delayTime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延迟时间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lastRenderedPageBreak/>
              <w:t>currentOpZoneCode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当前操作网点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srcNotZoneId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Long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发出网点对应的地址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ID(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网点需求为空，非网点需求时不为空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)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destNotZoneId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Long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到达网点对应的地址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ID(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网点需求为空，非网点需求时不为空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)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resultDesc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原因描述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carNos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车标号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srcVotes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Long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应到票数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destVotes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Long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实到票数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exceptionStateStr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异常状态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 xml:space="preserve"> str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lineTypeStr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线路类型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Str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sendlate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发出晚点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arrivelate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 xml:space="preserve">String 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到达晚点</w:t>
            </w:r>
          </w:p>
        </w:tc>
      </w:tr>
    </w:tbl>
    <w:p w:rsidR="006454DB" w:rsidRPr="0004722D" w:rsidRDefault="006454DB" w:rsidP="006454DB">
      <w:pPr>
        <w:ind w:leftChars="200" w:left="400"/>
        <w:rPr>
          <w:rFonts w:ascii="Consolas" w:hAnsi="Consolas" w:cs="Consolas"/>
          <w:b/>
          <w:sz w:val="21"/>
          <w:szCs w:val="21"/>
          <w:lang w:val="x-none"/>
        </w:rPr>
      </w:pPr>
    </w:p>
    <w:p w:rsidR="006454DB" w:rsidRPr="0004722D" w:rsidRDefault="006454DB" w:rsidP="006454DB">
      <w:pPr>
        <w:ind w:leftChars="200" w:left="400"/>
        <w:rPr>
          <w:rFonts w:ascii="Consolas" w:hAnsi="Consolas" w:cs="Consolas"/>
          <w:b/>
          <w:sz w:val="21"/>
          <w:szCs w:val="21"/>
        </w:rPr>
      </w:pPr>
      <w:r w:rsidRPr="0004722D">
        <w:rPr>
          <w:rFonts w:ascii="Consolas" w:hAnsi="Consolas" w:cs="Consolas" w:hint="eastAsia"/>
          <w:b/>
          <w:sz w:val="21"/>
          <w:szCs w:val="21"/>
        </w:rPr>
        <w:t>输出结果：成功返回</w:t>
      </w:r>
      <w:r w:rsidRPr="0004722D">
        <w:rPr>
          <w:rFonts w:ascii="Consolas" w:hAnsi="Consolas" w:cs="Consolas" w:hint="eastAsia"/>
          <w:b/>
          <w:sz w:val="21"/>
          <w:szCs w:val="21"/>
        </w:rPr>
        <w:t>true</w:t>
      </w:r>
      <w:r w:rsidRPr="0004722D">
        <w:rPr>
          <w:rFonts w:ascii="Consolas" w:hAnsi="Consolas" w:cs="Consolas" w:hint="eastAsia"/>
          <w:b/>
          <w:sz w:val="21"/>
          <w:szCs w:val="21"/>
        </w:rPr>
        <w:t>，失败返回</w:t>
      </w:r>
      <w:r w:rsidRPr="0004722D">
        <w:rPr>
          <w:rFonts w:ascii="Consolas" w:hAnsi="Consolas" w:cs="Consolas" w:hint="eastAsia"/>
          <w:b/>
          <w:sz w:val="21"/>
          <w:szCs w:val="21"/>
        </w:rPr>
        <w:t>false</w:t>
      </w:r>
    </w:p>
    <w:p w:rsidR="006454DB" w:rsidRPr="0004722D" w:rsidRDefault="006454DB" w:rsidP="006454DB">
      <w:pPr>
        <w:ind w:leftChars="200" w:left="400"/>
        <w:rPr>
          <w:rFonts w:ascii="Consolas" w:hAnsi="Consolas" w:cs="Consolas"/>
          <w:b/>
          <w:sz w:val="21"/>
          <w:szCs w:val="21"/>
          <w:lang w:val="x-none"/>
        </w:rPr>
      </w:pP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>操作码：</w:t>
      </w: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 xml:space="preserve">10000  </w:t>
      </w: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>验证错误，</w:t>
      </w: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 xml:space="preserve">10001 </w:t>
      </w: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>系统异常</w:t>
      </w:r>
    </w:p>
    <w:p w:rsidR="006454DB" w:rsidRPr="0004722D" w:rsidRDefault="006454DB" w:rsidP="006454DB">
      <w:pPr>
        <w:ind w:leftChars="200" w:left="400"/>
        <w:rPr>
          <w:rFonts w:ascii="Consolas" w:hAnsi="Consolas" w:cs="Consolas"/>
          <w:b/>
          <w:sz w:val="21"/>
          <w:szCs w:val="21"/>
          <w:lang w:val="x-none"/>
        </w:rPr>
      </w:pPr>
      <w:r w:rsidRPr="0004722D">
        <w:rPr>
          <w:noProof/>
          <w:snapToGrid/>
        </w:rPr>
        <w:drawing>
          <wp:inline distT="0" distB="0" distL="0" distR="0" wp14:anchorId="2832AFFA" wp14:editId="3B95CA8F">
            <wp:extent cx="5486400" cy="4448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DB" w:rsidRPr="0004722D" w:rsidRDefault="006454DB" w:rsidP="006454DB">
      <w:pPr>
        <w:ind w:leftChars="200" w:left="400"/>
        <w:rPr>
          <w:rFonts w:ascii="Consolas" w:hAnsi="Consolas" w:cs="Consolas"/>
          <w:b/>
          <w:sz w:val="21"/>
          <w:szCs w:val="21"/>
          <w:lang w:val="x-none"/>
        </w:rPr>
      </w:pP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ab/>
      </w: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ab/>
      </w:r>
    </w:p>
    <w:p w:rsidR="006454DB" w:rsidRPr="0004722D" w:rsidRDefault="006454DB" w:rsidP="006454DB"/>
    <w:p w:rsidR="006454DB" w:rsidRPr="0004722D" w:rsidRDefault="006454DB" w:rsidP="006454DB"/>
    <w:p w:rsidR="006454DB" w:rsidRPr="0004722D" w:rsidRDefault="006454DB" w:rsidP="006454DB"/>
    <w:p w:rsidR="006454DB" w:rsidRPr="0004722D" w:rsidRDefault="006454DB" w:rsidP="006454DB"/>
    <w:p w:rsidR="006454DB" w:rsidRPr="0004722D" w:rsidRDefault="006454DB" w:rsidP="006454DB"/>
    <w:p w:rsidR="006454DB" w:rsidRPr="0004722D" w:rsidRDefault="006454DB" w:rsidP="006454DB"/>
    <w:p w:rsidR="006454DB" w:rsidRPr="0004722D" w:rsidRDefault="006454DB" w:rsidP="006454DB"/>
    <w:p w:rsidR="006454DB" w:rsidRPr="0004722D" w:rsidRDefault="006454DB" w:rsidP="006454DB"/>
    <w:p w:rsidR="006454DB" w:rsidRPr="0004722D" w:rsidRDefault="006454DB" w:rsidP="006454DB"/>
    <w:p w:rsidR="006454DB" w:rsidRPr="0004722D" w:rsidRDefault="006454DB" w:rsidP="006454DB"/>
    <w:p w:rsidR="006454DB" w:rsidRPr="0004722D" w:rsidRDefault="006454DB" w:rsidP="006454DB"/>
    <w:p w:rsidR="006454DB" w:rsidRPr="0004722D" w:rsidRDefault="006454DB" w:rsidP="006454DB"/>
    <w:p w:rsidR="006454DB" w:rsidRPr="0004722D" w:rsidRDefault="006454DB" w:rsidP="006454DB"/>
    <w:p w:rsidR="006454DB" w:rsidRPr="0004722D" w:rsidRDefault="006454DB" w:rsidP="006454DB"/>
    <w:p w:rsidR="006454DB" w:rsidRPr="0004722D" w:rsidRDefault="006454DB" w:rsidP="006454DB"/>
    <w:p w:rsidR="006454DB" w:rsidRPr="0004722D" w:rsidRDefault="006454DB" w:rsidP="006454DB"/>
    <w:p w:rsidR="006454DB" w:rsidRPr="0004722D" w:rsidRDefault="006454DB" w:rsidP="006454DB"/>
    <w:p w:rsidR="006454DB" w:rsidRPr="0004722D" w:rsidRDefault="006454DB" w:rsidP="006454DB"/>
    <w:p w:rsidR="006454DB" w:rsidRPr="0004722D" w:rsidRDefault="006454DB" w:rsidP="006454DB"/>
    <w:p w:rsidR="006454DB" w:rsidRPr="0004722D" w:rsidRDefault="006454DB" w:rsidP="006454DB"/>
    <w:p w:rsidR="006454DB" w:rsidRPr="0004722D" w:rsidRDefault="006454DB" w:rsidP="006454DB"/>
    <w:p w:rsidR="006454DB" w:rsidRPr="0004722D" w:rsidRDefault="006454DB" w:rsidP="00E8195E">
      <w:pPr>
        <w:pStyle w:val="4"/>
      </w:pPr>
      <w:r w:rsidRPr="0004722D">
        <w:rPr>
          <w:rFonts w:hint="eastAsia"/>
        </w:rPr>
        <w:t xml:space="preserve"> 车辆任务预警经停点信息接口</w:t>
      </w:r>
    </w:p>
    <w:p w:rsidR="00D921FE" w:rsidRPr="0004722D" w:rsidRDefault="00D921FE" w:rsidP="00D921FE">
      <w:pPr>
        <w:ind w:leftChars="191" w:left="382"/>
        <w:rPr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</w:rPr>
        <w:t>查询实现方式：</w:t>
      </w:r>
      <w:r w:rsidRPr="0004722D">
        <w:rPr>
          <w:rFonts w:hAnsi="宋体"/>
          <w:sz w:val="21"/>
          <w:szCs w:val="21"/>
        </w:rPr>
        <w:t>WebService</w:t>
      </w:r>
    </w:p>
    <w:p w:rsidR="00D921FE" w:rsidRPr="0004722D" w:rsidRDefault="00D921FE" w:rsidP="00D921FE">
      <w:pPr>
        <w:pStyle w:val="afe"/>
        <w:ind w:leftChars="191" w:left="382"/>
        <w:rPr>
          <w:rFonts w:hAnsi="宋体" w:cs="宋体"/>
          <w:sz w:val="21"/>
          <w:szCs w:val="21"/>
        </w:rPr>
      </w:pPr>
      <w:r w:rsidRPr="0004722D">
        <w:rPr>
          <w:rFonts w:hAnsi="宋体" w:cs="宋体" w:hint="eastAsia"/>
          <w:sz w:val="21"/>
          <w:szCs w:val="21"/>
        </w:rPr>
        <w:t>对接系统：通用</w:t>
      </w:r>
    </w:p>
    <w:p w:rsidR="00D921FE" w:rsidRPr="0004722D" w:rsidRDefault="00D921FE" w:rsidP="00D921FE">
      <w:pPr>
        <w:pStyle w:val="afe"/>
        <w:ind w:leftChars="191" w:left="382"/>
        <w:rPr>
          <w:rStyle w:val="af"/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</w:rPr>
        <w:t>测试接口调用地址：</w:t>
      </w:r>
      <w:r w:rsidRPr="0004722D">
        <w:rPr>
          <w:rStyle w:val="af"/>
        </w:rPr>
        <w:t>http://shiva-omcs-russ-int.intsit.sfdc.com.cn:1080/ws/taskMonitorService?wsdl</w:t>
      </w:r>
    </w:p>
    <w:p w:rsidR="00D921FE" w:rsidRPr="0004722D" w:rsidRDefault="00D921FE" w:rsidP="00D921FE"/>
    <w:p w:rsidR="006454DB" w:rsidRPr="0004722D" w:rsidRDefault="006454DB" w:rsidP="00E8195E">
      <w:pPr>
        <w:pStyle w:val="afe"/>
        <w:ind w:leftChars="191" w:left="382"/>
        <w:rPr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  <w:lang w:eastAsia="en-US"/>
        </w:rPr>
        <w:t>调用接口</w:t>
      </w:r>
      <w:r w:rsidRPr="0004722D">
        <w:rPr>
          <w:rFonts w:hAnsi="宋体" w:hint="eastAsia"/>
          <w:sz w:val="21"/>
          <w:szCs w:val="21"/>
        </w:rPr>
        <w:t>：</w:t>
      </w:r>
      <w:r w:rsidRPr="0004722D">
        <w:rPr>
          <w:rFonts w:hAnsi="宋体"/>
          <w:sz w:val="21"/>
          <w:szCs w:val="21"/>
        </w:rPr>
        <w:t>taskMonitorService</w:t>
      </w:r>
      <w:r w:rsidRPr="0004722D">
        <w:rPr>
          <w:rFonts w:hAnsi="宋体" w:hint="eastAsia"/>
          <w:sz w:val="21"/>
          <w:szCs w:val="21"/>
        </w:rPr>
        <w:t>.</w:t>
      </w:r>
      <w:r w:rsidRPr="0004722D">
        <w:rPr>
          <w:rFonts w:hAnsi="宋体"/>
          <w:sz w:val="21"/>
          <w:szCs w:val="21"/>
        </w:rPr>
        <w:t>queryTaskMonitorPassZoneInfo</w:t>
      </w:r>
    </w:p>
    <w:p w:rsidR="006454DB" w:rsidRPr="0004722D" w:rsidRDefault="006454DB" w:rsidP="006454DB">
      <w:pPr>
        <w:ind w:leftChars="191" w:left="382"/>
        <w:rPr>
          <w:rFonts w:ascii="Arial" w:hAnsi="Arial"/>
          <w:sz w:val="21"/>
          <w:szCs w:val="21"/>
        </w:rPr>
      </w:pPr>
    </w:p>
    <w:p w:rsidR="006454DB" w:rsidRPr="0004722D" w:rsidRDefault="006454DB" w:rsidP="006454DB">
      <w:pPr>
        <w:ind w:leftChars="191" w:left="382"/>
        <w:rPr>
          <w:rFonts w:ascii="Arial" w:hAnsi="Arial"/>
          <w:sz w:val="21"/>
          <w:szCs w:val="21"/>
        </w:rPr>
      </w:pPr>
      <w:r w:rsidRPr="0004722D">
        <w:rPr>
          <w:rFonts w:ascii="Arial" w:hAnsi="Arial" w:hint="eastAsia"/>
          <w:sz w:val="21"/>
          <w:szCs w:val="21"/>
        </w:rPr>
        <w:t>接口参数：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8"/>
        <w:gridCol w:w="2737"/>
        <w:gridCol w:w="1113"/>
        <w:gridCol w:w="2628"/>
      </w:tblGrid>
      <w:tr w:rsidR="006454DB" w:rsidRPr="0004722D" w:rsidTr="0083504B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454DB" w:rsidRPr="0004722D" w:rsidRDefault="006454DB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字段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454DB" w:rsidRPr="0004722D" w:rsidRDefault="006454DB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454DB" w:rsidRPr="0004722D" w:rsidRDefault="006454DB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允许为空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454DB" w:rsidRPr="0004722D" w:rsidRDefault="006454DB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说明</w:t>
            </w:r>
          </w:p>
        </w:tc>
      </w:tr>
      <w:tr w:rsidR="006454DB" w:rsidRPr="0004722D" w:rsidTr="0083504B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lineRequireId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Long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线路需求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ID</w:t>
            </w:r>
          </w:p>
        </w:tc>
      </w:tr>
    </w:tbl>
    <w:p w:rsidR="006454DB" w:rsidRPr="0004722D" w:rsidRDefault="006454DB" w:rsidP="006454DB">
      <w:pPr>
        <w:rPr>
          <w:rFonts w:ascii="Consolas" w:hAnsi="Consolas" w:cs="Consolas"/>
          <w:sz w:val="21"/>
          <w:szCs w:val="21"/>
        </w:rPr>
      </w:pPr>
    </w:p>
    <w:p w:rsidR="006454DB" w:rsidRPr="0004722D" w:rsidRDefault="006454DB" w:rsidP="006454DB">
      <w:pPr>
        <w:ind w:leftChars="200" w:left="400"/>
        <w:rPr>
          <w:rFonts w:ascii="Consolas" w:hAnsi="Consolas" w:cs="Consolas"/>
          <w:b/>
          <w:sz w:val="21"/>
          <w:szCs w:val="21"/>
        </w:rPr>
      </w:pPr>
      <w:r w:rsidRPr="0004722D">
        <w:rPr>
          <w:rFonts w:ascii="Consolas" w:hAnsi="Consolas" w:cs="Consolas" w:hint="eastAsia"/>
          <w:b/>
          <w:sz w:val="21"/>
          <w:szCs w:val="21"/>
        </w:rPr>
        <w:t>输出结果：</w:t>
      </w:r>
    </w:p>
    <w:p w:rsidR="006454DB" w:rsidRPr="0004722D" w:rsidRDefault="006454DB" w:rsidP="006454DB">
      <w:pPr>
        <w:rPr>
          <w:rFonts w:ascii="Consolas" w:hAnsi="Consolas" w:cs="Consolas"/>
          <w:color w:val="000000"/>
          <w:sz w:val="21"/>
          <w:szCs w:val="21"/>
        </w:rPr>
      </w:pPr>
    </w:p>
    <w:p w:rsidR="006454DB" w:rsidRPr="0004722D" w:rsidRDefault="006454DB" w:rsidP="006454DB">
      <w:pPr>
        <w:rPr>
          <w:rFonts w:ascii="Consolas" w:hAnsi="Consolas" w:cs="Consolas"/>
          <w:b/>
          <w:sz w:val="21"/>
          <w:szCs w:val="21"/>
          <w:lang w:val="x-none"/>
        </w:rPr>
      </w:pPr>
      <w:r w:rsidRPr="0004722D">
        <w:rPr>
          <w:rFonts w:ascii="Consolas" w:hAnsi="Consolas" w:cs="Consolas"/>
          <w:color w:val="000000"/>
          <w:sz w:val="21"/>
          <w:szCs w:val="21"/>
        </w:rPr>
        <w:t>TaskMonitorPassZoneResult</w:t>
      </w:r>
      <w:r w:rsidRPr="0004722D">
        <w:rPr>
          <w:rFonts w:ascii="Consolas" w:hAnsi="Consolas" w:cs="Consolas" w:hint="eastAsia"/>
          <w:color w:val="000000"/>
          <w:sz w:val="21"/>
          <w:szCs w:val="21"/>
        </w:rPr>
        <w:t>字段说明</w:t>
      </w:r>
      <w:r w:rsidRPr="0004722D">
        <w:rPr>
          <w:rFonts w:ascii="Consolas" w:hAnsi="Consolas" w:cs="Consolas" w:hint="eastAsia"/>
          <w:color w:val="000000"/>
          <w:sz w:val="21"/>
          <w:szCs w:val="21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7"/>
        <w:gridCol w:w="2729"/>
        <w:gridCol w:w="3760"/>
      </w:tblGrid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454DB" w:rsidRPr="0004722D" w:rsidRDefault="006454DB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字段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454DB" w:rsidRPr="0004722D" w:rsidRDefault="006454DB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454DB" w:rsidRPr="0004722D" w:rsidRDefault="006454DB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说明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id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Long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流水号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sendTaskId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发出任务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ID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arriveTaskId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到达任务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ID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lineRequireId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需求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ID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lineRequireDate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Date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需求日期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passZoneCode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经过网点代码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actualPassZoneCode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实际经过网点代码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sortNum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Integer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经过顺序号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planSendBatch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计划发出班次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planArriveBatch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计划到达班次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preSendBatch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预计发出班次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preArriveBatch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预计到达班次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actualSendBatch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实际发出班次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actualArriveBatch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实际到达班次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lastRenderedPageBreak/>
              <w:t>planDepartTm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Date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计划发车时间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planArriveTm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Date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计划到车时间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preDepartTm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Date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预计发车时间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preArriveTm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Date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预计到车时间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actualDepartTm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Date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实际发车时间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actualArriveTm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Date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实际到车时间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carStatus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Integer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订单状态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passNotZoneId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经过点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ID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 xml:space="preserve"> '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passZoneCoordinate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经过点地址经纬度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trmsInOpTm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Date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trms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进闸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trmsOutOpTm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Date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trms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出闸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carCloseOpTm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Date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封车时间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carOpenOpTm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Date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解封车时间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zoneType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网点类型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actualVotes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Long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票数信息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specialVotes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Long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特殊票数信息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carNo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车标号</w:t>
            </w:r>
          </w:p>
        </w:tc>
      </w:tr>
    </w:tbl>
    <w:p w:rsidR="006454DB" w:rsidRPr="0004722D" w:rsidRDefault="006454DB" w:rsidP="006454DB">
      <w:pPr>
        <w:rPr>
          <w:rFonts w:ascii="Consolas" w:hAnsi="Consolas" w:cs="Consolas"/>
          <w:b/>
          <w:sz w:val="21"/>
          <w:szCs w:val="21"/>
        </w:rPr>
      </w:pPr>
    </w:p>
    <w:p w:rsidR="006454DB" w:rsidRPr="0004722D" w:rsidRDefault="006454DB" w:rsidP="006454DB">
      <w:pPr>
        <w:ind w:leftChars="200" w:left="400"/>
        <w:rPr>
          <w:rFonts w:ascii="Consolas" w:hAnsi="Consolas" w:cs="Consolas"/>
          <w:b/>
          <w:sz w:val="21"/>
          <w:szCs w:val="21"/>
        </w:rPr>
      </w:pPr>
    </w:p>
    <w:p w:rsidR="006454DB" w:rsidRPr="0004722D" w:rsidRDefault="006454DB" w:rsidP="006454DB">
      <w:pPr>
        <w:ind w:leftChars="200" w:left="400"/>
        <w:rPr>
          <w:rFonts w:ascii="Consolas" w:hAnsi="Consolas" w:cs="Consolas"/>
          <w:b/>
          <w:sz w:val="21"/>
          <w:szCs w:val="21"/>
        </w:rPr>
      </w:pPr>
      <w:r w:rsidRPr="0004722D">
        <w:rPr>
          <w:rFonts w:ascii="Consolas" w:hAnsi="Consolas" w:cs="Consolas" w:hint="eastAsia"/>
          <w:b/>
          <w:sz w:val="21"/>
          <w:szCs w:val="21"/>
        </w:rPr>
        <w:t>输出结果：成功返回</w:t>
      </w:r>
      <w:r w:rsidRPr="0004722D">
        <w:rPr>
          <w:rFonts w:ascii="Consolas" w:hAnsi="Consolas" w:cs="Consolas" w:hint="eastAsia"/>
          <w:b/>
          <w:sz w:val="21"/>
          <w:szCs w:val="21"/>
        </w:rPr>
        <w:t>true</w:t>
      </w:r>
      <w:r w:rsidRPr="0004722D">
        <w:rPr>
          <w:rFonts w:ascii="Consolas" w:hAnsi="Consolas" w:cs="Consolas" w:hint="eastAsia"/>
          <w:b/>
          <w:sz w:val="21"/>
          <w:szCs w:val="21"/>
        </w:rPr>
        <w:t>，失败返回</w:t>
      </w:r>
      <w:r w:rsidRPr="0004722D">
        <w:rPr>
          <w:rFonts w:ascii="Consolas" w:hAnsi="Consolas" w:cs="Consolas" w:hint="eastAsia"/>
          <w:b/>
          <w:sz w:val="21"/>
          <w:szCs w:val="21"/>
        </w:rPr>
        <w:t>false</w:t>
      </w:r>
    </w:p>
    <w:p w:rsidR="006454DB" w:rsidRPr="0004722D" w:rsidRDefault="006454DB" w:rsidP="006454DB">
      <w:pPr>
        <w:ind w:leftChars="200" w:left="400"/>
        <w:rPr>
          <w:rFonts w:ascii="Consolas" w:hAnsi="Consolas" w:cs="Consolas"/>
          <w:b/>
          <w:sz w:val="21"/>
          <w:szCs w:val="21"/>
          <w:lang w:val="x-none"/>
        </w:rPr>
      </w:pP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>操作码：</w:t>
      </w: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 xml:space="preserve">10000  </w:t>
      </w: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>验证错误，</w:t>
      </w: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 xml:space="preserve">10001 </w:t>
      </w: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>系统异常</w:t>
      </w:r>
    </w:p>
    <w:p w:rsidR="006454DB" w:rsidRPr="0004722D" w:rsidRDefault="006454DB" w:rsidP="006454DB">
      <w:pPr>
        <w:ind w:leftChars="200" w:left="400"/>
        <w:rPr>
          <w:rFonts w:ascii="Consolas" w:hAnsi="Consolas" w:cs="Consolas"/>
          <w:b/>
          <w:sz w:val="21"/>
          <w:szCs w:val="21"/>
          <w:lang w:val="x-none"/>
        </w:rPr>
      </w:pPr>
    </w:p>
    <w:p w:rsidR="006454DB" w:rsidRPr="0004722D" w:rsidRDefault="006454DB" w:rsidP="006454DB">
      <w:pPr>
        <w:ind w:leftChars="200" w:left="400"/>
        <w:rPr>
          <w:rFonts w:ascii="Consolas" w:hAnsi="Consolas" w:cs="Consolas"/>
          <w:b/>
          <w:sz w:val="21"/>
          <w:szCs w:val="21"/>
          <w:lang w:val="x-none"/>
        </w:rPr>
      </w:pPr>
      <w:r w:rsidRPr="0004722D">
        <w:rPr>
          <w:noProof/>
          <w:snapToGrid/>
        </w:rPr>
        <w:drawing>
          <wp:inline distT="0" distB="0" distL="0" distR="0" wp14:anchorId="7C88A763" wp14:editId="218A8032">
            <wp:extent cx="5486400" cy="321691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DB" w:rsidRPr="0004722D" w:rsidRDefault="006454DB" w:rsidP="006454DB">
      <w:pPr>
        <w:ind w:leftChars="200" w:left="400"/>
        <w:rPr>
          <w:rFonts w:ascii="Consolas" w:hAnsi="Consolas" w:cs="Consolas"/>
          <w:b/>
          <w:sz w:val="21"/>
          <w:szCs w:val="21"/>
          <w:lang w:val="x-none"/>
        </w:rPr>
      </w:pPr>
    </w:p>
    <w:p w:rsidR="006454DB" w:rsidRPr="0004722D" w:rsidRDefault="006454DB" w:rsidP="00E8195E">
      <w:pPr>
        <w:pStyle w:val="4"/>
      </w:pPr>
      <w:r w:rsidRPr="0004722D">
        <w:rPr>
          <w:rFonts w:hint="eastAsia"/>
        </w:rPr>
        <w:t xml:space="preserve"> 车辆任务预警异常原因下拉框接口（配置表）</w:t>
      </w:r>
    </w:p>
    <w:p w:rsidR="00D921FE" w:rsidRPr="0004722D" w:rsidRDefault="00D921FE" w:rsidP="00D921FE">
      <w:pPr>
        <w:ind w:leftChars="191" w:left="382"/>
        <w:rPr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</w:rPr>
        <w:t>查询实现方式：</w:t>
      </w:r>
      <w:r w:rsidRPr="0004722D">
        <w:rPr>
          <w:rFonts w:hAnsi="宋体"/>
          <w:sz w:val="21"/>
          <w:szCs w:val="21"/>
        </w:rPr>
        <w:t>WebService</w:t>
      </w:r>
    </w:p>
    <w:p w:rsidR="00D921FE" w:rsidRPr="0004722D" w:rsidRDefault="00D921FE" w:rsidP="00D921FE">
      <w:pPr>
        <w:pStyle w:val="afe"/>
        <w:ind w:leftChars="191" w:left="382"/>
        <w:rPr>
          <w:rFonts w:hAnsi="宋体" w:cs="宋体"/>
          <w:sz w:val="21"/>
          <w:szCs w:val="21"/>
        </w:rPr>
      </w:pPr>
      <w:r w:rsidRPr="0004722D">
        <w:rPr>
          <w:rFonts w:hAnsi="宋体" w:cs="宋体" w:hint="eastAsia"/>
          <w:sz w:val="21"/>
          <w:szCs w:val="21"/>
        </w:rPr>
        <w:t>对接系统：通用</w:t>
      </w:r>
    </w:p>
    <w:p w:rsidR="00D921FE" w:rsidRPr="0004722D" w:rsidRDefault="00D921FE" w:rsidP="00D921FE">
      <w:pPr>
        <w:pStyle w:val="afe"/>
        <w:ind w:leftChars="191" w:left="382"/>
        <w:rPr>
          <w:rStyle w:val="af"/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</w:rPr>
        <w:t>测试接口调用地址：</w:t>
      </w:r>
      <w:r w:rsidRPr="0004722D">
        <w:rPr>
          <w:rStyle w:val="af"/>
        </w:rPr>
        <w:t>http://shiva-omcs-russ-</w:t>
      </w:r>
      <w:r w:rsidRPr="0004722D">
        <w:rPr>
          <w:rStyle w:val="af"/>
        </w:rPr>
        <w:lastRenderedPageBreak/>
        <w:t>int.intsit.sfdc.com.cn:1080/ws/taskMonitorService?wsdl</w:t>
      </w:r>
    </w:p>
    <w:p w:rsidR="00D921FE" w:rsidRPr="0004722D" w:rsidRDefault="00D921FE" w:rsidP="00D921FE"/>
    <w:p w:rsidR="006454DB" w:rsidRPr="0004722D" w:rsidRDefault="006454DB" w:rsidP="006454DB">
      <w:pPr>
        <w:ind w:leftChars="191" w:left="382"/>
        <w:rPr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  <w:lang w:eastAsia="en-US"/>
        </w:rPr>
        <w:t>调用接口</w:t>
      </w:r>
      <w:r w:rsidRPr="0004722D">
        <w:rPr>
          <w:rFonts w:hAnsi="宋体" w:hint="eastAsia"/>
          <w:sz w:val="21"/>
          <w:szCs w:val="21"/>
        </w:rPr>
        <w:t>：</w:t>
      </w:r>
      <w:r w:rsidRPr="0004722D">
        <w:rPr>
          <w:rFonts w:hAnsi="宋体"/>
          <w:sz w:val="21"/>
          <w:szCs w:val="21"/>
        </w:rPr>
        <w:t>taskMonitorService</w:t>
      </w:r>
      <w:r w:rsidRPr="0004722D">
        <w:rPr>
          <w:rFonts w:hAnsi="宋体" w:hint="eastAsia"/>
          <w:sz w:val="21"/>
          <w:szCs w:val="21"/>
        </w:rPr>
        <w:t>.</w:t>
      </w:r>
      <w:r w:rsidRPr="0004722D">
        <w:rPr>
          <w:rFonts w:hAnsi="宋体"/>
          <w:sz w:val="21"/>
          <w:szCs w:val="21"/>
        </w:rPr>
        <w:t>queryRunLateDropBoxInfo</w:t>
      </w:r>
    </w:p>
    <w:p w:rsidR="006454DB" w:rsidRPr="0004722D" w:rsidRDefault="006454DB" w:rsidP="006454DB">
      <w:pPr>
        <w:ind w:leftChars="191" w:left="382"/>
        <w:rPr>
          <w:rFonts w:ascii="Arial" w:hAnsi="Arial"/>
          <w:sz w:val="21"/>
          <w:szCs w:val="21"/>
        </w:rPr>
      </w:pPr>
    </w:p>
    <w:p w:rsidR="006454DB" w:rsidRPr="0004722D" w:rsidRDefault="006454DB" w:rsidP="006454DB">
      <w:pPr>
        <w:ind w:leftChars="191" w:left="382"/>
        <w:rPr>
          <w:rFonts w:ascii="Arial" w:hAnsi="Arial"/>
          <w:sz w:val="21"/>
          <w:szCs w:val="21"/>
        </w:rPr>
      </w:pPr>
      <w:r w:rsidRPr="0004722D">
        <w:rPr>
          <w:rFonts w:ascii="Arial" w:hAnsi="Arial" w:hint="eastAsia"/>
          <w:sz w:val="21"/>
          <w:szCs w:val="21"/>
        </w:rPr>
        <w:t>接口参数：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8"/>
        <w:gridCol w:w="2737"/>
        <w:gridCol w:w="1113"/>
        <w:gridCol w:w="2628"/>
      </w:tblGrid>
      <w:tr w:rsidR="006454DB" w:rsidRPr="0004722D" w:rsidTr="0083504B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454DB" w:rsidRPr="0004722D" w:rsidRDefault="006454DB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字段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454DB" w:rsidRPr="0004722D" w:rsidRDefault="006454DB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454DB" w:rsidRPr="0004722D" w:rsidRDefault="006454DB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允许为空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454DB" w:rsidRPr="0004722D" w:rsidRDefault="006454DB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参数说明</w:t>
            </w:r>
          </w:p>
        </w:tc>
      </w:tr>
      <w:tr w:rsidR="006454DB" w:rsidRPr="0004722D" w:rsidTr="0083504B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lateType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s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endlate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发出晚点下拉值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 xml:space="preserve"> 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或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 xml:space="preserve"> 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arrivelate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 xml:space="preserve"> 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到达晚点下拉值</w:t>
            </w:r>
          </w:p>
        </w:tc>
      </w:tr>
    </w:tbl>
    <w:p w:rsidR="006454DB" w:rsidRPr="0004722D" w:rsidRDefault="006454DB" w:rsidP="006454DB">
      <w:pPr>
        <w:rPr>
          <w:rFonts w:ascii="Consolas" w:hAnsi="Consolas" w:cs="Consolas"/>
          <w:sz w:val="21"/>
          <w:szCs w:val="21"/>
        </w:rPr>
      </w:pPr>
    </w:p>
    <w:p w:rsidR="006454DB" w:rsidRPr="0004722D" w:rsidRDefault="006454DB" w:rsidP="006454DB">
      <w:pPr>
        <w:rPr>
          <w:lang w:val="x-none"/>
        </w:rPr>
      </w:pPr>
    </w:p>
    <w:p w:rsidR="006454DB" w:rsidRPr="0004722D" w:rsidRDefault="006454DB" w:rsidP="006454DB">
      <w:pPr>
        <w:ind w:leftChars="200" w:left="400"/>
        <w:rPr>
          <w:rFonts w:ascii="Consolas" w:hAnsi="Consolas" w:cs="Consolas"/>
          <w:b/>
          <w:sz w:val="21"/>
          <w:szCs w:val="21"/>
          <w:lang w:val="x-none"/>
        </w:rPr>
      </w:pP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ab/>
      </w: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ab/>
      </w:r>
    </w:p>
    <w:p w:rsidR="006454DB" w:rsidRPr="0004722D" w:rsidRDefault="006454DB" w:rsidP="006454DB">
      <w:pPr>
        <w:ind w:leftChars="200" w:left="400"/>
        <w:rPr>
          <w:rFonts w:ascii="Consolas" w:hAnsi="Consolas" w:cs="Consolas"/>
          <w:b/>
          <w:sz w:val="21"/>
          <w:szCs w:val="21"/>
        </w:rPr>
      </w:pPr>
      <w:r w:rsidRPr="0004722D">
        <w:rPr>
          <w:rFonts w:ascii="Consolas" w:hAnsi="Consolas" w:cs="Consolas" w:hint="eastAsia"/>
          <w:b/>
          <w:sz w:val="21"/>
          <w:szCs w:val="21"/>
        </w:rPr>
        <w:t>输出结果：</w:t>
      </w:r>
    </w:p>
    <w:p w:rsidR="006454DB" w:rsidRPr="0004722D" w:rsidRDefault="006454DB" w:rsidP="006454DB">
      <w:pPr>
        <w:rPr>
          <w:rFonts w:ascii="Consolas" w:hAnsi="Consolas" w:cs="Consolas"/>
          <w:color w:val="000000"/>
          <w:sz w:val="21"/>
          <w:szCs w:val="21"/>
        </w:rPr>
      </w:pPr>
    </w:p>
    <w:p w:rsidR="006454DB" w:rsidRPr="0004722D" w:rsidRDefault="006454DB" w:rsidP="006454DB">
      <w:pPr>
        <w:rPr>
          <w:rFonts w:ascii="Consolas" w:hAnsi="Consolas" w:cs="Consolas"/>
          <w:b/>
          <w:sz w:val="21"/>
          <w:szCs w:val="21"/>
          <w:lang w:val="x-none"/>
        </w:rPr>
      </w:pPr>
      <w:r w:rsidRPr="0004722D">
        <w:rPr>
          <w:rFonts w:ascii="Consolas" w:hAnsi="Consolas" w:cs="Consolas"/>
          <w:color w:val="000000"/>
          <w:sz w:val="21"/>
          <w:szCs w:val="21"/>
        </w:rPr>
        <w:t>TaskMonitorDropBoxResult</w:t>
      </w:r>
      <w:r w:rsidRPr="0004722D">
        <w:rPr>
          <w:rFonts w:ascii="Consolas" w:hAnsi="Consolas" w:cs="Consolas" w:hint="eastAsia"/>
          <w:color w:val="000000"/>
          <w:sz w:val="21"/>
          <w:szCs w:val="21"/>
        </w:rPr>
        <w:t>字段说明</w:t>
      </w:r>
      <w:r w:rsidRPr="0004722D">
        <w:rPr>
          <w:rFonts w:ascii="Consolas" w:hAnsi="Consolas" w:cs="Consolas" w:hint="eastAsia"/>
          <w:color w:val="000000"/>
          <w:sz w:val="21"/>
          <w:szCs w:val="21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7"/>
        <w:gridCol w:w="2729"/>
        <w:gridCol w:w="3760"/>
      </w:tblGrid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454DB" w:rsidRPr="0004722D" w:rsidRDefault="006454DB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字段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454DB" w:rsidRPr="0004722D" w:rsidRDefault="006454DB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454DB" w:rsidRPr="0004722D" w:rsidRDefault="006454DB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说明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id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Integer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流水号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value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下拉值</w:t>
            </w:r>
          </w:p>
        </w:tc>
      </w:tr>
    </w:tbl>
    <w:p w:rsidR="006454DB" w:rsidRPr="0004722D" w:rsidRDefault="006454DB" w:rsidP="006454DB">
      <w:pPr>
        <w:rPr>
          <w:rFonts w:ascii="Consolas" w:hAnsi="Consolas" w:cs="Consolas"/>
          <w:b/>
          <w:sz w:val="21"/>
          <w:szCs w:val="21"/>
        </w:rPr>
      </w:pPr>
    </w:p>
    <w:p w:rsidR="006454DB" w:rsidRPr="0004722D" w:rsidRDefault="006454DB" w:rsidP="006454DB">
      <w:pPr>
        <w:ind w:leftChars="200" w:left="400"/>
        <w:rPr>
          <w:rFonts w:ascii="Consolas" w:hAnsi="Consolas" w:cs="Consolas"/>
          <w:b/>
          <w:sz w:val="21"/>
          <w:szCs w:val="21"/>
        </w:rPr>
      </w:pPr>
    </w:p>
    <w:p w:rsidR="006454DB" w:rsidRPr="0004722D" w:rsidRDefault="006454DB" w:rsidP="006454DB">
      <w:pPr>
        <w:ind w:leftChars="200" w:left="400"/>
        <w:rPr>
          <w:rFonts w:ascii="Consolas" w:hAnsi="Consolas" w:cs="Consolas"/>
          <w:b/>
          <w:sz w:val="21"/>
          <w:szCs w:val="21"/>
        </w:rPr>
      </w:pPr>
      <w:r w:rsidRPr="0004722D">
        <w:rPr>
          <w:rFonts w:ascii="Consolas" w:hAnsi="Consolas" w:cs="Consolas" w:hint="eastAsia"/>
          <w:b/>
          <w:sz w:val="21"/>
          <w:szCs w:val="21"/>
        </w:rPr>
        <w:t>输出结果：成功返回</w:t>
      </w:r>
      <w:r w:rsidRPr="0004722D">
        <w:rPr>
          <w:rFonts w:ascii="Consolas" w:hAnsi="Consolas" w:cs="Consolas" w:hint="eastAsia"/>
          <w:b/>
          <w:sz w:val="21"/>
          <w:szCs w:val="21"/>
        </w:rPr>
        <w:t>true</w:t>
      </w:r>
      <w:r w:rsidRPr="0004722D">
        <w:rPr>
          <w:rFonts w:ascii="Consolas" w:hAnsi="Consolas" w:cs="Consolas" w:hint="eastAsia"/>
          <w:b/>
          <w:sz w:val="21"/>
          <w:szCs w:val="21"/>
        </w:rPr>
        <w:t>，失败返回</w:t>
      </w:r>
      <w:r w:rsidRPr="0004722D">
        <w:rPr>
          <w:rFonts w:ascii="Consolas" w:hAnsi="Consolas" w:cs="Consolas" w:hint="eastAsia"/>
          <w:b/>
          <w:sz w:val="21"/>
          <w:szCs w:val="21"/>
        </w:rPr>
        <w:t>false</w:t>
      </w:r>
    </w:p>
    <w:p w:rsidR="006454DB" w:rsidRPr="0004722D" w:rsidRDefault="006454DB" w:rsidP="006454DB">
      <w:pPr>
        <w:ind w:leftChars="200" w:left="400"/>
        <w:rPr>
          <w:rFonts w:ascii="Consolas" w:hAnsi="Consolas" w:cs="Consolas"/>
          <w:b/>
          <w:sz w:val="21"/>
          <w:szCs w:val="21"/>
          <w:lang w:val="x-none"/>
        </w:rPr>
      </w:pP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>操作码：</w:t>
      </w: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 xml:space="preserve">10000  </w:t>
      </w: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>验证错误，</w:t>
      </w: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 xml:space="preserve">10001 </w:t>
      </w: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>系统异常</w:t>
      </w:r>
    </w:p>
    <w:p w:rsidR="006454DB" w:rsidRPr="0004722D" w:rsidRDefault="006454DB" w:rsidP="006454DB">
      <w:pPr>
        <w:ind w:leftChars="200" w:left="400"/>
        <w:rPr>
          <w:rFonts w:ascii="Consolas" w:hAnsi="Consolas" w:cs="Consolas"/>
          <w:b/>
          <w:sz w:val="21"/>
          <w:szCs w:val="21"/>
          <w:lang w:val="x-none"/>
        </w:rPr>
      </w:pPr>
    </w:p>
    <w:p w:rsidR="006454DB" w:rsidRPr="0004722D" w:rsidRDefault="006454DB" w:rsidP="006454DB">
      <w:pPr>
        <w:ind w:leftChars="200" w:left="400"/>
        <w:rPr>
          <w:rFonts w:ascii="Consolas" w:hAnsi="Consolas" w:cs="Consolas"/>
          <w:b/>
          <w:sz w:val="21"/>
          <w:szCs w:val="21"/>
          <w:lang w:val="x-none"/>
        </w:rPr>
      </w:pPr>
      <w:r w:rsidRPr="0004722D">
        <w:rPr>
          <w:noProof/>
          <w:snapToGrid/>
        </w:rPr>
        <w:lastRenderedPageBreak/>
        <w:drawing>
          <wp:inline distT="0" distB="0" distL="0" distR="0" wp14:anchorId="5964C21F" wp14:editId="097815CD">
            <wp:extent cx="5486400" cy="51346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DB" w:rsidRPr="0004722D" w:rsidRDefault="006454DB" w:rsidP="006454DB">
      <w:pPr>
        <w:rPr>
          <w:lang w:val="x-none"/>
        </w:rPr>
      </w:pPr>
    </w:p>
    <w:p w:rsidR="006454DB" w:rsidRPr="0004722D" w:rsidRDefault="006454DB" w:rsidP="00E8195E">
      <w:pPr>
        <w:pStyle w:val="4"/>
      </w:pPr>
      <w:r w:rsidRPr="0004722D">
        <w:rPr>
          <w:rFonts w:hint="eastAsia"/>
        </w:rPr>
        <w:t xml:space="preserve"> 车辆任务预警查询运行晚点信息</w:t>
      </w:r>
    </w:p>
    <w:p w:rsidR="00D921FE" w:rsidRPr="0004722D" w:rsidRDefault="00D921FE" w:rsidP="00D921FE">
      <w:pPr>
        <w:ind w:leftChars="191" w:left="382"/>
        <w:rPr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</w:rPr>
        <w:t>查询实现方式：</w:t>
      </w:r>
      <w:r w:rsidRPr="0004722D">
        <w:rPr>
          <w:rFonts w:hAnsi="宋体"/>
          <w:sz w:val="21"/>
          <w:szCs w:val="21"/>
        </w:rPr>
        <w:t>WebService</w:t>
      </w:r>
    </w:p>
    <w:p w:rsidR="00D921FE" w:rsidRPr="0004722D" w:rsidRDefault="00D921FE" w:rsidP="00D921FE">
      <w:pPr>
        <w:pStyle w:val="afe"/>
        <w:ind w:leftChars="191" w:left="382"/>
        <w:rPr>
          <w:rFonts w:hAnsi="宋体" w:cs="宋体"/>
          <w:sz w:val="21"/>
          <w:szCs w:val="21"/>
        </w:rPr>
      </w:pPr>
      <w:r w:rsidRPr="0004722D">
        <w:rPr>
          <w:rFonts w:hAnsi="宋体" w:cs="宋体" w:hint="eastAsia"/>
          <w:sz w:val="21"/>
          <w:szCs w:val="21"/>
        </w:rPr>
        <w:t>对接系统：通用</w:t>
      </w:r>
    </w:p>
    <w:p w:rsidR="00D921FE" w:rsidRPr="0004722D" w:rsidRDefault="00D921FE" w:rsidP="00D921FE">
      <w:pPr>
        <w:pStyle w:val="afe"/>
        <w:ind w:leftChars="191" w:left="382"/>
        <w:rPr>
          <w:rStyle w:val="af"/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</w:rPr>
        <w:t>测试接口调用地址：</w:t>
      </w:r>
      <w:r w:rsidRPr="0004722D">
        <w:rPr>
          <w:rStyle w:val="af"/>
        </w:rPr>
        <w:t>http://shiva-omcs-russ-int.intsit.sfdc.com.cn:1080/ws/taskMonitorService?wsdl</w:t>
      </w:r>
    </w:p>
    <w:p w:rsidR="00D921FE" w:rsidRPr="0004722D" w:rsidRDefault="00D921FE" w:rsidP="00D921FE"/>
    <w:p w:rsidR="006454DB" w:rsidRPr="0004722D" w:rsidRDefault="006454DB" w:rsidP="006454DB">
      <w:pPr>
        <w:ind w:leftChars="191" w:left="382"/>
        <w:rPr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  <w:lang w:eastAsia="en-US"/>
        </w:rPr>
        <w:t>调用接口</w:t>
      </w:r>
      <w:r w:rsidRPr="0004722D">
        <w:rPr>
          <w:rFonts w:hAnsi="宋体" w:hint="eastAsia"/>
          <w:sz w:val="21"/>
          <w:szCs w:val="21"/>
        </w:rPr>
        <w:t>：</w:t>
      </w:r>
      <w:r w:rsidRPr="0004722D">
        <w:rPr>
          <w:rFonts w:hAnsi="宋体"/>
          <w:sz w:val="21"/>
          <w:szCs w:val="21"/>
        </w:rPr>
        <w:t>taskMonitorService</w:t>
      </w:r>
      <w:r w:rsidRPr="0004722D">
        <w:rPr>
          <w:rFonts w:hAnsi="宋体" w:hint="eastAsia"/>
          <w:sz w:val="21"/>
          <w:szCs w:val="21"/>
        </w:rPr>
        <w:t>.</w:t>
      </w:r>
      <w:r w:rsidRPr="0004722D">
        <w:rPr>
          <w:rFonts w:hAnsi="宋体"/>
          <w:sz w:val="21"/>
          <w:szCs w:val="21"/>
        </w:rPr>
        <w:t>queryRunLateInfo</w:t>
      </w:r>
    </w:p>
    <w:p w:rsidR="006454DB" w:rsidRPr="0004722D" w:rsidRDefault="006454DB" w:rsidP="006454DB">
      <w:pPr>
        <w:ind w:leftChars="191" w:left="382"/>
        <w:rPr>
          <w:rFonts w:ascii="Arial" w:hAnsi="Arial"/>
          <w:sz w:val="21"/>
          <w:szCs w:val="21"/>
        </w:rPr>
      </w:pPr>
    </w:p>
    <w:p w:rsidR="006454DB" w:rsidRPr="0004722D" w:rsidRDefault="006454DB" w:rsidP="006454DB">
      <w:pPr>
        <w:ind w:leftChars="191" w:left="382"/>
        <w:rPr>
          <w:rFonts w:ascii="Arial" w:hAnsi="Arial"/>
          <w:sz w:val="21"/>
          <w:szCs w:val="21"/>
        </w:rPr>
      </w:pPr>
      <w:r w:rsidRPr="0004722D">
        <w:rPr>
          <w:rFonts w:ascii="Arial" w:hAnsi="Arial" w:hint="eastAsia"/>
          <w:sz w:val="21"/>
          <w:szCs w:val="21"/>
        </w:rPr>
        <w:t>接口参数：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8"/>
        <w:gridCol w:w="2737"/>
        <w:gridCol w:w="1113"/>
        <w:gridCol w:w="2628"/>
      </w:tblGrid>
      <w:tr w:rsidR="006454DB" w:rsidRPr="0004722D" w:rsidTr="0083504B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454DB" w:rsidRPr="0004722D" w:rsidRDefault="006454DB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字段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454DB" w:rsidRPr="0004722D" w:rsidRDefault="006454DB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454DB" w:rsidRPr="0004722D" w:rsidRDefault="006454DB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允许为空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454DB" w:rsidRPr="0004722D" w:rsidRDefault="006454DB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参数说明</w:t>
            </w:r>
          </w:p>
        </w:tc>
      </w:tr>
      <w:tr w:rsidR="006454DB" w:rsidRPr="0004722D" w:rsidTr="0083504B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lineRequireId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线路需求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ID</w:t>
            </w:r>
          </w:p>
        </w:tc>
      </w:tr>
      <w:tr w:rsidR="006454DB" w:rsidRPr="0004722D" w:rsidTr="0083504B"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  <w:p w:rsidR="006454DB" w:rsidRPr="0004722D" w:rsidRDefault="006454DB" w:rsidP="0083504B">
            <w:pPr>
              <w:ind w:firstLineChars="350" w:firstLine="735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lateType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s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endlate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发出晚点下拉值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 xml:space="preserve"> 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或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 xml:space="preserve"> </w:t>
            </w:r>
            <w:r w:rsidRPr="0004722D">
              <w:rPr>
                <w:rFonts w:ascii="Consolas" w:hAnsi="Consolas" w:cs="Consolas"/>
                <w:sz w:val="21"/>
                <w:szCs w:val="21"/>
              </w:rPr>
              <w:t>arrivelate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 xml:space="preserve"> 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到达晚点下拉值</w:t>
            </w:r>
          </w:p>
        </w:tc>
      </w:tr>
    </w:tbl>
    <w:p w:rsidR="006454DB" w:rsidRPr="0004722D" w:rsidRDefault="006454DB" w:rsidP="006454DB">
      <w:pPr>
        <w:rPr>
          <w:rFonts w:ascii="Consolas" w:hAnsi="Consolas" w:cs="Consolas"/>
          <w:sz w:val="21"/>
          <w:szCs w:val="21"/>
        </w:rPr>
      </w:pPr>
    </w:p>
    <w:p w:rsidR="006454DB" w:rsidRPr="0004722D" w:rsidRDefault="006454DB" w:rsidP="006454DB">
      <w:pPr>
        <w:rPr>
          <w:lang w:val="x-none"/>
        </w:rPr>
      </w:pPr>
    </w:p>
    <w:p w:rsidR="006454DB" w:rsidRPr="0004722D" w:rsidRDefault="006454DB" w:rsidP="006454DB">
      <w:pPr>
        <w:ind w:leftChars="200" w:left="400"/>
        <w:rPr>
          <w:rFonts w:ascii="Consolas" w:hAnsi="Consolas" w:cs="Consolas"/>
          <w:b/>
          <w:sz w:val="21"/>
          <w:szCs w:val="21"/>
          <w:lang w:val="x-none"/>
        </w:rPr>
      </w:pP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lastRenderedPageBreak/>
        <w:tab/>
      </w: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ab/>
      </w:r>
    </w:p>
    <w:p w:rsidR="006454DB" w:rsidRPr="0004722D" w:rsidRDefault="006454DB" w:rsidP="006454DB">
      <w:pPr>
        <w:ind w:leftChars="200" w:left="400"/>
        <w:rPr>
          <w:rFonts w:ascii="Consolas" w:hAnsi="Consolas" w:cs="Consolas"/>
          <w:b/>
          <w:sz w:val="21"/>
          <w:szCs w:val="21"/>
        </w:rPr>
      </w:pPr>
      <w:r w:rsidRPr="0004722D">
        <w:rPr>
          <w:rFonts w:ascii="Consolas" w:hAnsi="Consolas" w:cs="Consolas" w:hint="eastAsia"/>
          <w:b/>
          <w:sz w:val="21"/>
          <w:szCs w:val="21"/>
        </w:rPr>
        <w:t>输出结果：</w:t>
      </w:r>
    </w:p>
    <w:p w:rsidR="006454DB" w:rsidRPr="0004722D" w:rsidRDefault="006454DB" w:rsidP="006454DB">
      <w:pPr>
        <w:rPr>
          <w:rFonts w:ascii="Consolas" w:hAnsi="Consolas" w:cs="Consolas"/>
          <w:color w:val="000000"/>
          <w:sz w:val="21"/>
          <w:szCs w:val="21"/>
        </w:rPr>
      </w:pPr>
    </w:p>
    <w:p w:rsidR="006454DB" w:rsidRPr="0004722D" w:rsidRDefault="006454DB" w:rsidP="006454DB">
      <w:pPr>
        <w:rPr>
          <w:rFonts w:ascii="Consolas" w:hAnsi="Consolas" w:cs="Consolas"/>
          <w:b/>
          <w:sz w:val="21"/>
          <w:szCs w:val="21"/>
          <w:lang w:val="x-none"/>
        </w:rPr>
      </w:pPr>
      <w:r w:rsidRPr="0004722D">
        <w:rPr>
          <w:rFonts w:ascii="Consolas" w:hAnsi="Consolas" w:cs="Consolas"/>
          <w:color w:val="000000"/>
          <w:sz w:val="21"/>
          <w:szCs w:val="21"/>
        </w:rPr>
        <w:t>TaskMonitorRunlateResult</w:t>
      </w:r>
      <w:r w:rsidRPr="0004722D">
        <w:rPr>
          <w:rFonts w:ascii="Consolas" w:hAnsi="Consolas" w:cs="Consolas" w:hint="eastAsia"/>
          <w:color w:val="000000"/>
          <w:sz w:val="21"/>
          <w:szCs w:val="21"/>
        </w:rPr>
        <w:t>字段说明</w:t>
      </w:r>
      <w:r w:rsidRPr="0004722D">
        <w:rPr>
          <w:rFonts w:ascii="Consolas" w:hAnsi="Consolas" w:cs="Consolas" w:hint="eastAsia"/>
          <w:color w:val="000000"/>
          <w:sz w:val="21"/>
          <w:szCs w:val="21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7"/>
        <w:gridCol w:w="2729"/>
        <w:gridCol w:w="3760"/>
      </w:tblGrid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454DB" w:rsidRPr="0004722D" w:rsidRDefault="006454DB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字段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454DB" w:rsidRPr="0004722D" w:rsidRDefault="006454DB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454DB" w:rsidRPr="0004722D" w:rsidRDefault="006454DB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说明</w:t>
            </w:r>
          </w:p>
        </w:tc>
      </w:tr>
      <w:tr w:rsidR="006454DB" w:rsidRPr="0004722D" w:rsidTr="0083504B">
        <w:trPr>
          <w:trHeight w:val="304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id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Integer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流水号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lineRequireId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线路需求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ID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runLateId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Integer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运行晚点配置表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id(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见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1.2.4)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runLateType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Integer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运行晚点类型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1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为发出晚点，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2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为到达晚点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runLateReason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运行晚点原因</w:t>
            </w:r>
          </w:p>
        </w:tc>
      </w:tr>
    </w:tbl>
    <w:p w:rsidR="006454DB" w:rsidRPr="0004722D" w:rsidRDefault="006454DB" w:rsidP="006454DB">
      <w:pPr>
        <w:rPr>
          <w:rFonts w:ascii="Consolas" w:hAnsi="Consolas" w:cs="Consolas"/>
          <w:b/>
          <w:sz w:val="21"/>
          <w:szCs w:val="21"/>
        </w:rPr>
      </w:pPr>
    </w:p>
    <w:p w:rsidR="006454DB" w:rsidRPr="0004722D" w:rsidRDefault="006454DB" w:rsidP="006454DB">
      <w:pPr>
        <w:ind w:leftChars="200" w:left="400"/>
        <w:rPr>
          <w:rFonts w:ascii="Consolas" w:hAnsi="Consolas" w:cs="Consolas"/>
          <w:b/>
          <w:sz w:val="21"/>
          <w:szCs w:val="21"/>
        </w:rPr>
      </w:pPr>
    </w:p>
    <w:p w:rsidR="006454DB" w:rsidRPr="0004722D" w:rsidRDefault="006454DB" w:rsidP="006454DB">
      <w:pPr>
        <w:ind w:leftChars="200" w:left="400"/>
        <w:rPr>
          <w:rFonts w:ascii="Consolas" w:hAnsi="Consolas" w:cs="Consolas"/>
          <w:b/>
          <w:sz w:val="21"/>
          <w:szCs w:val="21"/>
        </w:rPr>
      </w:pPr>
      <w:r w:rsidRPr="0004722D">
        <w:rPr>
          <w:rFonts w:ascii="Consolas" w:hAnsi="Consolas" w:cs="Consolas" w:hint="eastAsia"/>
          <w:b/>
          <w:sz w:val="21"/>
          <w:szCs w:val="21"/>
        </w:rPr>
        <w:t>输出结果：成功返回</w:t>
      </w:r>
      <w:r w:rsidRPr="0004722D">
        <w:rPr>
          <w:rFonts w:ascii="Consolas" w:hAnsi="Consolas" w:cs="Consolas" w:hint="eastAsia"/>
          <w:b/>
          <w:sz w:val="21"/>
          <w:szCs w:val="21"/>
        </w:rPr>
        <w:t>true</w:t>
      </w:r>
      <w:r w:rsidRPr="0004722D">
        <w:rPr>
          <w:rFonts w:ascii="Consolas" w:hAnsi="Consolas" w:cs="Consolas" w:hint="eastAsia"/>
          <w:b/>
          <w:sz w:val="21"/>
          <w:szCs w:val="21"/>
        </w:rPr>
        <w:t>，失败返回</w:t>
      </w:r>
      <w:r w:rsidRPr="0004722D">
        <w:rPr>
          <w:rFonts w:ascii="Consolas" w:hAnsi="Consolas" w:cs="Consolas" w:hint="eastAsia"/>
          <w:b/>
          <w:sz w:val="21"/>
          <w:szCs w:val="21"/>
        </w:rPr>
        <w:t>false</w:t>
      </w:r>
    </w:p>
    <w:p w:rsidR="006454DB" w:rsidRPr="0004722D" w:rsidRDefault="006454DB" w:rsidP="006454DB">
      <w:pPr>
        <w:ind w:leftChars="200" w:left="400"/>
        <w:rPr>
          <w:rFonts w:ascii="Consolas" w:hAnsi="Consolas" w:cs="Consolas"/>
          <w:b/>
          <w:sz w:val="21"/>
          <w:szCs w:val="21"/>
          <w:lang w:val="x-none"/>
        </w:rPr>
      </w:pP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>操作码：</w:t>
      </w: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 xml:space="preserve">10000  </w:t>
      </w: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>验证错误，</w:t>
      </w: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 xml:space="preserve">10001 </w:t>
      </w: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>系统异常</w:t>
      </w:r>
    </w:p>
    <w:p w:rsidR="006454DB" w:rsidRPr="0004722D" w:rsidRDefault="006454DB" w:rsidP="006454DB">
      <w:pPr>
        <w:ind w:leftChars="200" w:left="400"/>
        <w:rPr>
          <w:rFonts w:ascii="Consolas" w:hAnsi="Consolas" w:cs="Consolas"/>
          <w:b/>
          <w:sz w:val="21"/>
          <w:szCs w:val="21"/>
          <w:lang w:val="x-none"/>
        </w:rPr>
      </w:pPr>
    </w:p>
    <w:p w:rsidR="006454DB" w:rsidRPr="0004722D" w:rsidRDefault="006454DB" w:rsidP="006454DB">
      <w:pPr>
        <w:ind w:leftChars="200" w:left="400"/>
        <w:rPr>
          <w:rFonts w:ascii="Consolas" w:hAnsi="Consolas" w:cs="Consolas"/>
          <w:b/>
          <w:sz w:val="21"/>
          <w:szCs w:val="21"/>
          <w:lang w:val="x-none"/>
        </w:rPr>
      </w:pPr>
      <w:r w:rsidRPr="0004722D">
        <w:rPr>
          <w:noProof/>
          <w:snapToGrid/>
        </w:rPr>
        <w:drawing>
          <wp:inline distT="0" distB="0" distL="0" distR="0" wp14:anchorId="5EE91A95" wp14:editId="2FADC06A">
            <wp:extent cx="5486400" cy="30765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DB" w:rsidRPr="0004722D" w:rsidRDefault="006454DB" w:rsidP="006454DB">
      <w:pPr>
        <w:ind w:leftChars="200" w:left="400"/>
        <w:rPr>
          <w:rFonts w:ascii="Consolas" w:hAnsi="Consolas" w:cs="Consolas"/>
          <w:b/>
          <w:sz w:val="21"/>
          <w:szCs w:val="21"/>
          <w:lang w:val="x-none"/>
        </w:rPr>
      </w:pPr>
    </w:p>
    <w:p w:rsidR="006454DB" w:rsidRPr="0004722D" w:rsidRDefault="006454DB" w:rsidP="006454DB">
      <w:pPr>
        <w:ind w:leftChars="200" w:left="400"/>
        <w:rPr>
          <w:rFonts w:ascii="Consolas" w:hAnsi="Consolas" w:cs="Consolas"/>
          <w:b/>
          <w:sz w:val="21"/>
          <w:szCs w:val="21"/>
          <w:lang w:val="x-none"/>
        </w:rPr>
      </w:pPr>
    </w:p>
    <w:p w:rsidR="006454DB" w:rsidRPr="0004722D" w:rsidRDefault="006454DB" w:rsidP="00E8195E">
      <w:pPr>
        <w:pStyle w:val="4"/>
      </w:pPr>
      <w:r w:rsidRPr="0004722D">
        <w:rPr>
          <w:rFonts w:hint="eastAsia"/>
        </w:rPr>
        <w:t xml:space="preserve"> 车辆任务预警新增（修改）运行晚点信息</w:t>
      </w:r>
    </w:p>
    <w:p w:rsidR="00D921FE" w:rsidRPr="0004722D" w:rsidRDefault="00D921FE" w:rsidP="00D921FE">
      <w:pPr>
        <w:ind w:leftChars="191" w:left="382"/>
        <w:rPr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</w:rPr>
        <w:t>查询实现方式：</w:t>
      </w:r>
      <w:r w:rsidRPr="0004722D">
        <w:rPr>
          <w:rFonts w:hAnsi="宋体"/>
          <w:sz w:val="21"/>
          <w:szCs w:val="21"/>
        </w:rPr>
        <w:t>WebService</w:t>
      </w:r>
    </w:p>
    <w:p w:rsidR="00D921FE" w:rsidRPr="0004722D" w:rsidRDefault="00D921FE" w:rsidP="00D921FE">
      <w:pPr>
        <w:pStyle w:val="afe"/>
        <w:ind w:leftChars="191" w:left="382"/>
        <w:rPr>
          <w:rFonts w:hAnsi="宋体" w:cs="宋体"/>
          <w:sz w:val="21"/>
          <w:szCs w:val="21"/>
        </w:rPr>
      </w:pPr>
      <w:r w:rsidRPr="0004722D">
        <w:rPr>
          <w:rFonts w:hAnsi="宋体" w:cs="宋体" w:hint="eastAsia"/>
          <w:sz w:val="21"/>
          <w:szCs w:val="21"/>
        </w:rPr>
        <w:t>对接系统：通用</w:t>
      </w:r>
    </w:p>
    <w:p w:rsidR="00D921FE" w:rsidRPr="0004722D" w:rsidRDefault="00D921FE" w:rsidP="00D921FE">
      <w:pPr>
        <w:pStyle w:val="afe"/>
        <w:ind w:leftChars="191" w:left="382"/>
        <w:rPr>
          <w:rStyle w:val="af"/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</w:rPr>
        <w:t>测试接口调用地址：</w:t>
      </w:r>
      <w:r w:rsidRPr="0004722D">
        <w:rPr>
          <w:rStyle w:val="af"/>
        </w:rPr>
        <w:t>http://shiva-omcs-russ-int.intsit.sfdc.com.cn:1080/ws/taskMonitorService?wsdl</w:t>
      </w:r>
    </w:p>
    <w:p w:rsidR="00D921FE" w:rsidRPr="0004722D" w:rsidRDefault="00D921FE" w:rsidP="00D921FE"/>
    <w:p w:rsidR="006454DB" w:rsidRPr="0004722D" w:rsidRDefault="006454DB" w:rsidP="006454DB">
      <w:pPr>
        <w:ind w:leftChars="191" w:left="382"/>
        <w:rPr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  <w:lang w:eastAsia="en-US"/>
        </w:rPr>
        <w:t>调用接口</w:t>
      </w:r>
      <w:r w:rsidRPr="0004722D">
        <w:rPr>
          <w:rFonts w:hAnsi="宋体" w:hint="eastAsia"/>
          <w:sz w:val="21"/>
          <w:szCs w:val="21"/>
        </w:rPr>
        <w:t>：</w:t>
      </w:r>
      <w:r w:rsidRPr="0004722D">
        <w:rPr>
          <w:rFonts w:hAnsi="宋体"/>
          <w:sz w:val="21"/>
          <w:szCs w:val="21"/>
        </w:rPr>
        <w:t>taskMonitorService</w:t>
      </w:r>
      <w:r w:rsidRPr="0004722D">
        <w:rPr>
          <w:rFonts w:hAnsi="宋体" w:hint="eastAsia"/>
          <w:sz w:val="21"/>
          <w:szCs w:val="21"/>
        </w:rPr>
        <w:t>.</w:t>
      </w:r>
      <w:r w:rsidRPr="0004722D">
        <w:rPr>
          <w:rFonts w:hAnsi="宋体"/>
          <w:sz w:val="21"/>
          <w:szCs w:val="21"/>
        </w:rPr>
        <w:t>insertRunLateInfo</w:t>
      </w:r>
    </w:p>
    <w:p w:rsidR="006454DB" w:rsidRPr="0004722D" w:rsidRDefault="006454DB" w:rsidP="006454DB">
      <w:pPr>
        <w:ind w:leftChars="191" w:left="382"/>
        <w:rPr>
          <w:rFonts w:ascii="Arial" w:hAnsi="Arial"/>
          <w:sz w:val="21"/>
          <w:szCs w:val="21"/>
        </w:rPr>
      </w:pPr>
    </w:p>
    <w:p w:rsidR="006454DB" w:rsidRPr="0004722D" w:rsidRDefault="006454DB" w:rsidP="006454DB">
      <w:pPr>
        <w:ind w:leftChars="191" w:left="382"/>
        <w:rPr>
          <w:rFonts w:ascii="Arial" w:hAnsi="Arial"/>
          <w:color w:val="FF0000"/>
          <w:sz w:val="21"/>
          <w:szCs w:val="21"/>
        </w:rPr>
      </w:pPr>
      <w:r w:rsidRPr="0004722D">
        <w:rPr>
          <w:rFonts w:ascii="Arial" w:hAnsi="Arial" w:hint="eastAsia"/>
          <w:sz w:val="21"/>
          <w:szCs w:val="21"/>
        </w:rPr>
        <w:t>接口参数：</w:t>
      </w:r>
      <w:r w:rsidRPr="0004722D">
        <w:rPr>
          <w:rFonts w:ascii="Arial" w:hAnsi="Arial" w:hint="eastAsia"/>
          <w:color w:val="FF0000"/>
          <w:sz w:val="21"/>
          <w:szCs w:val="21"/>
        </w:rPr>
        <w:t>（</w:t>
      </w:r>
      <w:r w:rsidRPr="0004722D">
        <w:rPr>
          <w:rFonts w:ascii="Arial" w:hAnsi="Arial" w:hint="eastAsia"/>
          <w:color w:val="FF0000"/>
          <w:sz w:val="21"/>
          <w:szCs w:val="21"/>
        </w:rPr>
        <w:t>id</w:t>
      </w:r>
      <w:r w:rsidRPr="0004722D">
        <w:rPr>
          <w:rFonts w:ascii="Arial" w:hAnsi="Arial" w:hint="eastAsia"/>
          <w:color w:val="FF0000"/>
          <w:sz w:val="21"/>
          <w:szCs w:val="21"/>
        </w:rPr>
        <w:t>为空新增、</w:t>
      </w:r>
      <w:r w:rsidRPr="0004722D">
        <w:rPr>
          <w:rFonts w:ascii="Arial" w:hAnsi="Arial" w:hint="eastAsia"/>
          <w:color w:val="FF0000"/>
          <w:sz w:val="21"/>
          <w:szCs w:val="21"/>
        </w:rPr>
        <w:t xml:space="preserve">id </w:t>
      </w:r>
      <w:r w:rsidRPr="0004722D">
        <w:rPr>
          <w:rFonts w:ascii="Arial" w:hAnsi="Arial" w:hint="eastAsia"/>
          <w:color w:val="FF0000"/>
          <w:sz w:val="21"/>
          <w:szCs w:val="21"/>
        </w:rPr>
        <w:t>不为空修改）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8"/>
        <w:gridCol w:w="1959"/>
        <w:gridCol w:w="2700"/>
        <w:gridCol w:w="2699"/>
      </w:tblGrid>
      <w:tr w:rsidR="00984DD5" w:rsidRPr="0004722D" w:rsidTr="00984DD5"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984DD5" w:rsidRPr="0004722D" w:rsidRDefault="00984DD5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字段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984DD5" w:rsidRPr="0004722D" w:rsidRDefault="00984DD5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984DD5" w:rsidRPr="0004722D" w:rsidRDefault="00984DD5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允许为空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984DD5" w:rsidRPr="0004722D" w:rsidRDefault="00984DD5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说明</w:t>
            </w:r>
          </w:p>
        </w:tc>
      </w:tr>
      <w:tr w:rsidR="00984DD5" w:rsidRPr="0004722D" w:rsidTr="00984DD5">
        <w:trPr>
          <w:trHeight w:val="304"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5" w:rsidRPr="0004722D" w:rsidRDefault="00984DD5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id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5" w:rsidRPr="0004722D" w:rsidRDefault="00984DD5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Integer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5" w:rsidRPr="0004722D" w:rsidRDefault="00984DD5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5" w:rsidRPr="0004722D" w:rsidRDefault="00984DD5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流水号</w:t>
            </w:r>
          </w:p>
        </w:tc>
      </w:tr>
      <w:tr w:rsidR="00984DD5" w:rsidRPr="0004722D" w:rsidTr="00984DD5"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5" w:rsidRPr="0004722D" w:rsidRDefault="00984DD5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lastRenderedPageBreak/>
              <w:t>lineRequireId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5" w:rsidRPr="0004722D" w:rsidRDefault="00984DD5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5" w:rsidRPr="0004722D" w:rsidRDefault="00984DD5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5" w:rsidRPr="0004722D" w:rsidRDefault="00984DD5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线路需求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ID</w:t>
            </w:r>
          </w:p>
        </w:tc>
      </w:tr>
      <w:tr w:rsidR="00984DD5" w:rsidRPr="0004722D" w:rsidTr="00984DD5"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5" w:rsidRPr="0004722D" w:rsidRDefault="00984DD5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runLateId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5" w:rsidRPr="0004722D" w:rsidRDefault="00984DD5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Integer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5" w:rsidRPr="0004722D" w:rsidRDefault="00984DD5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5" w:rsidRPr="0004722D" w:rsidRDefault="00984DD5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运行晚点配置表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id(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见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1.2.4)</w:t>
            </w:r>
          </w:p>
        </w:tc>
      </w:tr>
      <w:tr w:rsidR="00984DD5" w:rsidRPr="0004722D" w:rsidTr="00984DD5"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5" w:rsidRPr="0004722D" w:rsidRDefault="00984DD5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runLateType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5" w:rsidRPr="0004722D" w:rsidRDefault="00984DD5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Integer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5" w:rsidRPr="0004722D" w:rsidRDefault="00984DD5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5" w:rsidRPr="0004722D" w:rsidRDefault="00984DD5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运行晚点类型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1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为发出晚点，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2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为到达晚点</w:t>
            </w:r>
          </w:p>
        </w:tc>
      </w:tr>
      <w:tr w:rsidR="00984DD5" w:rsidRPr="0004722D" w:rsidTr="00984DD5"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5" w:rsidRPr="0004722D" w:rsidRDefault="00984DD5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runLateReason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5" w:rsidRPr="0004722D" w:rsidRDefault="00984DD5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5" w:rsidRPr="0004722D" w:rsidRDefault="00984DD5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5" w:rsidRPr="0004722D" w:rsidRDefault="00984DD5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运行晚点原因</w:t>
            </w:r>
          </w:p>
        </w:tc>
      </w:tr>
      <w:tr w:rsidR="00984DD5" w:rsidRPr="0004722D" w:rsidTr="00984DD5"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5" w:rsidRPr="0004722D" w:rsidRDefault="00984DD5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lineRequireDate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5" w:rsidRPr="0004722D" w:rsidRDefault="00984DD5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5" w:rsidRPr="0004722D" w:rsidRDefault="00984DD5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D5" w:rsidRPr="0004722D" w:rsidRDefault="00984DD5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线路需求日期</w:t>
            </w:r>
            <w:r w:rsidR="00336582" w:rsidRPr="0004722D">
              <w:rPr>
                <w:rFonts w:ascii="Consolas" w:hAnsi="Consolas" w:cs="Consolas" w:hint="eastAsia"/>
                <w:sz w:val="21"/>
                <w:szCs w:val="21"/>
              </w:rPr>
              <w:t>（</w:t>
            </w:r>
            <w:r w:rsidR="00336582" w:rsidRPr="0004722D">
              <w:rPr>
                <w:rFonts w:ascii="Consolas" w:hAnsi="Consolas" w:cs="Consolas" w:hint="eastAsia"/>
                <w:sz w:val="21"/>
                <w:szCs w:val="21"/>
              </w:rPr>
              <w:t>yyyy-mm-dd</w:t>
            </w:r>
            <w:r w:rsidR="00336582" w:rsidRPr="0004722D">
              <w:rPr>
                <w:rFonts w:ascii="Consolas" w:hAnsi="Consolas" w:cs="Consolas" w:hint="eastAsia"/>
                <w:sz w:val="21"/>
                <w:szCs w:val="21"/>
              </w:rPr>
              <w:t>）</w:t>
            </w:r>
          </w:p>
        </w:tc>
      </w:tr>
    </w:tbl>
    <w:p w:rsidR="006454DB" w:rsidRPr="0004722D" w:rsidRDefault="006454DB" w:rsidP="006454DB">
      <w:pPr>
        <w:rPr>
          <w:rFonts w:ascii="Consolas" w:hAnsi="Consolas" w:cs="Consolas"/>
          <w:sz w:val="21"/>
          <w:szCs w:val="21"/>
        </w:rPr>
      </w:pPr>
    </w:p>
    <w:p w:rsidR="006454DB" w:rsidRPr="0004722D" w:rsidRDefault="006454DB" w:rsidP="006454DB">
      <w:pPr>
        <w:rPr>
          <w:lang w:val="x-none"/>
        </w:rPr>
      </w:pPr>
    </w:p>
    <w:p w:rsidR="006454DB" w:rsidRPr="0004722D" w:rsidRDefault="006454DB" w:rsidP="006454DB">
      <w:pPr>
        <w:ind w:leftChars="200" w:left="400"/>
        <w:rPr>
          <w:rFonts w:ascii="Consolas" w:hAnsi="Consolas" w:cs="Consolas"/>
          <w:b/>
          <w:sz w:val="21"/>
          <w:szCs w:val="21"/>
        </w:rPr>
      </w:pPr>
      <w:r w:rsidRPr="0004722D">
        <w:rPr>
          <w:rFonts w:ascii="Consolas" w:hAnsi="Consolas" w:cs="Consolas" w:hint="eastAsia"/>
          <w:b/>
          <w:sz w:val="21"/>
          <w:szCs w:val="21"/>
        </w:rPr>
        <w:t>输出结果：成功返回</w:t>
      </w:r>
      <w:r w:rsidRPr="0004722D">
        <w:rPr>
          <w:rFonts w:ascii="Consolas" w:hAnsi="Consolas" w:cs="Consolas" w:hint="eastAsia"/>
          <w:b/>
          <w:sz w:val="21"/>
          <w:szCs w:val="21"/>
        </w:rPr>
        <w:t>true</w:t>
      </w:r>
      <w:r w:rsidRPr="0004722D">
        <w:rPr>
          <w:rFonts w:ascii="Consolas" w:hAnsi="Consolas" w:cs="Consolas" w:hint="eastAsia"/>
          <w:b/>
          <w:sz w:val="21"/>
          <w:szCs w:val="21"/>
        </w:rPr>
        <w:t>，失败返回</w:t>
      </w:r>
      <w:r w:rsidRPr="0004722D">
        <w:rPr>
          <w:rFonts w:ascii="Consolas" w:hAnsi="Consolas" w:cs="Consolas" w:hint="eastAsia"/>
          <w:b/>
          <w:sz w:val="21"/>
          <w:szCs w:val="21"/>
        </w:rPr>
        <w:t>false</w:t>
      </w:r>
    </w:p>
    <w:p w:rsidR="006454DB" w:rsidRPr="0004722D" w:rsidRDefault="006454DB" w:rsidP="006454DB">
      <w:pPr>
        <w:ind w:leftChars="200" w:left="400"/>
        <w:rPr>
          <w:rFonts w:ascii="Consolas" w:hAnsi="Consolas" w:cs="Consolas"/>
          <w:b/>
          <w:sz w:val="21"/>
          <w:szCs w:val="21"/>
          <w:lang w:val="x-none"/>
        </w:rPr>
      </w:pP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>操作码：</w:t>
      </w: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 xml:space="preserve">10000  </w:t>
      </w: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>验证错误，</w:t>
      </w: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 xml:space="preserve">10001 </w:t>
      </w: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>系统异常</w:t>
      </w:r>
    </w:p>
    <w:p w:rsidR="006454DB" w:rsidRPr="0004722D" w:rsidRDefault="006454DB" w:rsidP="006454DB">
      <w:pPr>
        <w:ind w:leftChars="200" w:left="400"/>
        <w:rPr>
          <w:rFonts w:ascii="Consolas" w:hAnsi="Consolas" w:cs="Consolas"/>
          <w:b/>
          <w:sz w:val="21"/>
          <w:szCs w:val="21"/>
          <w:lang w:val="x-none"/>
        </w:rPr>
      </w:pPr>
    </w:p>
    <w:p w:rsidR="006454DB" w:rsidRPr="0004722D" w:rsidRDefault="006454DB" w:rsidP="00E8195E">
      <w:pPr>
        <w:pStyle w:val="4"/>
      </w:pPr>
      <w:r w:rsidRPr="0004722D">
        <w:rPr>
          <w:rFonts w:hint="eastAsia"/>
        </w:rPr>
        <w:t xml:space="preserve"> 车辆任务预警地图模式经纬度信息</w:t>
      </w:r>
    </w:p>
    <w:p w:rsidR="00D921FE" w:rsidRPr="0004722D" w:rsidRDefault="00D921FE" w:rsidP="00D921FE">
      <w:pPr>
        <w:ind w:leftChars="191" w:left="382"/>
        <w:rPr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</w:rPr>
        <w:t>查询实现方式：</w:t>
      </w:r>
      <w:r w:rsidRPr="0004722D">
        <w:rPr>
          <w:rFonts w:hAnsi="宋体"/>
          <w:sz w:val="21"/>
          <w:szCs w:val="21"/>
        </w:rPr>
        <w:t>WebService</w:t>
      </w:r>
    </w:p>
    <w:p w:rsidR="00D921FE" w:rsidRPr="0004722D" w:rsidRDefault="00D921FE" w:rsidP="00D921FE">
      <w:pPr>
        <w:pStyle w:val="afe"/>
        <w:ind w:leftChars="191" w:left="382"/>
        <w:rPr>
          <w:rFonts w:hAnsi="宋体" w:cs="宋体"/>
          <w:sz w:val="21"/>
          <w:szCs w:val="21"/>
        </w:rPr>
      </w:pPr>
      <w:r w:rsidRPr="0004722D">
        <w:rPr>
          <w:rFonts w:hAnsi="宋体" w:cs="宋体" w:hint="eastAsia"/>
          <w:sz w:val="21"/>
          <w:szCs w:val="21"/>
        </w:rPr>
        <w:t>对接系统：通用</w:t>
      </w:r>
    </w:p>
    <w:p w:rsidR="00D921FE" w:rsidRPr="0004722D" w:rsidRDefault="00D921FE" w:rsidP="00D921FE">
      <w:pPr>
        <w:pStyle w:val="afe"/>
        <w:ind w:leftChars="191" w:left="382"/>
        <w:rPr>
          <w:rStyle w:val="af"/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</w:rPr>
        <w:t>测试接口调用地址：</w:t>
      </w:r>
      <w:r w:rsidRPr="0004722D">
        <w:rPr>
          <w:rStyle w:val="af"/>
        </w:rPr>
        <w:t>http://shiva-omcs-russ-int.intsit.sfdc.com.cn:1080/ws/taskMonitorService?wsdl</w:t>
      </w:r>
    </w:p>
    <w:p w:rsidR="00D921FE" w:rsidRPr="0004722D" w:rsidRDefault="00D921FE" w:rsidP="00D921FE"/>
    <w:p w:rsidR="006454DB" w:rsidRPr="0004722D" w:rsidRDefault="006454DB" w:rsidP="006454DB">
      <w:pPr>
        <w:ind w:leftChars="191" w:left="382"/>
        <w:rPr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  <w:lang w:eastAsia="en-US"/>
        </w:rPr>
        <w:t>调用接口</w:t>
      </w:r>
      <w:r w:rsidRPr="0004722D">
        <w:rPr>
          <w:rFonts w:hAnsi="宋体" w:hint="eastAsia"/>
          <w:sz w:val="21"/>
          <w:szCs w:val="21"/>
        </w:rPr>
        <w:t>：</w:t>
      </w:r>
      <w:r w:rsidRPr="0004722D">
        <w:rPr>
          <w:rFonts w:hAnsi="宋体"/>
          <w:sz w:val="21"/>
          <w:szCs w:val="21"/>
        </w:rPr>
        <w:t>taskMonitorService</w:t>
      </w:r>
      <w:r w:rsidRPr="0004722D">
        <w:rPr>
          <w:rFonts w:hAnsi="宋体" w:hint="eastAsia"/>
          <w:sz w:val="21"/>
          <w:szCs w:val="21"/>
        </w:rPr>
        <w:t>.</w:t>
      </w:r>
      <w:r w:rsidRPr="0004722D">
        <w:rPr>
          <w:rFonts w:hAnsi="宋体"/>
          <w:sz w:val="21"/>
          <w:szCs w:val="21"/>
        </w:rPr>
        <w:t>queryMapCoordinates</w:t>
      </w:r>
    </w:p>
    <w:p w:rsidR="006454DB" w:rsidRPr="0004722D" w:rsidRDefault="006454DB" w:rsidP="006454DB">
      <w:pPr>
        <w:ind w:leftChars="191" w:left="382"/>
        <w:rPr>
          <w:rFonts w:ascii="Arial" w:hAnsi="Arial"/>
          <w:sz w:val="21"/>
          <w:szCs w:val="21"/>
        </w:rPr>
      </w:pPr>
    </w:p>
    <w:p w:rsidR="006454DB" w:rsidRPr="0004722D" w:rsidRDefault="006454DB" w:rsidP="006454DB">
      <w:pPr>
        <w:ind w:leftChars="191" w:left="382"/>
        <w:rPr>
          <w:rFonts w:ascii="Arial" w:hAnsi="Arial"/>
          <w:color w:val="FF0000"/>
          <w:sz w:val="21"/>
          <w:szCs w:val="21"/>
        </w:rPr>
      </w:pPr>
      <w:r w:rsidRPr="0004722D">
        <w:rPr>
          <w:rFonts w:ascii="Arial" w:hAnsi="Arial" w:hint="eastAsia"/>
          <w:sz w:val="21"/>
          <w:szCs w:val="21"/>
        </w:rPr>
        <w:t>接口参数：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8"/>
        <w:gridCol w:w="1959"/>
        <w:gridCol w:w="2700"/>
        <w:gridCol w:w="2699"/>
      </w:tblGrid>
      <w:tr w:rsidR="00A20B70" w:rsidRPr="0004722D" w:rsidTr="00A20B70"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20B70" w:rsidRPr="0004722D" w:rsidRDefault="00A20B70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字段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20B70" w:rsidRPr="0004722D" w:rsidRDefault="00A20B70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20B70" w:rsidRPr="0004722D" w:rsidRDefault="00A20B70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允许为空</w:t>
            </w:r>
          </w:p>
        </w:tc>
        <w:tc>
          <w:tcPr>
            <w:tcW w:w="1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20B70" w:rsidRPr="0004722D" w:rsidRDefault="00A20B70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说明</w:t>
            </w:r>
          </w:p>
        </w:tc>
      </w:tr>
      <w:tr w:rsidR="00A20B70" w:rsidRPr="0004722D" w:rsidTr="00A20B70"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B70" w:rsidRPr="0004722D" w:rsidRDefault="00A20B70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lineRequireId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B70" w:rsidRPr="0004722D" w:rsidRDefault="00A20B70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B70" w:rsidRPr="0004722D" w:rsidRDefault="00A20B70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B70" w:rsidRPr="0004722D" w:rsidRDefault="00A20B70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线路需求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ID</w:t>
            </w:r>
          </w:p>
        </w:tc>
      </w:tr>
      <w:tr w:rsidR="00A20B70" w:rsidRPr="0004722D" w:rsidTr="00A20B70"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B70" w:rsidRPr="0004722D" w:rsidRDefault="00A20B70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vehicleSerial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B70" w:rsidRPr="0004722D" w:rsidRDefault="00A20B70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B70" w:rsidRPr="0004722D" w:rsidRDefault="00A20B70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B70" w:rsidRPr="0004722D" w:rsidRDefault="00A20B70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车牌号</w:t>
            </w:r>
          </w:p>
        </w:tc>
      </w:tr>
    </w:tbl>
    <w:p w:rsidR="006454DB" w:rsidRPr="0004722D" w:rsidRDefault="006454DB" w:rsidP="006454DB">
      <w:pPr>
        <w:rPr>
          <w:rFonts w:ascii="Consolas" w:hAnsi="Consolas" w:cs="Consolas"/>
          <w:sz w:val="21"/>
          <w:szCs w:val="21"/>
        </w:rPr>
      </w:pPr>
    </w:p>
    <w:p w:rsidR="006454DB" w:rsidRPr="0004722D" w:rsidRDefault="006454DB" w:rsidP="006454DB">
      <w:pPr>
        <w:ind w:leftChars="200" w:left="400"/>
        <w:rPr>
          <w:rFonts w:ascii="Consolas" w:hAnsi="Consolas" w:cs="Consolas"/>
          <w:b/>
          <w:sz w:val="21"/>
          <w:szCs w:val="21"/>
        </w:rPr>
      </w:pPr>
      <w:r w:rsidRPr="0004722D">
        <w:rPr>
          <w:rFonts w:ascii="Consolas" w:hAnsi="Consolas" w:cs="Consolas" w:hint="eastAsia"/>
          <w:b/>
          <w:sz w:val="21"/>
          <w:szCs w:val="21"/>
        </w:rPr>
        <w:t>输出结果：</w:t>
      </w:r>
    </w:p>
    <w:p w:rsidR="006454DB" w:rsidRPr="0004722D" w:rsidRDefault="006454DB" w:rsidP="006454DB">
      <w:pPr>
        <w:rPr>
          <w:rFonts w:ascii="Consolas" w:hAnsi="Consolas" w:cs="Consolas"/>
          <w:color w:val="000000"/>
          <w:sz w:val="21"/>
          <w:szCs w:val="21"/>
        </w:rPr>
      </w:pPr>
    </w:p>
    <w:p w:rsidR="006454DB" w:rsidRPr="0004722D" w:rsidRDefault="006454DB" w:rsidP="006454DB">
      <w:pPr>
        <w:rPr>
          <w:rFonts w:ascii="Consolas" w:hAnsi="Consolas" w:cs="Consolas"/>
          <w:b/>
          <w:sz w:val="21"/>
          <w:szCs w:val="21"/>
          <w:lang w:val="x-none"/>
        </w:rPr>
      </w:pPr>
      <w:r w:rsidRPr="0004722D">
        <w:rPr>
          <w:rFonts w:ascii="Consolas" w:hAnsi="Consolas" w:cs="Consolas"/>
          <w:color w:val="000000"/>
          <w:sz w:val="21"/>
          <w:szCs w:val="21"/>
        </w:rPr>
        <w:t>TaskMonitorMapCoordinatesResult</w:t>
      </w:r>
      <w:r w:rsidRPr="0004722D">
        <w:rPr>
          <w:rFonts w:ascii="Consolas" w:hAnsi="Consolas" w:cs="Consolas" w:hint="eastAsia"/>
          <w:color w:val="000000"/>
          <w:sz w:val="21"/>
          <w:szCs w:val="21"/>
        </w:rPr>
        <w:t>字段说明</w:t>
      </w:r>
      <w:r w:rsidRPr="0004722D">
        <w:rPr>
          <w:rFonts w:ascii="Consolas" w:hAnsi="Consolas" w:cs="Consolas" w:hint="eastAsia"/>
          <w:color w:val="000000"/>
          <w:sz w:val="21"/>
          <w:szCs w:val="21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7"/>
        <w:gridCol w:w="2729"/>
        <w:gridCol w:w="3760"/>
      </w:tblGrid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454DB" w:rsidRPr="0004722D" w:rsidRDefault="006454DB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字段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454DB" w:rsidRPr="0004722D" w:rsidRDefault="006454DB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454DB" w:rsidRPr="0004722D" w:rsidRDefault="006454DB" w:rsidP="0083504B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说明</w:t>
            </w:r>
          </w:p>
        </w:tc>
      </w:tr>
      <w:tr w:rsidR="006454DB" w:rsidRPr="0004722D" w:rsidTr="0083504B">
        <w:trPr>
          <w:trHeight w:val="304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longitudeMap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路径规划经纬度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trucksLongitudeMap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货车经纬度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longitudePassZoneMap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弹出提示点经纬度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carLatLng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车机经纬度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phoneLatLng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手机经纬度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monitors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提示信息（经停点信息）</w:t>
            </w:r>
          </w:p>
        </w:tc>
      </w:tr>
      <w:tr w:rsidR="006454DB" w:rsidRPr="0004722D" w:rsidTr="0083504B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carNewestPos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DB" w:rsidRPr="0004722D" w:rsidRDefault="006454DB" w:rsidP="0083504B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车辆的实时位置经纬度</w:t>
            </w:r>
          </w:p>
        </w:tc>
      </w:tr>
    </w:tbl>
    <w:p w:rsidR="006454DB" w:rsidRPr="0004722D" w:rsidRDefault="006454DB" w:rsidP="006454DB">
      <w:pPr>
        <w:ind w:leftChars="200" w:left="400"/>
        <w:rPr>
          <w:rFonts w:ascii="Consolas" w:hAnsi="Consolas" w:cs="Consolas"/>
          <w:b/>
          <w:sz w:val="21"/>
          <w:szCs w:val="21"/>
        </w:rPr>
      </w:pPr>
    </w:p>
    <w:p w:rsidR="006454DB" w:rsidRPr="0004722D" w:rsidRDefault="006454DB" w:rsidP="006454DB">
      <w:pPr>
        <w:ind w:leftChars="200" w:left="400"/>
        <w:rPr>
          <w:rFonts w:ascii="Consolas" w:hAnsi="Consolas" w:cs="Consolas"/>
          <w:b/>
          <w:sz w:val="21"/>
          <w:szCs w:val="21"/>
        </w:rPr>
      </w:pPr>
      <w:r w:rsidRPr="0004722D">
        <w:rPr>
          <w:rFonts w:ascii="Consolas" w:hAnsi="Consolas" w:cs="Consolas" w:hint="eastAsia"/>
          <w:b/>
          <w:sz w:val="21"/>
          <w:szCs w:val="21"/>
        </w:rPr>
        <w:t>输出结果：成功返回</w:t>
      </w:r>
      <w:r w:rsidRPr="0004722D">
        <w:rPr>
          <w:rFonts w:ascii="Consolas" w:hAnsi="Consolas" w:cs="Consolas" w:hint="eastAsia"/>
          <w:b/>
          <w:sz w:val="21"/>
          <w:szCs w:val="21"/>
        </w:rPr>
        <w:t>true</w:t>
      </w:r>
      <w:r w:rsidRPr="0004722D">
        <w:rPr>
          <w:rFonts w:ascii="Consolas" w:hAnsi="Consolas" w:cs="Consolas" w:hint="eastAsia"/>
          <w:b/>
          <w:sz w:val="21"/>
          <w:szCs w:val="21"/>
        </w:rPr>
        <w:t>，失败返回</w:t>
      </w:r>
      <w:r w:rsidRPr="0004722D">
        <w:rPr>
          <w:rFonts w:ascii="Consolas" w:hAnsi="Consolas" w:cs="Consolas" w:hint="eastAsia"/>
          <w:b/>
          <w:sz w:val="21"/>
          <w:szCs w:val="21"/>
        </w:rPr>
        <w:t>false</w:t>
      </w:r>
    </w:p>
    <w:p w:rsidR="006454DB" w:rsidRPr="0004722D" w:rsidRDefault="006454DB" w:rsidP="006454DB">
      <w:pPr>
        <w:ind w:leftChars="200" w:left="400"/>
        <w:rPr>
          <w:rFonts w:ascii="Consolas" w:hAnsi="Consolas" w:cs="Consolas"/>
          <w:b/>
          <w:sz w:val="21"/>
          <w:szCs w:val="21"/>
          <w:lang w:val="x-none"/>
        </w:rPr>
      </w:pP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>操作码：</w:t>
      </w: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 xml:space="preserve">10000  </w:t>
      </w: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>验证错误，</w:t>
      </w: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 xml:space="preserve">10001 </w:t>
      </w: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>系统异常</w:t>
      </w:r>
    </w:p>
    <w:p w:rsidR="00CB4CE3" w:rsidRPr="0004722D" w:rsidRDefault="00CB4CE3" w:rsidP="006454DB">
      <w:pPr>
        <w:ind w:leftChars="200" w:left="400"/>
        <w:rPr>
          <w:rFonts w:ascii="Consolas" w:hAnsi="Consolas" w:cs="Consolas"/>
          <w:b/>
          <w:sz w:val="21"/>
          <w:szCs w:val="21"/>
          <w:lang w:val="x-none"/>
        </w:rPr>
      </w:pPr>
    </w:p>
    <w:p w:rsidR="00CB4CE3" w:rsidRPr="0004722D" w:rsidRDefault="00CB4CE3" w:rsidP="006454DB">
      <w:pPr>
        <w:ind w:leftChars="200" w:left="400"/>
        <w:rPr>
          <w:rFonts w:ascii="Consolas" w:hAnsi="Consolas" w:cs="Consolas"/>
          <w:b/>
          <w:sz w:val="21"/>
          <w:szCs w:val="21"/>
          <w:lang w:val="x-none"/>
        </w:rPr>
      </w:pPr>
    </w:p>
    <w:p w:rsidR="00CB4CE3" w:rsidRPr="0004722D" w:rsidRDefault="00CB4CE3" w:rsidP="006454DB">
      <w:pPr>
        <w:ind w:leftChars="200" w:left="400"/>
        <w:rPr>
          <w:rFonts w:ascii="Consolas" w:hAnsi="Consolas" w:cs="Consolas"/>
          <w:b/>
          <w:sz w:val="21"/>
          <w:szCs w:val="21"/>
          <w:lang w:val="x-none"/>
        </w:rPr>
      </w:pPr>
      <w:r w:rsidRPr="0004722D">
        <w:rPr>
          <w:rFonts w:ascii="Consolas" w:hAnsi="Consolas" w:cs="Consolas"/>
          <w:b/>
          <w:sz w:val="21"/>
          <w:szCs w:val="21"/>
          <w:lang w:val="x-none"/>
        </w:rPr>
        <w:object w:dxaOrig="325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4pt;height:41.85pt" o:ole="">
            <v:imagedata r:id="rId13" o:title=""/>
          </v:shape>
          <o:OLEObject Type="Embed" ProgID="Package" ShapeID="_x0000_i1025" DrawAspect="Content" ObjectID="_1597577478" r:id="rId14"/>
        </w:object>
      </w:r>
    </w:p>
    <w:p w:rsidR="006454DB" w:rsidRPr="0004722D" w:rsidRDefault="006454DB" w:rsidP="006454DB">
      <w:pPr>
        <w:rPr>
          <w:rFonts w:ascii="Consolas" w:hAnsi="Consolas" w:cs="Consolas"/>
          <w:b/>
          <w:sz w:val="21"/>
          <w:szCs w:val="21"/>
          <w:lang w:val="x-none"/>
        </w:rPr>
      </w:pPr>
    </w:p>
    <w:p w:rsidR="006454DB" w:rsidRPr="0004722D" w:rsidRDefault="006454DB" w:rsidP="006454DB">
      <w:pPr>
        <w:rPr>
          <w:lang w:val="x-none"/>
        </w:rPr>
      </w:pPr>
      <w:r w:rsidRPr="0004722D">
        <w:rPr>
          <w:noProof/>
          <w:snapToGrid/>
        </w:rPr>
        <w:lastRenderedPageBreak/>
        <w:drawing>
          <wp:inline distT="0" distB="0" distL="0" distR="0" wp14:anchorId="37BB66C5" wp14:editId="2B625940">
            <wp:extent cx="5486400" cy="18497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DF0" w:rsidRPr="0004722D" w:rsidRDefault="009B6DF0" w:rsidP="009B6DF0">
      <w:pPr>
        <w:ind w:leftChars="200" w:left="400"/>
        <w:rPr>
          <w:rFonts w:ascii="Consolas" w:hAnsi="Consolas" w:cs="Consolas"/>
          <w:b/>
          <w:sz w:val="21"/>
          <w:szCs w:val="21"/>
          <w:lang w:val="x-none"/>
        </w:rPr>
      </w:pP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ab/>
      </w: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ab/>
      </w:r>
    </w:p>
    <w:p w:rsidR="0044448E" w:rsidRPr="0004722D" w:rsidRDefault="0044448E" w:rsidP="00954344"/>
    <w:p w:rsidR="00AD23DF" w:rsidRPr="0004722D" w:rsidRDefault="00AD23DF" w:rsidP="00AD23DF">
      <w:pPr>
        <w:pStyle w:val="3"/>
      </w:pPr>
      <w:r w:rsidRPr="0004722D">
        <w:rPr>
          <w:rFonts w:hint="eastAsia"/>
        </w:rPr>
        <w:t>车辆助手app组织查询接口</w:t>
      </w:r>
    </w:p>
    <w:p w:rsidR="00AD23DF" w:rsidRPr="0004722D" w:rsidRDefault="00AD23DF" w:rsidP="00AD23DF">
      <w:pPr>
        <w:ind w:leftChars="191" w:left="382"/>
        <w:rPr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</w:rPr>
        <w:t>查询实现方式：</w:t>
      </w:r>
      <w:r w:rsidRPr="0004722D">
        <w:rPr>
          <w:rFonts w:hAnsi="宋体"/>
          <w:sz w:val="21"/>
          <w:szCs w:val="21"/>
        </w:rPr>
        <w:t>WebService</w:t>
      </w:r>
    </w:p>
    <w:p w:rsidR="00AD23DF" w:rsidRPr="0004722D" w:rsidRDefault="00AD23DF" w:rsidP="00AD23DF">
      <w:pPr>
        <w:pStyle w:val="afe"/>
        <w:ind w:leftChars="191" w:left="382"/>
        <w:rPr>
          <w:rFonts w:hAnsi="宋体" w:cs="宋体"/>
          <w:sz w:val="21"/>
          <w:szCs w:val="21"/>
        </w:rPr>
      </w:pPr>
      <w:r w:rsidRPr="0004722D">
        <w:rPr>
          <w:rFonts w:hAnsi="宋体" w:cs="宋体" w:hint="eastAsia"/>
          <w:sz w:val="21"/>
          <w:szCs w:val="21"/>
        </w:rPr>
        <w:t>对接系统：通用</w:t>
      </w:r>
    </w:p>
    <w:p w:rsidR="00AD23DF" w:rsidRPr="0004722D" w:rsidRDefault="00AD23DF" w:rsidP="00AD23DF">
      <w:pPr>
        <w:pStyle w:val="afe"/>
        <w:ind w:leftChars="191" w:left="382"/>
        <w:rPr>
          <w:rStyle w:val="af"/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</w:rPr>
        <w:t>测试接口调用地址：</w:t>
      </w:r>
      <w:r w:rsidRPr="0004722D">
        <w:rPr>
          <w:rStyle w:val="af"/>
        </w:rPr>
        <w:t>http://shiva-omcs-russ-int.intsit.sfdc.com.cn:1080/</w:t>
      </w:r>
      <w:r w:rsidRPr="0004722D">
        <w:t xml:space="preserve"> </w:t>
      </w:r>
      <w:r w:rsidRPr="0004722D">
        <w:rPr>
          <w:rStyle w:val="af"/>
        </w:rPr>
        <w:t>ws/authorityDeptCodeService?wsdl</w:t>
      </w:r>
    </w:p>
    <w:p w:rsidR="00AD23DF" w:rsidRPr="0004722D" w:rsidRDefault="00AD23DF" w:rsidP="00AD23DF">
      <w:pPr>
        <w:pStyle w:val="4"/>
      </w:pPr>
      <w:r w:rsidRPr="0004722D">
        <w:rPr>
          <w:rFonts w:hint="eastAsia"/>
        </w:rPr>
        <w:t>根据关键字查询组织权限接口</w:t>
      </w:r>
    </w:p>
    <w:p w:rsidR="00AD23DF" w:rsidRPr="0004722D" w:rsidRDefault="00AD23DF" w:rsidP="00AD23DF">
      <w:pPr>
        <w:ind w:leftChars="191" w:left="382"/>
        <w:rPr>
          <w:rFonts w:hAnsi="宋体"/>
          <w:sz w:val="21"/>
          <w:szCs w:val="21"/>
        </w:rPr>
      </w:pPr>
      <w:r w:rsidRPr="0004722D">
        <w:rPr>
          <w:rFonts w:hAnsi="宋体" w:hint="eastAsia"/>
          <w:sz w:val="21"/>
          <w:szCs w:val="21"/>
          <w:lang w:eastAsia="en-US"/>
        </w:rPr>
        <w:t>调用接口</w:t>
      </w:r>
      <w:r w:rsidRPr="0004722D">
        <w:rPr>
          <w:rFonts w:hAnsi="宋体" w:hint="eastAsia"/>
          <w:sz w:val="21"/>
          <w:szCs w:val="21"/>
        </w:rPr>
        <w:t>：</w:t>
      </w:r>
      <w:r w:rsidRPr="0004722D">
        <w:rPr>
          <w:rFonts w:hAnsi="宋体"/>
          <w:sz w:val="21"/>
          <w:szCs w:val="21"/>
        </w:rPr>
        <w:t>authorityDeptCodeService.queryAuthorityDeptCode</w:t>
      </w:r>
    </w:p>
    <w:p w:rsidR="00AD23DF" w:rsidRPr="0004722D" w:rsidRDefault="00AD23DF" w:rsidP="00AD23DF">
      <w:pPr>
        <w:ind w:leftChars="191" w:left="382"/>
        <w:rPr>
          <w:rFonts w:ascii="Arial" w:hAnsi="Arial"/>
          <w:sz w:val="21"/>
          <w:szCs w:val="21"/>
        </w:rPr>
      </w:pPr>
    </w:p>
    <w:p w:rsidR="00AD23DF" w:rsidRPr="0004722D" w:rsidRDefault="00AD23DF" w:rsidP="00AD23DF">
      <w:pPr>
        <w:ind w:leftChars="191" w:left="382"/>
        <w:rPr>
          <w:rFonts w:ascii="Arial" w:hAnsi="Arial"/>
          <w:color w:val="FF0000"/>
          <w:sz w:val="21"/>
          <w:szCs w:val="21"/>
        </w:rPr>
      </w:pPr>
      <w:r w:rsidRPr="0004722D">
        <w:rPr>
          <w:rFonts w:ascii="Arial" w:hAnsi="Arial" w:hint="eastAsia"/>
          <w:sz w:val="21"/>
          <w:szCs w:val="21"/>
        </w:rPr>
        <w:t>接口参数：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8"/>
        <w:gridCol w:w="1959"/>
        <w:gridCol w:w="2700"/>
        <w:gridCol w:w="2699"/>
      </w:tblGrid>
      <w:tr w:rsidR="00AD23DF" w:rsidRPr="0004722D" w:rsidTr="00AD23DF"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D23DF" w:rsidRPr="0004722D" w:rsidRDefault="00AD23DF" w:rsidP="00AD23DF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字段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D23DF" w:rsidRPr="0004722D" w:rsidRDefault="00AD23DF" w:rsidP="00AD23DF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D23DF" w:rsidRPr="0004722D" w:rsidRDefault="00AD23DF" w:rsidP="00AD23DF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允许为空</w:t>
            </w:r>
          </w:p>
        </w:tc>
        <w:tc>
          <w:tcPr>
            <w:tcW w:w="1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D23DF" w:rsidRPr="0004722D" w:rsidRDefault="00AD23DF" w:rsidP="00AD23DF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说明</w:t>
            </w:r>
          </w:p>
        </w:tc>
      </w:tr>
      <w:tr w:rsidR="00AD23DF" w:rsidRPr="0004722D" w:rsidTr="00AD23DF"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3DF" w:rsidRPr="0004722D" w:rsidRDefault="00AD23DF" w:rsidP="00AD23DF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user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3DF" w:rsidRPr="0004722D" w:rsidRDefault="00AD23DF" w:rsidP="00AD23DF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3DF" w:rsidRPr="0004722D" w:rsidRDefault="00AD23DF" w:rsidP="00AD23DF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3DF" w:rsidRPr="0004722D" w:rsidRDefault="008068AC" w:rsidP="00AD23DF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工号</w:t>
            </w:r>
          </w:p>
        </w:tc>
      </w:tr>
      <w:tr w:rsidR="00AD23DF" w:rsidRPr="0004722D" w:rsidTr="00AD23DF"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3DF" w:rsidRPr="0004722D" w:rsidRDefault="008068AC" w:rsidP="00AD23DF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keyCode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3DF" w:rsidRPr="0004722D" w:rsidRDefault="00AD23DF" w:rsidP="00AD23DF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3DF" w:rsidRPr="0004722D" w:rsidRDefault="00AD23DF" w:rsidP="00AD23DF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3DF" w:rsidRPr="0004722D" w:rsidRDefault="008068AC" w:rsidP="00AD23DF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关键字</w:t>
            </w:r>
          </w:p>
        </w:tc>
      </w:tr>
      <w:tr w:rsidR="008068AC" w:rsidRPr="0004722D" w:rsidTr="00AD23DF"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AC" w:rsidRPr="0004722D" w:rsidRDefault="008068AC" w:rsidP="00AD23DF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nowPage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AC" w:rsidRPr="0004722D" w:rsidRDefault="008068AC" w:rsidP="00AD23DF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I</w:t>
            </w:r>
            <w:r w:rsidRPr="0004722D">
              <w:rPr>
                <w:rFonts w:ascii="Consolas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AC" w:rsidRPr="0004722D" w:rsidRDefault="008068AC" w:rsidP="00AD23DF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AC" w:rsidRPr="0004722D" w:rsidRDefault="008068AC" w:rsidP="00AD23DF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当前页码</w:t>
            </w:r>
          </w:p>
        </w:tc>
      </w:tr>
      <w:tr w:rsidR="008068AC" w:rsidRPr="0004722D" w:rsidTr="00AD23DF"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AC" w:rsidRPr="0004722D" w:rsidRDefault="008068AC" w:rsidP="00AD23DF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pageSize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AC" w:rsidRPr="0004722D" w:rsidRDefault="008068AC" w:rsidP="00AD23DF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AC" w:rsidRPr="0004722D" w:rsidRDefault="008068AC" w:rsidP="00AD23DF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1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8AC" w:rsidRPr="0004722D" w:rsidRDefault="008068AC" w:rsidP="00AD23DF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每页多少条</w:t>
            </w:r>
          </w:p>
        </w:tc>
      </w:tr>
    </w:tbl>
    <w:p w:rsidR="00AD23DF" w:rsidRPr="0004722D" w:rsidRDefault="00AD23DF" w:rsidP="00AD23DF">
      <w:pPr>
        <w:rPr>
          <w:rFonts w:ascii="Consolas" w:hAnsi="Consolas" w:cs="Consolas"/>
          <w:sz w:val="21"/>
          <w:szCs w:val="21"/>
        </w:rPr>
      </w:pPr>
    </w:p>
    <w:p w:rsidR="00AD23DF" w:rsidRPr="0004722D" w:rsidRDefault="00AD23DF" w:rsidP="00AD23DF">
      <w:pPr>
        <w:ind w:leftChars="200" w:left="400"/>
        <w:rPr>
          <w:rFonts w:ascii="Consolas" w:hAnsi="Consolas" w:cs="Consolas"/>
          <w:b/>
          <w:sz w:val="21"/>
          <w:szCs w:val="21"/>
        </w:rPr>
      </w:pPr>
      <w:r w:rsidRPr="0004722D">
        <w:rPr>
          <w:rFonts w:ascii="Consolas" w:hAnsi="Consolas" w:cs="Consolas" w:hint="eastAsia"/>
          <w:b/>
          <w:sz w:val="21"/>
          <w:szCs w:val="21"/>
        </w:rPr>
        <w:t>输出结果：</w:t>
      </w:r>
    </w:p>
    <w:p w:rsidR="00AD23DF" w:rsidRPr="0004722D" w:rsidRDefault="00AD23DF" w:rsidP="00AD23DF">
      <w:pPr>
        <w:rPr>
          <w:rFonts w:ascii="Consolas" w:hAnsi="Consolas" w:cs="Consolas"/>
          <w:color w:val="000000"/>
          <w:sz w:val="21"/>
          <w:szCs w:val="21"/>
        </w:rPr>
      </w:pPr>
    </w:p>
    <w:p w:rsidR="00AD23DF" w:rsidRPr="0004722D" w:rsidRDefault="008068AC" w:rsidP="00AD23DF">
      <w:pPr>
        <w:rPr>
          <w:rFonts w:ascii="Consolas" w:hAnsi="Consolas" w:cs="Consolas"/>
          <w:b/>
          <w:sz w:val="21"/>
          <w:szCs w:val="21"/>
          <w:lang w:val="x-none"/>
        </w:rPr>
      </w:pPr>
      <w:r w:rsidRPr="0004722D">
        <w:rPr>
          <w:rFonts w:ascii="Consolas" w:hAnsi="Consolas" w:cs="Consolas"/>
          <w:color w:val="000000"/>
          <w:sz w:val="21"/>
          <w:szCs w:val="21"/>
        </w:rPr>
        <w:t>DepartmentDto</w:t>
      </w:r>
      <w:r w:rsidR="00AD23DF" w:rsidRPr="0004722D">
        <w:rPr>
          <w:rFonts w:ascii="Consolas" w:hAnsi="Consolas" w:cs="Consolas" w:hint="eastAsia"/>
          <w:color w:val="000000"/>
          <w:sz w:val="21"/>
          <w:szCs w:val="21"/>
        </w:rPr>
        <w:t>字段说明</w:t>
      </w:r>
      <w:r w:rsidR="00AD23DF" w:rsidRPr="0004722D">
        <w:rPr>
          <w:rFonts w:ascii="Consolas" w:hAnsi="Consolas" w:cs="Consolas" w:hint="eastAsia"/>
          <w:color w:val="000000"/>
          <w:sz w:val="21"/>
          <w:szCs w:val="21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7"/>
        <w:gridCol w:w="2729"/>
        <w:gridCol w:w="3760"/>
      </w:tblGrid>
      <w:tr w:rsidR="00AD23DF" w:rsidRPr="0004722D" w:rsidTr="00AD23DF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D23DF" w:rsidRPr="0004722D" w:rsidRDefault="00AD23DF" w:rsidP="00AD23DF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字段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D23DF" w:rsidRPr="0004722D" w:rsidRDefault="00AD23DF" w:rsidP="00AD23DF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类型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D23DF" w:rsidRPr="0004722D" w:rsidRDefault="00AD23DF" w:rsidP="00AD23DF">
            <w:pPr>
              <w:jc w:val="center"/>
              <w:rPr>
                <w:rFonts w:hAnsi="宋体"/>
                <w:sz w:val="21"/>
                <w:szCs w:val="21"/>
              </w:rPr>
            </w:pPr>
            <w:r w:rsidRPr="0004722D">
              <w:rPr>
                <w:rFonts w:hAnsi="宋体" w:hint="eastAsia"/>
                <w:sz w:val="21"/>
                <w:szCs w:val="21"/>
              </w:rPr>
              <w:t>说明</w:t>
            </w:r>
          </w:p>
        </w:tc>
      </w:tr>
      <w:tr w:rsidR="00AD23DF" w:rsidRPr="0004722D" w:rsidTr="00AD23DF">
        <w:trPr>
          <w:trHeight w:val="304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3DF" w:rsidRPr="0004722D" w:rsidRDefault="008068AC" w:rsidP="00AD23DF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 xml:space="preserve">deptCode   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3DF" w:rsidRPr="0004722D" w:rsidRDefault="00AD23DF" w:rsidP="00AD23DF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3DF" w:rsidRPr="0004722D" w:rsidRDefault="008068AC" w:rsidP="00AD23DF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网点代码</w:t>
            </w:r>
          </w:p>
        </w:tc>
      </w:tr>
      <w:tr w:rsidR="00AD23DF" w:rsidRPr="0004722D" w:rsidTr="00AD23DF"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3DF" w:rsidRPr="0004722D" w:rsidRDefault="008068AC" w:rsidP="00AD23DF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/>
                <w:sz w:val="21"/>
                <w:szCs w:val="21"/>
              </w:rPr>
              <w:t>deptName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3DF" w:rsidRPr="0004722D" w:rsidRDefault="00AD23DF" w:rsidP="00AD23DF">
            <w:pPr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3DF" w:rsidRPr="0004722D" w:rsidRDefault="008068AC" w:rsidP="00AD23DF">
            <w:pPr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04722D">
              <w:rPr>
                <w:rFonts w:ascii="Consolas" w:hAnsi="Consolas" w:cs="Consolas" w:hint="eastAsia"/>
                <w:sz w:val="21"/>
                <w:szCs w:val="21"/>
              </w:rPr>
              <w:t>网点名称</w:t>
            </w:r>
          </w:p>
        </w:tc>
      </w:tr>
    </w:tbl>
    <w:p w:rsidR="00AD23DF" w:rsidRPr="0004722D" w:rsidRDefault="00AD23DF" w:rsidP="00AD23DF">
      <w:pPr>
        <w:ind w:leftChars="200" w:left="400"/>
        <w:rPr>
          <w:rFonts w:ascii="Consolas" w:hAnsi="Consolas" w:cs="Consolas"/>
          <w:b/>
          <w:sz w:val="21"/>
          <w:szCs w:val="21"/>
        </w:rPr>
      </w:pPr>
      <w:r w:rsidRPr="0004722D">
        <w:rPr>
          <w:rFonts w:ascii="Consolas" w:hAnsi="Consolas" w:cs="Consolas" w:hint="eastAsia"/>
          <w:b/>
          <w:sz w:val="21"/>
          <w:szCs w:val="21"/>
        </w:rPr>
        <w:t>输出结果：成功返回</w:t>
      </w:r>
      <w:r w:rsidRPr="0004722D">
        <w:rPr>
          <w:rFonts w:ascii="Consolas" w:hAnsi="Consolas" w:cs="Consolas" w:hint="eastAsia"/>
          <w:b/>
          <w:sz w:val="21"/>
          <w:szCs w:val="21"/>
        </w:rPr>
        <w:t>true</w:t>
      </w:r>
      <w:r w:rsidRPr="0004722D">
        <w:rPr>
          <w:rFonts w:ascii="Consolas" w:hAnsi="Consolas" w:cs="Consolas" w:hint="eastAsia"/>
          <w:b/>
          <w:sz w:val="21"/>
          <w:szCs w:val="21"/>
        </w:rPr>
        <w:t>，失败返回</w:t>
      </w:r>
      <w:r w:rsidRPr="0004722D">
        <w:rPr>
          <w:rFonts w:ascii="Consolas" w:hAnsi="Consolas" w:cs="Consolas" w:hint="eastAsia"/>
          <w:b/>
          <w:sz w:val="21"/>
          <w:szCs w:val="21"/>
        </w:rPr>
        <w:t>false</w:t>
      </w:r>
    </w:p>
    <w:p w:rsidR="00AD23DF" w:rsidRPr="0004722D" w:rsidRDefault="00AD23DF" w:rsidP="00AD23DF">
      <w:pPr>
        <w:ind w:leftChars="200" w:left="400"/>
        <w:rPr>
          <w:rFonts w:ascii="Consolas" w:hAnsi="Consolas" w:cs="Consolas"/>
          <w:b/>
          <w:sz w:val="21"/>
          <w:szCs w:val="21"/>
          <w:lang w:val="x-none"/>
        </w:rPr>
      </w:pP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>操作码：</w:t>
      </w:r>
      <w:r w:rsidR="008068AC" w:rsidRPr="0004722D">
        <w:rPr>
          <w:rFonts w:ascii="Consolas" w:hAnsi="Consolas" w:cs="Consolas" w:hint="eastAsia"/>
          <w:b/>
          <w:sz w:val="21"/>
          <w:szCs w:val="21"/>
          <w:lang w:val="x-none"/>
        </w:rPr>
        <w:t>02</w:t>
      </w: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 xml:space="preserve">  </w:t>
      </w: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>验证错误，</w:t>
      </w:r>
      <w:r w:rsidR="008068AC" w:rsidRPr="0004722D">
        <w:rPr>
          <w:rFonts w:ascii="Consolas" w:hAnsi="Consolas" w:cs="Consolas" w:hint="eastAsia"/>
          <w:b/>
          <w:sz w:val="21"/>
          <w:szCs w:val="21"/>
          <w:lang w:val="x-none"/>
        </w:rPr>
        <w:t>03</w:t>
      </w: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 xml:space="preserve"> </w:t>
      </w:r>
      <w:r w:rsidRPr="0004722D">
        <w:rPr>
          <w:rFonts w:ascii="Consolas" w:hAnsi="Consolas" w:cs="Consolas" w:hint="eastAsia"/>
          <w:b/>
          <w:sz w:val="21"/>
          <w:szCs w:val="21"/>
          <w:lang w:val="x-none"/>
        </w:rPr>
        <w:t>系统异常</w:t>
      </w:r>
    </w:p>
    <w:p w:rsidR="00AD23DF" w:rsidRPr="0004722D" w:rsidRDefault="00AD23DF" w:rsidP="00954344">
      <w:pPr>
        <w:rPr>
          <w:lang w:val="x-none"/>
        </w:rPr>
      </w:pPr>
    </w:p>
    <w:p w:rsidR="00954344" w:rsidRPr="0004722D" w:rsidRDefault="001B7931" w:rsidP="00954344">
      <w:pPr>
        <w:pStyle w:val="2"/>
        <w:rPr>
          <w:lang w:eastAsia="zh-CN"/>
        </w:rPr>
      </w:pPr>
      <w:r w:rsidRPr="0004722D">
        <w:rPr>
          <w:rFonts w:hint="eastAsia"/>
          <w:lang w:eastAsia="zh-CN"/>
        </w:rPr>
        <w:t>HTTP</w:t>
      </w:r>
    </w:p>
    <w:p w:rsidR="00C234C2" w:rsidRPr="0004722D" w:rsidRDefault="00C234C2" w:rsidP="00D47857">
      <w:pPr>
        <w:pStyle w:val="3"/>
      </w:pPr>
      <w:r w:rsidRPr="0004722D">
        <w:rPr>
          <w:rFonts w:hint="eastAsia"/>
        </w:rPr>
        <w:t>地址信息接口</w:t>
      </w:r>
    </w:p>
    <w:p w:rsidR="00C234C2" w:rsidRPr="0004722D" w:rsidRDefault="00C234C2" w:rsidP="00C234C2">
      <w:pPr>
        <w:rPr>
          <w:lang w:val="x-none"/>
        </w:rPr>
      </w:pPr>
    </w:p>
    <w:p w:rsidR="00C234C2" w:rsidRPr="0004722D" w:rsidRDefault="00C234C2" w:rsidP="00C234C2">
      <w:pPr>
        <w:pStyle w:val="4"/>
      </w:pPr>
      <w:r w:rsidRPr="0004722D">
        <w:rPr>
          <w:rFonts w:hint="eastAsia"/>
        </w:rPr>
        <w:t>根据ID取地址信息</w:t>
      </w:r>
    </w:p>
    <w:p w:rsidR="00C234C2" w:rsidRPr="0004722D" w:rsidRDefault="00C234C2" w:rsidP="00C234C2">
      <w:r w:rsidRPr="0004722D">
        <w:rPr>
          <w:rFonts w:hint="eastAsia"/>
        </w:rPr>
        <w:t>请求方式：get</w:t>
      </w:r>
    </w:p>
    <w:p w:rsidR="00C234C2" w:rsidRPr="0004722D" w:rsidRDefault="00C234C2" w:rsidP="00C234C2">
      <w:r w:rsidRPr="0004722D">
        <w:rPr>
          <w:rFonts w:hint="eastAsia"/>
        </w:rPr>
        <w:t>URL：</w:t>
      </w:r>
      <w:hyperlink r:id="rId16" w:history="1">
        <w:r w:rsidR="00C92770" w:rsidRPr="0004722D">
          <w:rPr>
            <w:rStyle w:val="af"/>
          </w:rPr>
          <w:t>http://trtms-ground-int-gw.intsit.sfdc.com.cn:1080/omcs/deptSiteHTTPService/getDeptSiteInfoById/755</w:t>
        </w:r>
      </w:hyperlink>
      <w:r w:rsidRPr="0004722D">
        <w:t>A</w:t>
      </w:r>
    </w:p>
    <w:p w:rsidR="00C234C2" w:rsidRPr="0004722D" w:rsidRDefault="00C234C2" w:rsidP="00C234C2">
      <w:pPr>
        <w:autoSpaceDE w:val="0"/>
        <w:autoSpaceDN w:val="0"/>
        <w:adjustRightInd w:val="0"/>
        <w:spacing w:line="240" w:lineRule="auto"/>
      </w:pPr>
      <w:r w:rsidRPr="0004722D">
        <w:rPr>
          <w:rFonts w:hint="eastAsia"/>
        </w:rPr>
        <w:lastRenderedPageBreak/>
        <w:t>返回值：</w:t>
      </w:r>
      <w:r w:rsidRPr="0004722D">
        <w:t>DeptSiteInfo</w:t>
      </w:r>
      <w:r w:rsidRPr="0004722D">
        <w:rPr>
          <w:rFonts w:hint="eastAsia"/>
        </w:rPr>
        <w:t>对象的 JSON</w:t>
      </w:r>
    </w:p>
    <w:p w:rsidR="00773532" w:rsidRPr="0004722D" w:rsidRDefault="00773532" w:rsidP="00C234C2">
      <w:r w:rsidRPr="0004722D">
        <w:rPr>
          <w:rFonts w:hint="eastAsia"/>
        </w:rPr>
        <w:t>注：URL中标注黄色的为参数，表示查询ID为755A的地址</w:t>
      </w:r>
    </w:p>
    <w:p w:rsidR="00773532" w:rsidRPr="0004722D" w:rsidRDefault="00F20F2A" w:rsidP="00C234C2">
      <w:r w:rsidRPr="0004722D">
        <w:rPr>
          <w:noProof/>
          <w:snapToGrid/>
        </w:rPr>
        <w:drawing>
          <wp:inline distT="0" distB="0" distL="0" distR="0" wp14:anchorId="7706C33D" wp14:editId="597CF6F1">
            <wp:extent cx="5466667" cy="2838095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C2" w:rsidRPr="0004722D" w:rsidRDefault="00C234C2" w:rsidP="00C234C2">
      <w:pPr>
        <w:pStyle w:val="4"/>
      </w:pPr>
      <w:r w:rsidRPr="0004722D">
        <w:rPr>
          <w:rFonts w:hint="eastAsia"/>
        </w:rPr>
        <w:t>获得网点下所有地址信息（不包含本网点）</w:t>
      </w:r>
    </w:p>
    <w:p w:rsidR="00C234C2" w:rsidRPr="0004722D" w:rsidRDefault="00C234C2" w:rsidP="00C234C2">
      <w:r w:rsidRPr="0004722D">
        <w:rPr>
          <w:rFonts w:hint="eastAsia"/>
        </w:rPr>
        <w:t>请求方式：get</w:t>
      </w:r>
    </w:p>
    <w:p w:rsidR="00C92770" w:rsidRPr="0004722D" w:rsidRDefault="00C234C2" w:rsidP="00C92770">
      <w:r w:rsidRPr="0004722D">
        <w:rPr>
          <w:rFonts w:hint="eastAsia"/>
        </w:rPr>
        <w:t>URL：</w:t>
      </w:r>
      <w:hyperlink r:id="rId18" w:history="1">
        <w:r w:rsidR="00C92770" w:rsidRPr="0004722D">
          <w:rPr>
            <w:rStyle w:val="af"/>
          </w:rPr>
          <w:t>http://trtms-ground-int-gw.intsit.sfdc.com.cn:1080/omcs/deptSiteHTTPService/getDeptSiteInfoListByDept/755A</w:t>
        </w:r>
      </w:hyperlink>
    </w:p>
    <w:p w:rsidR="00C234C2" w:rsidRPr="0004722D" w:rsidRDefault="00C234C2" w:rsidP="00C92770">
      <w:r w:rsidRPr="0004722D">
        <w:rPr>
          <w:rFonts w:hint="eastAsia"/>
        </w:rPr>
        <w:t>返回值：</w:t>
      </w:r>
      <w:r w:rsidRPr="0004722D">
        <w:t>List&lt;DeptSiteInfo&gt;</w:t>
      </w:r>
      <w:r w:rsidRPr="0004722D">
        <w:rPr>
          <w:rFonts w:hint="eastAsia"/>
        </w:rPr>
        <w:t>对象的 JSON</w:t>
      </w:r>
    </w:p>
    <w:p w:rsidR="00773532" w:rsidRPr="0004722D" w:rsidRDefault="00773532" w:rsidP="00773532">
      <w:pPr>
        <w:autoSpaceDE w:val="0"/>
        <w:autoSpaceDN w:val="0"/>
        <w:adjustRightInd w:val="0"/>
        <w:spacing w:line="240" w:lineRule="auto"/>
      </w:pPr>
      <w:r w:rsidRPr="0004722D">
        <w:rPr>
          <w:rFonts w:hint="eastAsia"/>
        </w:rPr>
        <w:t>注：URL中标注黄色的为参数，表示查询755A下所有的地址信息（不包含755A）</w:t>
      </w:r>
    </w:p>
    <w:p w:rsidR="00C234C2" w:rsidRPr="0004722D" w:rsidRDefault="00F20F2A" w:rsidP="00C234C2">
      <w:r w:rsidRPr="0004722D">
        <w:rPr>
          <w:noProof/>
          <w:snapToGrid/>
        </w:rPr>
        <w:lastRenderedPageBreak/>
        <w:drawing>
          <wp:inline distT="0" distB="0" distL="0" distR="0" wp14:anchorId="2A1A5817" wp14:editId="4FB22A58">
            <wp:extent cx="5486400" cy="63411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BD" w:rsidRPr="0004722D" w:rsidRDefault="007A78BD" w:rsidP="00C234C2"/>
    <w:p w:rsidR="007A78BD" w:rsidRPr="0004722D" w:rsidRDefault="007A78BD" w:rsidP="007A78BD">
      <w:pPr>
        <w:pStyle w:val="4"/>
        <w:rPr>
          <w:rFonts w:ascii="Consolas" w:hAnsi="Consolas" w:cs="Consolas"/>
          <w:snapToGrid/>
          <w:color w:val="000000"/>
          <w:szCs w:val="24"/>
        </w:rPr>
      </w:pPr>
      <w:r w:rsidRPr="0004722D">
        <w:rPr>
          <w:rFonts w:hint="eastAsia"/>
        </w:rPr>
        <w:t>根据货站编码取地址信息</w:t>
      </w:r>
    </w:p>
    <w:p w:rsidR="00DA72D8" w:rsidRPr="0004722D" w:rsidRDefault="00DA72D8" w:rsidP="00DA72D8">
      <w:r w:rsidRPr="0004722D">
        <w:rPr>
          <w:rFonts w:hint="eastAsia"/>
        </w:rPr>
        <w:t>请求方式：get</w:t>
      </w:r>
    </w:p>
    <w:p w:rsidR="00DA72D8" w:rsidRPr="0004722D" w:rsidRDefault="00DA72D8" w:rsidP="00DA72D8">
      <w:r w:rsidRPr="0004722D">
        <w:rPr>
          <w:rFonts w:hint="eastAsia"/>
        </w:rPr>
        <w:t>URL：</w:t>
      </w:r>
      <w:r w:rsidRPr="0004722D">
        <w:t>http://trtms-ground-int-gw.intsit.sfdc.com.cn:1080/omcs/deptSiteHTTPService/ getDeptSiteInfoListByAir/</w:t>
      </w:r>
      <w:r w:rsidRPr="0004722D">
        <w:rPr>
          <w:rFonts w:hint="eastAsia"/>
        </w:rPr>
        <w:t>HZ755R</w:t>
      </w:r>
    </w:p>
    <w:p w:rsidR="00DA72D8" w:rsidRPr="0004722D" w:rsidRDefault="00DA72D8" w:rsidP="00DA72D8">
      <w:r w:rsidRPr="0004722D">
        <w:rPr>
          <w:rFonts w:hint="eastAsia"/>
        </w:rPr>
        <w:t>返回值：</w:t>
      </w:r>
      <w:r w:rsidRPr="0004722D">
        <w:t xml:space="preserve"> DeptSiteInfo</w:t>
      </w:r>
      <w:r w:rsidRPr="0004722D">
        <w:rPr>
          <w:rFonts w:hint="eastAsia"/>
        </w:rPr>
        <w:t>对象的 JSON</w:t>
      </w:r>
    </w:p>
    <w:p w:rsidR="00DA72D8" w:rsidRPr="0004722D" w:rsidRDefault="00DA72D8" w:rsidP="00DA72D8">
      <w:pPr>
        <w:autoSpaceDE w:val="0"/>
        <w:autoSpaceDN w:val="0"/>
        <w:adjustRightInd w:val="0"/>
        <w:spacing w:line="240" w:lineRule="auto"/>
      </w:pPr>
      <w:r w:rsidRPr="0004722D">
        <w:rPr>
          <w:rFonts w:hint="eastAsia"/>
        </w:rPr>
        <w:t>注：URL中标注黄色的为参数，表示查询HZ755R货站的地址信息</w:t>
      </w:r>
    </w:p>
    <w:p w:rsidR="007A78BD" w:rsidRPr="0004722D" w:rsidRDefault="007A78BD" w:rsidP="00C234C2"/>
    <w:p w:rsidR="00DA72D8" w:rsidRPr="0004722D" w:rsidRDefault="00DA72D8" w:rsidP="00C234C2">
      <w:r w:rsidRPr="0004722D">
        <w:rPr>
          <w:noProof/>
          <w:snapToGrid/>
        </w:rPr>
        <w:lastRenderedPageBreak/>
        <w:drawing>
          <wp:inline distT="0" distB="0" distL="0" distR="0" wp14:anchorId="010F5075" wp14:editId="438E4DDA">
            <wp:extent cx="5352381" cy="2752381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C2" w:rsidRPr="0004722D" w:rsidRDefault="00C234C2" w:rsidP="00C234C2">
      <w:pPr>
        <w:pStyle w:val="4"/>
      </w:pPr>
      <w:r w:rsidRPr="0004722D">
        <w:rPr>
          <w:rFonts w:hint="eastAsia"/>
        </w:rPr>
        <w:t>DTO定义</w:t>
      </w:r>
    </w:p>
    <w:p w:rsidR="00C234C2" w:rsidRPr="0004722D" w:rsidRDefault="00C234C2" w:rsidP="00C234C2">
      <w:pPr>
        <w:rPr>
          <w:rFonts w:ascii="Consolas" w:hAnsi="Consolas" w:cs="Consolas"/>
          <w:snapToGrid/>
          <w:color w:val="000000"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>DeptSiteInfo</w:t>
      </w:r>
    </w:p>
    <w:tbl>
      <w:tblPr>
        <w:tblW w:w="9579" w:type="dxa"/>
        <w:tblLook w:val="04A0" w:firstRow="1" w:lastRow="0" w:firstColumn="1" w:lastColumn="0" w:noHBand="0" w:noVBand="1"/>
      </w:tblPr>
      <w:tblGrid>
        <w:gridCol w:w="3245"/>
        <w:gridCol w:w="3403"/>
        <w:gridCol w:w="2931"/>
      </w:tblGrid>
      <w:tr w:rsidR="002734DD" w:rsidRPr="0004722D" w:rsidTr="002734DD">
        <w:trPr>
          <w:trHeight w:val="270"/>
        </w:trPr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734DD" w:rsidRPr="0004722D" w:rsidRDefault="002734DD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734DD" w:rsidRPr="0004722D" w:rsidRDefault="002734DD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734DD" w:rsidRPr="0004722D" w:rsidRDefault="002734DD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</w:tr>
      <w:tr w:rsidR="002734DD" w:rsidRPr="0004722D" w:rsidTr="002734DD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4DD" w:rsidRPr="0004722D" w:rsidRDefault="002734DD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id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4DD" w:rsidRPr="0004722D" w:rsidRDefault="002734DD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4DD" w:rsidRPr="0004722D" w:rsidRDefault="002734DD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地址ID</w:t>
            </w:r>
          </w:p>
        </w:tc>
      </w:tr>
      <w:tr w:rsidR="002734DD" w:rsidRPr="0004722D" w:rsidTr="002734DD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4DD" w:rsidRPr="0004722D" w:rsidRDefault="002734DD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deptCode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4DD" w:rsidRPr="0004722D" w:rsidRDefault="002734DD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4DD" w:rsidRPr="0004722D" w:rsidRDefault="002734DD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网点代码</w:t>
            </w:r>
          </w:p>
        </w:tc>
      </w:tr>
      <w:tr w:rsidR="002734DD" w:rsidRPr="0004722D" w:rsidTr="002734DD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4DD" w:rsidRPr="0004722D" w:rsidRDefault="002734DD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longitude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4DD" w:rsidRPr="0004722D" w:rsidRDefault="002734DD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Double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4DD" w:rsidRPr="0004722D" w:rsidRDefault="002734DD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经度</w:t>
            </w:r>
          </w:p>
        </w:tc>
      </w:tr>
      <w:tr w:rsidR="002734DD" w:rsidRPr="0004722D" w:rsidTr="002734DD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4DD" w:rsidRPr="0004722D" w:rsidRDefault="002734DD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latitude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4DD" w:rsidRPr="0004722D" w:rsidRDefault="002734DD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Double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4DD" w:rsidRPr="0004722D" w:rsidRDefault="002734DD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纬度</w:t>
            </w:r>
          </w:p>
        </w:tc>
      </w:tr>
      <w:tr w:rsidR="002734DD" w:rsidRPr="0004722D" w:rsidTr="002734DD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4DD" w:rsidRPr="0004722D" w:rsidRDefault="002734DD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siteName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4DD" w:rsidRPr="0004722D" w:rsidRDefault="002734DD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4DD" w:rsidRPr="0004722D" w:rsidRDefault="002734DD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地址简称</w:t>
            </w:r>
          </w:p>
        </w:tc>
      </w:tr>
      <w:tr w:rsidR="002734DD" w:rsidRPr="0004722D" w:rsidTr="002734DD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4DD" w:rsidRPr="0004722D" w:rsidRDefault="002734DD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siteFullName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4DD" w:rsidRPr="0004722D" w:rsidRDefault="002734DD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Double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4DD" w:rsidRPr="0004722D" w:rsidRDefault="002734DD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地址全称</w:t>
            </w:r>
          </w:p>
        </w:tc>
      </w:tr>
      <w:tr w:rsidR="002734DD" w:rsidRPr="0004722D" w:rsidTr="002734DD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4DD" w:rsidRPr="0004722D" w:rsidRDefault="002734DD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siteType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4DD" w:rsidRPr="0004722D" w:rsidRDefault="002734DD" w:rsidP="00123371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SiteTypeEnum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4DD" w:rsidRPr="0004722D" w:rsidRDefault="002734DD" w:rsidP="007A78BD">
            <w:pPr>
              <w:autoSpaceDE w:val="0"/>
              <w:autoSpaceDN w:val="0"/>
              <w:adjustRightInd w:val="0"/>
              <w:spacing w:line="240" w:lineRule="auto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地址类型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(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ab/>
              <w:t>DEPT_FDB("分点部"),</w:t>
            </w:r>
          </w:p>
          <w:p w:rsidR="002734DD" w:rsidRPr="0004722D" w:rsidRDefault="002734DD" w:rsidP="007A78BD">
            <w:pPr>
              <w:autoSpaceDE w:val="0"/>
              <w:autoSpaceDN w:val="0"/>
              <w:adjustRightInd w:val="0"/>
              <w:spacing w:line="240" w:lineRule="auto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ab/>
              <w:t>DEPT_ZZC("中转场"),</w:t>
            </w:r>
          </w:p>
          <w:p w:rsidR="002734DD" w:rsidRPr="0004722D" w:rsidRDefault="002734DD" w:rsidP="007A78BD">
            <w:pPr>
              <w:autoSpaceDE w:val="0"/>
              <w:autoSpaceDN w:val="0"/>
              <w:adjustRightInd w:val="0"/>
              <w:spacing w:line="240" w:lineRule="auto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ab/>
              <w:t>OUTSITE("网外地址"),</w:t>
            </w:r>
          </w:p>
          <w:p w:rsidR="002734DD" w:rsidRPr="0004722D" w:rsidRDefault="002734DD" w:rsidP="007A78BD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ab/>
              <w:t>DEPT_AIR("航空货站");)</w:t>
            </w:r>
          </w:p>
        </w:tc>
      </w:tr>
    </w:tbl>
    <w:p w:rsidR="00CE5F7B" w:rsidRPr="0004722D" w:rsidRDefault="00CE5F7B" w:rsidP="00D47857">
      <w:pPr>
        <w:pStyle w:val="3"/>
      </w:pPr>
      <w:r w:rsidRPr="0004722D">
        <w:rPr>
          <w:rFonts w:hint="eastAsia"/>
        </w:rPr>
        <w:t>里程时长HTTP接口</w:t>
      </w:r>
    </w:p>
    <w:p w:rsidR="00CE5F7B" w:rsidRPr="0004722D" w:rsidRDefault="00CE5F7B" w:rsidP="00CE5F7B">
      <w:pPr>
        <w:rPr>
          <w:lang w:val="x-none"/>
        </w:rPr>
      </w:pPr>
    </w:p>
    <w:p w:rsidR="00CE5F7B" w:rsidRPr="0004722D" w:rsidRDefault="00CE5F7B" w:rsidP="00CE5F7B">
      <w:pPr>
        <w:pStyle w:val="4"/>
      </w:pPr>
    </w:p>
    <w:p w:rsidR="00CE5F7B" w:rsidRPr="0004722D" w:rsidRDefault="00CE5F7B" w:rsidP="00CE5F7B">
      <w:r w:rsidRPr="0004722D">
        <w:rPr>
          <w:rFonts w:hint="eastAsia"/>
        </w:rPr>
        <w:t>请求方式：get</w:t>
      </w:r>
    </w:p>
    <w:p w:rsidR="00CE5F7B" w:rsidRPr="0004722D" w:rsidRDefault="00CE5F7B" w:rsidP="00CE5F7B">
      <w:r w:rsidRPr="0004722D">
        <w:rPr>
          <w:rFonts w:hint="eastAsia"/>
        </w:rPr>
        <w:t>URL：</w:t>
      </w:r>
      <w:hyperlink r:id="rId21" w:history="1">
        <w:r w:rsidRPr="0004722D">
          <w:rPr>
            <w:rStyle w:val="af"/>
          </w:rPr>
          <w:t>http://trtms-ground-int-gw.intsit.sfdc.com.cn:1080/omcs/distanceTimeHTTPService/getDistanceTime?srcval=755B&amp;destval=755D&amp;type=1</w:t>
        </w:r>
      </w:hyperlink>
    </w:p>
    <w:p w:rsidR="00CE5F7B" w:rsidRPr="0004722D" w:rsidRDefault="00CE5F7B" w:rsidP="00CE5F7B"/>
    <w:p w:rsidR="00CE5F7B" w:rsidRPr="0004722D" w:rsidRDefault="00CE5F7B" w:rsidP="00CE5F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000000"/>
          <w:sz w:val="24"/>
          <w:szCs w:val="24"/>
        </w:rPr>
      </w:pPr>
      <w:r w:rsidRPr="0004722D">
        <w:rPr>
          <w:rFonts w:hint="eastAsia"/>
        </w:rPr>
        <w:t>返回值：</w:t>
      </w:r>
      <w:r w:rsidRPr="0004722D">
        <w:rPr>
          <w:rFonts w:ascii="Consolas" w:hAnsi="Consolas" w:cs="Consolas"/>
          <w:snapToGrid/>
          <w:color w:val="000000"/>
          <w:sz w:val="24"/>
          <w:szCs w:val="24"/>
        </w:rPr>
        <w:t>ResultDto&lt;DistanceTimeResultInfoDto&gt;</w:t>
      </w:r>
      <w:r w:rsidRPr="0004722D">
        <w:rPr>
          <w:rFonts w:ascii="Consolas" w:hAnsi="Consolas" w:cs="Consolas" w:hint="eastAsia"/>
          <w:snapToGrid/>
          <w:color w:val="000000"/>
          <w:sz w:val="24"/>
          <w:szCs w:val="24"/>
        </w:rPr>
        <w:t xml:space="preserve"> </w:t>
      </w:r>
      <w:r w:rsidRPr="0004722D">
        <w:rPr>
          <w:rFonts w:ascii="Consolas" w:hAnsi="Consolas" w:cs="Consolas" w:hint="eastAsia"/>
          <w:snapToGrid/>
          <w:color w:val="000000"/>
          <w:sz w:val="24"/>
          <w:szCs w:val="24"/>
        </w:rPr>
        <w:t>的</w:t>
      </w:r>
      <w:r w:rsidRPr="0004722D">
        <w:rPr>
          <w:rFonts w:ascii="Consolas" w:hAnsi="Consolas" w:cs="Consolas" w:hint="eastAsia"/>
          <w:snapToGrid/>
          <w:color w:val="000000"/>
          <w:sz w:val="24"/>
          <w:szCs w:val="24"/>
        </w:rPr>
        <w:t>json</w:t>
      </w:r>
      <w:r w:rsidRPr="0004722D">
        <w:rPr>
          <w:rFonts w:ascii="Consolas" w:hAnsi="Consolas" w:cs="Consolas" w:hint="eastAsia"/>
          <w:snapToGrid/>
          <w:color w:val="000000"/>
          <w:sz w:val="24"/>
          <w:szCs w:val="24"/>
        </w:rPr>
        <w:t>字符串</w:t>
      </w:r>
    </w:p>
    <w:p w:rsidR="00CE5F7B" w:rsidRPr="0004722D" w:rsidRDefault="00CE5F7B" w:rsidP="00CE5F7B">
      <w:pPr>
        <w:autoSpaceDE w:val="0"/>
        <w:autoSpaceDN w:val="0"/>
        <w:adjustRightInd w:val="0"/>
        <w:spacing w:line="240" w:lineRule="auto"/>
      </w:pPr>
    </w:p>
    <w:p w:rsidR="00CE5F7B" w:rsidRPr="0004722D" w:rsidRDefault="00CE5F7B" w:rsidP="00CE5F7B">
      <w:r w:rsidRPr="0004722D">
        <w:rPr>
          <w:rFonts w:hint="eastAsia"/>
        </w:rPr>
        <w:t>注：URL中标注黄色的为参数</w:t>
      </w:r>
    </w:p>
    <w:p w:rsidR="00CE5F7B" w:rsidRPr="0004722D" w:rsidRDefault="00CE5F7B" w:rsidP="00CE5F7B">
      <w:r w:rsidRPr="0004722D">
        <w:rPr>
          <w:rFonts w:hint="eastAsia"/>
        </w:rPr>
        <w:lastRenderedPageBreak/>
        <w:t>srcval表示始发地信息的值(可以是网点代码或者经纬度，由type决定)，</w:t>
      </w:r>
    </w:p>
    <w:p w:rsidR="00CE5F7B" w:rsidRPr="0004722D" w:rsidRDefault="00CE5F7B" w:rsidP="00CE5F7B">
      <w:r w:rsidRPr="0004722D">
        <w:rPr>
          <w:rFonts w:hint="eastAsia"/>
        </w:rPr>
        <w:t>destval表示目的地信息的值(可以是网点代码或者经纬度，由type决定)，</w:t>
      </w:r>
    </w:p>
    <w:p w:rsidR="00CE5F7B" w:rsidRPr="0004722D" w:rsidRDefault="00CE5F7B" w:rsidP="00CE5F7B">
      <w:r w:rsidRPr="0004722D">
        <w:rPr>
          <w:rFonts w:hint="eastAsia"/>
        </w:rPr>
        <w:t>type表示始发地目的地值的类型,type=1表示始发地目的地都是网点,type=2表示始发地目的地都是经纬度（经度纬度用英文逗号隔开即可）</w:t>
      </w:r>
    </w:p>
    <w:p w:rsidR="00CE5F7B" w:rsidRPr="0004722D" w:rsidRDefault="00CE5F7B" w:rsidP="00CE5F7B">
      <w:r w:rsidRPr="0004722D">
        <w:rPr>
          <w:noProof/>
          <w:snapToGrid/>
        </w:rPr>
        <w:drawing>
          <wp:inline distT="0" distB="0" distL="0" distR="0" wp14:anchorId="454D8AA0" wp14:editId="4ACBE6AE">
            <wp:extent cx="6090047" cy="14287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863" cy="142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7B" w:rsidRPr="0004722D" w:rsidRDefault="00CE5F7B" w:rsidP="00CE5F7B">
      <w:pPr>
        <w:pStyle w:val="4"/>
      </w:pPr>
      <w:r w:rsidRPr="0004722D">
        <w:rPr>
          <w:rFonts w:hint="eastAsia"/>
        </w:rPr>
        <w:t>DTO定义</w:t>
      </w:r>
    </w:p>
    <w:p w:rsidR="00CE5F7B" w:rsidRPr="0004722D" w:rsidRDefault="00CE5F7B" w:rsidP="00CE5F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000000"/>
          <w:sz w:val="24"/>
          <w:szCs w:val="24"/>
        </w:rPr>
      </w:pPr>
      <w:r w:rsidRPr="0004722D">
        <w:rPr>
          <w:rFonts w:hint="eastAsia"/>
          <w:snapToGrid/>
        </w:rPr>
        <w:t>请查看 【</w:t>
      </w:r>
      <w:r w:rsidRPr="0004722D">
        <w:rPr>
          <w:rFonts w:hAnsi="宋体" w:hint="eastAsia"/>
          <w:b/>
          <w:color w:val="FF0000"/>
          <w:sz w:val="28"/>
          <w:szCs w:val="28"/>
          <w:lang w:val="x-none"/>
        </w:rPr>
        <w:t>里程时长微服务接口</w:t>
      </w:r>
      <w:r w:rsidRPr="0004722D">
        <w:rPr>
          <w:rFonts w:hint="eastAsia"/>
          <w:snapToGrid/>
        </w:rPr>
        <w:t xml:space="preserve">】的 </w:t>
      </w:r>
      <w:r w:rsidRPr="0004722D">
        <w:rPr>
          <w:rFonts w:ascii="Consolas" w:hAnsi="Consolas" w:cs="Consolas"/>
          <w:snapToGrid/>
          <w:color w:val="000000"/>
          <w:sz w:val="24"/>
          <w:szCs w:val="24"/>
        </w:rPr>
        <w:t>ResultDto</w:t>
      </w:r>
      <w:r w:rsidRPr="0004722D">
        <w:rPr>
          <w:rFonts w:ascii="Consolas" w:hAnsi="Consolas" w:cs="Consolas" w:hint="eastAsia"/>
          <w:snapToGrid/>
          <w:color w:val="000000"/>
          <w:sz w:val="24"/>
          <w:szCs w:val="24"/>
        </w:rPr>
        <w:t>&lt;</w:t>
      </w:r>
      <w:r w:rsidRPr="0004722D">
        <w:rPr>
          <w:rFonts w:hAnsi="宋体" w:cs="宋体"/>
          <w:color w:val="000000"/>
          <w:sz w:val="22"/>
        </w:rPr>
        <w:t>DistanceTimeResultInfoDto</w:t>
      </w:r>
      <w:r w:rsidRPr="0004722D">
        <w:rPr>
          <w:rFonts w:ascii="Consolas" w:hAnsi="Consolas" w:cs="Consolas" w:hint="eastAsia"/>
          <w:snapToGrid/>
          <w:color w:val="000000"/>
          <w:sz w:val="24"/>
          <w:szCs w:val="24"/>
        </w:rPr>
        <w:t xml:space="preserve">&gt; </w:t>
      </w:r>
    </w:p>
    <w:p w:rsidR="00C91808" w:rsidRPr="0004722D" w:rsidRDefault="00C91808" w:rsidP="00CE5F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000000"/>
          <w:sz w:val="24"/>
          <w:szCs w:val="24"/>
        </w:rPr>
      </w:pPr>
    </w:p>
    <w:p w:rsidR="00BA6440" w:rsidRPr="0004722D" w:rsidRDefault="00BA6440" w:rsidP="00CE5F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000000"/>
          <w:sz w:val="24"/>
          <w:szCs w:val="24"/>
        </w:rPr>
      </w:pPr>
    </w:p>
    <w:p w:rsidR="00BA6440" w:rsidRPr="0004722D" w:rsidRDefault="00BA6440" w:rsidP="00CE5F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000000"/>
          <w:sz w:val="24"/>
          <w:szCs w:val="24"/>
        </w:rPr>
      </w:pPr>
    </w:p>
    <w:p w:rsidR="00BA6440" w:rsidRPr="0004722D" w:rsidRDefault="009E572D" w:rsidP="00BB762D">
      <w:pPr>
        <w:pStyle w:val="3"/>
        <w:rPr>
          <w:snapToGrid/>
        </w:rPr>
      </w:pPr>
      <w:r w:rsidRPr="0004722D">
        <w:rPr>
          <w:rFonts w:hint="eastAsia"/>
          <w:snapToGrid/>
        </w:rPr>
        <w:t>任务监控异常信息HTTP接口</w:t>
      </w:r>
    </w:p>
    <w:p w:rsidR="00BB762D" w:rsidRPr="0004722D" w:rsidRDefault="00BB762D" w:rsidP="00CE5F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000000"/>
          <w:sz w:val="24"/>
          <w:szCs w:val="24"/>
          <w:lang w:val="x-none"/>
        </w:rPr>
      </w:pPr>
      <w:r w:rsidRPr="0004722D">
        <w:rPr>
          <w:rFonts w:ascii="Consolas" w:hAnsi="Consolas" w:cs="Consolas" w:hint="eastAsia"/>
          <w:snapToGrid/>
          <w:color w:val="000000"/>
          <w:sz w:val="24"/>
          <w:szCs w:val="24"/>
          <w:lang w:val="x-none"/>
        </w:rPr>
        <w:t>1.3.3.1</w:t>
      </w:r>
    </w:p>
    <w:p w:rsidR="00BB762D" w:rsidRPr="0004722D" w:rsidRDefault="00BB762D" w:rsidP="00CE5F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000000"/>
          <w:sz w:val="24"/>
          <w:szCs w:val="24"/>
          <w:lang w:val="x-none"/>
        </w:rPr>
      </w:pPr>
      <w:r w:rsidRPr="0004722D">
        <w:rPr>
          <w:rFonts w:ascii="Consolas" w:hAnsi="Consolas" w:cs="Consolas" w:hint="eastAsia"/>
          <w:snapToGrid/>
          <w:color w:val="000000"/>
          <w:sz w:val="24"/>
          <w:szCs w:val="24"/>
          <w:lang w:val="x-none"/>
        </w:rPr>
        <w:t>请求方式</w:t>
      </w:r>
      <w:r w:rsidRPr="0004722D">
        <w:rPr>
          <w:rFonts w:ascii="Consolas" w:hAnsi="Consolas" w:cs="Consolas" w:hint="eastAsia"/>
          <w:snapToGrid/>
          <w:color w:val="000000"/>
          <w:sz w:val="24"/>
          <w:szCs w:val="24"/>
          <w:lang w:val="x-none"/>
        </w:rPr>
        <w:t xml:space="preserve"> get </w:t>
      </w:r>
    </w:p>
    <w:p w:rsidR="00BB762D" w:rsidRPr="0004722D" w:rsidRDefault="00BB762D" w:rsidP="00CE5F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000000"/>
          <w:sz w:val="24"/>
          <w:szCs w:val="24"/>
          <w:lang w:val="x-none"/>
        </w:rPr>
      </w:pPr>
      <w:r w:rsidRPr="0004722D">
        <w:rPr>
          <w:rFonts w:ascii="Consolas" w:hAnsi="Consolas" w:cs="Consolas" w:hint="eastAsia"/>
          <w:snapToGrid/>
          <w:color w:val="000000"/>
          <w:sz w:val="24"/>
          <w:szCs w:val="24"/>
          <w:lang w:val="x-none"/>
        </w:rPr>
        <w:t>测试</w:t>
      </w:r>
      <w:r w:rsidRPr="0004722D">
        <w:rPr>
          <w:rFonts w:ascii="Consolas" w:hAnsi="Consolas" w:cs="Consolas" w:hint="eastAsia"/>
          <w:snapToGrid/>
          <w:color w:val="000000"/>
          <w:sz w:val="24"/>
          <w:szCs w:val="24"/>
          <w:lang w:val="x-none"/>
        </w:rPr>
        <w:t>url</w:t>
      </w:r>
      <w:r w:rsidRPr="0004722D">
        <w:rPr>
          <w:rFonts w:ascii="Consolas" w:hAnsi="Consolas" w:cs="Consolas" w:hint="eastAsia"/>
          <w:snapToGrid/>
          <w:color w:val="000000"/>
          <w:sz w:val="24"/>
          <w:szCs w:val="24"/>
          <w:lang w:val="x-none"/>
        </w:rPr>
        <w:t>：</w:t>
      </w:r>
      <w:hyperlink r:id="rId23" w:history="1">
        <w:r w:rsidRPr="0004722D">
          <w:rPr>
            <w:rStyle w:val="af"/>
            <w:rFonts w:ascii="Consolas" w:hAnsi="Consolas" w:cs="Consolas"/>
            <w:snapToGrid/>
            <w:sz w:val="24"/>
            <w:szCs w:val="24"/>
            <w:lang w:val="x-none"/>
          </w:rPr>
          <w:t>http://10.202.69.31:8887/services/taskMonitorAbNormalInfo/getTaskMonitorAbNormalInfo?taskId=020Y6813812000000011385&amp;zoneCode=020A&amp;zoneCodeId=1</w:t>
        </w:r>
      </w:hyperlink>
    </w:p>
    <w:p w:rsidR="00BB762D" w:rsidRPr="0004722D" w:rsidRDefault="00BB762D" w:rsidP="00BB762D">
      <w:r w:rsidRPr="0004722D">
        <w:rPr>
          <w:rFonts w:hint="eastAsia"/>
        </w:rPr>
        <w:t>注：URL中标注黄色的为参数</w:t>
      </w:r>
    </w:p>
    <w:p w:rsidR="00BB762D" w:rsidRPr="0004722D" w:rsidRDefault="00BB762D" w:rsidP="00BB762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000000"/>
          <w:sz w:val="24"/>
          <w:szCs w:val="24"/>
        </w:rPr>
      </w:pPr>
      <w:r w:rsidRPr="0004722D">
        <w:rPr>
          <w:rFonts w:hint="eastAsia"/>
        </w:rPr>
        <w:t>返回值：</w:t>
      </w:r>
      <w:r w:rsidRPr="0004722D">
        <w:rPr>
          <w:rFonts w:ascii="Consolas" w:hAnsi="Consolas" w:cs="Consolas"/>
          <w:snapToGrid/>
          <w:color w:val="000000"/>
          <w:sz w:val="28"/>
          <w:szCs w:val="28"/>
        </w:rPr>
        <w:t>GroundTaskDrivenAbNormalDto</w:t>
      </w:r>
      <w:r w:rsidRPr="0004722D">
        <w:rPr>
          <w:rFonts w:ascii="Consolas" w:hAnsi="Consolas" w:cs="Consolas" w:hint="eastAsia"/>
          <w:snapToGrid/>
          <w:color w:val="000000"/>
          <w:sz w:val="24"/>
          <w:szCs w:val="24"/>
        </w:rPr>
        <w:t xml:space="preserve"> </w:t>
      </w:r>
      <w:r w:rsidRPr="0004722D">
        <w:rPr>
          <w:rFonts w:ascii="Consolas" w:hAnsi="Consolas" w:cs="Consolas" w:hint="eastAsia"/>
          <w:snapToGrid/>
          <w:color w:val="000000"/>
          <w:sz w:val="24"/>
          <w:szCs w:val="24"/>
        </w:rPr>
        <w:t>的</w:t>
      </w:r>
      <w:r w:rsidRPr="0004722D">
        <w:rPr>
          <w:rFonts w:ascii="Consolas" w:hAnsi="Consolas" w:cs="Consolas" w:hint="eastAsia"/>
          <w:snapToGrid/>
          <w:color w:val="000000"/>
          <w:sz w:val="24"/>
          <w:szCs w:val="24"/>
        </w:rPr>
        <w:t>json</w:t>
      </w:r>
      <w:r w:rsidRPr="0004722D">
        <w:rPr>
          <w:rFonts w:ascii="Consolas" w:hAnsi="Consolas" w:cs="Consolas" w:hint="eastAsia"/>
          <w:snapToGrid/>
          <w:color w:val="000000"/>
          <w:sz w:val="24"/>
          <w:szCs w:val="24"/>
        </w:rPr>
        <w:t>字符串</w:t>
      </w:r>
    </w:p>
    <w:p w:rsidR="00BB762D" w:rsidRPr="0004722D" w:rsidRDefault="00871022" w:rsidP="00CE5F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000000"/>
          <w:sz w:val="24"/>
          <w:szCs w:val="24"/>
        </w:rPr>
      </w:pPr>
      <w:r w:rsidRPr="0004722D">
        <w:rPr>
          <w:rFonts w:ascii="Consolas" w:hAnsi="Consolas" w:cs="Consolas" w:hint="eastAsia"/>
          <w:snapToGrid/>
          <w:color w:val="000000"/>
          <w:sz w:val="24"/>
          <w:szCs w:val="24"/>
        </w:rPr>
        <w:t>1.3.3.2 DTO</w:t>
      </w:r>
      <w:r w:rsidRPr="0004722D">
        <w:rPr>
          <w:rFonts w:ascii="Consolas" w:hAnsi="Consolas" w:cs="Consolas" w:hint="eastAsia"/>
          <w:snapToGrid/>
          <w:color w:val="000000"/>
          <w:sz w:val="24"/>
          <w:szCs w:val="24"/>
        </w:rPr>
        <w:t>定义</w:t>
      </w:r>
    </w:p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3120"/>
        <w:gridCol w:w="1680"/>
        <w:gridCol w:w="4180"/>
      </w:tblGrid>
      <w:tr w:rsidR="00871022" w:rsidRPr="0004722D" w:rsidTr="00871022">
        <w:trPr>
          <w:trHeight w:val="27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名称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描述</w:t>
            </w:r>
          </w:p>
        </w:tc>
      </w:tr>
      <w:tr w:rsidR="00871022" w:rsidRPr="0004722D" w:rsidTr="00871022">
        <w:trPr>
          <w:trHeight w:val="27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taskId;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String   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任务ID </w:t>
            </w:r>
          </w:p>
        </w:tc>
      </w:tr>
      <w:tr w:rsidR="00871022" w:rsidRPr="0004722D" w:rsidTr="00871022">
        <w:trPr>
          <w:trHeight w:val="27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actualDepartTm;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Date     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    实际发车时间 </w:t>
            </w:r>
          </w:p>
        </w:tc>
      </w:tr>
      <w:tr w:rsidR="00871022" w:rsidRPr="0004722D" w:rsidTr="00871022">
        <w:trPr>
          <w:trHeight w:val="27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taskAreaCode;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String   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   线路所属地区代码 </w:t>
            </w:r>
          </w:p>
        </w:tc>
      </w:tr>
      <w:tr w:rsidR="00871022" w:rsidRPr="0004722D" w:rsidTr="00871022">
        <w:trPr>
          <w:trHeight w:val="27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carrierName;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String   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   承运商名称 </w:t>
            </w:r>
          </w:p>
        </w:tc>
      </w:tr>
      <w:tr w:rsidR="00871022" w:rsidRPr="0004722D" w:rsidTr="00871022">
        <w:trPr>
          <w:trHeight w:val="27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lineCode;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String   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   线路编码 </w:t>
            </w:r>
          </w:p>
        </w:tc>
      </w:tr>
      <w:tr w:rsidR="00871022" w:rsidRPr="0004722D" w:rsidTr="00871022">
        <w:trPr>
          <w:trHeight w:val="27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vehicleSerial;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String   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   车牌号 </w:t>
            </w:r>
          </w:p>
        </w:tc>
      </w:tr>
      <w:tr w:rsidR="00871022" w:rsidRPr="0004722D" w:rsidTr="00871022">
        <w:trPr>
          <w:trHeight w:val="27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cvyName;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String   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    运力名称</w:t>
            </w:r>
          </w:p>
        </w:tc>
      </w:tr>
      <w:tr w:rsidR="00871022" w:rsidRPr="0004722D" w:rsidTr="00871022">
        <w:trPr>
          <w:trHeight w:val="54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carrierType;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Integer  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    经营模式 承运商类型(0自营 1个体或企业 2个人) 生成任务（清分）</w:t>
            </w:r>
          </w:p>
        </w:tc>
      </w:tr>
      <w:tr w:rsidR="00871022" w:rsidRPr="0004722D" w:rsidTr="00871022">
        <w:trPr>
          <w:trHeight w:val="27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transoportLevel;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Long     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    运输等级</w:t>
            </w:r>
          </w:p>
        </w:tc>
      </w:tr>
      <w:tr w:rsidR="00871022" w:rsidRPr="0004722D" w:rsidTr="00871022">
        <w:trPr>
          <w:trHeight w:val="27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vehicleType;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String   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    车辆分类(车辆类型(002001)）</w:t>
            </w:r>
          </w:p>
        </w:tc>
      </w:tr>
      <w:tr w:rsidR="00871022" w:rsidRPr="0004722D" w:rsidTr="00871022">
        <w:trPr>
          <w:trHeight w:val="27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actualCapacityLoad;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Double   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    车型(实际运力载量(T)）</w:t>
            </w:r>
          </w:p>
        </w:tc>
      </w:tr>
      <w:tr w:rsidR="00871022" w:rsidRPr="0004722D" w:rsidTr="00871022">
        <w:trPr>
          <w:trHeight w:val="27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contnrCode;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String   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车标 </w:t>
            </w:r>
          </w:p>
        </w:tc>
      </w:tr>
      <w:tr w:rsidR="00871022" w:rsidRPr="0004722D" w:rsidTr="00871022">
        <w:trPr>
          <w:trHeight w:val="27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arriveBillNum;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Long     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   应到票数</w:t>
            </w:r>
          </w:p>
        </w:tc>
      </w:tr>
      <w:tr w:rsidR="00871022" w:rsidRPr="0004722D" w:rsidTr="00871022">
        <w:trPr>
          <w:trHeight w:val="27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preDepartTm;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Date     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    预计到达时间</w:t>
            </w:r>
          </w:p>
        </w:tc>
      </w:tr>
      <w:tr w:rsidR="00871022" w:rsidRPr="0004722D" w:rsidTr="00871022">
        <w:trPr>
          <w:trHeight w:val="27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lastRenderedPageBreak/>
              <w:t xml:space="preserve"> srcZoneCode;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String   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   始发网点</w:t>
            </w:r>
          </w:p>
        </w:tc>
      </w:tr>
      <w:tr w:rsidR="00871022" w:rsidRPr="0004722D" w:rsidTr="00871022">
        <w:trPr>
          <w:trHeight w:val="27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destZoneCode;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String   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   目的网点 </w:t>
            </w:r>
          </w:p>
        </w:tc>
      </w:tr>
      <w:tr w:rsidR="00871022" w:rsidRPr="0004722D" w:rsidTr="00871022">
        <w:trPr>
          <w:trHeight w:val="27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mainDriverAccount;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String   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       主驾驶账号</w:t>
            </w:r>
          </w:p>
        </w:tc>
      </w:tr>
      <w:tr w:rsidR="00871022" w:rsidRPr="0004722D" w:rsidTr="00871022">
        <w:trPr>
          <w:trHeight w:val="27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mainDriverMobilephone;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String   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    主驾驶手机号</w:t>
            </w:r>
          </w:p>
        </w:tc>
      </w:tr>
      <w:tr w:rsidR="00871022" w:rsidRPr="0004722D" w:rsidTr="00871022">
        <w:trPr>
          <w:trHeight w:val="27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mainDriverName;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String   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    主驾驶姓名</w:t>
            </w:r>
          </w:p>
        </w:tc>
      </w:tr>
      <w:tr w:rsidR="00871022" w:rsidRPr="0004722D" w:rsidTr="00871022">
        <w:trPr>
          <w:trHeight w:val="27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deputyDriverAccount;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String   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    副驾驶员</w:t>
            </w:r>
          </w:p>
        </w:tc>
      </w:tr>
      <w:tr w:rsidR="00871022" w:rsidRPr="0004722D" w:rsidTr="00871022">
        <w:trPr>
          <w:trHeight w:val="27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deputyDriverName;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String   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    副驾用户名</w:t>
            </w:r>
          </w:p>
        </w:tc>
      </w:tr>
      <w:tr w:rsidR="00871022" w:rsidRPr="0004722D" w:rsidTr="00871022">
        <w:trPr>
          <w:trHeight w:val="27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deputyDriverMobilephone;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String   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    副驾手机号</w:t>
            </w:r>
          </w:p>
        </w:tc>
      </w:tr>
      <w:tr w:rsidR="00871022" w:rsidRPr="0004722D" w:rsidTr="00871022">
        <w:trPr>
          <w:trHeight w:val="27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location;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String   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    经纬度 上报地点</w:t>
            </w:r>
          </w:p>
        </w:tc>
      </w:tr>
      <w:tr w:rsidR="00871022" w:rsidRPr="0004722D" w:rsidTr="00871022">
        <w:trPr>
          <w:trHeight w:val="27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address;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String   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    地址</w:t>
            </w:r>
          </w:p>
        </w:tc>
      </w:tr>
      <w:tr w:rsidR="00871022" w:rsidRPr="0004722D" w:rsidTr="00871022">
        <w:trPr>
          <w:trHeight w:val="54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type;      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Integer  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    异常类型; 1-本车故障;2-本车事故;3-道路拥堵; 4-恶劣天气;5-自然灾害;6-场地问题 7-政府行为;</w:t>
            </w:r>
          </w:p>
        </w:tc>
      </w:tr>
      <w:tr w:rsidR="00871022" w:rsidRPr="0004722D" w:rsidTr="00871022">
        <w:trPr>
          <w:trHeight w:val="27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operateDateTime;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Date     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    异常报备时间</w:t>
            </w:r>
          </w:p>
        </w:tc>
      </w:tr>
      <w:tr w:rsidR="00871022" w:rsidRPr="0004722D" w:rsidTr="00871022">
        <w:trPr>
          <w:trHeight w:val="27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description;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String   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    异常备注（文字）</w:t>
            </w:r>
          </w:p>
        </w:tc>
      </w:tr>
      <w:tr w:rsidR="00871022" w:rsidRPr="0004722D" w:rsidTr="00871022">
        <w:trPr>
          <w:trHeight w:val="27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operatorId; 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String   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    上报人员工号</w:t>
            </w:r>
          </w:p>
        </w:tc>
      </w:tr>
      <w:tr w:rsidR="00871022" w:rsidRPr="0004722D" w:rsidTr="00871022">
        <w:trPr>
          <w:trHeight w:val="27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operatorName;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String   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    上报人员姓名</w:t>
            </w:r>
          </w:p>
        </w:tc>
      </w:tr>
      <w:tr w:rsidR="00871022" w:rsidRPr="0004722D" w:rsidTr="00871022">
        <w:trPr>
          <w:trHeight w:val="27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phoneNumber;           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String   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022" w:rsidRPr="0004722D" w:rsidRDefault="00871022" w:rsidP="00871022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     上报人员联系方式</w:t>
            </w:r>
          </w:p>
        </w:tc>
      </w:tr>
    </w:tbl>
    <w:p w:rsidR="00871022" w:rsidRPr="0004722D" w:rsidRDefault="00871022" w:rsidP="00CE5F7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000000"/>
          <w:sz w:val="24"/>
          <w:szCs w:val="24"/>
        </w:rPr>
      </w:pPr>
    </w:p>
    <w:p w:rsidR="007B4E9A" w:rsidRPr="0004722D" w:rsidRDefault="007B4E9A" w:rsidP="007B4E9A">
      <w:pPr>
        <w:pStyle w:val="2"/>
        <w:rPr>
          <w:lang w:eastAsia="zh-CN"/>
        </w:rPr>
      </w:pPr>
      <w:r w:rsidRPr="0004722D">
        <w:rPr>
          <w:rFonts w:hint="eastAsia"/>
          <w:lang w:eastAsia="zh-CN"/>
        </w:rPr>
        <w:t>Dubbo</w:t>
      </w:r>
    </w:p>
    <w:p w:rsidR="00E25C8C" w:rsidRPr="0004722D" w:rsidRDefault="00E25C8C" w:rsidP="00D47857">
      <w:pPr>
        <w:pStyle w:val="3"/>
      </w:pPr>
      <w:r w:rsidRPr="0004722D">
        <w:rPr>
          <w:rFonts w:hint="eastAsia"/>
        </w:rPr>
        <w:t xml:space="preserve"> </w:t>
      </w:r>
      <w:r w:rsidRPr="0004722D">
        <w:t>M</w:t>
      </w:r>
      <w:r w:rsidRPr="0004722D">
        <w:rPr>
          <w:rFonts w:hint="eastAsia"/>
        </w:rPr>
        <w:t>aven 配置</w:t>
      </w:r>
    </w:p>
    <w:p w:rsidR="00E25C8C" w:rsidRPr="0004722D" w:rsidRDefault="00E25C8C" w:rsidP="00E25C8C">
      <w:pPr>
        <w:rPr>
          <w:lang w:val="x-none"/>
        </w:rPr>
      </w:pPr>
    </w:p>
    <w:p w:rsidR="00E25C8C" w:rsidRPr="0004722D" w:rsidRDefault="00E25C8C" w:rsidP="00E25C8C">
      <w:pPr>
        <w:rPr>
          <w:lang w:val="x-none"/>
        </w:rPr>
      </w:pPr>
      <w:r w:rsidRPr="0004722D">
        <w:rPr>
          <w:lang w:val="x-none"/>
        </w:rPr>
        <w:t>&lt;dependency&gt;</w:t>
      </w:r>
    </w:p>
    <w:p w:rsidR="00E25C8C" w:rsidRPr="0004722D" w:rsidRDefault="00E25C8C" w:rsidP="00E25C8C">
      <w:pPr>
        <w:rPr>
          <w:lang w:val="x-none"/>
        </w:rPr>
      </w:pPr>
      <w:r w:rsidRPr="0004722D">
        <w:rPr>
          <w:lang w:val="x-none"/>
        </w:rPr>
        <w:t xml:space="preserve">  &lt;groupId&gt;com.sf.omcs&lt;/groupId&gt;</w:t>
      </w:r>
    </w:p>
    <w:p w:rsidR="00E25C8C" w:rsidRPr="0004722D" w:rsidRDefault="00E25C8C" w:rsidP="00E25C8C">
      <w:pPr>
        <w:rPr>
          <w:lang w:val="x-none"/>
        </w:rPr>
      </w:pPr>
      <w:r w:rsidRPr="0004722D">
        <w:rPr>
          <w:lang w:val="x-none"/>
        </w:rPr>
        <w:t xml:space="preserve">  &lt;artifactId&gt;omcs-russian-server-common&lt;/artifactId&gt;</w:t>
      </w:r>
    </w:p>
    <w:p w:rsidR="00E25C8C" w:rsidRPr="0004722D" w:rsidRDefault="00E25C8C" w:rsidP="00E25C8C">
      <w:pPr>
        <w:rPr>
          <w:lang w:val="x-none"/>
        </w:rPr>
      </w:pPr>
      <w:r w:rsidRPr="0004722D">
        <w:rPr>
          <w:lang w:val="x-none"/>
        </w:rPr>
        <w:t xml:space="preserve">  &lt;version&gt;0.0.1-SNAPSHOT&lt;/version&gt;</w:t>
      </w:r>
    </w:p>
    <w:p w:rsidR="00E25C8C" w:rsidRPr="0004722D" w:rsidRDefault="00E25C8C" w:rsidP="00E25C8C">
      <w:pPr>
        <w:rPr>
          <w:lang w:val="x-none"/>
        </w:rPr>
      </w:pPr>
      <w:r w:rsidRPr="0004722D">
        <w:rPr>
          <w:lang w:val="x-none"/>
        </w:rPr>
        <w:t>&lt;/dependency&gt;</w:t>
      </w:r>
    </w:p>
    <w:p w:rsidR="00E25C8C" w:rsidRPr="0004722D" w:rsidRDefault="00E25C8C" w:rsidP="00E25C8C">
      <w:pPr>
        <w:rPr>
          <w:lang w:val="x-none"/>
        </w:rPr>
      </w:pPr>
    </w:p>
    <w:p w:rsidR="00E25C8C" w:rsidRPr="0004722D" w:rsidRDefault="00E25C8C" w:rsidP="00E25C8C">
      <w:pPr>
        <w:rPr>
          <w:lang w:val="x-none"/>
        </w:rPr>
      </w:pPr>
      <w:r w:rsidRPr="0004722D">
        <w:rPr>
          <w:lang w:val="x-none"/>
        </w:rPr>
        <w:t>&lt;dependency&gt;</w:t>
      </w:r>
    </w:p>
    <w:p w:rsidR="00E25C8C" w:rsidRPr="0004722D" w:rsidRDefault="00E25C8C" w:rsidP="00E25C8C">
      <w:pPr>
        <w:rPr>
          <w:lang w:val="x-none"/>
        </w:rPr>
      </w:pPr>
      <w:r w:rsidRPr="0004722D">
        <w:rPr>
          <w:lang w:val="x-none"/>
        </w:rPr>
        <w:t xml:space="preserve">  &lt;groupId&gt;com.sf.omcs&lt;/groupId&gt;</w:t>
      </w:r>
    </w:p>
    <w:p w:rsidR="00E25C8C" w:rsidRPr="0004722D" w:rsidRDefault="00E25C8C" w:rsidP="00E25C8C">
      <w:pPr>
        <w:rPr>
          <w:lang w:val="x-none"/>
        </w:rPr>
      </w:pPr>
      <w:r w:rsidRPr="0004722D">
        <w:rPr>
          <w:lang w:val="x-none"/>
        </w:rPr>
        <w:t xml:space="preserve">  &lt;artifactId&gt;omcs-russian-server-client&lt;/artifactId&gt;</w:t>
      </w:r>
    </w:p>
    <w:p w:rsidR="00E25C8C" w:rsidRPr="0004722D" w:rsidRDefault="00E25C8C" w:rsidP="00E25C8C">
      <w:pPr>
        <w:rPr>
          <w:lang w:val="x-none"/>
        </w:rPr>
      </w:pPr>
      <w:r w:rsidRPr="0004722D">
        <w:rPr>
          <w:lang w:val="x-none"/>
        </w:rPr>
        <w:t xml:space="preserve">  &lt;version&gt;0.0.1-SNAPSHOT&lt;/version&gt;</w:t>
      </w:r>
    </w:p>
    <w:p w:rsidR="00E25C8C" w:rsidRPr="0004722D" w:rsidRDefault="00E25C8C" w:rsidP="00E25C8C">
      <w:pPr>
        <w:rPr>
          <w:lang w:val="x-none"/>
        </w:rPr>
      </w:pPr>
      <w:r w:rsidRPr="0004722D">
        <w:rPr>
          <w:lang w:val="x-none"/>
        </w:rPr>
        <w:t>&lt;/dependency&gt;</w:t>
      </w:r>
    </w:p>
    <w:p w:rsidR="00E25C8C" w:rsidRPr="0004722D" w:rsidRDefault="00E25C8C" w:rsidP="00E25C8C">
      <w:pPr>
        <w:rPr>
          <w:lang w:val="x-none"/>
        </w:rPr>
      </w:pPr>
    </w:p>
    <w:p w:rsidR="00FC6380" w:rsidRPr="0004722D" w:rsidRDefault="007B4E9A" w:rsidP="00D47857">
      <w:pPr>
        <w:pStyle w:val="3"/>
      </w:pPr>
      <w:r w:rsidRPr="0004722D">
        <w:rPr>
          <w:rFonts w:hint="eastAsia"/>
        </w:rPr>
        <w:t>地址信息接口</w:t>
      </w:r>
    </w:p>
    <w:p w:rsidR="007B4E9A" w:rsidRPr="0004722D" w:rsidRDefault="007B4E9A" w:rsidP="007B4E9A">
      <w:pPr>
        <w:rPr>
          <w:lang w:val="x-none"/>
        </w:rPr>
      </w:pPr>
      <w:r w:rsidRPr="0004722D">
        <w:rPr>
          <w:lang w:val="x-none"/>
        </w:rPr>
        <w:t>Z</w:t>
      </w:r>
      <w:r w:rsidRPr="0004722D">
        <w:rPr>
          <w:rFonts w:hint="eastAsia"/>
          <w:lang w:val="x-none"/>
        </w:rPr>
        <w:t>ookeeper URL :</w:t>
      </w:r>
      <w:r w:rsidRPr="0004722D">
        <w:rPr>
          <w:lang w:val="x-none"/>
        </w:rPr>
        <w:t xml:space="preserve"> zookeeper://10.202.39.19:2181?backup=10.202.39.20:2181,10.202.39.21:2181</w:t>
      </w:r>
    </w:p>
    <w:p w:rsidR="007B4E9A" w:rsidRPr="0004722D" w:rsidRDefault="007B4E9A" w:rsidP="007B4E9A">
      <w:pPr>
        <w:rPr>
          <w:lang w:val="x-none"/>
        </w:rPr>
      </w:pPr>
      <w:r w:rsidRPr="0004722D">
        <w:rPr>
          <w:lang w:val="x-none"/>
        </w:rPr>
        <w:t>I</w:t>
      </w:r>
      <w:r w:rsidRPr="0004722D">
        <w:rPr>
          <w:rFonts w:hint="eastAsia"/>
          <w:lang w:val="x-none"/>
        </w:rPr>
        <w:t xml:space="preserve">nterface Name: </w:t>
      </w:r>
      <w:r w:rsidRPr="0004722D">
        <w:rPr>
          <w:lang w:val="x-none"/>
        </w:rPr>
        <w:t>com.sf.omcs.</w:t>
      </w:r>
      <w:r w:rsidR="003C75EA" w:rsidRPr="0004722D">
        <w:rPr>
          <w:lang w:val="x-none"/>
        </w:rPr>
        <w:t>russian.server.client.service.I</w:t>
      </w:r>
      <w:r w:rsidR="003C75EA" w:rsidRPr="0004722D">
        <w:rPr>
          <w:rFonts w:hint="eastAsia"/>
          <w:lang w:val="x-none"/>
        </w:rPr>
        <w:t>D</w:t>
      </w:r>
      <w:r w:rsidRPr="0004722D">
        <w:rPr>
          <w:lang w:val="x-none"/>
        </w:rPr>
        <w:t>eptSiteService</w:t>
      </w:r>
    </w:p>
    <w:p w:rsidR="007B4E9A" w:rsidRPr="0004722D" w:rsidRDefault="007B4E9A" w:rsidP="007B4E9A">
      <w:pPr>
        <w:rPr>
          <w:lang w:val="x-none"/>
        </w:rPr>
      </w:pPr>
    </w:p>
    <w:p w:rsidR="007B4E9A" w:rsidRPr="0004722D" w:rsidRDefault="007B4E9A" w:rsidP="007B4E9A">
      <w:pPr>
        <w:pStyle w:val="4"/>
      </w:pPr>
      <w:r w:rsidRPr="0004722D">
        <w:rPr>
          <w:rFonts w:hint="eastAsia"/>
        </w:rPr>
        <w:t>根据ID取地址信息</w:t>
      </w:r>
    </w:p>
    <w:p w:rsidR="007B4E9A" w:rsidRPr="0004722D" w:rsidRDefault="007B4E9A" w:rsidP="007B4E9A"/>
    <w:p w:rsidR="007B4E9A" w:rsidRPr="0004722D" w:rsidRDefault="007B4E9A" w:rsidP="007B4E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ab/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/**</w:t>
      </w:r>
    </w:p>
    <w:p w:rsidR="007B4E9A" w:rsidRPr="0004722D" w:rsidRDefault="007B4E9A" w:rsidP="007B4E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 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根据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ID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取地址信息</w:t>
      </w:r>
    </w:p>
    <w:p w:rsidR="007B4E9A" w:rsidRPr="0004722D" w:rsidRDefault="007B4E9A" w:rsidP="007B4E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 </w:t>
      </w:r>
      <w:r w:rsidRPr="0004722D">
        <w:rPr>
          <w:rFonts w:ascii="Consolas" w:hAnsi="Consolas" w:cs="Consolas"/>
          <w:b/>
          <w:bCs/>
          <w:snapToGrid/>
          <w:color w:val="7F9FBF"/>
          <w:sz w:val="24"/>
          <w:szCs w:val="24"/>
        </w:rPr>
        <w:t>@param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 xml:space="preserve"> id 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地址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ID</w:t>
      </w:r>
    </w:p>
    <w:p w:rsidR="007B4E9A" w:rsidRPr="0004722D" w:rsidRDefault="007B4E9A" w:rsidP="007B4E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lastRenderedPageBreak/>
        <w:tab/>
        <w:t xml:space="preserve"> * </w:t>
      </w:r>
      <w:r w:rsidRPr="0004722D">
        <w:rPr>
          <w:rFonts w:ascii="Consolas" w:hAnsi="Consolas" w:cs="Consolas"/>
          <w:b/>
          <w:bCs/>
          <w:snapToGrid/>
          <w:color w:val="7F9FBF"/>
          <w:sz w:val="24"/>
          <w:szCs w:val="24"/>
        </w:rPr>
        <w:t>@return</w:t>
      </w:r>
    </w:p>
    <w:p w:rsidR="007B4E9A" w:rsidRPr="0004722D" w:rsidRDefault="007B4E9A" w:rsidP="007B4E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*/</w:t>
      </w:r>
    </w:p>
    <w:p w:rsidR="007B4E9A" w:rsidRPr="0004722D" w:rsidRDefault="007B4E9A" w:rsidP="007B4E9A">
      <w:pPr>
        <w:rPr>
          <w:rFonts w:ascii="Consolas" w:hAnsi="Consolas" w:cs="Consolas"/>
          <w:snapToGrid/>
          <w:color w:val="000000"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ab/>
        <w:t xml:space="preserve">DeptSiteInfo getDeptSiteInfoById(String </w:t>
      </w:r>
      <w:r w:rsidRPr="0004722D">
        <w:rPr>
          <w:rFonts w:ascii="Consolas" w:hAnsi="Consolas" w:cs="Consolas"/>
          <w:snapToGrid/>
          <w:color w:val="6A3E3E"/>
          <w:sz w:val="24"/>
          <w:szCs w:val="24"/>
        </w:rPr>
        <w:t>id</w:t>
      </w:r>
      <w:r w:rsidRPr="0004722D">
        <w:rPr>
          <w:rFonts w:ascii="Consolas" w:hAnsi="Consolas" w:cs="Consolas"/>
          <w:snapToGrid/>
          <w:color w:val="000000"/>
          <w:sz w:val="24"/>
          <w:szCs w:val="24"/>
        </w:rPr>
        <w:t>);</w:t>
      </w:r>
    </w:p>
    <w:p w:rsidR="007B4E9A" w:rsidRPr="0004722D" w:rsidRDefault="007B4E9A" w:rsidP="007B4E9A">
      <w:pPr>
        <w:rPr>
          <w:rFonts w:ascii="Consolas" w:hAnsi="Consolas" w:cs="Consolas"/>
          <w:snapToGrid/>
          <w:color w:val="000000"/>
          <w:sz w:val="24"/>
          <w:szCs w:val="24"/>
        </w:rPr>
      </w:pPr>
    </w:p>
    <w:p w:rsidR="007B4E9A" w:rsidRPr="0004722D" w:rsidRDefault="007B4E9A" w:rsidP="007B4E9A">
      <w:pPr>
        <w:pStyle w:val="4"/>
      </w:pPr>
      <w:r w:rsidRPr="0004722D">
        <w:rPr>
          <w:rFonts w:hint="eastAsia"/>
        </w:rPr>
        <w:t>获得网点下所有地址信息（不包含本网点）</w:t>
      </w:r>
    </w:p>
    <w:p w:rsidR="007B4E9A" w:rsidRPr="0004722D" w:rsidRDefault="007B4E9A" w:rsidP="007B4E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ab/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/**</w:t>
      </w:r>
    </w:p>
    <w:p w:rsidR="007B4E9A" w:rsidRPr="0004722D" w:rsidRDefault="007B4E9A" w:rsidP="007B4E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 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获得网点下所有地址信息（不包含本网点）</w:t>
      </w:r>
    </w:p>
    <w:p w:rsidR="007B4E9A" w:rsidRPr="0004722D" w:rsidRDefault="007B4E9A" w:rsidP="007B4E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 </w:t>
      </w:r>
      <w:r w:rsidRPr="0004722D">
        <w:rPr>
          <w:rFonts w:ascii="Consolas" w:hAnsi="Consolas" w:cs="Consolas"/>
          <w:b/>
          <w:bCs/>
          <w:snapToGrid/>
          <w:color w:val="7F9FBF"/>
          <w:sz w:val="24"/>
          <w:szCs w:val="24"/>
        </w:rPr>
        <w:t>@param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 xml:space="preserve"> deptCode 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网点代码</w:t>
      </w:r>
    </w:p>
    <w:p w:rsidR="007B4E9A" w:rsidRPr="0004722D" w:rsidRDefault="007B4E9A" w:rsidP="007B4E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 </w:t>
      </w:r>
      <w:r w:rsidRPr="0004722D">
        <w:rPr>
          <w:rFonts w:ascii="Consolas" w:hAnsi="Consolas" w:cs="Consolas"/>
          <w:b/>
          <w:bCs/>
          <w:snapToGrid/>
          <w:color w:val="7F9FBF"/>
          <w:sz w:val="24"/>
          <w:szCs w:val="24"/>
        </w:rPr>
        <w:t>@return</w:t>
      </w:r>
    </w:p>
    <w:p w:rsidR="007B4E9A" w:rsidRPr="0004722D" w:rsidRDefault="007B4E9A" w:rsidP="007B4E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*/</w:t>
      </w:r>
    </w:p>
    <w:p w:rsidR="007B4E9A" w:rsidRPr="0004722D" w:rsidRDefault="007B4E9A" w:rsidP="007B4E9A">
      <w:pPr>
        <w:rPr>
          <w:rFonts w:ascii="Consolas" w:hAnsi="Consolas" w:cs="Consolas"/>
          <w:snapToGrid/>
          <w:color w:val="000000"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ab/>
        <w:t xml:space="preserve">List&lt;DeptSiteInfo&gt; getDeptSiteInfoListByDept(String </w:t>
      </w:r>
      <w:r w:rsidRPr="0004722D">
        <w:rPr>
          <w:rFonts w:ascii="Consolas" w:hAnsi="Consolas" w:cs="Consolas"/>
          <w:snapToGrid/>
          <w:color w:val="6A3E3E"/>
          <w:sz w:val="24"/>
          <w:szCs w:val="24"/>
        </w:rPr>
        <w:t>deptCode</w:t>
      </w:r>
      <w:r w:rsidRPr="0004722D">
        <w:rPr>
          <w:rFonts w:ascii="Consolas" w:hAnsi="Consolas" w:cs="Consolas"/>
          <w:snapToGrid/>
          <w:color w:val="000000"/>
          <w:sz w:val="24"/>
          <w:szCs w:val="24"/>
        </w:rPr>
        <w:t>);</w:t>
      </w:r>
    </w:p>
    <w:p w:rsidR="00A361D3" w:rsidRPr="0004722D" w:rsidRDefault="0090731E" w:rsidP="0090731E">
      <w:pPr>
        <w:pStyle w:val="4"/>
      </w:pPr>
      <w:r w:rsidRPr="0004722D">
        <w:rPr>
          <w:rFonts w:hint="eastAsia"/>
        </w:rPr>
        <w:t>获</w:t>
      </w:r>
      <w:r w:rsidRPr="0004722D">
        <w:t>得网点下所有地址信息（不包含本网点）,</w:t>
      </w:r>
      <w:r w:rsidR="00B15902" w:rsidRPr="0004722D">
        <w:t>并且按照地址简称模糊</w:t>
      </w:r>
      <w:r w:rsidR="00B15902" w:rsidRPr="0004722D">
        <w:rPr>
          <w:rFonts w:hint="eastAsia"/>
        </w:rPr>
        <w:t>&amp;类型匹配数据</w:t>
      </w:r>
    </w:p>
    <w:p w:rsidR="0090731E" w:rsidRPr="0004722D" w:rsidRDefault="0090731E" w:rsidP="009073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3F5FBF"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ab/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/**</w:t>
      </w:r>
    </w:p>
    <w:p w:rsidR="0090731E" w:rsidRPr="0004722D" w:rsidRDefault="0090731E" w:rsidP="009073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3F5FBF"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 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获得网点下所有地址信息（不包含本网点）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,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并且按照地址简称模糊匹配数据</w:t>
      </w:r>
    </w:p>
    <w:p w:rsidR="0090731E" w:rsidRPr="0004722D" w:rsidRDefault="0090731E" w:rsidP="009073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3F5FBF"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 @param deptCode 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网点代码</w:t>
      </w:r>
    </w:p>
    <w:p w:rsidR="0090731E" w:rsidRPr="0004722D" w:rsidRDefault="0090731E" w:rsidP="009073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3F5FBF"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 @param siteName 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地址简称</w:t>
      </w:r>
    </w:p>
    <w:p w:rsidR="0090731E" w:rsidRPr="0004722D" w:rsidRDefault="0090731E" w:rsidP="009073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3F5FBF"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 @param type 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类型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 xml:space="preserve">(1 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陆运地址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 xml:space="preserve">,2 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航空货站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)</w:t>
      </w:r>
    </w:p>
    <w:p w:rsidR="0090731E" w:rsidRPr="0004722D" w:rsidRDefault="0090731E" w:rsidP="009073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3F5FBF"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 @return ResultDto&lt;List&lt;DeptSiteInfo&gt;&gt;</w:t>
      </w:r>
    </w:p>
    <w:p w:rsidR="0090731E" w:rsidRPr="0004722D" w:rsidRDefault="0090731E" w:rsidP="009073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3F5FBF"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*/</w:t>
      </w:r>
    </w:p>
    <w:p w:rsidR="0090731E" w:rsidRPr="0004722D" w:rsidRDefault="0090731E" w:rsidP="0090731E">
      <w:pPr>
        <w:rPr>
          <w:rFonts w:ascii="Consolas" w:hAnsi="Consolas" w:cs="Consolas"/>
          <w:snapToGrid/>
          <w:color w:val="000000"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ab/>
        <w:t>ResultDto&lt;List&lt;DeptSiteInfo&gt;&gt; getDeptSiteInfoListByDeptAndSiteName(String deptCode,String siteName,Integer type);</w:t>
      </w:r>
    </w:p>
    <w:p w:rsidR="00A361D3" w:rsidRPr="0004722D" w:rsidRDefault="00A361D3" w:rsidP="007B4E9A">
      <w:pPr>
        <w:rPr>
          <w:rFonts w:ascii="Consolas" w:hAnsi="Consolas" w:cs="Consolas"/>
          <w:snapToGrid/>
          <w:color w:val="000000"/>
          <w:sz w:val="24"/>
          <w:szCs w:val="24"/>
        </w:rPr>
      </w:pPr>
    </w:p>
    <w:p w:rsidR="000561E1" w:rsidRPr="0004722D" w:rsidRDefault="000561E1" w:rsidP="000561E1">
      <w:pPr>
        <w:pStyle w:val="4"/>
        <w:rPr>
          <w:rFonts w:ascii="Consolas" w:hAnsi="Consolas" w:cs="Consolas"/>
          <w:snapToGrid/>
          <w:color w:val="000000"/>
          <w:szCs w:val="24"/>
        </w:rPr>
      </w:pPr>
      <w:r w:rsidRPr="0004722D">
        <w:rPr>
          <w:rFonts w:hint="eastAsia"/>
        </w:rPr>
        <w:t>根据货站编码取地址信息</w:t>
      </w:r>
    </w:p>
    <w:p w:rsidR="000561E1" w:rsidRPr="0004722D" w:rsidRDefault="000561E1" w:rsidP="000561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ab/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/**</w:t>
      </w:r>
    </w:p>
    <w:p w:rsidR="000561E1" w:rsidRPr="0004722D" w:rsidRDefault="000561E1" w:rsidP="000561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 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根据货站编码取地址信息</w:t>
      </w:r>
    </w:p>
    <w:p w:rsidR="000561E1" w:rsidRPr="0004722D" w:rsidRDefault="000561E1" w:rsidP="000561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 </w:t>
      </w:r>
      <w:r w:rsidRPr="0004722D">
        <w:rPr>
          <w:rFonts w:ascii="Consolas" w:hAnsi="Consolas" w:cs="Consolas"/>
          <w:b/>
          <w:bCs/>
          <w:snapToGrid/>
          <w:color w:val="7F9FBF"/>
          <w:sz w:val="24"/>
          <w:szCs w:val="24"/>
        </w:rPr>
        <w:t>@param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 xml:space="preserve"> airDept 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货站编码</w:t>
      </w:r>
    </w:p>
    <w:p w:rsidR="000561E1" w:rsidRPr="0004722D" w:rsidRDefault="000561E1" w:rsidP="000561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 </w:t>
      </w:r>
      <w:r w:rsidRPr="0004722D">
        <w:rPr>
          <w:rFonts w:ascii="Consolas" w:hAnsi="Consolas" w:cs="Consolas"/>
          <w:b/>
          <w:bCs/>
          <w:snapToGrid/>
          <w:color w:val="7F9FBF"/>
          <w:sz w:val="24"/>
          <w:szCs w:val="24"/>
        </w:rPr>
        <w:t>@return</w:t>
      </w:r>
    </w:p>
    <w:p w:rsidR="000561E1" w:rsidRPr="0004722D" w:rsidRDefault="000561E1" w:rsidP="000561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*/</w:t>
      </w:r>
    </w:p>
    <w:p w:rsidR="000561E1" w:rsidRPr="0004722D" w:rsidRDefault="000561E1" w:rsidP="000561E1">
      <w:r w:rsidRPr="0004722D">
        <w:rPr>
          <w:rFonts w:ascii="Consolas" w:hAnsi="Consolas" w:cs="Consolas"/>
          <w:snapToGrid/>
          <w:color w:val="000000"/>
          <w:sz w:val="24"/>
          <w:szCs w:val="24"/>
        </w:rPr>
        <w:tab/>
        <w:t>DeptSiteInfo getDeptSiteInfoByAir(String airDept);</w:t>
      </w:r>
    </w:p>
    <w:p w:rsidR="007B4E9A" w:rsidRPr="0004722D" w:rsidRDefault="007B4E9A" w:rsidP="007B4E9A"/>
    <w:p w:rsidR="007B4E9A" w:rsidRPr="0004722D" w:rsidRDefault="00594F2F" w:rsidP="00416F64">
      <w:pPr>
        <w:pStyle w:val="4"/>
      </w:pPr>
      <w:r w:rsidRPr="0004722D">
        <w:rPr>
          <w:rFonts w:hint="eastAsia"/>
        </w:rPr>
        <w:t>返回值</w:t>
      </w:r>
      <w:r w:rsidR="00416F64" w:rsidRPr="0004722D">
        <w:rPr>
          <w:rFonts w:hint="eastAsia"/>
        </w:rPr>
        <w:t>定义</w:t>
      </w:r>
    </w:p>
    <w:p w:rsidR="00B851C7" w:rsidRPr="0004722D" w:rsidRDefault="00B851C7" w:rsidP="00B851C7">
      <w:pPr>
        <w:rPr>
          <w:rFonts w:ascii="Consolas" w:hAnsi="Consolas" w:cs="Consolas"/>
          <w:snapToGrid/>
          <w:color w:val="000000"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>ResultDto</w:t>
      </w:r>
    </w:p>
    <w:tbl>
      <w:tblPr>
        <w:tblW w:w="9579" w:type="dxa"/>
        <w:tblLook w:val="04A0" w:firstRow="1" w:lastRow="0" w:firstColumn="1" w:lastColumn="0" w:noHBand="0" w:noVBand="1"/>
      </w:tblPr>
      <w:tblGrid>
        <w:gridCol w:w="3245"/>
        <w:gridCol w:w="3403"/>
        <w:gridCol w:w="2931"/>
      </w:tblGrid>
      <w:tr w:rsidR="00B851C7" w:rsidRPr="0004722D" w:rsidTr="0083504B">
        <w:trPr>
          <w:trHeight w:val="270"/>
        </w:trPr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B851C7" w:rsidRPr="0004722D" w:rsidRDefault="00B851C7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B851C7" w:rsidRPr="0004722D" w:rsidRDefault="00B851C7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B851C7" w:rsidRPr="0004722D" w:rsidRDefault="00B851C7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</w:tr>
      <w:tr w:rsidR="00B851C7" w:rsidRPr="0004722D" w:rsidTr="0083504B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1C7" w:rsidRPr="0004722D" w:rsidRDefault="00B851C7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success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1C7" w:rsidRPr="0004722D" w:rsidRDefault="00B851C7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boolean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1C7" w:rsidRPr="0004722D" w:rsidRDefault="00B851C7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是否成功</w:t>
            </w:r>
          </w:p>
        </w:tc>
      </w:tr>
      <w:tr w:rsidR="00B851C7" w:rsidRPr="0004722D" w:rsidTr="0083504B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1C7" w:rsidRPr="0004722D" w:rsidRDefault="00B851C7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error</w:t>
            </w:r>
            <w:r w:rsidRPr="0004722D">
              <w:rPr>
                <w:rFonts w:hAnsi="宋体" w:cs="宋体"/>
                <w:color w:val="000000"/>
                <w:sz w:val="22"/>
              </w:rPr>
              <w:t>Code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1C7" w:rsidRPr="0004722D" w:rsidRDefault="00B851C7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1C7" w:rsidRPr="0004722D" w:rsidRDefault="00B851C7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失败代码（1:参数错误）</w:t>
            </w:r>
          </w:p>
        </w:tc>
      </w:tr>
      <w:tr w:rsidR="00B851C7" w:rsidRPr="0004722D" w:rsidTr="0083504B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1C7" w:rsidRPr="0004722D" w:rsidRDefault="00B851C7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errorMsg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1C7" w:rsidRPr="0004722D" w:rsidRDefault="00B851C7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1C7" w:rsidRPr="0004722D" w:rsidRDefault="008E509C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失败信息</w:t>
            </w:r>
          </w:p>
        </w:tc>
      </w:tr>
      <w:tr w:rsidR="00B851C7" w:rsidRPr="0004722D" w:rsidTr="0083504B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1C7" w:rsidRPr="0004722D" w:rsidRDefault="008E509C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result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1C7" w:rsidRPr="0004722D" w:rsidRDefault="00491213" w:rsidP="00491213">
            <w:pPr>
              <w:rPr>
                <w:rFonts w:ascii="Consolas" w:hAnsi="Consolas" w:cs="Consolas"/>
                <w:snapToGrid/>
                <w:color w:val="000000"/>
                <w:sz w:val="24"/>
                <w:szCs w:val="24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List&lt;</w:t>
            </w:r>
            <w:r w:rsidRPr="0004722D">
              <w:rPr>
                <w:rFonts w:ascii="Consolas" w:hAnsi="Consolas" w:cs="Consolas"/>
                <w:snapToGrid/>
                <w:color w:val="000000"/>
                <w:sz w:val="24"/>
                <w:szCs w:val="24"/>
              </w:rPr>
              <w:t xml:space="preserve"> DeptSiteInfo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&gt;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51C7" w:rsidRPr="0004722D" w:rsidRDefault="00491213" w:rsidP="00491213">
            <w:pPr>
              <w:rPr>
                <w:rFonts w:ascii="Consolas" w:hAnsi="Consolas" w:cs="Consolas"/>
                <w:snapToGrid/>
                <w:color w:val="000000"/>
                <w:sz w:val="24"/>
                <w:szCs w:val="24"/>
              </w:rPr>
            </w:pPr>
            <w:r w:rsidRPr="0004722D">
              <w:rPr>
                <w:rFonts w:ascii="Consolas" w:hAnsi="Consolas" w:cs="Consolas"/>
                <w:snapToGrid/>
                <w:color w:val="000000"/>
                <w:sz w:val="24"/>
                <w:szCs w:val="24"/>
              </w:rPr>
              <w:t>DeptSiteInfo</w:t>
            </w:r>
            <w:r w:rsidRPr="0004722D">
              <w:rPr>
                <w:rFonts w:ascii="Consolas" w:hAnsi="Consolas" w:cs="Consolas" w:hint="eastAsia"/>
                <w:snapToGrid/>
                <w:color w:val="000000"/>
                <w:sz w:val="24"/>
                <w:szCs w:val="24"/>
              </w:rPr>
              <w:t xml:space="preserve"> </w:t>
            </w:r>
            <w:r w:rsidRPr="0004722D">
              <w:rPr>
                <w:rFonts w:ascii="Consolas" w:hAnsi="Consolas" w:cs="Consolas" w:hint="eastAsia"/>
                <w:snapToGrid/>
                <w:color w:val="000000"/>
                <w:sz w:val="24"/>
                <w:szCs w:val="24"/>
              </w:rPr>
              <w:t>集合列表数据</w:t>
            </w:r>
            <w:r w:rsidR="00A97336" w:rsidRPr="0004722D">
              <w:rPr>
                <w:rFonts w:ascii="Consolas" w:hAnsi="Consolas" w:cs="Consolas" w:hint="eastAsia"/>
                <w:snapToGrid/>
                <w:color w:val="000000"/>
                <w:sz w:val="24"/>
                <w:szCs w:val="24"/>
              </w:rPr>
              <w:t>，失败时为空集合。</w:t>
            </w:r>
          </w:p>
        </w:tc>
      </w:tr>
    </w:tbl>
    <w:p w:rsidR="00B851C7" w:rsidRPr="0004722D" w:rsidRDefault="00B851C7" w:rsidP="00B851C7"/>
    <w:p w:rsidR="00416F64" w:rsidRPr="0004722D" w:rsidRDefault="00416F64" w:rsidP="00416F64">
      <w:pPr>
        <w:rPr>
          <w:rFonts w:ascii="Consolas" w:hAnsi="Consolas" w:cs="Consolas"/>
          <w:snapToGrid/>
          <w:color w:val="000000"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lastRenderedPageBreak/>
        <w:t>DeptSiteInfo</w:t>
      </w:r>
    </w:p>
    <w:tbl>
      <w:tblPr>
        <w:tblW w:w="9579" w:type="dxa"/>
        <w:tblLook w:val="04A0" w:firstRow="1" w:lastRow="0" w:firstColumn="1" w:lastColumn="0" w:noHBand="0" w:noVBand="1"/>
      </w:tblPr>
      <w:tblGrid>
        <w:gridCol w:w="3245"/>
        <w:gridCol w:w="3403"/>
        <w:gridCol w:w="2931"/>
      </w:tblGrid>
      <w:tr w:rsidR="00F30F21" w:rsidRPr="0004722D" w:rsidTr="00F30F21">
        <w:trPr>
          <w:trHeight w:val="270"/>
        </w:trPr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F30F21" w:rsidRPr="0004722D" w:rsidRDefault="00F30F21" w:rsidP="00755A8C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F30F21" w:rsidRPr="0004722D" w:rsidRDefault="00F30F21" w:rsidP="00755A8C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2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F30F21" w:rsidRPr="0004722D" w:rsidRDefault="00F30F21" w:rsidP="00755A8C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</w:tr>
      <w:tr w:rsidR="00F30F21" w:rsidRPr="0004722D" w:rsidTr="00F30F21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F21" w:rsidRPr="0004722D" w:rsidRDefault="00F30F21" w:rsidP="00755A8C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id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F21" w:rsidRPr="0004722D" w:rsidRDefault="00F30F21" w:rsidP="00755A8C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F21" w:rsidRPr="0004722D" w:rsidRDefault="00F30F21" w:rsidP="00755A8C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地址ID</w:t>
            </w:r>
          </w:p>
        </w:tc>
      </w:tr>
      <w:tr w:rsidR="00F30F21" w:rsidRPr="0004722D" w:rsidTr="00F30F21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F21" w:rsidRPr="0004722D" w:rsidRDefault="00F30F21" w:rsidP="00755A8C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deptCode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F21" w:rsidRPr="0004722D" w:rsidRDefault="00F30F21" w:rsidP="00755A8C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F21" w:rsidRPr="0004722D" w:rsidRDefault="00F30F21" w:rsidP="00755A8C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网点代码</w:t>
            </w:r>
          </w:p>
        </w:tc>
      </w:tr>
      <w:tr w:rsidR="00F30F21" w:rsidRPr="0004722D" w:rsidTr="00F30F21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F21" w:rsidRPr="0004722D" w:rsidRDefault="00F30F21" w:rsidP="00755A8C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longitude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F21" w:rsidRPr="0004722D" w:rsidRDefault="00F30F21" w:rsidP="00755A8C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Double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F21" w:rsidRPr="0004722D" w:rsidRDefault="00F30F21" w:rsidP="00755A8C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经度</w:t>
            </w:r>
          </w:p>
        </w:tc>
      </w:tr>
      <w:tr w:rsidR="00F30F21" w:rsidRPr="0004722D" w:rsidTr="00F30F21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F21" w:rsidRPr="0004722D" w:rsidRDefault="00F30F21" w:rsidP="00755A8C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latitude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F21" w:rsidRPr="0004722D" w:rsidRDefault="00F30F21" w:rsidP="00755A8C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Double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F21" w:rsidRPr="0004722D" w:rsidRDefault="00F30F21" w:rsidP="00755A8C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纬度</w:t>
            </w:r>
          </w:p>
        </w:tc>
      </w:tr>
      <w:tr w:rsidR="00F30F21" w:rsidRPr="0004722D" w:rsidTr="00F30F21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F21" w:rsidRPr="0004722D" w:rsidRDefault="00F30F21" w:rsidP="00755A8C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siteName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F21" w:rsidRPr="0004722D" w:rsidRDefault="00F30F21" w:rsidP="00755A8C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F21" w:rsidRPr="0004722D" w:rsidRDefault="00F30F21" w:rsidP="00755A8C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地址简称</w:t>
            </w:r>
          </w:p>
        </w:tc>
      </w:tr>
      <w:tr w:rsidR="00F30F21" w:rsidRPr="0004722D" w:rsidTr="00F30F21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F21" w:rsidRPr="0004722D" w:rsidRDefault="00F30F21" w:rsidP="00755A8C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siteFullName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F21" w:rsidRPr="0004722D" w:rsidRDefault="00F30F21" w:rsidP="00755A8C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Double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F21" w:rsidRPr="0004722D" w:rsidRDefault="00F30F21" w:rsidP="00755A8C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地址全称</w:t>
            </w:r>
          </w:p>
        </w:tc>
      </w:tr>
      <w:tr w:rsidR="00F30F21" w:rsidRPr="0004722D" w:rsidTr="00F30F21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F21" w:rsidRPr="0004722D" w:rsidRDefault="00F30F21" w:rsidP="00755A8C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siteType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F21" w:rsidRPr="0004722D" w:rsidRDefault="00F30F21" w:rsidP="00755A8C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SiteTypeEnum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F21" w:rsidRPr="0004722D" w:rsidRDefault="00F30F21" w:rsidP="00CC7F32">
            <w:pPr>
              <w:autoSpaceDE w:val="0"/>
              <w:autoSpaceDN w:val="0"/>
              <w:adjustRightInd w:val="0"/>
              <w:spacing w:line="240" w:lineRule="auto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地址类型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(DEPT_FDB("分点部"),</w:t>
            </w:r>
          </w:p>
          <w:p w:rsidR="00F30F21" w:rsidRPr="0004722D" w:rsidRDefault="00F30F21" w:rsidP="00CC7F32">
            <w:pPr>
              <w:autoSpaceDE w:val="0"/>
              <w:autoSpaceDN w:val="0"/>
              <w:adjustRightInd w:val="0"/>
              <w:spacing w:line="240" w:lineRule="auto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ab/>
              <w:t>DEPT_ZZC("中转场"),</w:t>
            </w:r>
          </w:p>
          <w:p w:rsidR="00F30F21" w:rsidRPr="0004722D" w:rsidRDefault="00F30F21" w:rsidP="00CC7F32">
            <w:pPr>
              <w:autoSpaceDE w:val="0"/>
              <w:autoSpaceDN w:val="0"/>
              <w:adjustRightInd w:val="0"/>
              <w:spacing w:line="240" w:lineRule="auto"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ab/>
              <w:t>OUTSITE("网外地址"),</w:t>
            </w:r>
          </w:p>
          <w:p w:rsidR="00F30F21" w:rsidRPr="0004722D" w:rsidRDefault="00F30F21" w:rsidP="00CC7F32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ab/>
              <w:t>DEPT_AIR("航空货站");)</w:t>
            </w:r>
          </w:p>
        </w:tc>
      </w:tr>
    </w:tbl>
    <w:p w:rsidR="00416F64" w:rsidRPr="0004722D" w:rsidRDefault="00416F64" w:rsidP="00416F64">
      <w:pPr>
        <w:rPr>
          <w:rFonts w:ascii="Consolas" w:hAnsi="Consolas" w:cs="Consolas"/>
          <w:snapToGrid/>
          <w:color w:val="000000"/>
          <w:sz w:val="24"/>
          <w:szCs w:val="24"/>
        </w:rPr>
      </w:pPr>
    </w:p>
    <w:p w:rsidR="00416F64" w:rsidRPr="0004722D" w:rsidRDefault="00815422" w:rsidP="00D47857">
      <w:pPr>
        <w:pStyle w:val="3"/>
        <w:rPr>
          <w:snapToGrid/>
        </w:rPr>
      </w:pPr>
      <w:r w:rsidRPr="0004722D">
        <w:rPr>
          <w:rFonts w:hint="eastAsia"/>
          <w:snapToGrid/>
        </w:rPr>
        <w:t xml:space="preserve"> 网外地址维护接口</w:t>
      </w:r>
    </w:p>
    <w:p w:rsidR="00815422" w:rsidRPr="0004722D" w:rsidRDefault="00815422" w:rsidP="00815422">
      <w:pPr>
        <w:rPr>
          <w:lang w:val="x-none"/>
        </w:rPr>
      </w:pPr>
      <w:r w:rsidRPr="0004722D">
        <w:rPr>
          <w:lang w:val="x-none"/>
        </w:rPr>
        <w:t>Z</w:t>
      </w:r>
      <w:r w:rsidRPr="0004722D">
        <w:rPr>
          <w:rFonts w:hint="eastAsia"/>
          <w:lang w:val="x-none"/>
        </w:rPr>
        <w:t>ookeeper URL :</w:t>
      </w:r>
      <w:r w:rsidRPr="0004722D">
        <w:rPr>
          <w:lang w:val="x-none"/>
        </w:rPr>
        <w:t xml:space="preserve"> zookeeper://10.202.39.19:2181?backup=10.202.39.20:2181,10.202.39.21:2181</w:t>
      </w:r>
    </w:p>
    <w:p w:rsidR="00815422" w:rsidRPr="0004722D" w:rsidRDefault="00815422" w:rsidP="00815422">
      <w:pPr>
        <w:rPr>
          <w:lang w:val="x-none"/>
        </w:rPr>
      </w:pPr>
      <w:r w:rsidRPr="0004722D">
        <w:rPr>
          <w:lang w:val="x-none"/>
        </w:rPr>
        <w:t>I</w:t>
      </w:r>
      <w:r w:rsidRPr="0004722D">
        <w:rPr>
          <w:rFonts w:hint="eastAsia"/>
          <w:lang w:val="x-none"/>
        </w:rPr>
        <w:t xml:space="preserve">nterface Name: </w:t>
      </w:r>
      <w:r w:rsidRPr="0004722D">
        <w:rPr>
          <w:lang w:val="x-none"/>
        </w:rPr>
        <w:t>com.sf.omcs.russian.server.client.service.I</w:t>
      </w:r>
      <w:r w:rsidR="0007586C" w:rsidRPr="0004722D">
        <w:rPr>
          <w:rFonts w:hint="eastAsia"/>
          <w:lang w:val="x-none"/>
        </w:rPr>
        <w:t>O</w:t>
      </w:r>
      <w:r w:rsidRPr="0004722D">
        <w:rPr>
          <w:lang w:val="x-none"/>
        </w:rPr>
        <w:t>utsideAddrService</w:t>
      </w:r>
    </w:p>
    <w:p w:rsidR="00D760C9" w:rsidRPr="0004722D" w:rsidRDefault="00D760C9" w:rsidP="00D760C9">
      <w:pPr>
        <w:pStyle w:val="4"/>
      </w:pPr>
      <w:r w:rsidRPr="0004722D">
        <w:rPr>
          <w:rFonts w:hint="eastAsia"/>
        </w:rPr>
        <w:t>新增网外地址</w:t>
      </w:r>
    </w:p>
    <w:p w:rsidR="00D760C9" w:rsidRPr="0004722D" w:rsidRDefault="00D760C9" w:rsidP="00D760C9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/**</w:t>
      </w:r>
    </w:p>
    <w:p w:rsidR="00D760C9" w:rsidRPr="0004722D" w:rsidRDefault="00D760C9" w:rsidP="00D760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 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新增网外地址</w:t>
      </w:r>
    </w:p>
    <w:p w:rsidR="00D760C9" w:rsidRPr="0004722D" w:rsidRDefault="00D760C9" w:rsidP="00D760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 </w:t>
      </w:r>
      <w:r w:rsidRPr="0004722D">
        <w:rPr>
          <w:rFonts w:ascii="Consolas" w:hAnsi="Consolas" w:cs="Consolas"/>
          <w:b/>
          <w:bCs/>
          <w:snapToGrid/>
          <w:color w:val="7F9FBF"/>
          <w:sz w:val="24"/>
          <w:szCs w:val="24"/>
        </w:rPr>
        <w:t>@param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 xml:space="preserve"> outsideInfoList 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网外地址信息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 xml:space="preserve"> </w:t>
      </w:r>
    </w:p>
    <w:p w:rsidR="00D760C9" w:rsidRPr="0004722D" w:rsidRDefault="00D760C9" w:rsidP="00D760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 </w:t>
      </w:r>
      <w:r w:rsidRPr="0004722D">
        <w:rPr>
          <w:rFonts w:ascii="Consolas" w:hAnsi="Consolas" w:cs="Consolas"/>
          <w:b/>
          <w:bCs/>
          <w:snapToGrid/>
          <w:color w:val="7F9FBF"/>
          <w:sz w:val="24"/>
          <w:szCs w:val="24"/>
        </w:rPr>
        <w:t>@param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 xml:space="preserve"> sysName 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系统名称</w:t>
      </w:r>
    </w:p>
    <w:p w:rsidR="00D760C9" w:rsidRPr="0004722D" w:rsidRDefault="00D760C9" w:rsidP="00D760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 </w:t>
      </w:r>
      <w:r w:rsidRPr="0004722D">
        <w:rPr>
          <w:rFonts w:ascii="Consolas" w:hAnsi="Consolas" w:cs="Consolas"/>
          <w:b/>
          <w:bCs/>
          <w:snapToGrid/>
          <w:color w:val="7F9FBF"/>
          <w:sz w:val="24"/>
          <w:szCs w:val="24"/>
        </w:rPr>
        <w:t>@return</w:t>
      </w:r>
    </w:p>
    <w:p w:rsidR="00D760C9" w:rsidRPr="0004722D" w:rsidRDefault="00D760C9" w:rsidP="00D760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*/</w:t>
      </w:r>
    </w:p>
    <w:p w:rsidR="00672F06" w:rsidRPr="0004722D" w:rsidRDefault="00D760C9" w:rsidP="00D760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000000"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ab/>
        <w:t xml:space="preserve">ResultDto&lt;Long&gt; addOutsideAddr(List&lt;OutsideNetworkAddrInfo&gt; </w:t>
      </w:r>
      <w:r w:rsidRPr="0004722D">
        <w:rPr>
          <w:rFonts w:ascii="Consolas" w:hAnsi="Consolas" w:cs="Consolas"/>
          <w:snapToGrid/>
          <w:color w:val="6A3E3E"/>
          <w:sz w:val="24"/>
          <w:szCs w:val="24"/>
        </w:rPr>
        <w:t>outsideInfoList</w:t>
      </w:r>
      <w:r w:rsidRPr="0004722D">
        <w:rPr>
          <w:rFonts w:ascii="Consolas" w:hAnsi="Consolas" w:cs="Consolas"/>
          <w:snapToGrid/>
          <w:color w:val="000000"/>
          <w:sz w:val="24"/>
          <w:szCs w:val="24"/>
        </w:rPr>
        <w:t xml:space="preserve">,String </w:t>
      </w:r>
      <w:r w:rsidRPr="0004722D">
        <w:rPr>
          <w:rFonts w:ascii="Consolas" w:hAnsi="Consolas" w:cs="Consolas"/>
          <w:snapToGrid/>
          <w:color w:val="6A3E3E"/>
          <w:sz w:val="24"/>
          <w:szCs w:val="24"/>
        </w:rPr>
        <w:t>sysName</w:t>
      </w:r>
      <w:r w:rsidRPr="0004722D">
        <w:rPr>
          <w:rFonts w:ascii="Consolas" w:hAnsi="Consolas" w:cs="Consolas"/>
          <w:snapToGrid/>
          <w:color w:val="000000"/>
          <w:sz w:val="24"/>
          <w:szCs w:val="24"/>
        </w:rPr>
        <w:t>);</w:t>
      </w:r>
    </w:p>
    <w:p w:rsidR="00FE1F23" w:rsidRPr="0004722D" w:rsidRDefault="00FE1F23" w:rsidP="00FE1F23">
      <w:pPr>
        <w:pStyle w:val="5"/>
        <w:rPr>
          <w:snapToGrid/>
        </w:rPr>
      </w:pPr>
      <w:r w:rsidRPr="0004722D">
        <w:rPr>
          <w:rFonts w:hint="eastAsia"/>
          <w:snapToGrid/>
        </w:rPr>
        <w:t>参数</w:t>
      </w:r>
    </w:p>
    <w:p w:rsidR="00FE1F23" w:rsidRPr="0004722D" w:rsidRDefault="00FE1F23" w:rsidP="00FE1F23">
      <w:pPr>
        <w:rPr>
          <w:rFonts w:ascii="Consolas" w:hAnsi="Consolas" w:cs="Consolas"/>
          <w:snapToGrid/>
          <w:color w:val="000000"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>OutsideNetworkAddrInfo</w:t>
      </w:r>
    </w:p>
    <w:tbl>
      <w:tblPr>
        <w:tblW w:w="10424" w:type="dxa"/>
        <w:tblLook w:val="04A0" w:firstRow="1" w:lastRow="0" w:firstColumn="1" w:lastColumn="0" w:noHBand="0" w:noVBand="1"/>
      </w:tblPr>
      <w:tblGrid>
        <w:gridCol w:w="3245"/>
        <w:gridCol w:w="1825"/>
        <w:gridCol w:w="2551"/>
        <w:gridCol w:w="2803"/>
      </w:tblGrid>
      <w:tr w:rsidR="00FE1F23" w:rsidRPr="0004722D" w:rsidTr="0083504B">
        <w:trPr>
          <w:trHeight w:val="270"/>
        </w:trPr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是否必填</w:t>
            </w:r>
          </w:p>
        </w:tc>
      </w:tr>
      <w:tr w:rsidR="00FE1F23" w:rsidRPr="0004722D" w:rsidTr="0083504B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addrAbbreviation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地址简称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  <w:tr w:rsidR="00FE1F23" w:rsidRPr="0004722D" w:rsidTr="0083504B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addrFullName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地址全称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  <w:tr w:rsidR="00FE1F23" w:rsidRPr="0004722D" w:rsidTr="0083504B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locatedDept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所属网点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(航空货站)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  <w:tr w:rsidR="00FE1F23" w:rsidRPr="0004722D" w:rsidTr="0083504B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coordinate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经纬度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（</w:t>
            </w:r>
            <w:r w:rsidRPr="0004722D">
              <w:rPr>
                <w:rFonts w:hAnsi="宋体" w:cs="宋体"/>
                <w:color w:val="000000"/>
                <w:sz w:val="22"/>
              </w:rPr>
              <w:t>经度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,</w:t>
            </w:r>
            <w:r w:rsidRPr="0004722D">
              <w:rPr>
                <w:rFonts w:hAnsi="宋体" w:cs="宋体"/>
                <w:color w:val="000000"/>
                <w:sz w:val="22"/>
              </w:rPr>
              <w:t xml:space="preserve"> 纬度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）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  <w:tr w:rsidR="00FE1F23" w:rsidRPr="0004722D" w:rsidTr="0083504B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createEmp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创建人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  <w:tr w:rsidR="00FE1F23" w:rsidRPr="0004722D" w:rsidTr="0083504B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type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类型（1陆运地址，2航空货站）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</w:tbl>
    <w:p w:rsidR="00FE1F23" w:rsidRPr="0004722D" w:rsidRDefault="00FE1F23" w:rsidP="00FE1F23"/>
    <w:p w:rsidR="00672F06" w:rsidRPr="0004722D" w:rsidRDefault="00672F06" w:rsidP="00FE1F23">
      <w:pPr>
        <w:pStyle w:val="5"/>
        <w:rPr>
          <w:snapToGrid/>
        </w:rPr>
      </w:pPr>
      <w:r w:rsidRPr="0004722D">
        <w:rPr>
          <w:rFonts w:hint="eastAsia"/>
          <w:snapToGrid/>
        </w:rPr>
        <w:t>返回值</w:t>
      </w:r>
    </w:p>
    <w:p w:rsidR="00672F06" w:rsidRPr="0004722D" w:rsidRDefault="00672F06" w:rsidP="00D760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000000"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lastRenderedPageBreak/>
        <w:t>ResultDto</w:t>
      </w:r>
      <w:r w:rsidRPr="0004722D">
        <w:rPr>
          <w:rFonts w:ascii="Consolas" w:hAnsi="Consolas" w:cs="Consolas" w:hint="eastAsia"/>
          <w:snapToGrid/>
          <w:color w:val="000000"/>
          <w:sz w:val="24"/>
          <w:szCs w:val="24"/>
        </w:rPr>
        <w:t>&lt;Long&gt;</w:t>
      </w:r>
    </w:p>
    <w:tbl>
      <w:tblPr>
        <w:tblW w:w="10424" w:type="dxa"/>
        <w:tblLook w:val="04A0" w:firstRow="1" w:lastRow="0" w:firstColumn="1" w:lastColumn="0" w:noHBand="0" w:noVBand="1"/>
      </w:tblPr>
      <w:tblGrid>
        <w:gridCol w:w="4439"/>
        <w:gridCol w:w="2496"/>
        <w:gridCol w:w="3489"/>
      </w:tblGrid>
      <w:tr w:rsidR="00672F06" w:rsidRPr="0004722D" w:rsidTr="00672F06">
        <w:trPr>
          <w:trHeight w:val="270"/>
        </w:trPr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2F06" w:rsidRPr="0004722D" w:rsidRDefault="00672F06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2F06" w:rsidRPr="0004722D" w:rsidRDefault="00672F06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3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72F06" w:rsidRPr="0004722D" w:rsidRDefault="00672F06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</w:tr>
      <w:tr w:rsidR="00672F06" w:rsidRPr="0004722D" w:rsidTr="00672F06">
        <w:trPr>
          <w:trHeight w:val="27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F06" w:rsidRPr="0004722D" w:rsidRDefault="00672F06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success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F06" w:rsidRPr="0004722D" w:rsidRDefault="00672F06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Boolean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F06" w:rsidRPr="0004722D" w:rsidRDefault="00672F06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是否成功（true成功，false失败）</w:t>
            </w:r>
          </w:p>
        </w:tc>
      </w:tr>
      <w:tr w:rsidR="00672F06" w:rsidRPr="0004722D" w:rsidTr="00672F06">
        <w:trPr>
          <w:trHeight w:val="27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F06" w:rsidRPr="0004722D" w:rsidRDefault="00672F06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errorCode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F06" w:rsidRPr="0004722D" w:rsidRDefault="00672F06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F06" w:rsidRPr="0004722D" w:rsidRDefault="00672F06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错误编码（1系统编码无权限，2系统异常，3校验失败，4参数为空）</w:t>
            </w:r>
          </w:p>
        </w:tc>
      </w:tr>
      <w:tr w:rsidR="00672F06" w:rsidRPr="0004722D" w:rsidTr="00672F06">
        <w:trPr>
          <w:trHeight w:val="27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F06" w:rsidRPr="0004722D" w:rsidRDefault="00672F06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errorMsg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F06" w:rsidRPr="0004722D" w:rsidRDefault="00672F06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F06" w:rsidRPr="0004722D" w:rsidRDefault="00672F06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错误信息</w:t>
            </w:r>
          </w:p>
        </w:tc>
      </w:tr>
      <w:tr w:rsidR="00672F06" w:rsidRPr="0004722D" w:rsidTr="00672F06">
        <w:trPr>
          <w:trHeight w:val="27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F06" w:rsidRPr="0004722D" w:rsidRDefault="00672F06" w:rsidP="0083504B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strike/>
                <w:color w:val="000000"/>
                <w:sz w:val="22"/>
              </w:rPr>
              <w:t>result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F06" w:rsidRPr="0004722D" w:rsidRDefault="00672F06" w:rsidP="0083504B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strike/>
                <w:color w:val="000000"/>
                <w:sz w:val="22"/>
              </w:rPr>
              <w:t>Long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F06" w:rsidRPr="0004722D" w:rsidRDefault="00FE1F23" w:rsidP="0083504B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strike/>
                <w:color w:val="000000"/>
                <w:sz w:val="22"/>
              </w:rPr>
              <w:t>返回结果</w:t>
            </w:r>
          </w:p>
        </w:tc>
      </w:tr>
    </w:tbl>
    <w:p w:rsidR="00672F06" w:rsidRPr="0004722D" w:rsidRDefault="00672F06" w:rsidP="00D760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000000"/>
          <w:sz w:val="24"/>
          <w:szCs w:val="24"/>
        </w:rPr>
      </w:pPr>
    </w:p>
    <w:p w:rsidR="00D760C9" w:rsidRPr="0004722D" w:rsidRDefault="00D760C9" w:rsidP="00D760C9">
      <w:pPr>
        <w:pStyle w:val="4"/>
        <w:rPr>
          <w:snapToGrid/>
        </w:rPr>
      </w:pPr>
      <w:r w:rsidRPr="0004722D">
        <w:rPr>
          <w:rFonts w:hint="eastAsia"/>
          <w:snapToGrid/>
        </w:rPr>
        <w:t>修改网外地址</w:t>
      </w:r>
    </w:p>
    <w:p w:rsidR="00D760C9" w:rsidRPr="0004722D" w:rsidRDefault="00D760C9" w:rsidP="00D760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ab/>
      </w:r>
    </w:p>
    <w:p w:rsidR="00D760C9" w:rsidRPr="0004722D" w:rsidRDefault="00D760C9" w:rsidP="00D760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ab/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/**</w:t>
      </w:r>
    </w:p>
    <w:p w:rsidR="00D760C9" w:rsidRPr="0004722D" w:rsidRDefault="00D760C9" w:rsidP="00D760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 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修改网外地址</w:t>
      </w:r>
    </w:p>
    <w:p w:rsidR="00D760C9" w:rsidRPr="0004722D" w:rsidRDefault="00D760C9" w:rsidP="00D760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 </w:t>
      </w:r>
      <w:r w:rsidRPr="0004722D">
        <w:rPr>
          <w:rFonts w:ascii="Consolas" w:hAnsi="Consolas" w:cs="Consolas"/>
          <w:b/>
          <w:bCs/>
          <w:snapToGrid/>
          <w:color w:val="7F9FBF"/>
          <w:sz w:val="24"/>
          <w:szCs w:val="24"/>
        </w:rPr>
        <w:t>@param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 xml:space="preserve"> outsideInfoList 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网外地址信息</w:t>
      </w:r>
    </w:p>
    <w:p w:rsidR="00D760C9" w:rsidRPr="0004722D" w:rsidRDefault="00D760C9" w:rsidP="00D760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 </w:t>
      </w:r>
      <w:r w:rsidRPr="0004722D">
        <w:rPr>
          <w:rFonts w:ascii="Consolas" w:hAnsi="Consolas" w:cs="Consolas"/>
          <w:b/>
          <w:bCs/>
          <w:snapToGrid/>
          <w:color w:val="7F9FBF"/>
          <w:sz w:val="24"/>
          <w:szCs w:val="24"/>
        </w:rPr>
        <w:t>@param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 xml:space="preserve"> sysName 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系统名称</w:t>
      </w:r>
    </w:p>
    <w:p w:rsidR="00D760C9" w:rsidRPr="0004722D" w:rsidRDefault="00D760C9" w:rsidP="00D760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 </w:t>
      </w:r>
      <w:r w:rsidRPr="0004722D">
        <w:rPr>
          <w:rFonts w:ascii="Consolas" w:hAnsi="Consolas" w:cs="Consolas"/>
          <w:b/>
          <w:bCs/>
          <w:snapToGrid/>
          <w:color w:val="7F9FBF"/>
          <w:sz w:val="24"/>
          <w:szCs w:val="24"/>
        </w:rPr>
        <w:t>@return</w:t>
      </w:r>
    </w:p>
    <w:p w:rsidR="00D760C9" w:rsidRPr="0004722D" w:rsidRDefault="00D760C9" w:rsidP="00D760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*/</w:t>
      </w:r>
    </w:p>
    <w:p w:rsidR="00D760C9" w:rsidRPr="0004722D" w:rsidRDefault="00D760C9" w:rsidP="00D760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000000"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ab/>
        <w:t xml:space="preserve">ResultDto&lt;Long&gt; updateOutsideAddr(List&lt;OutsideNetworkAddrInfo&gt; </w:t>
      </w:r>
      <w:r w:rsidRPr="0004722D">
        <w:rPr>
          <w:rFonts w:ascii="Consolas" w:hAnsi="Consolas" w:cs="Consolas"/>
          <w:snapToGrid/>
          <w:color w:val="6A3E3E"/>
          <w:sz w:val="24"/>
          <w:szCs w:val="24"/>
        </w:rPr>
        <w:t>outsideInfoList</w:t>
      </w:r>
      <w:r w:rsidRPr="0004722D">
        <w:rPr>
          <w:rFonts w:ascii="Consolas" w:hAnsi="Consolas" w:cs="Consolas"/>
          <w:snapToGrid/>
          <w:color w:val="000000"/>
          <w:sz w:val="24"/>
          <w:szCs w:val="24"/>
        </w:rPr>
        <w:t xml:space="preserve">,String </w:t>
      </w:r>
      <w:r w:rsidRPr="0004722D">
        <w:rPr>
          <w:rFonts w:ascii="Consolas" w:hAnsi="Consolas" w:cs="Consolas"/>
          <w:snapToGrid/>
          <w:color w:val="6A3E3E"/>
          <w:sz w:val="24"/>
          <w:szCs w:val="24"/>
        </w:rPr>
        <w:t>sysName</w:t>
      </w:r>
      <w:r w:rsidRPr="0004722D">
        <w:rPr>
          <w:rFonts w:ascii="Consolas" w:hAnsi="Consolas" w:cs="Consolas"/>
          <w:snapToGrid/>
          <w:color w:val="000000"/>
          <w:sz w:val="24"/>
          <w:szCs w:val="24"/>
        </w:rPr>
        <w:t>);</w:t>
      </w:r>
    </w:p>
    <w:p w:rsidR="00FE1F23" w:rsidRPr="0004722D" w:rsidRDefault="00FE1F23" w:rsidP="00FE1F23">
      <w:pPr>
        <w:pStyle w:val="5"/>
        <w:rPr>
          <w:snapToGrid/>
        </w:rPr>
      </w:pPr>
      <w:r w:rsidRPr="0004722D">
        <w:rPr>
          <w:rFonts w:hint="eastAsia"/>
          <w:snapToGrid/>
        </w:rPr>
        <w:t>参数</w:t>
      </w:r>
    </w:p>
    <w:p w:rsidR="00FE1F23" w:rsidRPr="0004722D" w:rsidRDefault="00FE1F23" w:rsidP="00FE1F23">
      <w:pPr>
        <w:rPr>
          <w:rFonts w:ascii="Consolas" w:hAnsi="Consolas" w:cs="Consolas"/>
          <w:snapToGrid/>
          <w:color w:val="000000"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>OutsideNetworkAddrInfo</w:t>
      </w:r>
    </w:p>
    <w:tbl>
      <w:tblPr>
        <w:tblW w:w="10424" w:type="dxa"/>
        <w:tblLook w:val="04A0" w:firstRow="1" w:lastRow="0" w:firstColumn="1" w:lastColumn="0" w:noHBand="0" w:noVBand="1"/>
      </w:tblPr>
      <w:tblGrid>
        <w:gridCol w:w="3245"/>
        <w:gridCol w:w="1825"/>
        <w:gridCol w:w="2551"/>
        <w:gridCol w:w="2803"/>
      </w:tblGrid>
      <w:tr w:rsidR="00704198" w:rsidRPr="0004722D" w:rsidTr="0083504B">
        <w:trPr>
          <w:trHeight w:val="270"/>
        </w:trPr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04198" w:rsidRPr="0004722D" w:rsidRDefault="00704198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04198" w:rsidRPr="0004722D" w:rsidRDefault="00704198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04198" w:rsidRPr="0004722D" w:rsidRDefault="00704198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704198" w:rsidRPr="0004722D" w:rsidRDefault="00704198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是否必填</w:t>
            </w:r>
          </w:p>
        </w:tc>
      </w:tr>
      <w:tr w:rsidR="00704198" w:rsidRPr="0004722D" w:rsidTr="0083504B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198" w:rsidRPr="0004722D" w:rsidRDefault="00704198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id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198" w:rsidRPr="0004722D" w:rsidRDefault="00704198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198" w:rsidRPr="0004722D" w:rsidRDefault="00704198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地址ID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4198" w:rsidRPr="0004722D" w:rsidRDefault="00704198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  <w:tr w:rsidR="00704198" w:rsidRPr="0004722D" w:rsidTr="0083504B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198" w:rsidRPr="0004722D" w:rsidRDefault="00704198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addrAbbreviation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198" w:rsidRPr="0004722D" w:rsidRDefault="00704198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198" w:rsidRPr="0004722D" w:rsidRDefault="00704198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地址简称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4198" w:rsidRPr="0004722D" w:rsidRDefault="00704198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  <w:tr w:rsidR="00704198" w:rsidRPr="0004722D" w:rsidTr="0083504B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198" w:rsidRPr="0004722D" w:rsidRDefault="00704198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addrFullName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198" w:rsidRPr="0004722D" w:rsidRDefault="00704198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198" w:rsidRPr="0004722D" w:rsidRDefault="00704198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地址全称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4198" w:rsidRPr="0004722D" w:rsidRDefault="00704198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  <w:tr w:rsidR="00704198" w:rsidRPr="0004722D" w:rsidTr="0083504B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4198" w:rsidRPr="0004722D" w:rsidRDefault="00704198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locatedDept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4198" w:rsidRPr="0004722D" w:rsidRDefault="00704198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4198" w:rsidRPr="0004722D" w:rsidRDefault="00704198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所属网点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(航空货站)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4198" w:rsidRPr="0004722D" w:rsidRDefault="00704198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  <w:tr w:rsidR="00704198" w:rsidRPr="0004722D" w:rsidTr="0083504B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4198" w:rsidRPr="0004722D" w:rsidRDefault="00704198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coordinate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4198" w:rsidRPr="0004722D" w:rsidRDefault="00704198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4198" w:rsidRPr="0004722D" w:rsidRDefault="00704198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经纬度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（</w:t>
            </w:r>
            <w:r w:rsidRPr="0004722D">
              <w:rPr>
                <w:rFonts w:hAnsi="宋体" w:cs="宋体"/>
                <w:color w:val="000000"/>
                <w:sz w:val="22"/>
              </w:rPr>
              <w:t>经度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,</w:t>
            </w:r>
            <w:r w:rsidRPr="0004722D">
              <w:rPr>
                <w:rFonts w:hAnsi="宋体" w:cs="宋体"/>
                <w:color w:val="000000"/>
                <w:sz w:val="22"/>
              </w:rPr>
              <w:t xml:space="preserve"> 纬度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）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4198" w:rsidRPr="0004722D" w:rsidRDefault="00704198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  <w:tr w:rsidR="00704198" w:rsidRPr="0004722D" w:rsidTr="0083504B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4198" w:rsidRPr="0004722D" w:rsidRDefault="00704198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updateEmp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4198" w:rsidRPr="0004722D" w:rsidRDefault="00704198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4198" w:rsidRPr="0004722D" w:rsidRDefault="00704198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更新人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4198" w:rsidRPr="0004722D" w:rsidRDefault="00704198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  <w:tr w:rsidR="00704198" w:rsidRPr="0004722D" w:rsidTr="0083504B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4198" w:rsidRPr="0004722D" w:rsidRDefault="00704198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type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4198" w:rsidRPr="0004722D" w:rsidRDefault="00704198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4198" w:rsidRPr="0004722D" w:rsidRDefault="00704198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类型（1陆运地址，2航空货站）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4198" w:rsidRPr="0004722D" w:rsidRDefault="00704198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</w:tbl>
    <w:p w:rsidR="00FE1F23" w:rsidRPr="0004722D" w:rsidRDefault="00FE1F23" w:rsidP="00FE1F23"/>
    <w:p w:rsidR="00FE1F23" w:rsidRPr="0004722D" w:rsidRDefault="00FE1F23" w:rsidP="00FE1F23">
      <w:pPr>
        <w:pStyle w:val="5"/>
        <w:rPr>
          <w:snapToGrid/>
        </w:rPr>
      </w:pPr>
      <w:r w:rsidRPr="0004722D">
        <w:rPr>
          <w:rFonts w:hint="eastAsia"/>
          <w:snapToGrid/>
        </w:rPr>
        <w:t>返回值</w:t>
      </w:r>
    </w:p>
    <w:p w:rsidR="00FE1F23" w:rsidRPr="0004722D" w:rsidRDefault="00FE1F23" w:rsidP="00FE1F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000000"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>ResultDto</w:t>
      </w:r>
      <w:r w:rsidRPr="0004722D">
        <w:rPr>
          <w:rFonts w:ascii="Consolas" w:hAnsi="Consolas" w:cs="Consolas" w:hint="eastAsia"/>
          <w:snapToGrid/>
          <w:color w:val="000000"/>
          <w:sz w:val="24"/>
          <w:szCs w:val="24"/>
        </w:rPr>
        <w:t>&lt;Long&gt;</w:t>
      </w:r>
    </w:p>
    <w:tbl>
      <w:tblPr>
        <w:tblW w:w="10424" w:type="dxa"/>
        <w:tblLook w:val="04A0" w:firstRow="1" w:lastRow="0" w:firstColumn="1" w:lastColumn="0" w:noHBand="0" w:noVBand="1"/>
      </w:tblPr>
      <w:tblGrid>
        <w:gridCol w:w="4439"/>
        <w:gridCol w:w="2496"/>
        <w:gridCol w:w="3489"/>
      </w:tblGrid>
      <w:tr w:rsidR="00FE1F23" w:rsidRPr="0004722D" w:rsidTr="0083504B">
        <w:trPr>
          <w:trHeight w:val="270"/>
        </w:trPr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3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</w:tr>
      <w:tr w:rsidR="00FE1F23" w:rsidRPr="0004722D" w:rsidTr="0083504B">
        <w:trPr>
          <w:trHeight w:val="27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success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Boolean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是否成功（true成功，false失败）</w:t>
            </w:r>
          </w:p>
        </w:tc>
      </w:tr>
      <w:tr w:rsidR="00FE1F23" w:rsidRPr="0004722D" w:rsidTr="0083504B">
        <w:trPr>
          <w:trHeight w:val="27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errorCode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错误编码（1系统编码无权限，2系统异常，3校验失败，4参数为空）</w:t>
            </w:r>
          </w:p>
        </w:tc>
      </w:tr>
      <w:tr w:rsidR="00FE1F23" w:rsidRPr="0004722D" w:rsidTr="0083504B">
        <w:trPr>
          <w:trHeight w:val="27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errorMsg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F23" w:rsidRPr="0004722D" w:rsidRDefault="00FE1F23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错误信息</w:t>
            </w:r>
          </w:p>
        </w:tc>
      </w:tr>
      <w:tr w:rsidR="00FE1F23" w:rsidRPr="0004722D" w:rsidTr="0083504B">
        <w:trPr>
          <w:trHeight w:val="27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F23" w:rsidRPr="0004722D" w:rsidRDefault="00FE1F23" w:rsidP="0083504B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strike/>
                <w:color w:val="000000"/>
                <w:sz w:val="22"/>
              </w:rPr>
              <w:t>result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F23" w:rsidRPr="0004722D" w:rsidRDefault="00FE1F23" w:rsidP="0083504B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strike/>
                <w:color w:val="000000"/>
                <w:sz w:val="22"/>
              </w:rPr>
              <w:t>Long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F23" w:rsidRPr="0004722D" w:rsidRDefault="00FE1F23" w:rsidP="0083504B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strike/>
                <w:color w:val="000000"/>
                <w:sz w:val="22"/>
              </w:rPr>
              <w:t>返回结果</w:t>
            </w:r>
          </w:p>
        </w:tc>
      </w:tr>
    </w:tbl>
    <w:p w:rsidR="00FE1F23" w:rsidRPr="0004722D" w:rsidRDefault="00FE1F23" w:rsidP="00D760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000000"/>
          <w:sz w:val="24"/>
          <w:szCs w:val="24"/>
        </w:rPr>
      </w:pPr>
    </w:p>
    <w:p w:rsidR="00D760C9" w:rsidRPr="0004722D" w:rsidRDefault="00D760C9" w:rsidP="00D760C9">
      <w:pPr>
        <w:pStyle w:val="4"/>
        <w:rPr>
          <w:rFonts w:ascii="Consolas" w:hAnsi="Consolas" w:cs="Consolas"/>
          <w:snapToGrid/>
          <w:szCs w:val="24"/>
        </w:rPr>
      </w:pPr>
      <w:r w:rsidRPr="0004722D">
        <w:rPr>
          <w:rFonts w:hint="eastAsia"/>
          <w:snapToGrid/>
        </w:rPr>
        <w:t>删除网外地址</w:t>
      </w:r>
    </w:p>
    <w:p w:rsidR="00D760C9" w:rsidRPr="0004722D" w:rsidRDefault="00D760C9" w:rsidP="00D760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ab/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/**</w:t>
      </w:r>
    </w:p>
    <w:p w:rsidR="00D760C9" w:rsidRPr="0004722D" w:rsidRDefault="00D760C9" w:rsidP="00D760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 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删除网外地址</w:t>
      </w:r>
    </w:p>
    <w:p w:rsidR="00D760C9" w:rsidRPr="0004722D" w:rsidRDefault="00D760C9" w:rsidP="00D760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 </w:t>
      </w:r>
      <w:r w:rsidRPr="0004722D">
        <w:rPr>
          <w:rFonts w:ascii="Consolas" w:hAnsi="Consolas" w:cs="Consolas"/>
          <w:b/>
          <w:bCs/>
          <w:snapToGrid/>
          <w:color w:val="7F9FBF"/>
          <w:sz w:val="24"/>
          <w:szCs w:val="24"/>
        </w:rPr>
        <w:t>@param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 xml:space="preserve"> outsideInfoList 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网外地址信息</w:t>
      </w:r>
    </w:p>
    <w:p w:rsidR="00D760C9" w:rsidRPr="0004722D" w:rsidRDefault="00D760C9" w:rsidP="00D760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 </w:t>
      </w:r>
      <w:r w:rsidRPr="0004722D">
        <w:rPr>
          <w:rFonts w:ascii="Consolas" w:hAnsi="Consolas" w:cs="Consolas"/>
          <w:b/>
          <w:bCs/>
          <w:snapToGrid/>
          <w:color w:val="7F9FBF"/>
          <w:sz w:val="24"/>
          <w:szCs w:val="24"/>
        </w:rPr>
        <w:t>@param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 xml:space="preserve"> sysName</w:t>
      </w:r>
    </w:p>
    <w:p w:rsidR="00D760C9" w:rsidRPr="0004722D" w:rsidRDefault="00D760C9" w:rsidP="00D760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 </w:t>
      </w:r>
      <w:r w:rsidRPr="0004722D">
        <w:rPr>
          <w:rFonts w:ascii="Consolas" w:hAnsi="Consolas" w:cs="Consolas"/>
          <w:b/>
          <w:bCs/>
          <w:snapToGrid/>
          <w:color w:val="7F9FBF"/>
          <w:sz w:val="24"/>
          <w:szCs w:val="24"/>
        </w:rPr>
        <w:t>@return</w:t>
      </w:r>
    </w:p>
    <w:p w:rsidR="00D760C9" w:rsidRPr="0004722D" w:rsidRDefault="00D760C9" w:rsidP="00D760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*/</w:t>
      </w:r>
    </w:p>
    <w:p w:rsidR="00D760C9" w:rsidRPr="0004722D" w:rsidRDefault="00D760C9" w:rsidP="00D760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ab/>
        <w:t xml:space="preserve">ResultDto&lt;Long&gt; delOutsideAddr(List&lt;OutsideNetworkAddrInfo&gt; </w:t>
      </w:r>
      <w:r w:rsidRPr="0004722D">
        <w:rPr>
          <w:rFonts w:ascii="Consolas" w:hAnsi="Consolas" w:cs="Consolas"/>
          <w:snapToGrid/>
          <w:color w:val="6A3E3E"/>
          <w:sz w:val="24"/>
          <w:szCs w:val="24"/>
        </w:rPr>
        <w:t>outsideInfoList</w:t>
      </w:r>
      <w:r w:rsidRPr="0004722D">
        <w:rPr>
          <w:rFonts w:ascii="Consolas" w:hAnsi="Consolas" w:cs="Consolas"/>
          <w:snapToGrid/>
          <w:color w:val="000000"/>
          <w:sz w:val="24"/>
          <w:szCs w:val="24"/>
        </w:rPr>
        <w:t xml:space="preserve">,String </w:t>
      </w:r>
      <w:r w:rsidRPr="0004722D">
        <w:rPr>
          <w:rFonts w:ascii="Consolas" w:hAnsi="Consolas" w:cs="Consolas"/>
          <w:snapToGrid/>
          <w:color w:val="6A3E3E"/>
          <w:sz w:val="24"/>
          <w:szCs w:val="24"/>
        </w:rPr>
        <w:t>sysName</w:t>
      </w:r>
      <w:r w:rsidRPr="0004722D">
        <w:rPr>
          <w:rFonts w:ascii="Consolas" w:hAnsi="Consolas" w:cs="Consolas"/>
          <w:snapToGrid/>
          <w:color w:val="000000"/>
          <w:sz w:val="24"/>
          <w:szCs w:val="24"/>
        </w:rPr>
        <w:t>);</w:t>
      </w:r>
    </w:p>
    <w:p w:rsidR="00416F64" w:rsidRPr="0004722D" w:rsidRDefault="00416F64" w:rsidP="00416F64">
      <w:pPr>
        <w:rPr>
          <w:lang w:val="x-none"/>
        </w:rPr>
      </w:pPr>
    </w:p>
    <w:p w:rsidR="00523705" w:rsidRPr="0004722D" w:rsidRDefault="00523705" w:rsidP="00523705">
      <w:pPr>
        <w:pStyle w:val="5"/>
        <w:rPr>
          <w:snapToGrid/>
        </w:rPr>
      </w:pPr>
      <w:r w:rsidRPr="0004722D">
        <w:rPr>
          <w:rFonts w:hint="eastAsia"/>
          <w:snapToGrid/>
        </w:rPr>
        <w:t>参数</w:t>
      </w:r>
    </w:p>
    <w:p w:rsidR="00523705" w:rsidRPr="0004722D" w:rsidRDefault="00523705" w:rsidP="00523705">
      <w:pPr>
        <w:rPr>
          <w:rFonts w:ascii="Consolas" w:hAnsi="Consolas" w:cs="Consolas"/>
          <w:snapToGrid/>
          <w:color w:val="000000"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>OutsideNetworkAddrInfo</w:t>
      </w:r>
    </w:p>
    <w:tbl>
      <w:tblPr>
        <w:tblW w:w="10424" w:type="dxa"/>
        <w:tblLook w:val="04A0" w:firstRow="1" w:lastRow="0" w:firstColumn="1" w:lastColumn="0" w:noHBand="0" w:noVBand="1"/>
      </w:tblPr>
      <w:tblGrid>
        <w:gridCol w:w="3245"/>
        <w:gridCol w:w="1825"/>
        <w:gridCol w:w="2551"/>
        <w:gridCol w:w="2803"/>
      </w:tblGrid>
      <w:tr w:rsidR="00523705" w:rsidRPr="0004722D" w:rsidTr="0083504B">
        <w:trPr>
          <w:trHeight w:val="270"/>
        </w:trPr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是否必填</w:t>
            </w:r>
          </w:p>
        </w:tc>
      </w:tr>
      <w:tr w:rsidR="00523705" w:rsidRPr="0004722D" w:rsidTr="0083504B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id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地址ID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  <w:tr w:rsidR="00523705" w:rsidRPr="0004722D" w:rsidTr="0083504B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addrAbbreviation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地址简称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  <w:tr w:rsidR="00523705" w:rsidRPr="0004722D" w:rsidTr="0083504B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addrFullName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地址全称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  <w:tr w:rsidR="00523705" w:rsidRPr="0004722D" w:rsidTr="0083504B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locatedDept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所属网点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(航空货站)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  <w:tr w:rsidR="00523705" w:rsidRPr="0004722D" w:rsidTr="0083504B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coordinate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经纬度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（</w:t>
            </w:r>
            <w:r w:rsidRPr="0004722D">
              <w:rPr>
                <w:rFonts w:hAnsi="宋体" w:cs="宋体"/>
                <w:color w:val="000000"/>
                <w:sz w:val="22"/>
              </w:rPr>
              <w:t>经度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,</w:t>
            </w:r>
            <w:r w:rsidRPr="0004722D">
              <w:rPr>
                <w:rFonts w:hAnsi="宋体" w:cs="宋体"/>
                <w:color w:val="000000"/>
                <w:sz w:val="22"/>
              </w:rPr>
              <w:t xml:space="preserve"> 纬度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）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  <w:tr w:rsidR="00523705" w:rsidRPr="0004722D" w:rsidTr="0083504B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updateEmp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更新人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  <w:tr w:rsidR="00523705" w:rsidRPr="0004722D" w:rsidTr="0083504B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type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类型（1陆运地址，2航空货站）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</w:tbl>
    <w:p w:rsidR="00523705" w:rsidRPr="0004722D" w:rsidRDefault="00523705" w:rsidP="00523705"/>
    <w:p w:rsidR="00523705" w:rsidRPr="0004722D" w:rsidRDefault="00523705" w:rsidP="00523705">
      <w:pPr>
        <w:pStyle w:val="5"/>
        <w:rPr>
          <w:snapToGrid/>
        </w:rPr>
      </w:pPr>
      <w:r w:rsidRPr="0004722D">
        <w:rPr>
          <w:rFonts w:hint="eastAsia"/>
          <w:snapToGrid/>
        </w:rPr>
        <w:t>返回值</w:t>
      </w:r>
    </w:p>
    <w:p w:rsidR="00523705" w:rsidRPr="0004722D" w:rsidRDefault="00523705" w:rsidP="005237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000000"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>ResultDto</w:t>
      </w:r>
      <w:r w:rsidRPr="0004722D">
        <w:rPr>
          <w:rFonts w:ascii="Consolas" w:hAnsi="Consolas" w:cs="Consolas" w:hint="eastAsia"/>
          <w:snapToGrid/>
          <w:color w:val="000000"/>
          <w:sz w:val="24"/>
          <w:szCs w:val="24"/>
        </w:rPr>
        <w:t>&lt;Long&gt;</w:t>
      </w:r>
    </w:p>
    <w:tbl>
      <w:tblPr>
        <w:tblW w:w="10424" w:type="dxa"/>
        <w:tblLook w:val="04A0" w:firstRow="1" w:lastRow="0" w:firstColumn="1" w:lastColumn="0" w:noHBand="0" w:noVBand="1"/>
      </w:tblPr>
      <w:tblGrid>
        <w:gridCol w:w="4439"/>
        <w:gridCol w:w="2496"/>
        <w:gridCol w:w="3489"/>
      </w:tblGrid>
      <w:tr w:rsidR="00523705" w:rsidRPr="0004722D" w:rsidTr="0083504B">
        <w:trPr>
          <w:trHeight w:val="270"/>
        </w:trPr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3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</w:tr>
      <w:tr w:rsidR="00523705" w:rsidRPr="0004722D" w:rsidTr="0083504B">
        <w:trPr>
          <w:trHeight w:val="27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success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Boolean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是否成功（true成功，false失败）</w:t>
            </w:r>
          </w:p>
        </w:tc>
      </w:tr>
      <w:tr w:rsidR="00523705" w:rsidRPr="0004722D" w:rsidTr="0083504B">
        <w:trPr>
          <w:trHeight w:val="27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errorCode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错误编码（1系统编码无权限，2系统异常，3校验失败，4参数为空）</w:t>
            </w:r>
          </w:p>
        </w:tc>
      </w:tr>
      <w:tr w:rsidR="00523705" w:rsidRPr="0004722D" w:rsidTr="0083504B">
        <w:trPr>
          <w:trHeight w:val="27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errorMsg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705" w:rsidRPr="0004722D" w:rsidRDefault="00523705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错误信息</w:t>
            </w:r>
          </w:p>
        </w:tc>
      </w:tr>
      <w:tr w:rsidR="00523705" w:rsidRPr="0004722D" w:rsidTr="0083504B">
        <w:trPr>
          <w:trHeight w:val="27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05" w:rsidRPr="0004722D" w:rsidRDefault="00523705" w:rsidP="0083504B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strike/>
                <w:color w:val="000000"/>
                <w:sz w:val="22"/>
              </w:rPr>
              <w:t>result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05" w:rsidRPr="0004722D" w:rsidRDefault="00523705" w:rsidP="0083504B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strike/>
                <w:color w:val="000000"/>
                <w:sz w:val="22"/>
              </w:rPr>
              <w:t>Long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3705" w:rsidRPr="0004722D" w:rsidRDefault="00523705" w:rsidP="0083504B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strike/>
                <w:color w:val="000000"/>
                <w:sz w:val="22"/>
              </w:rPr>
              <w:t>返回结果</w:t>
            </w:r>
          </w:p>
        </w:tc>
      </w:tr>
    </w:tbl>
    <w:p w:rsidR="00523705" w:rsidRPr="0004722D" w:rsidRDefault="00523705" w:rsidP="00416F64">
      <w:pPr>
        <w:rPr>
          <w:lang w:val="x-none"/>
        </w:rPr>
      </w:pPr>
    </w:p>
    <w:p w:rsidR="00920B41" w:rsidRPr="0004722D" w:rsidRDefault="00920B41" w:rsidP="00920B41">
      <w:pPr>
        <w:pStyle w:val="4"/>
      </w:pPr>
      <w:r w:rsidRPr="0004722D">
        <w:rPr>
          <w:rFonts w:hint="eastAsia"/>
        </w:rPr>
        <w:t>重货新增网外地址</w:t>
      </w:r>
    </w:p>
    <w:p w:rsidR="00920B41" w:rsidRPr="0004722D" w:rsidRDefault="00920B41" w:rsidP="00920B41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/**</w:t>
      </w:r>
    </w:p>
    <w:p w:rsidR="00920B41" w:rsidRPr="0004722D" w:rsidRDefault="00920B41" w:rsidP="00920B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 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新增网外地址</w:t>
      </w:r>
    </w:p>
    <w:p w:rsidR="00920B41" w:rsidRPr="0004722D" w:rsidRDefault="00920B41" w:rsidP="00920B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 </w:t>
      </w:r>
      <w:r w:rsidRPr="0004722D">
        <w:rPr>
          <w:rFonts w:ascii="Consolas" w:hAnsi="Consolas" w:cs="Consolas"/>
          <w:b/>
          <w:bCs/>
          <w:snapToGrid/>
          <w:color w:val="7F9FBF"/>
          <w:sz w:val="24"/>
          <w:szCs w:val="24"/>
        </w:rPr>
        <w:t>@param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 xml:space="preserve"> outsideInfoList 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网外地址信息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 xml:space="preserve"> </w:t>
      </w:r>
    </w:p>
    <w:p w:rsidR="00920B41" w:rsidRPr="0004722D" w:rsidRDefault="00920B41" w:rsidP="00920B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 </w:t>
      </w:r>
      <w:r w:rsidRPr="0004722D">
        <w:rPr>
          <w:rFonts w:ascii="Consolas" w:hAnsi="Consolas" w:cs="Consolas"/>
          <w:b/>
          <w:bCs/>
          <w:snapToGrid/>
          <w:color w:val="7F9FBF"/>
          <w:sz w:val="24"/>
          <w:szCs w:val="24"/>
        </w:rPr>
        <w:t>@param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 xml:space="preserve"> sysName 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系统名称</w:t>
      </w:r>
    </w:p>
    <w:p w:rsidR="00920B41" w:rsidRPr="0004722D" w:rsidRDefault="00920B41" w:rsidP="00920B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 </w:t>
      </w:r>
      <w:r w:rsidRPr="0004722D">
        <w:rPr>
          <w:rFonts w:ascii="Consolas" w:hAnsi="Consolas" w:cs="Consolas"/>
          <w:b/>
          <w:bCs/>
          <w:snapToGrid/>
          <w:color w:val="7F9FBF"/>
          <w:sz w:val="24"/>
          <w:szCs w:val="24"/>
        </w:rPr>
        <w:t>@return</w:t>
      </w:r>
    </w:p>
    <w:p w:rsidR="00920B41" w:rsidRPr="0004722D" w:rsidRDefault="00920B41" w:rsidP="00920B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*/</w:t>
      </w:r>
    </w:p>
    <w:p w:rsidR="00920B41" w:rsidRPr="0004722D" w:rsidRDefault="00920B41" w:rsidP="00920B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000000"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lastRenderedPageBreak/>
        <w:tab/>
        <w:t>ResultDto&lt;</w:t>
      </w:r>
      <w:r w:rsidR="00F33B12" w:rsidRPr="0004722D">
        <w:t xml:space="preserve"> </w:t>
      </w:r>
      <w:r w:rsidR="00F33B12" w:rsidRPr="0004722D">
        <w:rPr>
          <w:rFonts w:ascii="Consolas" w:hAnsi="Consolas" w:cs="Consolas"/>
          <w:snapToGrid/>
          <w:color w:val="000000"/>
          <w:sz w:val="24"/>
          <w:szCs w:val="24"/>
        </w:rPr>
        <w:t>List&lt;OutsideNetworkAddrInfo&gt;</w:t>
      </w:r>
      <w:r w:rsidRPr="0004722D">
        <w:rPr>
          <w:rFonts w:ascii="Consolas" w:hAnsi="Consolas" w:cs="Consolas"/>
          <w:snapToGrid/>
          <w:color w:val="000000"/>
          <w:sz w:val="24"/>
          <w:szCs w:val="24"/>
        </w:rPr>
        <w:t xml:space="preserve">&gt; </w:t>
      </w:r>
      <w:r w:rsidR="00F64406" w:rsidRPr="0004722D">
        <w:rPr>
          <w:rFonts w:ascii="Consolas" w:hAnsi="Consolas" w:cs="Consolas"/>
          <w:snapToGrid/>
          <w:color w:val="000000"/>
          <w:sz w:val="24"/>
          <w:szCs w:val="24"/>
        </w:rPr>
        <w:t xml:space="preserve">addOutsideAddrEntity </w:t>
      </w:r>
      <w:r w:rsidRPr="0004722D">
        <w:rPr>
          <w:rFonts w:ascii="Consolas" w:hAnsi="Consolas" w:cs="Consolas"/>
          <w:snapToGrid/>
          <w:color w:val="000000"/>
          <w:sz w:val="24"/>
          <w:szCs w:val="24"/>
        </w:rPr>
        <w:t xml:space="preserve">(List&lt;OutsideNetworkAddrInfo&gt; </w:t>
      </w:r>
      <w:r w:rsidRPr="0004722D">
        <w:rPr>
          <w:rFonts w:ascii="Consolas" w:hAnsi="Consolas" w:cs="Consolas"/>
          <w:snapToGrid/>
          <w:color w:val="6A3E3E"/>
          <w:sz w:val="24"/>
          <w:szCs w:val="24"/>
        </w:rPr>
        <w:t>outsideInfoList</w:t>
      </w:r>
      <w:r w:rsidRPr="0004722D">
        <w:rPr>
          <w:rFonts w:ascii="Consolas" w:hAnsi="Consolas" w:cs="Consolas"/>
          <w:snapToGrid/>
          <w:color w:val="000000"/>
          <w:sz w:val="24"/>
          <w:szCs w:val="24"/>
        </w:rPr>
        <w:t xml:space="preserve">,String </w:t>
      </w:r>
      <w:r w:rsidRPr="0004722D">
        <w:rPr>
          <w:rFonts w:ascii="Consolas" w:hAnsi="Consolas" w:cs="Consolas"/>
          <w:snapToGrid/>
          <w:color w:val="6A3E3E"/>
          <w:sz w:val="24"/>
          <w:szCs w:val="24"/>
        </w:rPr>
        <w:t>sysName</w:t>
      </w:r>
      <w:r w:rsidRPr="0004722D">
        <w:rPr>
          <w:rFonts w:ascii="Consolas" w:hAnsi="Consolas" w:cs="Consolas"/>
          <w:snapToGrid/>
          <w:color w:val="000000"/>
          <w:sz w:val="24"/>
          <w:szCs w:val="24"/>
        </w:rPr>
        <w:t>);</w:t>
      </w:r>
    </w:p>
    <w:p w:rsidR="00920B41" w:rsidRPr="0004722D" w:rsidRDefault="00920B41" w:rsidP="00920B41">
      <w:pPr>
        <w:pStyle w:val="5"/>
        <w:rPr>
          <w:snapToGrid/>
        </w:rPr>
      </w:pPr>
      <w:r w:rsidRPr="0004722D">
        <w:rPr>
          <w:rFonts w:hint="eastAsia"/>
          <w:snapToGrid/>
        </w:rPr>
        <w:t>参数</w:t>
      </w:r>
    </w:p>
    <w:p w:rsidR="00920B41" w:rsidRPr="0004722D" w:rsidRDefault="00920B41" w:rsidP="00920B41">
      <w:pPr>
        <w:rPr>
          <w:rFonts w:ascii="Consolas" w:hAnsi="Consolas" w:cs="Consolas"/>
          <w:snapToGrid/>
          <w:color w:val="000000"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>OutsideNetworkAddrInfo</w:t>
      </w:r>
    </w:p>
    <w:tbl>
      <w:tblPr>
        <w:tblW w:w="10424" w:type="dxa"/>
        <w:tblLook w:val="04A0" w:firstRow="1" w:lastRow="0" w:firstColumn="1" w:lastColumn="0" w:noHBand="0" w:noVBand="1"/>
      </w:tblPr>
      <w:tblGrid>
        <w:gridCol w:w="3245"/>
        <w:gridCol w:w="1825"/>
        <w:gridCol w:w="2551"/>
        <w:gridCol w:w="2803"/>
      </w:tblGrid>
      <w:tr w:rsidR="00920B41" w:rsidRPr="0004722D" w:rsidTr="00E95E10">
        <w:trPr>
          <w:trHeight w:val="270"/>
        </w:trPr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是否必填</w:t>
            </w:r>
          </w:p>
        </w:tc>
      </w:tr>
      <w:tr w:rsidR="00920B41" w:rsidRPr="0004722D" w:rsidTr="00E95E10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addrAbbreviation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地址简称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  <w:tr w:rsidR="00920B41" w:rsidRPr="0004722D" w:rsidTr="00E95E10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addrFullName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地址全称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  <w:tr w:rsidR="00920B41" w:rsidRPr="0004722D" w:rsidTr="00E95E10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locatedDept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所属网点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(航空货站)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  <w:tr w:rsidR="00920B41" w:rsidRPr="0004722D" w:rsidTr="00E95E10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coordinate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经纬度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（</w:t>
            </w:r>
            <w:r w:rsidRPr="0004722D">
              <w:rPr>
                <w:rFonts w:hAnsi="宋体" w:cs="宋体"/>
                <w:color w:val="000000"/>
                <w:sz w:val="22"/>
              </w:rPr>
              <w:t>经度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,</w:t>
            </w:r>
            <w:r w:rsidRPr="0004722D">
              <w:rPr>
                <w:rFonts w:hAnsi="宋体" w:cs="宋体"/>
                <w:color w:val="000000"/>
                <w:sz w:val="22"/>
              </w:rPr>
              <w:t xml:space="preserve"> 纬度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）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  <w:tr w:rsidR="00920B41" w:rsidRPr="0004722D" w:rsidTr="00E95E10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createEmp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创建人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  <w:tr w:rsidR="00920B41" w:rsidRPr="0004722D" w:rsidTr="00E95E10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type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类型（1陆运地址，2航空货站）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</w:tbl>
    <w:p w:rsidR="00920B41" w:rsidRPr="0004722D" w:rsidRDefault="00920B41" w:rsidP="00920B41"/>
    <w:p w:rsidR="00920B41" w:rsidRPr="0004722D" w:rsidRDefault="00920B41" w:rsidP="00920B41">
      <w:pPr>
        <w:pStyle w:val="5"/>
        <w:rPr>
          <w:snapToGrid/>
        </w:rPr>
      </w:pPr>
      <w:r w:rsidRPr="0004722D">
        <w:rPr>
          <w:rFonts w:hint="eastAsia"/>
          <w:snapToGrid/>
        </w:rPr>
        <w:t>返回值</w:t>
      </w:r>
    </w:p>
    <w:p w:rsidR="00920B41" w:rsidRPr="0004722D" w:rsidRDefault="00920B41" w:rsidP="00920B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000000"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>ResultDto</w:t>
      </w:r>
      <w:r w:rsidRPr="0004722D">
        <w:rPr>
          <w:rFonts w:ascii="Consolas" w:hAnsi="Consolas" w:cs="Consolas" w:hint="eastAsia"/>
          <w:snapToGrid/>
          <w:color w:val="000000"/>
          <w:sz w:val="24"/>
          <w:szCs w:val="24"/>
        </w:rPr>
        <w:t>&lt;</w:t>
      </w:r>
      <w:r w:rsidR="00F33B12" w:rsidRPr="0004722D">
        <w:t xml:space="preserve"> </w:t>
      </w:r>
      <w:r w:rsidR="00F33B12" w:rsidRPr="0004722D">
        <w:rPr>
          <w:rFonts w:ascii="Consolas" w:hAnsi="Consolas" w:cs="Consolas"/>
          <w:snapToGrid/>
          <w:color w:val="000000"/>
          <w:sz w:val="24"/>
          <w:szCs w:val="24"/>
        </w:rPr>
        <w:t>List&lt;OutsideNetworkAddrInfo&gt;</w:t>
      </w:r>
      <w:r w:rsidRPr="0004722D">
        <w:rPr>
          <w:rFonts w:ascii="Consolas" w:hAnsi="Consolas" w:cs="Consolas" w:hint="eastAsia"/>
          <w:snapToGrid/>
          <w:color w:val="000000"/>
          <w:sz w:val="24"/>
          <w:szCs w:val="24"/>
        </w:rPr>
        <w:t>&gt;</w:t>
      </w:r>
    </w:p>
    <w:tbl>
      <w:tblPr>
        <w:tblW w:w="11224" w:type="dxa"/>
        <w:tblLook w:val="04A0" w:firstRow="1" w:lastRow="0" w:firstColumn="1" w:lastColumn="0" w:noHBand="0" w:noVBand="1"/>
      </w:tblPr>
      <w:tblGrid>
        <w:gridCol w:w="4439"/>
        <w:gridCol w:w="3296"/>
        <w:gridCol w:w="4879"/>
      </w:tblGrid>
      <w:tr w:rsidR="00920B41" w:rsidRPr="0004722D" w:rsidTr="00F33B12">
        <w:trPr>
          <w:trHeight w:val="270"/>
        </w:trPr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1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4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</w:tr>
      <w:tr w:rsidR="00920B41" w:rsidRPr="0004722D" w:rsidTr="00F33B12">
        <w:trPr>
          <w:trHeight w:val="27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success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Boolean</w:t>
            </w:r>
          </w:p>
        </w:tc>
        <w:tc>
          <w:tcPr>
            <w:tcW w:w="4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是否成功（true成功，false失败）</w:t>
            </w:r>
          </w:p>
        </w:tc>
      </w:tr>
      <w:tr w:rsidR="00920B41" w:rsidRPr="0004722D" w:rsidTr="00F33B12">
        <w:trPr>
          <w:trHeight w:val="27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errorCode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4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错误编码（1系统编码无权限，2系统异常，3校验失败，4参数为空）</w:t>
            </w:r>
          </w:p>
        </w:tc>
      </w:tr>
      <w:tr w:rsidR="00920B41" w:rsidRPr="0004722D" w:rsidTr="00F33B12">
        <w:trPr>
          <w:trHeight w:val="27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errorMsg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4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错误信息</w:t>
            </w:r>
          </w:p>
        </w:tc>
      </w:tr>
      <w:tr w:rsidR="00920B41" w:rsidRPr="0004722D" w:rsidTr="00F33B12">
        <w:trPr>
          <w:trHeight w:val="27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strike/>
                <w:color w:val="000000"/>
                <w:sz w:val="22"/>
              </w:rPr>
              <w:t>result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F33B12" w:rsidP="00E95E10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/>
                <w:strike/>
                <w:color w:val="000000"/>
                <w:sz w:val="22"/>
              </w:rPr>
              <w:t>List&lt;OutsideNetworkAddrInfo&gt;</w:t>
            </w:r>
          </w:p>
        </w:tc>
        <w:tc>
          <w:tcPr>
            <w:tcW w:w="4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F33B12" w:rsidP="00E95E10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strike/>
                <w:color w:val="000000"/>
                <w:sz w:val="22"/>
              </w:rPr>
              <w:t>获取id</w:t>
            </w:r>
            <w:r w:rsidR="00920B41" w:rsidRPr="0004722D">
              <w:rPr>
                <w:rFonts w:hAnsi="宋体" w:cs="宋体" w:hint="eastAsia"/>
                <w:strike/>
                <w:color w:val="000000"/>
                <w:sz w:val="22"/>
              </w:rPr>
              <w:t>返回结果</w:t>
            </w:r>
          </w:p>
        </w:tc>
      </w:tr>
    </w:tbl>
    <w:p w:rsidR="00920B41" w:rsidRPr="0004722D" w:rsidRDefault="00920B41" w:rsidP="00920B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000000"/>
          <w:sz w:val="24"/>
          <w:szCs w:val="24"/>
        </w:rPr>
      </w:pPr>
    </w:p>
    <w:p w:rsidR="00920B41" w:rsidRPr="0004722D" w:rsidRDefault="00920B41" w:rsidP="00920B41">
      <w:pPr>
        <w:pStyle w:val="4"/>
        <w:rPr>
          <w:snapToGrid/>
        </w:rPr>
      </w:pPr>
      <w:r w:rsidRPr="0004722D">
        <w:rPr>
          <w:rFonts w:hint="eastAsia"/>
          <w:snapToGrid/>
        </w:rPr>
        <w:t>重货修改网外地址</w:t>
      </w:r>
    </w:p>
    <w:p w:rsidR="00920B41" w:rsidRPr="0004722D" w:rsidRDefault="00920B41" w:rsidP="00920B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ab/>
      </w:r>
    </w:p>
    <w:p w:rsidR="00920B41" w:rsidRPr="0004722D" w:rsidRDefault="00920B41" w:rsidP="00920B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ab/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/**</w:t>
      </w:r>
    </w:p>
    <w:p w:rsidR="00920B41" w:rsidRPr="0004722D" w:rsidRDefault="00920B41" w:rsidP="00920B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 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修改网外地址</w:t>
      </w:r>
    </w:p>
    <w:p w:rsidR="00920B41" w:rsidRPr="0004722D" w:rsidRDefault="00920B41" w:rsidP="00920B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 </w:t>
      </w:r>
      <w:r w:rsidRPr="0004722D">
        <w:rPr>
          <w:rFonts w:ascii="Consolas" w:hAnsi="Consolas" w:cs="Consolas"/>
          <w:b/>
          <w:bCs/>
          <w:snapToGrid/>
          <w:color w:val="7F9FBF"/>
          <w:sz w:val="24"/>
          <w:szCs w:val="24"/>
        </w:rPr>
        <w:t>@param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 xml:space="preserve"> outsideInfoList 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网外地址信息</w:t>
      </w:r>
    </w:p>
    <w:p w:rsidR="00920B41" w:rsidRPr="0004722D" w:rsidRDefault="00920B41" w:rsidP="00920B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 </w:t>
      </w:r>
      <w:r w:rsidRPr="0004722D">
        <w:rPr>
          <w:rFonts w:ascii="Consolas" w:hAnsi="Consolas" w:cs="Consolas"/>
          <w:b/>
          <w:bCs/>
          <w:snapToGrid/>
          <w:color w:val="7F9FBF"/>
          <w:sz w:val="24"/>
          <w:szCs w:val="24"/>
        </w:rPr>
        <w:t>@param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 xml:space="preserve"> sysName </w:t>
      </w: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系统名称</w:t>
      </w:r>
    </w:p>
    <w:p w:rsidR="00920B41" w:rsidRPr="0004722D" w:rsidRDefault="00920B41" w:rsidP="00920B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 </w:t>
      </w:r>
      <w:r w:rsidRPr="0004722D">
        <w:rPr>
          <w:rFonts w:ascii="Consolas" w:hAnsi="Consolas" w:cs="Consolas"/>
          <w:b/>
          <w:bCs/>
          <w:snapToGrid/>
          <w:color w:val="7F9FBF"/>
          <w:sz w:val="24"/>
          <w:szCs w:val="24"/>
        </w:rPr>
        <w:t>@return</w:t>
      </w:r>
    </w:p>
    <w:p w:rsidR="00920B41" w:rsidRPr="0004722D" w:rsidRDefault="00920B41" w:rsidP="00920B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*/</w:t>
      </w:r>
    </w:p>
    <w:p w:rsidR="00920B41" w:rsidRPr="0004722D" w:rsidRDefault="00920B41" w:rsidP="00920B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000000"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ab/>
        <w:t>ResultDto&lt;</w:t>
      </w:r>
      <w:r w:rsidR="00F33B12" w:rsidRPr="0004722D">
        <w:t xml:space="preserve"> </w:t>
      </w:r>
      <w:r w:rsidR="00F33B12" w:rsidRPr="0004722D">
        <w:rPr>
          <w:rFonts w:ascii="Consolas" w:hAnsi="Consolas" w:cs="Consolas"/>
          <w:snapToGrid/>
          <w:color w:val="000000"/>
          <w:sz w:val="24"/>
          <w:szCs w:val="24"/>
        </w:rPr>
        <w:t>List&lt;OutsideNetworkAddrInfo&gt;</w:t>
      </w:r>
      <w:r w:rsidRPr="0004722D">
        <w:rPr>
          <w:rFonts w:ascii="Consolas" w:hAnsi="Consolas" w:cs="Consolas"/>
          <w:snapToGrid/>
          <w:color w:val="000000"/>
          <w:sz w:val="24"/>
          <w:szCs w:val="24"/>
        </w:rPr>
        <w:t xml:space="preserve">&gt; </w:t>
      </w:r>
      <w:r w:rsidR="009259B7" w:rsidRPr="0004722D">
        <w:rPr>
          <w:rFonts w:ascii="Consolas" w:hAnsi="Consolas" w:cs="Consolas"/>
          <w:snapToGrid/>
          <w:color w:val="000000"/>
          <w:sz w:val="24"/>
          <w:szCs w:val="24"/>
        </w:rPr>
        <w:t xml:space="preserve">updateOutsideAddrEntity </w:t>
      </w:r>
      <w:r w:rsidRPr="0004722D">
        <w:rPr>
          <w:rFonts w:ascii="Consolas" w:hAnsi="Consolas" w:cs="Consolas"/>
          <w:snapToGrid/>
          <w:color w:val="000000"/>
          <w:sz w:val="24"/>
          <w:szCs w:val="24"/>
        </w:rPr>
        <w:t xml:space="preserve">(List&lt;OutsideNetworkAddrInfo&gt; </w:t>
      </w:r>
      <w:r w:rsidRPr="0004722D">
        <w:rPr>
          <w:rFonts w:ascii="Consolas" w:hAnsi="Consolas" w:cs="Consolas"/>
          <w:snapToGrid/>
          <w:color w:val="6A3E3E"/>
          <w:sz w:val="24"/>
          <w:szCs w:val="24"/>
        </w:rPr>
        <w:t>outsideInfoList</w:t>
      </w:r>
      <w:r w:rsidRPr="0004722D">
        <w:rPr>
          <w:rFonts w:ascii="Consolas" w:hAnsi="Consolas" w:cs="Consolas"/>
          <w:snapToGrid/>
          <w:color w:val="000000"/>
          <w:sz w:val="24"/>
          <w:szCs w:val="24"/>
        </w:rPr>
        <w:t xml:space="preserve">,String </w:t>
      </w:r>
      <w:r w:rsidRPr="0004722D">
        <w:rPr>
          <w:rFonts w:ascii="Consolas" w:hAnsi="Consolas" w:cs="Consolas"/>
          <w:snapToGrid/>
          <w:color w:val="6A3E3E"/>
          <w:sz w:val="24"/>
          <w:szCs w:val="24"/>
        </w:rPr>
        <w:t>sysName</w:t>
      </w:r>
      <w:r w:rsidRPr="0004722D">
        <w:rPr>
          <w:rFonts w:ascii="Consolas" w:hAnsi="Consolas" w:cs="Consolas"/>
          <w:snapToGrid/>
          <w:color w:val="000000"/>
          <w:sz w:val="24"/>
          <w:szCs w:val="24"/>
        </w:rPr>
        <w:t>);</w:t>
      </w:r>
    </w:p>
    <w:p w:rsidR="00920B41" w:rsidRPr="0004722D" w:rsidRDefault="00920B41" w:rsidP="00920B41">
      <w:pPr>
        <w:pStyle w:val="5"/>
        <w:rPr>
          <w:snapToGrid/>
        </w:rPr>
      </w:pPr>
      <w:r w:rsidRPr="0004722D">
        <w:rPr>
          <w:rFonts w:hint="eastAsia"/>
          <w:snapToGrid/>
        </w:rPr>
        <w:t>参数</w:t>
      </w:r>
    </w:p>
    <w:p w:rsidR="00920B41" w:rsidRPr="0004722D" w:rsidRDefault="00920B41" w:rsidP="00920B41">
      <w:pPr>
        <w:rPr>
          <w:rFonts w:ascii="Consolas" w:hAnsi="Consolas" w:cs="Consolas"/>
          <w:snapToGrid/>
          <w:color w:val="000000"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>OutsideNetworkAddrInfo</w:t>
      </w:r>
    </w:p>
    <w:tbl>
      <w:tblPr>
        <w:tblW w:w="10424" w:type="dxa"/>
        <w:tblLook w:val="04A0" w:firstRow="1" w:lastRow="0" w:firstColumn="1" w:lastColumn="0" w:noHBand="0" w:noVBand="1"/>
      </w:tblPr>
      <w:tblGrid>
        <w:gridCol w:w="3245"/>
        <w:gridCol w:w="1825"/>
        <w:gridCol w:w="2551"/>
        <w:gridCol w:w="2803"/>
      </w:tblGrid>
      <w:tr w:rsidR="00920B41" w:rsidRPr="0004722D" w:rsidTr="00E95E10">
        <w:trPr>
          <w:trHeight w:val="270"/>
        </w:trPr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是否必填</w:t>
            </w:r>
          </w:p>
        </w:tc>
      </w:tr>
      <w:tr w:rsidR="00920B41" w:rsidRPr="0004722D" w:rsidTr="00E95E10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id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地址ID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  <w:tr w:rsidR="00920B41" w:rsidRPr="0004722D" w:rsidTr="00E95E10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addrAbbreviation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地址简称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  <w:tr w:rsidR="00920B41" w:rsidRPr="0004722D" w:rsidTr="00E95E10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addrFullName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地址全称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  <w:tr w:rsidR="00920B41" w:rsidRPr="0004722D" w:rsidTr="00E95E10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locatedDept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所属网点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(航空货站)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  <w:tr w:rsidR="00920B41" w:rsidRPr="0004722D" w:rsidTr="00E95E10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coordinate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经纬度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（</w:t>
            </w:r>
            <w:r w:rsidRPr="0004722D">
              <w:rPr>
                <w:rFonts w:hAnsi="宋体" w:cs="宋体"/>
                <w:color w:val="000000"/>
                <w:sz w:val="22"/>
              </w:rPr>
              <w:t>经度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,</w:t>
            </w:r>
            <w:r w:rsidRPr="0004722D">
              <w:rPr>
                <w:rFonts w:hAnsi="宋体" w:cs="宋体"/>
                <w:color w:val="000000"/>
                <w:sz w:val="22"/>
              </w:rPr>
              <w:t xml:space="preserve"> 纬度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）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  <w:tr w:rsidR="00920B41" w:rsidRPr="0004722D" w:rsidTr="00E95E10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updateEmp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Date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更新人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  <w:tr w:rsidR="00920B41" w:rsidRPr="0004722D" w:rsidTr="00E95E10">
        <w:trPr>
          <w:trHeight w:val="270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lastRenderedPageBreak/>
              <w:t>type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Integer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类型（1陆运地址，2航空货站）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</w:tbl>
    <w:p w:rsidR="00920B41" w:rsidRPr="0004722D" w:rsidRDefault="00920B41" w:rsidP="00920B41"/>
    <w:p w:rsidR="00920B41" w:rsidRPr="0004722D" w:rsidRDefault="00920B41" w:rsidP="00920B41">
      <w:pPr>
        <w:pStyle w:val="5"/>
        <w:rPr>
          <w:snapToGrid/>
        </w:rPr>
      </w:pPr>
      <w:r w:rsidRPr="0004722D">
        <w:rPr>
          <w:rFonts w:hint="eastAsia"/>
          <w:snapToGrid/>
        </w:rPr>
        <w:t>返回值</w:t>
      </w:r>
    </w:p>
    <w:p w:rsidR="00920B41" w:rsidRPr="0004722D" w:rsidRDefault="00920B41" w:rsidP="00920B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000000"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>ResultDto</w:t>
      </w:r>
      <w:r w:rsidRPr="0004722D">
        <w:rPr>
          <w:rFonts w:ascii="Consolas" w:hAnsi="Consolas" w:cs="Consolas" w:hint="eastAsia"/>
          <w:snapToGrid/>
          <w:color w:val="000000"/>
          <w:sz w:val="24"/>
          <w:szCs w:val="24"/>
        </w:rPr>
        <w:t>&lt;</w:t>
      </w:r>
      <w:r w:rsidR="00F33B12" w:rsidRPr="0004722D">
        <w:t xml:space="preserve"> </w:t>
      </w:r>
      <w:r w:rsidR="00F33B12" w:rsidRPr="0004722D">
        <w:rPr>
          <w:rFonts w:ascii="Consolas" w:hAnsi="Consolas" w:cs="Consolas"/>
          <w:snapToGrid/>
          <w:color w:val="000000"/>
          <w:sz w:val="24"/>
          <w:szCs w:val="24"/>
        </w:rPr>
        <w:t>List&lt;OutsideNetworkAddrInfo&gt;</w:t>
      </w:r>
      <w:r w:rsidRPr="0004722D">
        <w:rPr>
          <w:rFonts w:ascii="Consolas" w:hAnsi="Consolas" w:cs="Consolas" w:hint="eastAsia"/>
          <w:snapToGrid/>
          <w:color w:val="000000"/>
          <w:sz w:val="24"/>
          <w:szCs w:val="24"/>
        </w:rPr>
        <w:t>&gt;</w:t>
      </w:r>
    </w:p>
    <w:tbl>
      <w:tblPr>
        <w:tblW w:w="11224" w:type="dxa"/>
        <w:tblLook w:val="04A0" w:firstRow="1" w:lastRow="0" w:firstColumn="1" w:lastColumn="0" w:noHBand="0" w:noVBand="1"/>
      </w:tblPr>
      <w:tblGrid>
        <w:gridCol w:w="4439"/>
        <w:gridCol w:w="3296"/>
        <w:gridCol w:w="4595"/>
      </w:tblGrid>
      <w:tr w:rsidR="00920B41" w:rsidRPr="0004722D" w:rsidTr="00F33B12">
        <w:trPr>
          <w:trHeight w:val="270"/>
        </w:trPr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4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</w:tr>
      <w:tr w:rsidR="00920B41" w:rsidRPr="0004722D" w:rsidTr="00F33B12">
        <w:trPr>
          <w:trHeight w:val="27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success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Boolean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是否成功（true成功，false失败）</w:t>
            </w:r>
          </w:p>
        </w:tc>
      </w:tr>
      <w:tr w:rsidR="00920B41" w:rsidRPr="0004722D" w:rsidTr="00F33B12">
        <w:trPr>
          <w:trHeight w:val="27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errorCode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错误编码（1系统编码无权限，2系统异常，3校验失败，4参数为空）</w:t>
            </w:r>
          </w:p>
        </w:tc>
      </w:tr>
      <w:tr w:rsidR="00920B41" w:rsidRPr="0004722D" w:rsidTr="00F33B12">
        <w:trPr>
          <w:trHeight w:val="27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errorMsg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0B41" w:rsidRPr="0004722D" w:rsidRDefault="00920B41" w:rsidP="00E95E10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错误信息</w:t>
            </w:r>
          </w:p>
        </w:tc>
      </w:tr>
      <w:tr w:rsidR="00920B41" w:rsidRPr="0004722D" w:rsidTr="00F33B12">
        <w:trPr>
          <w:trHeight w:val="27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strike/>
                <w:color w:val="000000"/>
                <w:sz w:val="22"/>
              </w:rPr>
              <w:t>result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F33B12" w:rsidP="00E95E10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/>
                <w:strike/>
                <w:color w:val="000000"/>
                <w:sz w:val="22"/>
              </w:rPr>
              <w:t>List&lt;OutsideNetworkAddrInfo&gt;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B41" w:rsidRPr="0004722D" w:rsidRDefault="00920B41" w:rsidP="00E95E10">
            <w:pPr>
              <w:widowControl/>
              <w:rPr>
                <w:rFonts w:hAnsi="宋体" w:cs="宋体"/>
                <w:strike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strike/>
                <w:color w:val="000000"/>
                <w:sz w:val="22"/>
              </w:rPr>
              <w:t>返回</w:t>
            </w:r>
            <w:r w:rsidR="00F33B12" w:rsidRPr="0004722D">
              <w:rPr>
                <w:rFonts w:hAnsi="宋体" w:cs="宋体" w:hint="eastAsia"/>
                <w:strike/>
                <w:color w:val="000000"/>
                <w:sz w:val="22"/>
              </w:rPr>
              <w:t>更新实体</w:t>
            </w:r>
            <w:r w:rsidRPr="0004722D">
              <w:rPr>
                <w:rFonts w:hAnsi="宋体" w:cs="宋体" w:hint="eastAsia"/>
                <w:strike/>
                <w:color w:val="000000"/>
                <w:sz w:val="22"/>
              </w:rPr>
              <w:t>结果</w:t>
            </w:r>
          </w:p>
        </w:tc>
      </w:tr>
    </w:tbl>
    <w:p w:rsidR="00920B41" w:rsidRPr="0004722D" w:rsidRDefault="00920B41" w:rsidP="00920B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000000"/>
          <w:sz w:val="24"/>
          <w:szCs w:val="24"/>
        </w:rPr>
      </w:pPr>
    </w:p>
    <w:p w:rsidR="007E32D6" w:rsidRPr="0004722D" w:rsidRDefault="007E32D6" w:rsidP="007E32D6">
      <w:pPr>
        <w:rPr>
          <w:rFonts w:ascii="Consolas" w:hAnsi="Consolas" w:cs="Consolas"/>
          <w:snapToGrid/>
          <w:color w:val="000000"/>
          <w:sz w:val="24"/>
          <w:szCs w:val="24"/>
        </w:rPr>
      </w:pPr>
    </w:p>
    <w:p w:rsidR="008C38BD" w:rsidRPr="0004722D" w:rsidRDefault="008C38BD" w:rsidP="00D47857">
      <w:pPr>
        <w:pStyle w:val="3"/>
        <w:rPr>
          <w:snapToGrid/>
        </w:rPr>
      </w:pPr>
      <w:r w:rsidRPr="0004722D">
        <w:rPr>
          <w:rFonts w:hint="eastAsia"/>
          <w:snapToGrid/>
        </w:rPr>
        <w:t>里程时长微服务接口</w:t>
      </w:r>
    </w:p>
    <w:p w:rsidR="008C38BD" w:rsidRPr="0004722D" w:rsidRDefault="008C38BD" w:rsidP="008C38BD">
      <w:pPr>
        <w:rPr>
          <w:lang w:val="x-none"/>
        </w:rPr>
      </w:pPr>
      <w:r w:rsidRPr="0004722D">
        <w:rPr>
          <w:lang w:val="x-none"/>
        </w:rPr>
        <w:t>Z</w:t>
      </w:r>
      <w:r w:rsidRPr="0004722D">
        <w:rPr>
          <w:rFonts w:hint="eastAsia"/>
          <w:lang w:val="x-none"/>
        </w:rPr>
        <w:t>ookeeper URL :</w:t>
      </w:r>
      <w:r w:rsidRPr="0004722D">
        <w:rPr>
          <w:lang w:val="x-none"/>
        </w:rPr>
        <w:t xml:space="preserve"> zookeeper://10.202.39.19:2181?backup=10.202.39.20:2181,10.202.39.21:2181</w:t>
      </w:r>
    </w:p>
    <w:p w:rsidR="008C38BD" w:rsidRPr="0004722D" w:rsidRDefault="008C38BD" w:rsidP="008C38BD">
      <w:pPr>
        <w:rPr>
          <w:lang w:val="x-none"/>
        </w:rPr>
      </w:pPr>
      <w:r w:rsidRPr="0004722D">
        <w:rPr>
          <w:lang w:val="x-none"/>
        </w:rPr>
        <w:t>I</w:t>
      </w:r>
      <w:r w:rsidRPr="0004722D">
        <w:rPr>
          <w:rFonts w:hint="eastAsia"/>
          <w:lang w:val="x-none"/>
        </w:rPr>
        <w:t xml:space="preserve">nterface Name: </w:t>
      </w:r>
      <w:r w:rsidRPr="0004722D">
        <w:rPr>
          <w:lang w:val="x-none"/>
        </w:rPr>
        <w:t>com.sf.omcs.russian.server.client.service.distancetime.IDistanceTimeService</w:t>
      </w:r>
    </w:p>
    <w:p w:rsidR="008C38BD" w:rsidRPr="0004722D" w:rsidRDefault="008C38BD" w:rsidP="008C38BD">
      <w:pPr>
        <w:pStyle w:val="4"/>
      </w:pPr>
      <w:r w:rsidRPr="0004722D">
        <w:rPr>
          <w:rFonts w:hint="eastAsia"/>
        </w:rPr>
        <w:t>获取里程时长</w:t>
      </w:r>
    </w:p>
    <w:p w:rsidR="008C38BD" w:rsidRPr="0004722D" w:rsidRDefault="008C38BD" w:rsidP="008C38BD">
      <w:pPr>
        <w:autoSpaceDE w:val="0"/>
        <w:autoSpaceDN w:val="0"/>
        <w:adjustRightInd w:val="0"/>
        <w:spacing w:line="240" w:lineRule="auto"/>
        <w:ind w:leftChars="260" w:left="520"/>
        <w:rPr>
          <w:rFonts w:ascii="Consolas" w:hAnsi="Consolas" w:cs="Consolas"/>
          <w:snapToGrid/>
          <w:color w:val="3F5FBF"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>/**</w:t>
      </w:r>
    </w:p>
    <w:p w:rsidR="008C38BD" w:rsidRPr="0004722D" w:rsidRDefault="008C38BD" w:rsidP="008C38BD">
      <w:pPr>
        <w:autoSpaceDE w:val="0"/>
        <w:autoSpaceDN w:val="0"/>
        <w:adjustRightInd w:val="0"/>
        <w:spacing w:line="240" w:lineRule="auto"/>
        <w:ind w:leftChars="260" w:left="520"/>
        <w:rPr>
          <w:rFonts w:ascii="Consolas" w:hAnsi="Consolas" w:cs="Consolas"/>
          <w:snapToGrid/>
          <w:color w:val="3F5FBF"/>
          <w:sz w:val="24"/>
          <w:szCs w:val="24"/>
        </w:rPr>
      </w:pPr>
      <w:r w:rsidRPr="0004722D">
        <w:rPr>
          <w:rFonts w:ascii="Consolas" w:hAnsi="Consolas" w:cs="Consolas" w:hint="eastAsia"/>
          <w:snapToGrid/>
          <w:color w:val="3F5FBF"/>
          <w:sz w:val="24"/>
          <w:szCs w:val="24"/>
        </w:rPr>
        <w:tab/>
        <w:t xml:space="preserve"> * </w:t>
      </w:r>
      <w:r w:rsidRPr="0004722D">
        <w:rPr>
          <w:rFonts w:ascii="Consolas" w:hAnsi="Consolas" w:cs="Consolas" w:hint="eastAsia"/>
          <w:snapToGrid/>
          <w:color w:val="3F5FBF"/>
          <w:sz w:val="24"/>
          <w:szCs w:val="24"/>
        </w:rPr>
        <w:t>获取里程时长</w:t>
      </w:r>
    </w:p>
    <w:p w:rsidR="008C38BD" w:rsidRPr="0004722D" w:rsidRDefault="008C38BD" w:rsidP="008C38BD">
      <w:pPr>
        <w:autoSpaceDE w:val="0"/>
        <w:autoSpaceDN w:val="0"/>
        <w:adjustRightInd w:val="0"/>
        <w:spacing w:line="240" w:lineRule="auto"/>
        <w:ind w:leftChars="260" w:left="520"/>
        <w:rPr>
          <w:rFonts w:ascii="Consolas" w:hAnsi="Consolas" w:cs="Consolas"/>
          <w:snapToGrid/>
          <w:color w:val="3F5FBF"/>
          <w:sz w:val="24"/>
          <w:szCs w:val="24"/>
        </w:rPr>
      </w:pPr>
      <w:r w:rsidRPr="0004722D">
        <w:rPr>
          <w:rFonts w:ascii="Consolas" w:hAnsi="Consolas" w:cs="Consolas" w:hint="eastAsia"/>
          <w:snapToGrid/>
          <w:color w:val="3F5FBF"/>
          <w:sz w:val="24"/>
          <w:szCs w:val="24"/>
        </w:rPr>
        <w:tab/>
        <w:t xml:space="preserve"> * @param  lineInfoDto </w:t>
      </w:r>
      <w:r w:rsidRPr="0004722D">
        <w:rPr>
          <w:rFonts w:ascii="Consolas" w:hAnsi="Consolas" w:cs="Consolas" w:hint="eastAsia"/>
          <w:snapToGrid/>
          <w:color w:val="3F5FBF"/>
          <w:sz w:val="24"/>
          <w:szCs w:val="24"/>
        </w:rPr>
        <w:t>线路信息对象</w:t>
      </w:r>
    </w:p>
    <w:p w:rsidR="008C38BD" w:rsidRPr="0004722D" w:rsidRDefault="008C38BD" w:rsidP="008C38BD">
      <w:pPr>
        <w:autoSpaceDE w:val="0"/>
        <w:autoSpaceDN w:val="0"/>
        <w:adjustRightInd w:val="0"/>
        <w:spacing w:line="240" w:lineRule="auto"/>
        <w:ind w:leftChars="260" w:left="520"/>
        <w:rPr>
          <w:rFonts w:ascii="Consolas" w:hAnsi="Consolas" w:cs="Consolas"/>
          <w:snapToGrid/>
          <w:color w:val="3F5FBF"/>
          <w:sz w:val="24"/>
          <w:szCs w:val="24"/>
        </w:rPr>
      </w:pPr>
      <w:r w:rsidRPr="0004722D">
        <w:rPr>
          <w:rFonts w:ascii="Consolas" w:hAnsi="Consolas" w:cs="Consolas" w:hint="eastAsia"/>
          <w:snapToGrid/>
          <w:color w:val="3F5FBF"/>
          <w:sz w:val="24"/>
          <w:szCs w:val="24"/>
        </w:rPr>
        <w:tab/>
        <w:t xml:space="preserve"> * @param  invokGisTypeInfoDto </w:t>
      </w:r>
      <w:r w:rsidRPr="0004722D">
        <w:rPr>
          <w:rFonts w:ascii="Consolas" w:hAnsi="Consolas" w:cs="Consolas" w:hint="eastAsia"/>
          <w:snapToGrid/>
          <w:color w:val="3F5FBF"/>
          <w:sz w:val="24"/>
          <w:szCs w:val="24"/>
        </w:rPr>
        <w:t>调用</w:t>
      </w:r>
      <w:r w:rsidRPr="0004722D">
        <w:rPr>
          <w:rFonts w:ascii="Consolas" w:hAnsi="Consolas" w:cs="Consolas" w:hint="eastAsia"/>
          <w:snapToGrid/>
          <w:color w:val="3F5FBF"/>
          <w:sz w:val="24"/>
          <w:szCs w:val="24"/>
        </w:rPr>
        <w:t>Gis</w:t>
      </w:r>
      <w:r w:rsidRPr="0004722D">
        <w:rPr>
          <w:rFonts w:ascii="Consolas" w:hAnsi="Consolas" w:cs="Consolas" w:hint="eastAsia"/>
          <w:snapToGrid/>
          <w:color w:val="3F5FBF"/>
          <w:sz w:val="24"/>
          <w:szCs w:val="24"/>
        </w:rPr>
        <w:t>方式</w:t>
      </w:r>
    </w:p>
    <w:p w:rsidR="008C38BD" w:rsidRPr="0004722D" w:rsidRDefault="008C38BD" w:rsidP="008C38BD">
      <w:pPr>
        <w:autoSpaceDE w:val="0"/>
        <w:autoSpaceDN w:val="0"/>
        <w:adjustRightInd w:val="0"/>
        <w:spacing w:line="240" w:lineRule="auto"/>
        <w:ind w:leftChars="260" w:left="520"/>
        <w:rPr>
          <w:rFonts w:ascii="Consolas" w:hAnsi="Consolas" w:cs="Consolas"/>
          <w:snapToGrid/>
          <w:color w:val="3F5FBF"/>
          <w:sz w:val="24"/>
          <w:szCs w:val="24"/>
        </w:rPr>
      </w:pPr>
      <w:r w:rsidRPr="0004722D">
        <w:rPr>
          <w:rFonts w:ascii="Consolas" w:hAnsi="Consolas" w:cs="Consolas" w:hint="eastAsia"/>
          <w:snapToGrid/>
          <w:color w:val="3F5FBF"/>
          <w:sz w:val="24"/>
          <w:szCs w:val="24"/>
        </w:rPr>
        <w:tab/>
        <w:t xml:space="preserve"> * @return </w:t>
      </w:r>
      <w:r w:rsidRPr="0004722D">
        <w:rPr>
          <w:rFonts w:ascii="Consolas" w:hAnsi="Consolas" w:cs="Consolas" w:hint="eastAsia"/>
          <w:snapToGrid/>
          <w:color w:val="3F5FBF"/>
          <w:sz w:val="24"/>
          <w:szCs w:val="24"/>
        </w:rPr>
        <w:t>里程时长对象</w:t>
      </w:r>
    </w:p>
    <w:p w:rsidR="008C38BD" w:rsidRPr="0004722D" w:rsidRDefault="008C38BD" w:rsidP="008C38BD">
      <w:pPr>
        <w:autoSpaceDE w:val="0"/>
        <w:autoSpaceDN w:val="0"/>
        <w:adjustRightInd w:val="0"/>
        <w:spacing w:line="240" w:lineRule="auto"/>
        <w:ind w:leftChars="260" w:left="520"/>
        <w:rPr>
          <w:rFonts w:ascii="Consolas" w:hAnsi="Consolas" w:cs="Consolas"/>
          <w:snapToGrid/>
          <w:color w:val="3F5FBF"/>
          <w:sz w:val="24"/>
          <w:szCs w:val="24"/>
        </w:rPr>
      </w:pPr>
      <w:r w:rsidRPr="0004722D">
        <w:rPr>
          <w:rFonts w:ascii="Consolas" w:hAnsi="Consolas" w:cs="Consolas"/>
          <w:snapToGrid/>
          <w:color w:val="3F5FBF"/>
          <w:sz w:val="24"/>
          <w:szCs w:val="24"/>
        </w:rPr>
        <w:tab/>
        <w:t xml:space="preserve"> */</w:t>
      </w:r>
    </w:p>
    <w:p w:rsidR="008C38BD" w:rsidRPr="0004722D" w:rsidRDefault="008C38BD" w:rsidP="008C38B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000000"/>
          <w:sz w:val="24"/>
          <w:szCs w:val="24"/>
        </w:rPr>
      </w:pPr>
      <w:r w:rsidRPr="0004722D">
        <w:rPr>
          <w:rFonts w:ascii="Consolas" w:hAnsi="Consolas" w:cs="Consolas" w:hint="eastAsia"/>
          <w:snapToGrid/>
          <w:color w:val="000000"/>
          <w:sz w:val="24"/>
          <w:szCs w:val="24"/>
        </w:rPr>
        <w:t xml:space="preserve"> </w:t>
      </w:r>
    </w:p>
    <w:p w:rsidR="008C38BD" w:rsidRPr="0004722D" w:rsidRDefault="008C38BD" w:rsidP="008C38B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000000"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>ResultDto&lt;DistanceTimeResultInfoDto&gt; getDistanceTime(LineInfoDto lineInfoDto,InvokGisTypeInfoDto invokGisTypeInfoDto);</w:t>
      </w:r>
    </w:p>
    <w:p w:rsidR="008C38BD" w:rsidRPr="0004722D" w:rsidRDefault="008C38BD" w:rsidP="008C38BD">
      <w:pPr>
        <w:pStyle w:val="5"/>
        <w:rPr>
          <w:snapToGrid/>
        </w:rPr>
      </w:pPr>
      <w:r w:rsidRPr="0004722D">
        <w:rPr>
          <w:rFonts w:hint="eastAsia"/>
          <w:snapToGrid/>
        </w:rPr>
        <w:t>参数</w:t>
      </w:r>
    </w:p>
    <w:p w:rsidR="008C38BD" w:rsidRPr="0004722D" w:rsidRDefault="008C38BD" w:rsidP="008C38BD">
      <w:pPr>
        <w:rPr>
          <w:rFonts w:ascii="Consolas" w:hAnsi="Consolas" w:cs="Consolas"/>
          <w:snapToGrid/>
          <w:color w:val="000000"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>LineInfoDto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6"/>
        <w:gridCol w:w="2196"/>
        <w:gridCol w:w="3901"/>
        <w:gridCol w:w="1096"/>
      </w:tblGrid>
      <w:tr w:rsidR="008C38BD" w:rsidRPr="0004722D" w:rsidTr="0083504B">
        <w:trPr>
          <w:trHeight w:val="270"/>
        </w:trPr>
        <w:tc>
          <w:tcPr>
            <w:tcW w:w="0" w:type="auto"/>
            <w:shd w:val="clear" w:color="000000" w:fill="00B050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0" w:type="auto"/>
            <w:shd w:val="clear" w:color="000000" w:fill="00B050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0" w:type="auto"/>
            <w:shd w:val="clear" w:color="000000" w:fill="00B050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  <w:tc>
          <w:tcPr>
            <w:tcW w:w="0" w:type="auto"/>
            <w:shd w:val="clear" w:color="000000" w:fill="00B050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是否必填</w:t>
            </w:r>
          </w:p>
        </w:tc>
      </w:tr>
      <w:tr w:rsidR="008C38BD" w:rsidRPr="0004722D" w:rsidTr="0083504B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srcValueTypeInfo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ValueTypeInfoDto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始发地信息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  <w:tr w:rsidR="008C38BD" w:rsidRPr="0004722D" w:rsidTr="0083504B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dest</w:t>
            </w:r>
            <w:r w:rsidRPr="0004722D">
              <w:rPr>
                <w:rFonts w:hAnsi="宋体" w:cs="宋体"/>
                <w:color w:val="000000"/>
                <w:sz w:val="22"/>
              </w:rPr>
              <w:t>ValueTypeInfo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ValueTypeInfoDto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目的</w:t>
            </w:r>
            <w:r w:rsidRPr="0004722D">
              <w:rPr>
                <w:rFonts w:hAnsi="宋体" w:cs="宋体"/>
                <w:color w:val="000000"/>
                <w:sz w:val="22"/>
              </w:rPr>
              <w:t>地信息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  <w:tr w:rsidR="008C38BD" w:rsidRPr="0004722D" w:rsidTr="0083504B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lineCode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线路编码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非必填</w:t>
            </w:r>
          </w:p>
        </w:tc>
      </w:tr>
      <w:tr w:rsidR="008C38BD" w:rsidRPr="0004722D" w:rsidTr="0083504B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workDay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int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工作日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非必填</w:t>
            </w:r>
          </w:p>
        </w:tc>
      </w:tr>
      <w:tr w:rsidR="008C38BD" w:rsidRPr="0004722D" w:rsidTr="0083504B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departTm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发出时间(格式:HHmm，不允许为0000)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非必填</w:t>
            </w:r>
          </w:p>
        </w:tc>
      </w:tr>
      <w:tr w:rsidR="008C38BD" w:rsidRPr="0004722D" w:rsidTr="0083504B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params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Map&lt;String,Object&gt;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扩展参数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非必填</w:t>
            </w:r>
          </w:p>
        </w:tc>
      </w:tr>
    </w:tbl>
    <w:p w:rsidR="008C38BD" w:rsidRPr="0004722D" w:rsidRDefault="008C38BD" w:rsidP="008C38BD"/>
    <w:p w:rsidR="008C38BD" w:rsidRPr="0004722D" w:rsidRDefault="008C38BD" w:rsidP="008C38BD">
      <w:pPr>
        <w:rPr>
          <w:rFonts w:ascii="Consolas" w:hAnsi="Consolas" w:cs="Consolas"/>
          <w:snapToGrid/>
          <w:color w:val="000000"/>
          <w:sz w:val="24"/>
          <w:szCs w:val="24"/>
        </w:rPr>
      </w:pPr>
      <w:r w:rsidRPr="0004722D">
        <w:rPr>
          <w:rFonts w:hAnsi="宋体" w:cs="宋体"/>
          <w:color w:val="000000"/>
          <w:sz w:val="22"/>
        </w:rPr>
        <w:t>ValueTypeInfoDto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76"/>
        <w:gridCol w:w="2196"/>
        <w:gridCol w:w="3296"/>
        <w:gridCol w:w="1096"/>
      </w:tblGrid>
      <w:tr w:rsidR="008C38BD" w:rsidRPr="0004722D" w:rsidTr="0083504B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是否必填</w:t>
            </w:r>
          </w:p>
        </w:tc>
      </w:tr>
      <w:tr w:rsidR="008C38BD" w:rsidRPr="0004722D" w:rsidTr="0083504B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val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网点或者经纬度(逗号隔开)的值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  <w:tr w:rsidR="008C38BD" w:rsidRPr="0004722D" w:rsidTr="0083504B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类型(</w:t>
            </w:r>
          </w:p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type=1:网点代码，</w:t>
            </w:r>
          </w:p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lastRenderedPageBreak/>
              <w:t>type=2：经纬度</w:t>
            </w:r>
          </w:p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lastRenderedPageBreak/>
              <w:t>必填</w:t>
            </w:r>
          </w:p>
        </w:tc>
      </w:tr>
      <w:tr w:rsidR="008C38BD" w:rsidRPr="0004722D" w:rsidTr="0083504B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lastRenderedPageBreak/>
              <w:t>params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Map&lt;String,Object&gt;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扩展参数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非必填</w:t>
            </w:r>
          </w:p>
        </w:tc>
      </w:tr>
    </w:tbl>
    <w:p w:rsidR="008C38BD" w:rsidRPr="0004722D" w:rsidRDefault="008C38BD" w:rsidP="008C38BD"/>
    <w:p w:rsidR="008C38BD" w:rsidRPr="0004722D" w:rsidRDefault="008C38BD" w:rsidP="008C38BD"/>
    <w:p w:rsidR="008C38BD" w:rsidRPr="0004722D" w:rsidRDefault="008C38BD" w:rsidP="008C38BD">
      <w:pPr>
        <w:rPr>
          <w:rFonts w:hAnsi="宋体" w:cs="宋体"/>
          <w:color w:val="000000"/>
          <w:sz w:val="22"/>
        </w:rPr>
      </w:pPr>
      <w:r w:rsidRPr="0004722D">
        <w:rPr>
          <w:rFonts w:hAnsi="宋体" w:cs="宋体"/>
          <w:color w:val="000000"/>
          <w:sz w:val="22"/>
        </w:rPr>
        <w:t>InvokGisTypeInfoDto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81"/>
        <w:gridCol w:w="2260"/>
        <w:gridCol w:w="4840"/>
        <w:gridCol w:w="995"/>
      </w:tblGrid>
      <w:tr w:rsidR="008C38BD" w:rsidRPr="0004722D" w:rsidTr="0083504B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是否必填</w:t>
            </w:r>
          </w:p>
        </w:tc>
      </w:tr>
      <w:tr w:rsidR="008C38BD" w:rsidRPr="0004722D" w:rsidTr="0083504B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invokType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调用Gis方式(1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：</w:t>
            </w:r>
            <w:r w:rsidRPr="0004722D">
              <w:rPr>
                <w:rFonts w:hAnsi="宋体" w:cs="宋体"/>
                <w:color w:val="000000"/>
                <w:sz w:val="22"/>
              </w:rPr>
              <w:t>简易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，</w:t>
            </w:r>
            <w:r w:rsidRPr="0004722D">
              <w:rPr>
                <w:rFonts w:hAnsi="宋体" w:cs="宋体"/>
                <w:color w:val="000000"/>
                <w:sz w:val="22"/>
              </w:rPr>
              <w:t>2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：</w:t>
            </w:r>
            <w:r w:rsidRPr="0004722D">
              <w:rPr>
                <w:rFonts w:hAnsi="宋体" w:cs="宋体"/>
                <w:color w:val="000000"/>
                <w:sz w:val="22"/>
              </w:rPr>
              <w:t>自定义)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  <w:tr w:rsidR="008C38BD" w:rsidRPr="0004722D" w:rsidTr="0083504B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customInfoDto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InvokGisCustomInfoDto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自定义信息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(</w:t>
            </w:r>
          </w:p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     *当</w:t>
            </w:r>
            <w:r w:rsidRPr="0004722D">
              <w:rPr>
                <w:rFonts w:hAnsi="宋体" w:cs="宋体"/>
                <w:color w:val="000000"/>
                <w:sz w:val="22"/>
              </w:rPr>
              <w:t>invokType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=2时，</w:t>
            </w:r>
            <w:r w:rsidRPr="0004722D">
              <w:rPr>
                <w:rFonts w:hAnsi="宋体" w:cs="宋体"/>
                <w:color w:val="000000"/>
                <w:sz w:val="22"/>
              </w:rPr>
              <w:t>customInfoDto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不允许为空</w:t>
            </w:r>
          </w:p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非必填</w:t>
            </w:r>
          </w:p>
        </w:tc>
      </w:tr>
    </w:tbl>
    <w:p w:rsidR="008C38BD" w:rsidRPr="0004722D" w:rsidRDefault="008C38BD" w:rsidP="008C38BD"/>
    <w:p w:rsidR="008C38BD" w:rsidRPr="0004722D" w:rsidRDefault="008C38BD" w:rsidP="008C38BD">
      <w:pPr>
        <w:rPr>
          <w:rFonts w:hAnsi="宋体" w:cs="宋体"/>
          <w:color w:val="000000"/>
          <w:sz w:val="22"/>
        </w:rPr>
      </w:pPr>
      <w:r w:rsidRPr="0004722D">
        <w:rPr>
          <w:rFonts w:hAnsi="宋体" w:cs="宋体"/>
          <w:color w:val="000000"/>
          <w:sz w:val="22"/>
        </w:rPr>
        <w:t>InvokGisCustomInfoDto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56"/>
        <w:gridCol w:w="2196"/>
        <w:gridCol w:w="4176"/>
        <w:gridCol w:w="1096"/>
      </w:tblGrid>
      <w:tr w:rsidR="008C38BD" w:rsidRPr="0004722D" w:rsidTr="0083504B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是否必填</w:t>
            </w:r>
          </w:p>
        </w:tc>
      </w:tr>
      <w:tr w:rsidR="008C38BD" w:rsidRPr="0004722D" w:rsidTr="0083504B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carNumber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车牌号码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非必填</w:t>
            </w:r>
          </w:p>
        </w:tc>
      </w:tr>
      <w:tr w:rsidR="008C38BD" w:rsidRPr="0004722D" w:rsidTr="0083504B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departTm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发出时间(格式:yyyy-MM-dd HH:mm)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非必填</w:t>
            </w:r>
          </w:p>
        </w:tc>
      </w:tr>
      <w:tr w:rsidR="008C38BD" w:rsidRPr="0004722D" w:rsidTr="0083504B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fullLoadWeight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满载重量(单位：吨，不允许超过500吨)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非必填</w:t>
            </w:r>
          </w:p>
        </w:tc>
      </w:tr>
      <w:tr w:rsidR="008C38BD" w:rsidRPr="0004722D" w:rsidTr="0083504B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carClass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车型(</w:t>
            </w:r>
          </w:p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0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：</w:t>
            </w:r>
            <w:r w:rsidRPr="0004722D">
              <w:rPr>
                <w:rFonts w:hAnsi="宋体" w:cs="宋体"/>
                <w:color w:val="000000"/>
                <w:sz w:val="22"/>
              </w:rPr>
              <w:t>所有车，</w:t>
            </w:r>
          </w:p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1：小车，</w:t>
            </w:r>
          </w:p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2：小货车，</w:t>
            </w:r>
          </w:p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3：大货车，</w:t>
            </w:r>
          </w:p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4：拖挂车</w:t>
            </w:r>
          </w:p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  <w:tr w:rsidR="008C38BD" w:rsidRPr="0004722D" w:rsidTr="0083504B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params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Map&lt;String,Object&gt;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扩展参数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非必填</w:t>
            </w:r>
          </w:p>
        </w:tc>
      </w:tr>
    </w:tbl>
    <w:p w:rsidR="008C38BD" w:rsidRPr="0004722D" w:rsidRDefault="008C38BD" w:rsidP="008C38BD"/>
    <w:p w:rsidR="008C38BD" w:rsidRPr="0004722D" w:rsidRDefault="008C38BD" w:rsidP="008C38BD">
      <w:pPr>
        <w:pStyle w:val="5"/>
        <w:rPr>
          <w:snapToGrid/>
        </w:rPr>
      </w:pPr>
      <w:r w:rsidRPr="0004722D">
        <w:rPr>
          <w:rFonts w:hint="eastAsia"/>
          <w:snapToGrid/>
        </w:rPr>
        <w:t>返回值</w:t>
      </w:r>
    </w:p>
    <w:p w:rsidR="008C38BD" w:rsidRPr="0004722D" w:rsidRDefault="008C38BD" w:rsidP="008C38B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000000"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>ResultDto</w:t>
      </w:r>
      <w:r w:rsidRPr="0004722D">
        <w:rPr>
          <w:rFonts w:ascii="Consolas" w:hAnsi="Consolas" w:cs="Consolas" w:hint="eastAsia"/>
          <w:snapToGrid/>
          <w:color w:val="000000"/>
          <w:sz w:val="24"/>
          <w:szCs w:val="24"/>
        </w:rPr>
        <w:t>&lt;</w:t>
      </w:r>
      <w:r w:rsidRPr="0004722D">
        <w:rPr>
          <w:rFonts w:hAnsi="宋体" w:cs="宋体"/>
          <w:color w:val="000000"/>
          <w:sz w:val="22"/>
        </w:rPr>
        <w:t>DistanceTimeResultInfoDto</w:t>
      </w:r>
      <w:r w:rsidRPr="0004722D">
        <w:rPr>
          <w:rFonts w:ascii="Consolas" w:hAnsi="Consolas" w:cs="Consolas" w:hint="eastAsia"/>
          <w:snapToGrid/>
          <w:color w:val="000000"/>
          <w:sz w:val="24"/>
          <w:szCs w:val="24"/>
        </w:rPr>
        <w:t>&gt;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6"/>
        <w:gridCol w:w="2966"/>
        <w:gridCol w:w="4396"/>
      </w:tblGrid>
      <w:tr w:rsidR="008C38BD" w:rsidRPr="0004722D" w:rsidTr="0083504B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</w:tr>
      <w:tr w:rsidR="008C38BD" w:rsidRPr="0004722D" w:rsidTr="0083504B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success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是否成功（true成功，false失败）</w:t>
            </w:r>
          </w:p>
        </w:tc>
      </w:tr>
      <w:tr w:rsidR="008C38BD" w:rsidRPr="0004722D" w:rsidTr="0083504B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errorCode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错误编码（</w:t>
            </w:r>
          </w:p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1：参数不正确，</w:t>
            </w:r>
          </w:p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1.1：参数校验过程中异常，</w:t>
            </w:r>
          </w:p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2：</w:t>
            </w:r>
            <w:r w:rsidRPr="0004722D">
              <w:rPr>
                <w:rFonts w:hAnsi="宋体" w:cs="宋体"/>
                <w:color w:val="000000"/>
                <w:sz w:val="22"/>
              </w:rPr>
              <w:t>调用OMCS里程时长配置缓存取值异常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，</w:t>
            </w:r>
          </w:p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3：</w:t>
            </w:r>
            <w:r w:rsidRPr="0004722D">
              <w:rPr>
                <w:rFonts w:hAnsi="宋体" w:cs="宋体"/>
                <w:color w:val="000000"/>
                <w:sz w:val="22"/>
              </w:rPr>
              <w:t>调用Gis里程时长取值异常</w:t>
            </w:r>
          </w:p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）</w:t>
            </w:r>
          </w:p>
        </w:tc>
      </w:tr>
      <w:tr w:rsidR="008C38BD" w:rsidRPr="0004722D" w:rsidTr="0083504B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errorMsg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错误信息</w:t>
            </w:r>
          </w:p>
        </w:tc>
      </w:tr>
      <w:tr w:rsidR="008C38BD" w:rsidRPr="0004722D" w:rsidTr="0083504B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result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DistanceTimeResultInfoDto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里程时长结果对象</w:t>
            </w:r>
          </w:p>
        </w:tc>
      </w:tr>
    </w:tbl>
    <w:p w:rsidR="008C38BD" w:rsidRPr="0004722D" w:rsidRDefault="008C38BD" w:rsidP="008C38B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000000"/>
          <w:sz w:val="24"/>
          <w:szCs w:val="24"/>
        </w:rPr>
      </w:pPr>
      <w:r w:rsidRPr="0004722D">
        <w:rPr>
          <w:rFonts w:hAnsi="宋体" w:cs="宋体"/>
          <w:color w:val="000000"/>
          <w:sz w:val="22"/>
        </w:rPr>
        <w:t>DistanceTimeResultInfoDto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96"/>
        <w:gridCol w:w="2196"/>
        <w:gridCol w:w="3296"/>
      </w:tblGrid>
      <w:tr w:rsidR="008C38BD" w:rsidRPr="0004722D" w:rsidTr="0083504B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</w:tr>
      <w:tr w:rsidR="008C38BD" w:rsidRPr="0004722D" w:rsidTr="0083504B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distance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里程(千米)</w:t>
            </w:r>
          </w:p>
        </w:tc>
      </w:tr>
      <w:tr w:rsidR="008C38BD" w:rsidRPr="0004722D" w:rsidTr="0083504B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time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时长(分钟)</w:t>
            </w:r>
          </w:p>
        </w:tc>
      </w:tr>
      <w:tr w:rsidR="008C38BD" w:rsidRPr="0004722D" w:rsidTr="0083504B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数据来源(1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：</w:t>
            </w:r>
            <w:r w:rsidRPr="0004722D">
              <w:rPr>
                <w:rFonts w:hAnsi="宋体" w:cs="宋体"/>
                <w:color w:val="000000"/>
                <w:sz w:val="22"/>
              </w:rPr>
              <w:t>russian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，</w:t>
            </w:r>
            <w:r w:rsidRPr="0004722D">
              <w:rPr>
                <w:rFonts w:hAnsi="宋体" w:cs="宋体"/>
                <w:color w:val="000000"/>
                <w:sz w:val="22"/>
              </w:rPr>
              <w:t>2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：</w:t>
            </w:r>
            <w:r w:rsidRPr="0004722D">
              <w:rPr>
                <w:rFonts w:hAnsi="宋体" w:cs="宋体"/>
                <w:color w:val="000000"/>
                <w:sz w:val="22"/>
              </w:rPr>
              <w:t>gis)</w:t>
            </w:r>
          </w:p>
        </w:tc>
      </w:tr>
      <w:tr w:rsidR="008C38BD" w:rsidRPr="0004722D" w:rsidTr="0083504B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params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Map&lt;String,Object&gt;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38BD" w:rsidRPr="0004722D" w:rsidRDefault="008C38BD" w:rsidP="0083504B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扩展参数</w:t>
            </w:r>
          </w:p>
        </w:tc>
      </w:tr>
    </w:tbl>
    <w:p w:rsidR="007E32D6" w:rsidRPr="0004722D" w:rsidRDefault="007E32D6" w:rsidP="007E32D6"/>
    <w:p w:rsidR="007E32D6" w:rsidRPr="0004722D" w:rsidRDefault="00F73B7D" w:rsidP="003B4ED1">
      <w:pPr>
        <w:pStyle w:val="4"/>
        <w:rPr>
          <w:snapToGrid/>
        </w:rPr>
      </w:pPr>
      <w:r w:rsidRPr="0004722D">
        <w:rPr>
          <w:rFonts w:hint="eastAsia"/>
          <w:snapToGrid/>
        </w:rPr>
        <w:t>根据</w:t>
      </w:r>
      <w:r w:rsidR="003B4ED1" w:rsidRPr="0004722D">
        <w:rPr>
          <w:rFonts w:hint="eastAsia"/>
          <w:snapToGrid/>
        </w:rPr>
        <w:t>车牌</w:t>
      </w:r>
      <w:r w:rsidRPr="0004722D">
        <w:rPr>
          <w:rFonts w:hint="eastAsia"/>
          <w:snapToGrid/>
        </w:rPr>
        <w:t>和到达网点计算里程时长</w:t>
      </w:r>
    </w:p>
    <w:p w:rsidR="00F73B7D" w:rsidRPr="0004722D" w:rsidRDefault="00F73B7D" w:rsidP="00F73B7D">
      <w:pPr>
        <w:rPr>
          <w:rFonts w:ascii="Consolas" w:hAnsi="Consolas" w:cs="Consolas"/>
          <w:snapToGrid/>
          <w:color w:val="000000"/>
          <w:sz w:val="22"/>
          <w:szCs w:val="22"/>
        </w:rPr>
      </w:pPr>
      <w:r w:rsidRPr="0004722D">
        <w:rPr>
          <w:rFonts w:ascii="Consolas" w:hAnsi="Consolas" w:cs="Consolas"/>
          <w:snapToGrid/>
          <w:color w:val="000000"/>
          <w:sz w:val="22"/>
          <w:szCs w:val="22"/>
        </w:rPr>
        <w:tab/>
        <w:t xml:space="preserve">ResultDto&lt;DistanceTimeResultInfoDto&gt; getDistanceTime(String </w:t>
      </w:r>
      <w:r w:rsidRPr="0004722D">
        <w:rPr>
          <w:rFonts w:ascii="Consolas" w:hAnsi="Consolas" w:cs="Consolas"/>
          <w:snapToGrid/>
          <w:color w:val="6A3E3E"/>
          <w:sz w:val="22"/>
          <w:szCs w:val="22"/>
        </w:rPr>
        <w:t>carNumber</w:t>
      </w:r>
      <w:r w:rsidRPr="0004722D">
        <w:rPr>
          <w:rFonts w:ascii="Consolas" w:hAnsi="Consolas" w:cs="Consolas"/>
          <w:snapToGrid/>
          <w:color w:val="000000"/>
          <w:sz w:val="22"/>
          <w:szCs w:val="22"/>
        </w:rPr>
        <w:t xml:space="preserve">,String </w:t>
      </w:r>
      <w:r w:rsidRPr="0004722D">
        <w:rPr>
          <w:rFonts w:ascii="Consolas" w:hAnsi="Consolas" w:cs="Consolas"/>
          <w:snapToGrid/>
          <w:color w:val="6A3E3E"/>
          <w:sz w:val="22"/>
          <w:szCs w:val="22"/>
        </w:rPr>
        <w:t>destZoneCode</w:t>
      </w:r>
      <w:r w:rsidRPr="0004722D">
        <w:rPr>
          <w:rFonts w:ascii="Consolas" w:hAnsi="Consolas" w:cs="Consolas"/>
          <w:snapToGrid/>
          <w:color w:val="000000"/>
          <w:sz w:val="22"/>
          <w:szCs w:val="22"/>
        </w:rPr>
        <w:t>,</w:t>
      </w:r>
      <w:r w:rsidRPr="0004722D">
        <w:rPr>
          <w:rFonts w:ascii="Consolas" w:hAnsi="Consolas" w:cs="Consolas"/>
          <w:b/>
          <w:bCs/>
          <w:snapToGrid/>
          <w:color w:val="7F0055"/>
          <w:sz w:val="22"/>
          <w:szCs w:val="22"/>
        </w:rPr>
        <w:t>int</w:t>
      </w:r>
      <w:r w:rsidRPr="0004722D">
        <w:rPr>
          <w:rFonts w:ascii="Consolas" w:hAnsi="Consolas" w:cs="Consolas"/>
          <w:snapToGrid/>
          <w:color w:val="000000"/>
          <w:sz w:val="22"/>
          <w:szCs w:val="22"/>
        </w:rPr>
        <w:t xml:space="preserve"> </w:t>
      </w:r>
      <w:r w:rsidRPr="0004722D">
        <w:rPr>
          <w:rFonts w:ascii="Consolas" w:hAnsi="Consolas" w:cs="Consolas"/>
          <w:snapToGrid/>
          <w:color w:val="6A3E3E"/>
          <w:sz w:val="22"/>
          <w:szCs w:val="22"/>
        </w:rPr>
        <w:t>carClass</w:t>
      </w:r>
      <w:r w:rsidRPr="0004722D">
        <w:rPr>
          <w:rFonts w:ascii="Consolas" w:hAnsi="Consolas" w:cs="Consolas"/>
          <w:snapToGrid/>
          <w:color w:val="000000"/>
          <w:sz w:val="22"/>
          <w:szCs w:val="22"/>
        </w:rPr>
        <w:t>);</w:t>
      </w:r>
    </w:p>
    <w:p w:rsidR="00F73B7D" w:rsidRPr="0004722D" w:rsidRDefault="00930884" w:rsidP="00930884">
      <w:pPr>
        <w:pStyle w:val="5"/>
        <w:rPr>
          <w:snapToGrid/>
        </w:rPr>
      </w:pPr>
      <w:r w:rsidRPr="0004722D">
        <w:rPr>
          <w:rFonts w:hint="eastAsia"/>
          <w:snapToGrid/>
        </w:rPr>
        <w:t>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7"/>
        <w:gridCol w:w="1113"/>
        <w:gridCol w:w="5893"/>
        <w:gridCol w:w="1023"/>
      </w:tblGrid>
      <w:tr w:rsidR="00F73B7D" w:rsidRPr="0004722D" w:rsidTr="00273EF2">
        <w:trPr>
          <w:trHeight w:val="270"/>
        </w:trPr>
        <w:tc>
          <w:tcPr>
            <w:tcW w:w="1547" w:type="dxa"/>
            <w:shd w:val="clear" w:color="000000" w:fill="00B050"/>
            <w:noWrap/>
            <w:vAlign w:val="center"/>
            <w:hideMark/>
          </w:tcPr>
          <w:p w:rsidR="00F73B7D" w:rsidRPr="0004722D" w:rsidRDefault="00F73B7D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1113" w:type="dxa"/>
            <w:shd w:val="clear" w:color="000000" w:fill="00B050"/>
            <w:noWrap/>
            <w:vAlign w:val="center"/>
            <w:hideMark/>
          </w:tcPr>
          <w:p w:rsidR="00F73B7D" w:rsidRPr="0004722D" w:rsidRDefault="00F73B7D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5893" w:type="dxa"/>
            <w:shd w:val="clear" w:color="000000" w:fill="00B050"/>
            <w:noWrap/>
            <w:vAlign w:val="center"/>
            <w:hideMark/>
          </w:tcPr>
          <w:p w:rsidR="00F73B7D" w:rsidRPr="0004722D" w:rsidRDefault="00F73B7D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  <w:tc>
          <w:tcPr>
            <w:tcW w:w="1023" w:type="dxa"/>
            <w:shd w:val="clear" w:color="000000" w:fill="00B050"/>
            <w:noWrap/>
            <w:vAlign w:val="center"/>
            <w:hideMark/>
          </w:tcPr>
          <w:p w:rsidR="00F73B7D" w:rsidRPr="0004722D" w:rsidRDefault="00F73B7D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是否必填</w:t>
            </w:r>
          </w:p>
        </w:tc>
      </w:tr>
      <w:tr w:rsidR="00F73B7D" w:rsidRPr="0004722D" w:rsidTr="00273EF2">
        <w:trPr>
          <w:trHeight w:val="270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F73B7D" w:rsidRPr="0004722D" w:rsidRDefault="00F73B7D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ascii="Consolas" w:hAnsi="Consolas" w:cs="Consolas"/>
                <w:snapToGrid/>
                <w:color w:val="3F5FBF"/>
                <w:sz w:val="22"/>
                <w:szCs w:val="22"/>
              </w:rPr>
              <w:t>carNumber</w:t>
            </w:r>
          </w:p>
        </w:tc>
        <w:tc>
          <w:tcPr>
            <w:tcW w:w="1113" w:type="dxa"/>
            <w:shd w:val="clear" w:color="auto" w:fill="auto"/>
            <w:noWrap/>
            <w:vAlign w:val="center"/>
            <w:hideMark/>
          </w:tcPr>
          <w:p w:rsidR="00F73B7D" w:rsidRPr="0004722D" w:rsidRDefault="00F73B7D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5893" w:type="dxa"/>
            <w:shd w:val="clear" w:color="auto" w:fill="auto"/>
            <w:noWrap/>
            <w:vAlign w:val="center"/>
            <w:hideMark/>
          </w:tcPr>
          <w:p w:rsidR="00F73B7D" w:rsidRPr="0004722D" w:rsidRDefault="00F73B7D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ascii="Consolas" w:hAnsi="Consolas" w:cs="Consolas"/>
                <w:snapToGrid/>
                <w:color w:val="3F5FBF"/>
                <w:sz w:val="22"/>
                <w:szCs w:val="22"/>
              </w:rPr>
              <w:t>车牌号</w:t>
            </w:r>
          </w:p>
        </w:tc>
        <w:tc>
          <w:tcPr>
            <w:tcW w:w="1023" w:type="dxa"/>
            <w:shd w:val="clear" w:color="auto" w:fill="auto"/>
            <w:noWrap/>
            <w:vAlign w:val="center"/>
          </w:tcPr>
          <w:p w:rsidR="00F73B7D" w:rsidRPr="0004722D" w:rsidRDefault="00F73B7D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  <w:tr w:rsidR="00F73B7D" w:rsidRPr="0004722D" w:rsidTr="00273EF2">
        <w:trPr>
          <w:trHeight w:val="270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F73B7D" w:rsidRPr="0004722D" w:rsidRDefault="00F73B7D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ascii="Consolas" w:hAnsi="Consolas" w:cs="Consolas"/>
                <w:snapToGrid/>
                <w:color w:val="3F5FBF"/>
                <w:sz w:val="22"/>
                <w:szCs w:val="22"/>
              </w:rPr>
              <w:t>destZoneCode</w:t>
            </w:r>
          </w:p>
        </w:tc>
        <w:tc>
          <w:tcPr>
            <w:tcW w:w="1113" w:type="dxa"/>
            <w:shd w:val="clear" w:color="auto" w:fill="auto"/>
            <w:noWrap/>
            <w:vAlign w:val="center"/>
            <w:hideMark/>
          </w:tcPr>
          <w:p w:rsidR="00F73B7D" w:rsidRPr="0004722D" w:rsidRDefault="00F73B7D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5893" w:type="dxa"/>
            <w:shd w:val="clear" w:color="auto" w:fill="auto"/>
            <w:noWrap/>
            <w:vAlign w:val="center"/>
            <w:hideMark/>
          </w:tcPr>
          <w:p w:rsidR="00F73B7D" w:rsidRPr="0004722D" w:rsidRDefault="00F73B7D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ascii="Consolas" w:hAnsi="Consolas" w:cs="Consolas"/>
                <w:snapToGrid/>
                <w:color w:val="3F5FBF"/>
                <w:sz w:val="22"/>
                <w:szCs w:val="22"/>
              </w:rPr>
              <w:t>目的网点</w:t>
            </w:r>
          </w:p>
        </w:tc>
        <w:tc>
          <w:tcPr>
            <w:tcW w:w="1023" w:type="dxa"/>
            <w:shd w:val="clear" w:color="auto" w:fill="auto"/>
            <w:noWrap/>
            <w:vAlign w:val="center"/>
          </w:tcPr>
          <w:p w:rsidR="00F73B7D" w:rsidRPr="0004722D" w:rsidRDefault="00F73B7D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  <w:tr w:rsidR="00F73B7D" w:rsidRPr="0004722D" w:rsidTr="00273EF2">
        <w:trPr>
          <w:trHeight w:val="270"/>
        </w:trPr>
        <w:tc>
          <w:tcPr>
            <w:tcW w:w="1547" w:type="dxa"/>
            <w:shd w:val="clear" w:color="auto" w:fill="auto"/>
            <w:noWrap/>
            <w:vAlign w:val="center"/>
          </w:tcPr>
          <w:p w:rsidR="00F73B7D" w:rsidRPr="0004722D" w:rsidRDefault="00F73B7D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ascii="Consolas" w:hAnsi="Consolas" w:cs="Consolas"/>
                <w:snapToGrid/>
                <w:color w:val="3F5FBF"/>
                <w:sz w:val="22"/>
                <w:szCs w:val="22"/>
              </w:rPr>
              <w:t>carClass</w:t>
            </w:r>
          </w:p>
        </w:tc>
        <w:tc>
          <w:tcPr>
            <w:tcW w:w="1113" w:type="dxa"/>
            <w:shd w:val="clear" w:color="auto" w:fill="auto"/>
            <w:noWrap/>
            <w:vAlign w:val="center"/>
          </w:tcPr>
          <w:p w:rsidR="00F73B7D" w:rsidRPr="0004722D" w:rsidRDefault="00F73B7D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int</w:t>
            </w:r>
          </w:p>
        </w:tc>
        <w:tc>
          <w:tcPr>
            <w:tcW w:w="5893" w:type="dxa"/>
            <w:shd w:val="clear" w:color="auto" w:fill="auto"/>
            <w:noWrap/>
            <w:vAlign w:val="center"/>
          </w:tcPr>
          <w:p w:rsidR="00F73B7D" w:rsidRPr="0004722D" w:rsidRDefault="00F73B7D" w:rsidP="00F73B7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napToGrid/>
                <w:sz w:val="22"/>
                <w:szCs w:val="22"/>
              </w:rPr>
            </w:pPr>
            <w:r w:rsidRPr="0004722D">
              <w:rPr>
                <w:rFonts w:ascii="Consolas" w:hAnsi="Consolas" w:cs="Consolas"/>
                <w:snapToGrid/>
                <w:color w:val="3F5FBF"/>
                <w:sz w:val="22"/>
                <w:szCs w:val="22"/>
              </w:rPr>
              <w:t>车型</w:t>
            </w:r>
            <w:r w:rsidRPr="0004722D">
              <w:rPr>
                <w:rFonts w:ascii="Consolas" w:hAnsi="Consolas" w:cs="Consolas"/>
                <w:snapToGrid/>
                <w:color w:val="3F5FBF"/>
                <w:sz w:val="22"/>
                <w:szCs w:val="22"/>
              </w:rPr>
              <w:t>(0</w:t>
            </w:r>
            <w:r w:rsidRPr="0004722D">
              <w:rPr>
                <w:rFonts w:ascii="Consolas" w:hAnsi="Consolas" w:cs="Consolas"/>
                <w:snapToGrid/>
                <w:color w:val="7F7F9F"/>
                <w:sz w:val="22"/>
                <w:szCs w:val="22"/>
              </w:rPr>
              <w:t>-</w:t>
            </w:r>
            <w:r w:rsidRPr="0004722D">
              <w:rPr>
                <w:rFonts w:ascii="Consolas" w:hAnsi="Consolas" w:cs="Consolas"/>
                <w:snapToGrid/>
                <w:color w:val="3F5FBF"/>
                <w:sz w:val="22"/>
                <w:szCs w:val="22"/>
              </w:rPr>
              <w:t>所有车，默认，</w:t>
            </w:r>
            <w:r w:rsidRPr="0004722D">
              <w:rPr>
                <w:rFonts w:ascii="Consolas" w:hAnsi="Consolas" w:cs="Consolas"/>
                <w:snapToGrid/>
                <w:color w:val="3F5FBF"/>
                <w:sz w:val="22"/>
                <w:szCs w:val="22"/>
              </w:rPr>
              <w:t>1</w:t>
            </w:r>
            <w:r w:rsidRPr="0004722D">
              <w:rPr>
                <w:rFonts w:ascii="Consolas" w:hAnsi="Consolas" w:cs="Consolas"/>
                <w:snapToGrid/>
                <w:color w:val="7F7F9F"/>
                <w:sz w:val="22"/>
                <w:szCs w:val="22"/>
              </w:rPr>
              <w:t>-</w:t>
            </w:r>
            <w:r w:rsidRPr="0004722D">
              <w:rPr>
                <w:rFonts w:ascii="Consolas" w:hAnsi="Consolas" w:cs="Consolas"/>
                <w:snapToGrid/>
                <w:color w:val="3F5FBF"/>
                <w:sz w:val="22"/>
                <w:szCs w:val="22"/>
              </w:rPr>
              <w:t>小车，</w:t>
            </w:r>
            <w:r w:rsidRPr="0004722D">
              <w:rPr>
                <w:rFonts w:ascii="Consolas" w:hAnsi="Consolas" w:cs="Consolas"/>
                <w:snapToGrid/>
                <w:color w:val="3F5FBF"/>
                <w:sz w:val="22"/>
                <w:szCs w:val="22"/>
              </w:rPr>
              <w:t>2</w:t>
            </w:r>
            <w:r w:rsidRPr="0004722D">
              <w:rPr>
                <w:rFonts w:ascii="Consolas" w:hAnsi="Consolas" w:cs="Consolas"/>
                <w:snapToGrid/>
                <w:color w:val="7F7F9F"/>
                <w:sz w:val="22"/>
                <w:szCs w:val="22"/>
              </w:rPr>
              <w:t>-</w:t>
            </w:r>
            <w:r w:rsidRPr="0004722D">
              <w:rPr>
                <w:rFonts w:ascii="Consolas" w:hAnsi="Consolas" w:cs="Consolas"/>
                <w:snapToGrid/>
                <w:color w:val="3F5FBF"/>
                <w:sz w:val="22"/>
                <w:szCs w:val="22"/>
              </w:rPr>
              <w:t>小货车，</w:t>
            </w:r>
            <w:r w:rsidRPr="0004722D">
              <w:rPr>
                <w:rFonts w:ascii="Consolas" w:hAnsi="Consolas" w:cs="Consolas"/>
                <w:snapToGrid/>
                <w:color w:val="3F5FBF"/>
                <w:sz w:val="22"/>
                <w:szCs w:val="22"/>
              </w:rPr>
              <w:t>3</w:t>
            </w:r>
            <w:r w:rsidRPr="0004722D">
              <w:rPr>
                <w:rFonts w:ascii="Consolas" w:hAnsi="Consolas" w:cs="Consolas"/>
                <w:snapToGrid/>
                <w:color w:val="7F7F9F"/>
                <w:sz w:val="22"/>
                <w:szCs w:val="22"/>
              </w:rPr>
              <w:t>-</w:t>
            </w:r>
            <w:r w:rsidRPr="0004722D">
              <w:rPr>
                <w:rFonts w:ascii="Consolas" w:hAnsi="Consolas" w:cs="Consolas"/>
                <w:snapToGrid/>
                <w:color w:val="3F5FBF"/>
                <w:sz w:val="22"/>
                <w:szCs w:val="22"/>
              </w:rPr>
              <w:t>大货车，</w:t>
            </w:r>
            <w:r w:rsidRPr="0004722D">
              <w:rPr>
                <w:rFonts w:ascii="Consolas" w:hAnsi="Consolas" w:cs="Consolas"/>
                <w:snapToGrid/>
                <w:color w:val="3F5FBF"/>
                <w:sz w:val="22"/>
                <w:szCs w:val="22"/>
              </w:rPr>
              <w:t>4</w:t>
            </w:r>
            <w:r w:rsidRPr="0004722D">
              <w:rPr>
                <w:rFonts w:ascii="Consolas" w:hAnsi="Consolas" w:cs="Consolas"/>
                <w:snapToGrid/>
                <w:color w:val="7F7F9F"/>
                <w:sz w:val="22"/>
                <w:szCs w:val="22"/>
              </w:rPr>
              <w:t>-</w:t>
            </w:r>
            <w:r w:rsidRPr="0004722D">
              <w:rPr>
                <w:rFonts w:ascii="Consolas" w:hAnsi="Consolas" w:cs="Consolas"/>
                <w:snapToGrid/>
                <w:color w:val="3F5FBF"/>
                <w:sz w:val="22"/>
                <w:szCs w:val="22"/>
              </w:rPr>
              <w:t>拖挂车</w:t>
            </w:r>
            <w:r w:rsidRPr="0004722D">
              <w:rPr>
                <w:rFonts w:ascii="Consolas" w:hAnsi="Consolas" w:cs="Consolas"/>
                <w:snapToGrid/>
                <w:color w:val="3F5FBF"/>
                <w:sz w:val="22"/>
                <w:szCs w:val="22"/>
              </w:rPr>
              <w:t>)</w:t>
            </w:r>
          </w:p>
          <w:p w:rsidR="00F73B7D" w:rsidRPr="0004722D" w:rsidRDefault="00F73B7D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023" w:type="dxa"/>
            <w:shd w:val="clear" w:color="auto" w:fill="auto"/>
            <w:noWrap/>
            <w:vAlign w:val="center"/>
          </w:tcPr>
          <w:p w:rsidR="00F73B7D" w:rsidRPr="0004722D" w:rsidRDefault="00F73B7D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非必填</w:t>
            </w:r>
          </w:p>
        </w:tc>
      </w:tr>
      <w:tr w:rsidR="003B4ED1" w:rsidRPr="0004722D" w:rsidTr="00273EF2">
        <w:trPr>
          <w:trHeight w:val="270"/>
        </w:trPr>
        <w:tc>
          <w:tcPr>
            <w:tcW w:w="1547" w:type="dxa"/>
            <w:shd w:val="clear" w:color="auto" w:fill="auto"/>
            <w:noWrap/>
            <w:vAlign w:val="center"/>
          </w:tcPr>
          <w:p w:rsidR="003B4ED1" w:rsidRPr="0004722D" w:rsidRDefault="003B4ED1" w:rsidP="00D80D84">
            <w:pPr>
              <w:widowControl/>
              <w:rPr>
                <w:rFonts w:ascii="Consolas" w:hAnsi="Consolas" w:cs="Consolas"/>
                <w:snapToGrid/>
                <w:color w:val="3F5FBF"/>
                <w:sz w:val="22"/>
                <w:szCs w:val="22"/>
              </w:rPr>
            </w:pPr>
            <w:r w:rsidRPr="0004722D">
              <w:rPr>
                <w:rFonts w:ascii="Consolas" w:hAnsi="Consolas" w:cs="Consolas" w:hint="eastAsia"/>
                <w:snapToGrid/>
                <w:color w:val="3F5FBF"/>
                <w:sz w:val="22"/>
                <w:szCs w:val="22"/>
              </w:rPr>
              <w:t>time</w:t>
            </w:r>
          </w:p>
        </w:tc>
        <w:tc>
          <w:tcPr>
            <w:tcW w:w="1113" w:type="dxa"/>
            <w:shd w:val="clear" w:color="auto" w:fill="auto"/>
            <w:noWrap/>
            <w:vAlign w:val="center"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5893" w:type="dxa"/>
            <w:shd w:val="clear" w:color="auto" w:fill="auto"/>
            <w:noWrap/>
            <w:vAlign w:val="center"/>
          </w:tcPr>
          <w:p w:rsidR="003B4ED1" w:rsidRPr="0004722D" w:rsidRDefault="003B4ED1" w:rsidP="00F73B7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napToGrid/>
                <w:color w:val="3F5FBF"/>
                <w:sz w:val="22"/>
                <w:szCs w:val="22"/>
              </w:rPr>
            </w:pPr>
            <w:r w:rsidRPr="0004722D">
              <w:rPr>
                <w:rFonts w:ascii="Consolas" w:hAnsi="Consolas" w:cs="Consolas" w:hint="eastAsia"/>
                <w:snapToGrid/>
                <w:color w:val="3F5FBF"/>
                <w:sz w:val="22"/>
                <w:szCs w:val="22"/>
              </w:rPr>
              <w:t>发车时间（格式</w:t>
            </w:r>
            <w:r w:rsidRPr="0004722D">
              <w:rPr>
                <w:rFonts w:ascii="Consolas" w:hAnsi="Consolas" w:cs="Consolas" w:hint="eastAsia"/>
                <w:snapToGrid/>
                <w:color w:val="3F5FBF"/>
                <w:sz w:val="22"/>
                <w:szCs w:val="22"/>
              </w:rPr>
              <w:t xml:space="preserve"> 1100</w:t>
            </w:r>
            <w:r w:rsidRPr="0004722D">
              <w:rPr>
                <w:rFonts w:ascii="Consolas" w:hAnsi="Consolas" w:cs="Consolas" w:hint="eastAsia"/>
                <w:snapToGrid/>
                <w:color w:val="3F5FBF"/>
                <w:sz w:val="22"/>
                <w:szCs w:val="22"/>
              </w:rPr>
              <w:t>）</w:t>
            </w:r>
          </w:p>
        </w:tc>
        <w:tc>
          <w:tcPr>
            <w:tcW w:w="1023" w:type="dxa"/>
            <w:shd w:val="clear" w:color="auto" w:fill="auto"/>
            <w:noWrap/>
            <w:vAlign w:val="center"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非必填</w:t>
            </w:r>
          </w:p>
        </w:tc>
      </w:tr>
    </w:tbl>
    <w:p w:rsidR="00F73B7D" w:rsidRPr="0004722D" w:rsidRDefault="00F73B7D" w:rsidP="00930884">
      <w:pPr>
        <w:pStyle w:val="5"/>
        <w:rPr>
          <w:snapToGrid/>
        </w:rPr>
      </w:pPr>
      <w:r w:rsidRPr="0004722D">
        <w:rPr>
          <w:rFonts w:hint="eastAsia"/>
          <w:snapToGrid/>
        </w:rPr>
        <w:t>返回值：</w:t>
      </w:r>
    </w:p>
    <w:p w:rsidR="003B4ED1" w:rsidRPr="0004722D" w:rsidRDefault="003B4ED1" w:rsidP="003B4E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000000"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>ResultDto</w:t>
      </w:r>
      <w:r w:rsidRPr="0004722D">
        <w:rPr>
          <w:rFonts w:ascii="Consolas" w:hAnsi="Consolas" w:cs="Consolas" w:hint="eastAsia"/>
          <w:snapToGrid/>
          <w:color w:val="000000"/>
          <w:sz w:val="24"/>
          <w:szCs w:val="24"/>
        </w:rPr>
        <w:t>&lt;</w:t>
      </w:r>
      <w:r w:rsidRPr="0004722D">
        <w:rPr>
          <w:rFonts w:hAnsi="宋体" w:cs="宋体"/>
          <w:color w:val="000000"/>
          <w:sz w:val="22"/>
        </w:rPr>
        <w:t>DistanceTimeResultInfoDto</w:t>
      </w:r>
      <w:r w:rsidRPr="0004722D">
        <w:rPr>
          <w:rFonts w:ascii="Consolas" w:hAnsi="Consolas" w:cs="Consolas" w:hint="eastAsia"/>
          <w:snapToGrid/>
          <w:color w:val="000000"/>
          <w:sz w:val="24"/>
          <w:szCs w:val="24"/>
        </w:rPr>
        <w:t>&gt;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6"/>
        <w:gridCol w:w="2966"/>
        <w:gridCol w:w="4396"/>
      </w:tblGrid>
      <w:tr w:rsidR="003B4ED1" w:rsidRPr="0004722D" w:rsidTr="00D80D8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</w:tr>
      <w:tr w:rsidR="003B4ED1" w:rsidRPr="0004722D" w:rsidTr="00D80D8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success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是否成功（true成功，false失败）</w:t>
            </w:r>
          </w:p>
        </w:tc>
      </w:tr>
      <w:tr w:rsidR="003B4ED1" w:rsidRPr="0004722D" w:rsidTr="00D80D8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errorCode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错误编码（</w:t>
            </w:r>
          </w:p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1：参数不正确，</w:t>
            </w:r>
          </w:p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1.1：参数校验过程中异常，</w:t>
            </w:r>
          </w:p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2：</w:t>
            </w:r>
            <w:r w:rsidRPr="0004722D">
              <w:rPr>
                <w:rFonts w:hAnsi="宋体" w:cs="宋体"/>
                <w:color w:val="000000"/>
                <w:sz w:val="22"/>
              </w:rPr>
              <w:t>调用OMCS里程时长配置缓存取值异常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，</w:t>
            </w:r>
          </w:p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3：</w:t>
            </w:r>
            <w:r w:rsidRPr="0004722D">
              <w:rPr>
                <w:rFonts w:hAnsi="宋体" w:cs="宋体"/>
                <w:color w:val="000000"/>
                <w:sz w:val="22"/>
              </w:rPr>
              <w:t>调用Gis里程时长取值异常</w:t>
            </w:r>
          </w:p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）</w:t>
            </w:r>
          </w:p>
        </w:tc>
      </w:tr>
      <w:tr w:rsidR="003B4ED1" w:rsidRPr="0004722D" w:rsidTr="00D80D8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errorMsg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错误信息</w:t>
            </w:r>
          </w:p>
        </w:tc>
      </w:tr>
      <w:tr w:rsidR="003B4ED1" w:rsidRPr="0004722D" w:rsidTr="00D80D8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result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DistanceTimeResultInfoDto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里程时长结果对象</w:t>
            </w:r>
          </w:p>
        </w:tc>
      </w:tr>
    </w:tbl>
    <w:p w:rsidR="003B4ED1" w:rsidRPr="0004722D" w:rsidRDefault="003B4ED1" w:rsidP="003B4E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000000"/>
          <w:sz w:val="24"/>
          <w:szCs w:val="24"/>
        </w:rPr>
      </w:pPr>
      <w:r w:rsidRPr="0004722D">
        <w:rPr>
          <w:rFonts w:hAnsi="宋体" w:cs="宋体"/>
          <w:color w:val="000000"/>
          <w:sz w:val="22"/>
        </w:rPr>
        <w:t>DistanceTimeResultInfoDto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96"/>
        <w:gridCol w:w="2196"/>
        <w:gridCol w:w="3296"/>
      </w:tblGrid>
      <w:tr w:rsidR="003B4ED1" w:rsidRPr="0004722D" w:rsidTr="00D80D8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</w:tr>
      <w:tr w:rsidR="003B4ED1" w:rsidRPr="0004722D" w:rsidTr="00D80D8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distance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里程(千米)</w:t>
            </w:r>
          </w:p>
        </w:tc>
      </w:tr>
      <w:tr w:rsidR="003B4ED1" w:rsidRPr="0004722D" w:rsidTr="00D80D8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time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时长(分钟)</w:t>
            </w:r>
          </w:p>
        </w:tc>
      </w:tr>
      <w:tr w:rsidR="003B4ED1" w:rsidRPr="0004722D" w:rsidTr="00D80D8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数据来源(1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：</w:t>
            </w:r>
            <w:r w:rsidRPr="0004722D">
              <w:rPr>
                <w:rFonts w:hAnsi="宋体" w:cs="宋体"/>
                <w:color w:val="000000"/>
                <w:sz w:val="22"/>
              </w:rPr>
              <w:t>russian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，</w:t>
            </w:r>
            <w:r w:rsidRPr="0004722D">
              <w:rPr>
                <w:rFonts w:hAnsi="宋体" w:cs="宋体"/>
                <w:color w:val="000000"/>
                <w:sz w:val="22"/>
              </w:rPr>
              <w:t>2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：</w:t>
            </w:r>
            <w:r w:rsidRPr="0004722D">
              <w:rPr>
                <w:rFonts w:hAnsi="宋体" w:cs="宋体"/>
                <w:color w:val="000000"/>
                <w:sz w:val="22"/>
              </w:rPr>
              <w:t>gis)</w:t>
            </w:r>
          </w:p>
        </w:tc>
      </w:tr>
      <w:tr w:rsidR="003B4ED1" w:rsidRPr="0004722D" w:rsidTr="00D80D8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params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Map&lt;String,Object&gt;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扩展参数</w:t>
            </w:r>
          </w:p>
        </w:tc>
      </w:tr>
    </w:tbl>
    <w:p w:rsidR="003B4ED1" w:rsidRPr="0004722D" w:rsidRDefault="003B4ED1" w:rsidP="00F73B7D">
      <w:pPr>
        <w:rPr>
          <w:rFonts w:ascii="Consolas" w:hAnsi="Consolas" w:cs="Consolas"/>
          <w:snapToGrid/>
          <w:color w:val="000000"/>
          <w:sz w:val="22"/>
          <w:szCs w:val="22"/>
        </w:rPr>
      </w:pPr>
    </w:p>
    <w:p w:rsidR="003B4ED1" w:rsidRPr="0004722D" w:rsidRDefault="003B4ED1" w:rsidP="003B4ED1">
      <w:pPr>
        <w:pStyle w:val="4"/>
        <w:rPr>
          <w:snapToGrid/>
        </w:rPr>
      </w:pPr>
      <w:r w:rsidRPr="0004722D">
        <w:rPr>
          <w:rFonts w:hint="eastAsia"/>
          <w:snapToGrid/>
        </w:rPr>
        <w:t>根据车牌和网外地址ID计算里程时长</w:t>
      </w:r>
    </w:p>
    <w:p w:rsidR="003B4ED1" w:rsidRPr="0004722D" w:rsidRDefault="003B4ED1" w:rsidP="003B4ED1">
      <w:pPr>
        <w:rPr>
          <w:rFonts w:ascii="Consolas" w:hAnsi="Consolas" w:cs="Consolas"/>
          <w:snapToGrid/>
          <w:color w:val="000000"/>
          <w:sz w:val="22"/>
          <w:szCs w:val="22"/>
        </w:rPr>
      </w:pPr>
      <w:r w:rsidRPr="0004722D">
        <w:rPr>
          <w:rFonts w:ascii="Consolas" w:hAnsi="Consolas" w:cs="Consolas"/>
          <w:snapToGrid/>
          <w:color w:val="000000"/>
          <w:sz w:val="22"/>
          <w:szCs w:val="22"/>
        </w:rPr>
        <w:tab/>
        <w:t xml:space="preserve">ResultDto&lt;DistanceTimeResultInfoDto&gt; getDistanceTime(String </w:t>
      </w:r>
      <w:r w:rsidRPr="0004722D">
        <w:rPr>
          <w:rFonts w:ascii="Consolas" w:hAnsi="Consolas" w:cs="Consolas"/>
          <w:snapToGrid/>
          <w:color w:val="6A3E3E"/>
          <w:sz w:val="22"/>
          <w:szCs w:val="22"/>
        </w:rPr>
        <w:t>carNumber</w:t>
      </w:r>
      <w:r w:rsidRPr="0004722D">
        <w:rPr>
          <w:rFonts w:ascii="Consolas" w:hAnsi="Consolas" w:cs="Consolas"/>
          <w:snapToGrid/>
          <w:color w:val="000000"/>
          <w:sz w:val="22"/>
          <w:szCs w:val="22"/>
        </w:rPr>
        <w:t xml:space="preserve">,String </w:t>
      </w:r>
      <w:r w:rsidRPr="0004722D">
        <w:rPr>
          <w:rFonts w:ascii="Consolas" w:hAnsi="Consolas" w:cs="Consolas"/>
          <w:snapToGrid/>
          <w:color w:val="6A3E3E"/>
          <w:sz w:val="22"/>
          <w:szCs w:val="22"/>
        </w:rPr>
        <w:t>destZoneCode</w:t>
      </w:r>
      <w:r w:rsidRPr="0004722D">
        <w:rPr>
          <w:rFonts w:ascii="Consolas" w:hAnsi="Consolas" w:cs="Consolas"/>
          <w:snapToGrid/>
          <w:color w:val="000000"/>
          <w:sz w:val="22"/>
          <w:szCs w:val="22"/>
        </w:rPr>
        <w:t>,</w:t>
      </w:r>
      <w:r w:rsidRPr="0004722D">
        <w:rPr>
          <w:rFonts w:ascii="Consolas" w:hAnsi="Consolas" w:cs="Consolas"/>
          <w:b/>
          <w:bCs/>
          <w:snapToGrid/>
          <w:color w:val="7F0055"/>
          <w:sz w:val="22"/>
          <w:szCs w:val="22"/>
        </w:rPr>
        <w:t>int</w:t>
      </w:r>
      <w:r w:rsidRPr="0004722D">
        <w:rPr>
          <w:rFonts w:ascii="Consolas" w:hAnsi="Consolas" w:cs="Consolas"/>
          <w:snapToGrid/>
          <w:color w:val="000000"/>
          <w:sz w:val="22"/>
          <w:szCs w:val="22"/>
        </w:rPr>
        <w:t xml:space="preserve"> </w:t>
      </w:r>
      <w:r w:rsidRPr="0004722D">
        <w:rPr>
          <w:rFonts w:ascii="Consolas" w:hAnsi="Consolas" w:cs="Consolas"/>
          <w:snapToGrid/>
          <w:color w:val="6A3E3E"/>
          <w:sz w:val="22"/>
          <w:szCs w:val="22"/>
        </w:rPr>
        <w:t>carClass</w:t>
      </w:r>
      <w:r w:rsidRPr="0004722D">
        <w:rPr>
          <w:rFonts w:ascii="Consolas" w:hAnsi="Consolas" w:cs="Consolas"/>
          <w:snapToGrid/>
          <w:color w:val="000000"/>
          <w:sz w:val="22"/>
          <w:szCs w:val="22"/>
        </w:rPr>
        <w:t>);</w:t>
      </w:r>
    </w:p>
    <w:p w:rsidR="003B4ED1" w:rsidRPr="0004722D" w:rsidRDefault="00930884" w:rsidP="00930884">
      <w:pPr>
        <w:pStyle w:val="5"/>
        <w:rPr>
          <w:snapToGrid/>
        </w:rPr>
      </w:pPr>
      <w:r w:rsidRPr="0004722D">
        <w:rPr>
          <w:rFonts w:hint="eastAsia"/>
          <w:snapToGrid/>
        </w:rPr>
        <w:t>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7"/>
        <w:gridCol w:w="1113"/>
        <w:gridCol w:w="5893"/>
        <w:gridCol w:w="1023"/>
      </w:tblGrid>
      <w:tr w:rsidR="003B4ED1" w:rsidRPr="0004722D" w:rsidTr="00D80D84">
        <w:trPr>
          <w:trHeight w:val="270"/>
        </w:trPr>
        <w:tc>
          <w:tcPr>
            <w:tcW w:w="1547" w:type="dxa"/>
            <w:shd w:val="clear" w:color="000000" w:fill="00B050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1113" w:type="dxa"/>
            <w:shd w:val="clear" w:color="000000" w:fill="00B050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5893" w:type="dxa"/>
            <w:shd w:val="clear" w:color="000000" w:fill="00B050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  <w:tc>
          <w:tcPr>
            <w:tcW w:w="1023" w:type="dxa"/>
            <w:shd w:val="clear" w:color="000000" w:fill="00B050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是否必填</w:t>
            </w:r>
          </w:p>
        </w:tc>
      </w:tr>
      <w:tr w:rsidR="003B4ED1" w:rsidRPr="0004722D" w:rsidTr="00D80D84">
        <w:trPr>
          <w:trHeight w:val="270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ascii="Consolas" w:hAnsi="Consolas" w:cs="Consolas"/>
                <w:snapToGrid/>
                <w:color w:val="3F5FBF"/>
                <w:sz w:val="22"/>
                <w:szCs w:val="22"/>
              </w:rPr>
              <w:lastRenderedPageBreak/>
              <w:t>carNumber</w:t>
            </w:r>
          </w:p>
        </w:tc>
        <w:tc>
          <w:tcPr>
            <w:tcW w:w="1113" w:type="dxa"/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5893" w:type="dxa"/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ascii="Consolas" w:hAnsi="Consolas" w:cs="Consolas"/>
                <w:snapToGrid/>
                <w:color w:val="3F5FBF"/>
                <w:sz w:val="22"/>
                <w:szCs w:val="22"/>
              </w:rPr>
              <w:t>车牌号</w:t>
            </w:r>
          </w:p>
        </w:tc>
        <w:tc>
          <w:tcPr>
            <w:tcW w:w="1023" w:type="dxa"/>
            <w:shd w:val="clear" w:color="auto" w:fill="auto"/>
            <w:noWrap/>
            <w:vAlign w:val="center"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  <w:tr w:rsidR="003B4ED1" w:rsidRPr="0004722D" w:rsidTr="00D80D84">
        <w:trPr>
          <w:trHeight w:val="270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ascii="Consolas" w:hAnsi="Consolas" w:cs="Consolas"/>
                <w:snapToGrid/>
                <w:color w:val="3F5FBF"/>
                <w:sz w:val="22"/>
                <w:szCs w:val="22"/>
              </w:rPr>
              <w:t>outSideAddrId</w:t>
            </w:r>
          </w:p>
        </w:tc>
        <w:tc>
          <w:tcPr>
            <w:tcW w:w="1113" w:type="dxa"/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5893" w:type="dxa"/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ascii="Consolas" w:hAnsi="Consolas" w:cs="Consolas" w:hint="eastAsia"/>
                <w:snapToGrid/>
                <w:color w:val="3F5FBF"/>
                <w:sz w:val="22"/>
                <w:szCs w:val="22"/>
              </w:rPr>
              <w:t>网外地址</w:t>
            </w:r>
            <w:r w:rsidRPr="0004722D">
              <w:rPr>
                <w:rFonts w:ascii="Consolas" w:hAnsi="Consolas" w:cs="Consolas" w:hint="eastAsia"/>
                <w:snapToGrid/>
                <w:color w:val="3F5FBF"/>
                <w:sz w:val="22"/>
                <w:szCs w:val="22"/>
              </w:rPr>
              <w:t>ID</w:t>
            </w:r>
          </w:p>
        </w:tc>
        <w:tc>
          <w:tcPr>
            <w:tcW w:w="1023" w:type="dxa"/>
            <w:shd w:val="clear" w:color="auto" w:fill="auto"/>
            <w:noWrap/>
            <w:vAlign w:val="center"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  <w:tr w:rsidR="003B4ED1" w:rsidRPr="0004722D" w:rsidTr="00D80D84">
        <w:trPr>
          <w:trHeight w:val="270"/>
        </w:trPr>
        <w:tc>
          <w:tcPr>
            <w:tcW w:w="1547" w:type="dxa"/>
            <w:shd w:val="clear" w:color="auto" w:fill="auto"/>
            <w:noWrap/>
            <w:vAlign w:val="center"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ascii="Consolas" w:hAnsi="Consolas" w:cs="Consolas"/>
                <w:snapToGrid/>
                <w:color w:val="3F5FBF"/>
                <w:sz w:val="22"/>
                <w:szCs w:val="22"/>
              </w:rPr>
              <w:t>carClass</w:t>
            </w:r>
          </w:p>
        </w:tc>
        <w:tc>
          <w:tcPr>
            <w:tcW w:w="1113" w:type="dxa"/>
            <w:shd w:val="clear" w:color="auto" w:fill="auto"/>
            <w:noWrap/>
            <w:vAlign w:val="center"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int</w:t>
            </w:r>
          </w:p>
        </w:tc>
        <w:tc>
          <w:tcPr>
            <w:tcW w:w="5893" w:type="dxa"/>
            <w:shd w:val="clear" w:color="auto" w:fill="auto"/>
            <w:noWrap/>
            <w:vAlign w:val="center"/>
          </w:tcPr>
          <w:p w:rsidR="003B4ED1" w:rsidRPr="0004722D" w:rsidRDefault="003B4ED1" w:rsidP="00D80D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napToGrid/>
                <w:sz w:val="22"/>
                <w:szCs w:val="22"/>
              </w:rPr>
            </w:pPr>
            <w:r w:rsidRPr="0004722D">
              <w:rPr>
                <w:rFonts w:ascii="Consolas" w:hAnsi="Consolas" w:cs="Consolas"/>
                <w:snapToGrid/>
                <w:color w:val="3F5FBF"/>
                <w:sz w:val="22"/>
                <w:szCs w:val="22"/>
              </w:rPr>
              <w:t>车型</w:t>
            </w:r>
            <w:r w:rsidRPr="0004722D">
              <w:rPr>
                <w:rFonts w:ascii="Consolas" w:hAnsi="Consolas" w:cs="Consolas"/>
                <w:snapToGrid/>
                <w:color w:val="3F5FBF"/>
                <w:sz w:val="22"/>
                <w:szCs w:val="22"/>
              </w:rPr>
              <w:t>(0</w:t>
            </w:r>
            <w:r w:rsidRPr="0004722D">
              <w:rPr>
                <w:rFonts w:ascii="Consolas" w:hAnsi="Consolas" w:cs="Consolas"/>
                <w:snapToGrid/>
                <w:color w:val="7F7F9F"/>
                <w:sz w:val="22"/>
                <w:szCs w:val="22"/>
              </w:rPr>
              <w:t>-</w:t>
            </w:r>
            <w:r w:rsidRPr="0004722D">
              <w:rPr>
                <w:rFonts w:ascii="Consolas" w:hAnsi="Consolas" w:cs="Consolas"/>
                <w:snapToGrid/>
                <w:color w:val="3F5FBF"/>
                <w:sz w:val="22"/>
                <w:szCs w:val="22"/>
              </w:rPr>
              <w:t>所有车，默认，</w:t>
            </w:r>
            <w:r w:rsidRPr="0004722D">
              <w:rPr>
                <w:rFonts w:ascii="Consolas" w:hAnsi="Consolas" w:cs="Consolas"/>
                <w:snapToGrid/>
                <w:color w:val="3F5FBF"/>
                <w:sz w:val="22"/>
                <w:szCs w:val="22"/>
              </w:rPr>
              <w:t>1</w:t>
            </w:r>
            <w:r w:rsidRPr="0004722D">
              <w:rPr>
                <w:rFonts w:ascii="Consolas" w:hAnsi="Consolas" w:cs="Consolas"/>
                <w:snapToGrid/>
                <w:color w:val="7F7F9F"/>
                <w:sz w:val="22"/>
                <w:szCs w:val="22"/>
              </w:rPr>
              <w:t>-</w:t>
            </w:r>
            <w:r w:rsidRPr="0004722D">
              <w:rPr>
                <w:rFonts w:ascii="Consolas" w:hAnsi="Consolas" w:cs="Consolas"/>
                <w:snapToGrid/>
                <w:color w:val="3F5FBF"/>
                <w:sz w:val="22"/>
                <w:szCs w:val="22"/>
              </w:rPr>
              <w:t>小车，</w:t>
            </w:r>
            <w:r w:rsidRPr="0004722D">
              <w:rPr>
                <w:rFonts w:ascii="Consolas" w:hAnsi="Consolas" w:cs="Consolas"/>
                <w:snapToGrid/>
                <w:color w:val="3F5FBF"/>
                <w:sz w:val="22"/>
                <w:szCs w:val="22"/>
              </w:rPr>
              <w:t>2</w:t>
            </w:r>
            <w:r w:rsidRPr="0004722D">
              <w:rPr>
                <w:rFonts w:ascii="Consolas" w:hAnsi="Consolas" w:cs="Consolas"/>
                <w:snapToGrid/>
                <w:color w:val="7F7F9F"/>
                <w:sz w:val="22"/>
                <w:szCs w:val="22"/>
              </w:rPr>
              <w:t>-</w:t>
            </w:r>
            <w:r w:rsidRPr="0004722D">
              <w:rPr>
                <w:rFonts w:ascii="Consolas" w:hAnsi="Consolas" w:cs="Consolas"/>
                <w:snapToGrid/>
                <w:color w:val="3F5FBF"/>
                <w:sz w:val="22"/>
                <w:szCs w:val="22"/>
              </w:rPr>
              <w:t>小货车，</w:t>
            </w:r>
            <w:r w:rsidRPr="0004722D">
              <w:rPr>
                <w:rFonts w:ascii="Consolas" w:hAnsi="Consolas" w:cs="Consolas"/>
                <w:snapToGrid/>
                <w:color w:val="3F5FBF"/>
                <w:sz w:val="22"/>
                <w:szCs w:val="22"/>
              </w:rPr>
              <w:t>3</w:t>
            </w:r>
            <w:r w:rsidRPr="0004722D">
              <w:rPr>
                <w:rFonts w:ascii="Consolas" w:hAnsi="Consolas" w:cs="Consolas"/>
                <w:snapToGrid/>
                <w:color w:val="7F7F9F"/>
                <w:sz w:val="22"/>
                <w:szCs w:val="22"/>
              </w:rPr>
              <w:t>-</w:t>
            </w:r>
            <w:r w:rsidRPr="0004722D">
              <w:rPr>
                <w:rFonts w:ascii="Consolas" w:hAnsi="Consolas" w:cs="Consolas"/>
                <w:snapToGrid/>
                <w:color w:val="3F5FBF"/>
                <w:sz w:val="22"/>
                <w:szCs w:val="22"/>
              </w:rPr>
              <w:t>大货车，</w:t>
            </w:r>
            <w:r w:rsidRPr="0004722D">
              <w:rPr>
                <w:rFonts w:ascii="Consolas" w:hAnsi="Consolas" w:cs="Consolas"/>
                <w:snapToGrid/>
                <w:color w:val="3F5FBF"/>
                <w:sz w:val="22"/>
                <w:szCs w:val="22"/>
              </w:rPr>
              <w:t>4</w:t>
            </w:r>
            <w:r w:rsidRPr="0004722D">
              <w:rPr>
                <w:rFonts w:ascii="Consolas" w:hAnsi="Consolas" w:cs="Consolas"/>
                <w:snapToGrid/>
                <w:color w:val="7F7F9F"/>
                <w:sz w:val="22"/>
                <w:szCs w:val="22"/>
              </w:rPr>
              <w:t>-</w:t>
            </w:r>
            <w:r w:rsidRPr="0004722D">
              <w:rPr>
                <w:rFonts w:ascii="Consolas" w:hAnsi="Consolas" w:cs="Consolas"/>
                <w:snapToGrid/>
                <w:color w:val="3F5FBF"/>
                <w:sz w:val="22"/>
                <w:szCs w:val="22"/>
              </w:rPr>
              <w:t>拖挂车</w:t>
            </w:r>
            <w:r w:rsidRPr="0004722D">
              <w:rPr>
                <w:rFonts w:ascii="Consolas" w:hAnsi="Consolas" w:cs="Consolas"/>
                <w:snapToGrid/>
                <w:color w:val="3F5FBF"/>
                <w:sz w:val="22"/>
                <w:szCs w:val="22"/>
              </w:rPr>
              <w:t>)</w:t>
            </w:r>
          </w:p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</w:p>
        </w:tc>
        <w:tc>
          <w:tcPr>
            <w:tcW w:w="1023" w:type="dxa"/>
            <w:shd w:val="clear" w:color="auto" w:fill="auto"/>
            <w:noWrap/>
            <w:vAlign w:val="center"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非必填</w:t>
            </w:r>
          </w:p>
        </w:tc>
      </w:tr>
      <w:tr w:rsidR="003B4ED1" w:rsidRPr="0004722D" w:rsidTr="00D80D84">
        <w:trPr>
          <w:trHeight w:val="270"/>
        </w:trPr>
        <w:tc>
          <w:tcPr>
            <w:tcW w:w="1547" w:type="dxa"/>
            <w:shd w:val="clear" w:color="auto" w:fill="auto"/>
            <w:noWrap/>
            <w:vAlign w:val="center"/>
          </w:tcPr>
          <w:p w:rsidR="003B4ED1" w:rsidRPr="0004722D" w:rsidRDefault="003B4ED1" w:rsidP="00D80D84">
            <w:pPr>
              <w:widowControl/>
              <w:rPr>
                <w:rFonts w:ascii="Consolas" w:hAnsi="Consolas" w:cs="Consolas"/>
                <w:snapToGrid/>
                <w:color w:val="3F5FBF"/>
                <w:sz w:val="22"/>
                <w:szCs w:val="22"/>
              </w:rPr>
            </w:pPr>
            <w:r w:rsidRPr="0004722D">
              <w:rPr>
                <w:rFonts w:ascii="Consolas" w:hAnsi="Consolas" w:cs="Consolas" w:hint="eastAsia"/>
                <w:snapToGrid/>
                <w:color w:val="3F5FBF"/>
                <w:sz w:val="22"/>
                <w:szCs w:val="22"/>
              </w:rPr>
              <w:t>time</w:t>
            </w:r>
          </w:p>
        </w:tc>
        <w:tc>
          <w:tcPr>
            <w:tcW w:w="1113" w:type="dxa"/>
            <w:shd w:val="clear" w:color="auto" w:fill="auto"/>
            <w:noWrap/>
            <w:vAlign w:val="center"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5893" w:type="dxa"/>
            <w:shd w:val="clear" w:color="auto" w:fill="auto"/>
            <w:noWrap/>
            <w:vAlign w:val="center"/>
          </w:tcPr>
          <w:p w:rsidR="003B4ED1" w:rsidRPr="0004722D" w:rsidRDefault="003B4ED1" w:rsidP="00D80D8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napToGrid/>
                <w:color w:val="3F5FBF"/>
                <w:sz w:val="22"/>
                <w:szCs w:val="22"/>
              </w:rPr>
            </w:pPr>
            <w:r w:rsidRPr="0004722D">
              <w:rPr>
                <w:rFonts w:ascii="Consolas" w:hAnsi="Consolas" w:cs="Consolas" w:hint="eastAsia"/>
                <w:snapToGrid/>
                <w:color w:val="3F5FBF"/>
                <w:sz w:val="22"/>
                <w:szCs w:val="22"/>
              </w:rPr>
              <w:t>发车时间（格式</w:t>
            </w:r>
            <w:r w:rsidRPr="0004722D">
              <w:rPr>
                <w:rFonts w:ascii="Consolas" w:hAnsi="Consolas" w:cs="Consolas" w:hint="eastAsia"/>
                <w:snapToGrid/>
                <w:color w:val="3F5FBF"/>
                <w:sz w:val="22"/>
                <w:szCs w:val="22"/>
              </w:rPr>
              <w:t xml:space="preserve"> 1100</w:t>
            </w:r>
            <w:r w:rsidRPr="0004722D">
              <w:rPr>
                <w:rFonts w:ascii="Consolas" w:hAnsi="Consolas" w:cs="Consolas" w:hint="eastAsia"/>
                <w:snapToGrid/>
                <w:color w:val="3F5FBF"/>
                <w:sz w:val="22"/>
                <w:szCs w:val="22"/>
              </w:rPr>
              <w:t>）</w:t>
            </w:r>
          </w:p>
        </w:tc>
        <w:tc>
          <w:tcPr>
            <w:tcW w:w="1023" w:type="dxa"/>
            <w:shd w:val="clear" w:color="auto" w:fill="auto"/>
            <w:noWrap/>
            <w:vAlign w:val="center"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非必填</w:t>
            </w:r>
          </w:p>
        </w:tc>
      </w:tr>
    </w:tbl>
    <w:p w:rsidR="003B4ED1" w:rsidRPr="0004722D" w:rsidRDefault="003B4ED1" w:rsidP="00930884">
      <w:pPr>
        <w:pStyle w:val="5"/>
        <w:rPr>
          <w:snapToGrid/>
        </w:rPr>
      </w:pPr>
      <w:r w:rsidRPr="0004722D">
        <w:rPr>
          <w:rFonts w:hint="eastAsia"/>
          <w:snapToGrid/>
        </w:rPr>
        <w:t>返回值：</w:t>
      </w:r>
    </w:p>
    <w:p w:rsidR="003B4ED1" w:rsidRPr="0004722D" w:rsidRDefault="003B4ED1" w:rsidP="003B4E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000000"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>ResultDto</w:t>
      </w:r>
      <w:r w:rsidRPr="0004722D">
        <w:rPr>
          <w:rFonts w:ascii="Consolas" w:hAnsi="Consolas" w:cs="Consolas" w:hint="eastAsia"/>
          <w:snapToGrid/>
          <w:color w:val="000000"/>
          <w:sz w:val="24"/>
          <w:szCs w:val="24"/>
        </w:rPr>
        <w:t>&lt;</w:t>
      </w:r>
      <w:r w:rsidRPr="0004722D">
        <w:rPr>
          <w:rFonts w:hAnsi="宋体" w:cs="宋体"/>
          <w:color w:val="000000"/>
          <w:sz w:val="22"/>
        </w:rPr>
        <w:t>DistanceTimeResultInfoDto</w:t>
      </w:r>
      <w:r w:rsidRPr="0004722D">
        <w:rPr>
          <w:rFonts w:ascii="Consolas" w:hAnsi="Consolas" w:cs="Consolas" w:hint="eastAsia"/>
          <w:snapToGrid/>
          <w:color w:val="000000"/>
          <w:sz w:val="24"/>
          <w:szCs w:val="24"/>
        </w:rPr>
        <w:t>&gt;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6"/>
        <w:gridCol w:w="2966"/>
        <w:gridCol w:w="4396"/>
      </w:tblGrid>
      <w:tr w:rsidR="003B4ED1" w:rsidRPr="0004722D" w:rsidTr="00D80D8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</w:tr>
      <w:tr w:rsidR="003B4ED1" w:rsidRPr="0004722D" w:rsidTr="00D80D8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success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是否成功（true成功，false失败）</w:t>
            </w:r>
          </w:p>
        </w:tc>
      </w:tr>
      <w:tr w:rsidR="003B4ED1" w:rsidRPr="0004722D" w:rsidTr="00D80D8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errorCode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错误编码（</w:t>
            </w:r>
          </w:p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1：参数不正确，</w:t>
            </w:r>
          </w:p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1.1：参数校验过程中异常，</w:t>
            </w:r>
          </w:p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2：</w:t>
            </w:r>
            <w:r w:rsidRPr="0004722D">
              <w:rPr>
                <w:rFonts w:hAnsi="宋体" w:cs="宋体"/>
                <w:color w:val="000000"/>
                <w:sz w:val="22"/>
              </w:rPr>
              <w:t>调用OMCS里程时长配置缓存取值异常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，</w:t>
            </w:r>
          </w:p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3：</w:t>
            </w:r>
            <w:r w:rsidRPr="0004722D">
              <w:rPr>
                <w:rFonts w:hAnsi="宋体" w:cs="宋体"/>
                <w:color w:val="000000"/>
                <w:sz w:val="22"/>
              </w:rPr>
              <w:t>调用Gis里程时长取值异常</w:t>
            </w:r>
          </w:p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）</w:t>
            </w:r>
          </w:p>
        </w:tc>
      </w:tr>
      <w:tr w:rsidR="003B4ED1" w:rsidRPr="0004722D" w:rsidTr="00D80D8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errorMsg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错误信息</w:t>
            </w:r>
          </w:p>
        </w:tc>
      </w:tr>
      <w:tr w:rsidR="003B4ED1" w:rsidRPr="0004722D" w:rsidTr="00D80D8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 xml:space="preserve">result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DistanceTimeResultInfoDto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里程时长结果对象</w:t>
            </w:r>
          </w:p>
        </w:tc>
      </w:tr>
    </w:tbl>
    <w:p w:rsidR="003B4ED1" w:rsidRPr="0004722D" w:rsidRDefault="003B4ED1" w:rsidP="003B4E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000000"/>
          <w:sz w:val="24"/>
          <w:szCs w:val="24"/>
        </w:rPr>
      </w:pPr>
      <w:r w:rsidRPr="0004722D">
        <w:rPr>
          <w:rFonts w:hAnsi="宋体" w:cs="宋体"/>
          <w:color w:val="000000"/>
          <w:sz w:val="22"/>
        </w:rPr>
        <w:t>DistanceTimeResultInfoDto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96"/>
        <w:gridCol w:w="2196"/>
        <w:gridCol w:w="3296"/>
      </w:tblGrid>
      <w:tr w:rsidR="003B4ED1" w:rsidRPr="0004722D" w:rsidTr="00D80D8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</w:tr>
      <w:tr w:rsidR="003B4ED1" w:rsidRPr="0004722D" w:rsidTr="00D80D8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distance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里程(千米)</w:t>
            </w:r>
          </w:p>
        </w:tc>
      </w:tr>
      <w:tr w:rsidR="003B4ED1" w:rsidRPr="0004722D" w:rsidTr="00D80D8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time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long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时长(分钟)</w:t>
            </w:r>
          </w:p>
        </w:tc>
      </w:tr>
      <w:tr w:rsidR="003B4ED1" w:rsidRPr="0004722D" w:rsidTr="00D80D8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数据来源(1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：</w:t>
            </w:r>
            <w:r w:rsidRPr="0004722D">
              <w:rPr>
                <w:rFonts w:hAnsi="宋体" w:cs="宋体"/>
                <w:color w:val="000000"/>
                <w:sz w:val="22"/>
              </w:rPr>
              <w:t>russian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，</w:t>
            </w:r>
            <w:r w:rsidRPr="0004722D">
              <w:rPr>
                <w:rFonts w:hAnsi="宋体" w:cs="宋体"/>
                <w:color w:val="000000"/>
                <w:sz w:val="22"/>
              </w:rPr>
              <w:t>2</w:t>
            </w:r>
            <w:r w:rsidRPr="0004722D">
              <w:rPr>
                <w:rFonts w:hAnsi="宋体" w:cs="宋体" w:hint="eastAsia"/>
                <w:color w:val="000000"/>
                <w:sz w:val="22"/>
              </w:rPr>
              <w:t>：</w:t>
            </w:r>
            <w:r w:rsidRPr="0004722D">
              <w:rPr>
                <w:rFonts w:hAnsi="宋体" w:cs="宋体"/>
                <w:color w:val="000000"/>
                <w:sz w:val="22"/>
              </w:rPr>
              <w:t>gis)</w:t>
            </w:r>
          </w:p>
        </w:tc>
      </w:tr>
      <w:tr w:rsidR="003B4ED1" w:rsidRPr="0004722D" w:rsidTr="00D80D8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params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/>
                <w:color w:val="000000"/>
                <w:sz w:val="22"/>
              </w:rPr>
              <w:t>Map&lt;String,Object&gt;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D1" w:rsidRPr="0004722D" w:rsidRDefault="003B4ED1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扩展参数</w:t>
            </w:r>
          </w:p>
        </w:tc>
      </w:tr>
    </w:tbl>
    <w:p w:rsidR="00D80D84" w:rsidRPr="0004722D" w:rsidRDefault="00D80D84" w:rsidP="00F73B7D">
      <w:pPr>
        <w:rPr>
          <w:rFonts w:ascii="Consolas" w:hAnsi="Consolas" w:cs="Consolas"/>
          <w:snapToGrid/>
          <w:color w:val="000000"/>
          <w:sz w:val="22"/>
          <w:szCs w:val="22"/>
        </w:rPr>
      </w:pPr>
    </w:p>
    <w:p w:rsidR="00D80D84" w:rsidRPr="0004722D" w:rsidRDefault="00D80D84" w:rsidP="00F73B7D">
      <w:pPr>
        <w:rPr>
          <w:rFonts w:ascii="Consolas" w:hAnsi="Consolas" w:cs="Consolas"/>
          <w:snapToGrid/>
          <w:color w:val="000000"/>
          <w:sz w:val="22"/>
          <w:szCs w:val="22"/>
        </w:rPr>
      </w:pPr>
    </w:p>
    <w:p w:rsidR="00D80D84" w:rsidRPr="0004722D" w:rsidRDefault="00D80D84" w:rsidP="00D80D84">
      <w:pPr>
        <w:pStyle w:val="3"/>
        <w:rPr>
          <w:snapToGrid/>
        </w:rPr>
      </w:pPr>
      <w:r w:rsidRPr="0004722D">
        <w:rPr>
          <w:rFonts w:hint="eastAsia"/>
          <w:snapToGrid/>
        </w:rPr>
        <w:t>任务信息微服务接口</w:t>
      </w:r>
    </w:p>
    <w:p w:rsidR="00D80D84" w:rsidRPr="0004722D" w:rsidRDefault="00D80D84" w:rsidP="00D80D84">
      <w:pPr>
        <w:rPr>
          <w:lang w:val="x-none"/>
        </w:rPr>
      </w:pPr>
      <w:r w:rsidRPr="0004722D">
        <w:rPr>
          <w:lang w:val="x-none"/>
        </w:rPr>
        <w:t>Z</w:t>
      </w:r>
      <w:r w:rsidRPr="0004722D">
        <w:rPr>
          <w:rFonts w:hint="eastAsia"/>
          <w:lang w:val="x-none"/>
        </w:rPr>
        <w:t>ookeeper URL :</w:t>
      </w:r>
      <w:r w:rsidRPr="0004722D">
        <w:rPr>
          <w:lang w:val="x-none"/>
        </w:rPr>
        <w:t xml:space="preserve"> zookeeper://10.202.39.19:2181?backup=10.202.39.20:2181,10.202.39.21:2181</w:t>
      </w:r>
    </w:p>
    <w:p w:rsidR="00D80D84" w:rsidRPr="0004722D" w:rsidRDefault="00D80D84" w:rsidP="00D80D84">
      <w:pPr>
        <w:rPr>
          <w:lang w:val="x-none"/>
        </w:rPr>
      </w:pPr>
      <w:r w:rsidRPr="0004722D">
        <w:rPr>
          <w:lang w:val="x-none"/>
        </w:rPr>
        <w:t>I</w:t>
      </w:r>
      <w:r w:rsidRPr="0004722D">
        <w:rPr>
          <w:rFonts w:hint="eastAsia"/>
          <w:lang w:val="x-none"/>
        </w:rPr>
        <w:t xml:space="preserve">nterface Name: </w:t>
      </w:r>
      <w:r w:rsidRPr="0004722D">
        <w:rPr>
          <w:lang w:val="x-none"/>
        </w:rPr>
        <w:t>com.sf.omcs.russian.require.server.client.IVehicleInfoByRequireID</w:t>
      </w:r>
    </w:p>
    <w:p w:rsidR="00D80D84" w:rsidRPr="0004722D" w:rsidRDefault="00D80D84" w:rsidP="00D80D84">
      <w:pPr>
        <w:pStyle w:val="4"/>
        <w:rPr>
          <w:snapToGrid/>
        </w:rPr>
      </w:pPr>
      <w:r w:rsidRPr="0004722D">
        <w:rPr>
          <w:rFonts w:hint="eastAsia"/>
          <w:snapToGrid/>
        </w:rPr>
        <w:t>根据需求id获得任务信息</w:t>
      </w:r>
    </w:p>
    <w:p w:rsidR="00D80D84" w:rsidRPr="0004722D" w:rsidRDefault="00D80D84" w:rsidP="00D80D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000000"/>
          <w:sz w:val="22"/>
          <w:szCs w:val="22"/>
        </w:rPr>
      </w:pPr>
      <w:r w:rsidRPr="0004722D">
        <w:rPr>
          <w:rFonts w:ascii="Consolas" w:hAnsi="Consolas" w:cs="Consolas"/>
          <w:snapToGrid/>
          <w:color w:val="000000"/>
          <w:sz w:val="22"/>
          <w:szCs w:val="22"/>
        </w:rPr>
        <w:t>/**</w:t>
      </w:r>
    </w:p>
    <w:p w:rsidR="00D80D84" w:rsidRPr="0004722D" w:rsidRDefault="00D80D84" w:rsidP="00D80D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000000"/>
          <w:sz w:val="22"/>
          <w:szCs w:val="22"/>
        </w:rPr>
      </w:pPr>
      <w:r w:rsidRPr="0004722D">
        <w:rPr>
          <w:rFonts w:ascii="Consolas" w:hAnsi="Consolas" w:cs="Consolas"/>
          <w:snapToGrid/>
          <w:color w:val="000000"/>
          <w:sz w:val="22"/>
          <w:szCs w:val="22"/>
        </w:rPr>
        <w:tab/>
        <w:t xml:space="preserve"> *  </w:t>
      </w:r>
    </w:p>
    <w:p w:rsidR="00D80D84" w:rsidRPr="0004722D" w:rsidRDefault="00D80D84" w:rsidP="00D80D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000000"/>
          <w:sz w:val="22"/>
          <w:szCs w:val="22"/>
        </w:rPr>
      </w:pPr>
      <w:r w:rsidRPr="0004722D">
        <w:rPr>
          <w:rFonts w:ascii="Consolas" w:hAnsi="Consolas" w:cs="Consolas"/>
          <w:snapToGrid/>
          <w:color w:val="000000"/>
          <w:sz w:val="22"/>
          <w:szCs w:val="22"/>
        </w:rPr>
        <w:tab/>
        <w:t xml:space="preserve"> * @param lineRequireId </w:t>
      </w:r>
      <w:r w:rsidRPr="0004722D">
        <w:rPr>
          <w:rFonts w:ascii="Consolas" w:hAnsi="Consolas" w:cs="Consolas"/>
          <w:snapToGrid/>
          <w:color w:val="000000"/>
          <w:sz w:val="22"/>
          <w:szCs w:val="22"/>
        </w:rPr>
        <w:t>需求</w:t>
      </w:r>
      <w:r w:rsidRPr="0004722D">
        <w:rPr>
          <w:rFonts w:ascii="Consolas" w:hAnsi="Consolas" w:cs="Consolas"/>
          <w:snapToGrid/>
          <w:color w:val="000000"/>
          <w:sz w:val="22"/>
          <w:szCs w:val="22"/>
        </w:rPr>
        <w:t>id</w:t>
      </w:r>
    </w:p>
    <w:p w:rsidR="00D80D84" w:rsidRPr="0004722D" w:rsidRDefault="00D80D84" w:rsidP="00D80D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000000"/>
          <w:sz w:val="22"/>
          <w:szCs w:val="22"/>
        </w:rPr>
      </w:pPr>
      <w:r w:rsidRPr="0004722D">
        <w:rPr>
          <w:rFonts w:ascii="Consolas" w:hAnsi="Consolas" w:cs="Consolas"/>
          <w:snapToGrid/>
          <w:color w:val="000000"/>
          <w:sz w:val="22"/>
          <w:szCs w:val="22"/>
        </w:rPr>
        <w:tab/>
        <w:t xml:space="preserve"> * @return GroundTaskMaterial </w:t>
      </w:r>
      <w:r w:rsidRPr="0004722D">
        <w:rPr>
          <w:rFonts w:ascii="Consolas" w:hAnsi="Consolas" w:cs="Consolas"/>
          <w:snapToGrid/>
          <w:color w:val="000000"/>
          <w:sz w:val="22"/>
          <w:szCs w:val="22"/>
        </w:rPr>
        <w:t>任务信息</w:t>
      </w:r>
    </w:p>
    <w:p w:rsidR="00D80D84" w:rsidRPr="0004722D" w:rsidRDefault="00D80D84" w:rsidP="00D80D8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color w:val="000000"/>
          <w:sz w:val="22"/>
          <w:szCs w:val="22"/>
        </w:rPr>
      </w:pPr>
      <w:r w:rsidRPr="0004722D">
        <w:rPr>
          <w:rFonts w:ascii="Consolas" w:hAnsi="Consolas" w:cs="Consolas"/>
          <w:snapToGrid/>
          <w:color w:val="000000"/>
          <w:sz w:val="22"/>
          <w:szCs w:val="22"/>
        </w:rPr>
        <w:tab/>
        <w:t xml:space="preserve"> */</w:t>
      </w:r>
    </w:p>
    <w:p w:rsidR="00D80D84" w:rsidRPr="0004722D" w:rsidRDefault="00D80D84" w:rsidP="00D80D84">
      <w:pPr>
        <w:rPr>
          <w:rFonts w:ascii="Consolas" w:hAnsi="Consolas" w:cs="Consolas"/>
          <w:snapToGrid/>
          <w:color w:val="000000"/>
          <w:sz w:val="22"/>
          <w:szCs w:val="22"/>
        </w:rPr>
      </w:pPr>
      <w:r w:rsidRPr="0004722D">
        <w:rPr>
          <w:rFonts w:ascii="Consolas" w:hAnsi="Consolas" w:cs="Consolas"/>
          <w:snapToGrid/>
          <w:color w:val="000000"/>
          <w:sz w:val="22"/>
          <w:szCs w:val="22"/>
        </w:rPr>
        <w:tab/>
        <w:t>GroundTaskMaterial queryVehicleInfoByRequireID(Long lineRequireId);</w:t>
      </w:r>
    </w:p>
    <w:p w:rsidR="00D80D84" w:rsidRPr="0004722D" w:rsidRDefault="00D80D84" w:rsidP="00D80D84">
      <w:pPr>
        <w:pStyle w:val="5"/>
        <w:rPr>
          <w:snapToGrid/>
        </w:rPr>
      </w:pPr>
      <w:r w:rsidRPr="0004722D">
        <w:rPr>
          <w:rFonts w:hint="eastAsia"/>
          <w:snapToGrid/>
        </w:rPr>
        <w:t>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7"/>
        <w:gridCol w:w="1113"/>
        <w:gridCol w:w="5893"/>
        <w:gridCol w:w="1023"/>
      </w:tblGrid>
      <w:tr w:rsidR="00D80D84" w:rsidRPr="0004722D" w:rsidTr="00D80D84">
        <w:trPr>
          <w:trHeight w:val="270"/>
        </w:trPr>
        <w:tc>
          <w:tcPr>
            <w:tcW w:w="1547" w:type="dxa"/>
            <w:shd w:val="clear" w:color="000000" w:fill="00B050"/>
            <w:noWrap/>
            <w:vAlign w:val="center"/>
            <w:hideMark/>
          </w:tcPr>
          <w:p w:rsidR="00D80D84" w:rsidRPr="0004722D" w:rsidRDefault="00D80D84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字段</w:t>
            </w:r>
          </w:p>
        </w:tc>
        <w:tc>
          <w:tcPr>
            <w:tcW w:w="1113" w:type="dxa"/>
            <w:shd w:val="clear" w:color="000000" w:fill="00B050"/>
            <w:noWrap/>
            <w:vAlign w:val="center"/>
            <w:hideMark/>
          </w:tcPr>
          <w:p w:rsidR="00D80D84" w:rsidRPr="0004722D" w:rsidRDefault="00D80D84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类型</w:t>
            </w:r>
          </w:p>
        </w:tc>
        <w:tc>
          <w:tcPr>
            <w:tcW w:w="5893" w:type="dxa"/>
            <w:shd w:val="clear" w:color="000000" w:fill="00B050"/>
            <w:noWrap/>
            <w:vAlign w:val="center"/>
            <w:hideMark/>
          </w:tcPr>
          <w:p w:rsidR="00D80D84" w:rsidRPr="0004722D" w:rsidRDefault="00D80D84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描述</w:t>
            </w:r>
          </w:p>
        </w:tc>
        <w:tc>
          <w:tcPr>
            <w:tcW w:w="1023" w:type="dxa"/>
            <w:shd w:val="clear" w:color="000000" w:fill="00B050"/>
            <w:noWrap/>
            <w:vAlign w:val="center"/>
            <w:hideMark/>
          </w:tcPr>
          <w:p w:rsidR="00D80D84" w:rsidRPr="0004722D" w:rsidRDefault="00D80D84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是否必填</w:t>
            </w:r>
          </w:p>
        </w:tc>
      </w:tr>
      <w:tr w:rsidR="00D80D84" w:rsidRPr="0004722D" w:rsidTr="00D80D84">
        <w:trPr>
          <w:trHeight w:val="270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:rsidR="00D80D84" w:rsidRPr="0004722D" w:rsidRDefault="00D80D84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ascii="Consolas" w:hAnsi="Consolas" w:cs="Consolas"/>
                <w:snapToGrid/>
                <w:color w:val="000000"/>
                <w:sz w:val="22"/>
                <w:szCs w:val="22"/>
              </w:rPr>
              <w:t>lineRequireId</w:t>
            </w:r>
          </w:p>
        </w:tc>
        <w:tc>
          <w:tcPr>
            <w:tcW w:w="1113" w:type="dxa"/>
            <w:shd w:val="clear" w:color="auto" w:fill="auto"/>
            <w:noWrap/>
            <w:vAlign w:val="center"/>
            <w:hideMark/>
          </w:tcPr>
          <w:p w:rsidR="00D80D84" w:rsidRPr="0004722D" w:rsidRDefault="00D80D84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Long</w:t>
            </w:r>
          </w:p>
        </w:tc>
        <w:tc>
          <w:tcPr>
            <w:tcW w:w="5893" w:type="dxa"/>
            <w:shd w:val="clear" w:color="auto" w:fill="auto"/>
            <w:noWrap/>
            <w:vAlign w:val="center"/>
            <w:hideMark/>
          </w:tcPr>
          <w:p w:rsidR="00D80D84" w:rsidRPr="0004722D" w:rsidRDefault="00D80D84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ascii="Consolas" w:hAnsi="Consolas" w:cs="Consolas" w:hint="eastAsia"/>
                <w:snapToGrid/>
                <w:color w:val="3F5FBF"/>
                <w:sz w:val="22"/>
                <w:szCs w:val="22"/>
              </w:rPr>
              <w:t>需求</w:t>
            </w:r>
            <w:r w:rsidRPr="0004722D">
              <w:rPr>
                <w:rFonts w:ascii="Consolas" w:hAnsi="Consolas" w:cs="Consolas" w:hint="eastAsia"/>
                <w:snapToGrid/>
                <w:color w:val="3F5FBF"/>
                <w:sz w:val="22"/>
                <w:szCs w:val="22"/>
              </w:rPr>
              <w:t>id</w:t>
            </w:r>
          </w:p>
        </w:tc>
        <w:tc>
          <w:tcPr>
            <w:tcW w:w="1023" w:type="dxa"/>
            <w:shd w:val="clear" w:color="auto" w:fill="auto"/>
            <w:noWrap/>
            <w:vAlign w:val="center"/>
          </w:tcPr>
          <w:p w:rsidR="00D80D84" w:rsidRPr="0004722D" w:rsidRDefault="00D80D84" w:rsidP="00D80D84">
            <w:pPr>
              <w:widowControl/>
              <w:rPr>
                <w:rFonts w:hAnsi="宋体" w:cs="宋体"/>
                <w:color w:val="000000"/>
                <w:sz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</w:rPr>
              <w:t>必填</w:t>
            </w:r>
          </w:p>
        </w:tc>
      </w:tr>
    </w:tbl>
    <w:p w:rsidR="00D80D84" w:rsidRPr="0004722D" w:rsidRDefault="00D80D84" w:rsidP="00D80D84"/>
    <w:p w:rsidR="00D80D84" w:rsidRPr="0004722D" w:rsidRDefault="00D80D84" w:rsidP="00D80D84">
      <w:pPr>
        <w:pStyle w:val="5"/>
        <w:rPr>
          <w:snapToGrid/>
        </w:rPr>
      </w:pPr>
      <w:r w:rsidRPr="0004722D">
        <w:rPr>
          <w:rFonts w:hint="eastAsia"/>
          <w:snapToGrid/>
        </w:rPr>
        <w:t>返回值</w:t>
      </w:r>
    </w:p>
    <w:p w:rsidR="00B45DFE" w:rsidRPr="0004722D" w:rsidRDefault="00B45DFE" w:rsidP="00B45DFE">
      <w:r w:rsidRPr="0004722D">
        <w:rPr>
          <w:rFonts w:ascii="Consolas" w:hAnsi="Consolas" w:cs="Consolas"/>
          <w:snapToGrid/>
          <w:color w:val="000000"/>
          <w:sz w:val="22"/>
          <w:szCs w:val="22"/>
        </w:rPr>
        <w:t>GroundTaskMaterial</w:t>
      </w:r>
    </w:p>
    <w:tbl>
      <w:tblPr>
        <w:tblW w:w="8720" w:type="dxa"/>
        <w:tblInd w:w="103" w:type="dxa"/>
        <w:tblLook w:val="04A0" w:firstRow="1" w:lastRow="0" w:firstColumn="1" w:lastColumn="0" w:noHBand="0" w:noVBand="1"/>
      </w:tblPr>
      <w:tblGrid>
        <w:gridCol w:w="3186"/>
        <w:gridCol w:w="3736"/>
        <w:gridCol w:w="1798"/>
      </w:tblGrid>
      <w:tr w:rsidR="001C58E8" w:rsidRPr="0004722D" w:rsidTr="001C58E8">
        <w:trPr>
          <w:trHeight w:val="270"/>
        </w:trPr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描述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/>
                <w:noProof/>
                <w:snapToGrid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5D70CA" wp14:editId="1ABCA51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04800" cy="304800"/>
                      <wp:effectExtent l="0" t="0" r="0" b="0"/>
                      <wp:wrapNone/>
                      <wp:docPr id="15" name="矩形 15" descr="res://\\PK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5" o:spid="_x0000_s1026" alt="res://\\PK.PNG" style="position:absolute;left:0;text-align:left;margin-left:0;margin-top:0;width:24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vyRKuh0CAAAVBAAADgAAAAAAAAAAAAAAAAAuAgAAZHJzL2Uyb0RvYy54bWxQSwECLQAUAAYA&#10;CAAAACEATKDpLNgAAAADAQAADwAAAAAAAAAAAAAAAAB3BAAAZHJzL2Rvd25yZXYueG1sUEsFBgAA&#10;AAAEAAQA8wAAAHwFAAAAAA==&#10;" filled="f" stroked="f">
                      <o:lock v:ext="edit" aspectratio="t"/>
                    </v:rect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60"/>
            </w:tblGrid>
            <w:tr w:rsidR="001C58E8" w:rsidRPr="0004722D">
              <w:trPr>
                <w:trHeight w:val="270"/>
                <w:tblCellSpacing w:w="0" w:type="dxa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C58E8" w:rsidRPr="0004722D" w:rsidRDefault="001C58E8" w:rsidP="001C58E8">
                  <w:pPr>
                    <w:widowControl/>
                    <w:spacing w:line="240" w:lineRule="auto"/>
                    <w:jc w:val="center"/>
                    <w:rPr>
                      <w:rFonts w:hAnsi="宋体" w:cs="宋体"/>
                      <w:snapToGrid/>
                      <w:color w:val="000000"/>
                      <w:sz w:val="22"/>
                      <w:szCs w:val="22"/>
                    </w:rPr>
                  </w:pPr>
                  <w:r w:rsidRPr="0004722D">
                    <w:rPr>
                      <w:rFonts w:hAnsi="宋体" w:cs="宋体" w:hint="eastAsia"/>
                      <w:snapToGrid/>
                      <w:color w:val="000000"/>
                      <w:sz w:val="22"/>
                      <w:szCs w:val="22"/>
                    </w:rPr>
                    <w:t>taskId</w:t>
                  </w:r>
                </w:p>
              </w:tc>
            </w:tr>
          </w:tbl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任务ID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taskAreaCode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任务所属地区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taskDeptCode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任务所属网点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mainLineRequireId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Long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主线路需求ID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lineRequireId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Long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计划需求/临时需求ID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lineId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Long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运能ID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/>
                <w:noProof/>
                <w:snapToGrid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17180F" wp14:editId="5B02DF1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04800" cy="304800"/>
                      <wp:effectExtent l="0" t="0" r="0" b="0"/>
                      <wp:wrapNone/>
                      <wp:docPr id="14" name="矩形 14" descr="res://\\PK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4" o:spid="_x0000_s1026" alt="res://\\PK.PNG" style="position:absolute;left:0;text-align:left;margin-left:0;margin-top:0;width:24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NvC1rh0CAAAVBAAADgAAAAAAAAAAAAAAAAAuAgAAZHJzL2Uyb0RvYy54bWxQSwECLQAUAAYA&#10;CAAAACEATKDpLNgAAAADAQAADwAAAAAAAAAAAAAAAAB3BAAAZHJzL2Rvd25yZXYueG1sUEsFBgAA&#10;AAAEAAQA8wAAAHwFAAAAAA==&#10;" filled="f" stroked="f">
                      <o:lock v:ext="edit" aspectratio="t"/>
                    </v:rect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60"/>
            </w:tblGrid>
            <w:tr w:rsidR="001C58E8" w:rsidRPr="0004722D">
              <w:trPr>
                <w:trHeight w:val="270"/>
                <w:tblCellSpacing w:w="0" w:type="dxa"/>
              </w:trPr>
              <w:tc>
                <w:tcPr>
                  <w:tcW w:w="3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C58E8" w:rsidRPr="0004722D" w:rsidRDefault="001C58E8" w:rsidP="001C58E8">
                  <w:pPr>
                    <w:widowControl/>
                    <w:spacing w:line="240" w:lineRule="auto"/>
                    <w:jc w:val="center"/>
                    <w:rPr>
                      <w:rFonts w:hAnsi="宋体" w:cs="宋体"/>
                      <w:snapToGrid/>
                      <w:color w:val="000000"/>
                      <w:sz w:val="22"/>
                      <w:szCs w:val="22"/>
                    </w:rPr>
                  </w:pPr>
                  <w:r w:rsidRPr="0004722D">
                    <w:rPr>
                      <w:rFonts w:hAnsi="宋体" w:cs="宋体" w:hint="eastAsia"/>
                      <w:snapToGrid/>
                      <w:color w:val="000000"/>
                      <w:sz w:val="22"/>
                      <w:szCs w:val="22"/>
                    </w:rPr>
                    <w:t>lineCode</w:t>
                  </w:r>
                </w:p>
              </w:tc>
            </w:tr>
          </w:tbl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线路编码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requireCategory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Long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需求类别</w:t>
            </w:r>
          </w:p>
        </w:tc>
      </w:tr>
      <w:tr w:rsidR="001C58E8" w:rsidRPr="0004722D" w:rsidTr="001C58E8">
        <w:trPr>
          <w:trHeight w:val="54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lineRequireType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需求类型(1 计划需求 2 临时需求)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cvyName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运力名称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lineDistance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线路里程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vehicleSerial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车牌号码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driverName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司机名称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driverId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司机ID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srcZoneCode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始发地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destZoneCode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目的地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vehicleType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车辆类型</w:t>
            </w:r>
          </w:p>
        </w:tc>
      </w:tr>
      <w:tr w:rsidR="001C58E8" w:rsidRPr="0004722D" w:rsidTr="001C58E8">
        <w:trPr>
          <w:trHeight w:val="54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conveyanceType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Long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运力类型(1=全货机,2=散航班,3=铁路,4=水运，5=干支线)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capacityLoad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运力载量（T）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actualCapacityLoad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实际运力载量（T）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fullLoadWeight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满载重量（kg）</w:t>
            </w:r>
          </w:p>
        </w:tc>
      </w:tr>
      <w:tr w:rsidR="001C58E8" w:rsidRPr="0004722D" w:rsidTr="001C58E8">
        <w:trPr>
          <w:trHeight w:val="54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transoportLevel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Long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运输等级(1一级运输，2二级运输，3三级运输，4短驳)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planReachTm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计划靠车时间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planDepartTm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计划发车时间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planArriveTm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计划到车时间</w:t>
            </w:r>
          </w:p>
        </w:tc>
      </w:tr>
      <w:tr w:rsidR="001C58E8" w:rsidRPr="0004722D" w:rsidTr="001C58E8">
        <w:trPr>
          <w:trHeight w:val="54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biz_type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业务类型业务类型(0=速运、1=</w:t>
            </w: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lastRenderedPageBreak/>
              <w:t>同城、2=丰驰)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lastRenderedPageBreak/>
              <w:t>srcCityCode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始发城市代码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destCityCode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目的地城市代码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carrierCode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承运商编码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carrierName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承运商名称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carrierId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Long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承运商id</w:t>
            </w:r>
          </w:p>
        </w:tc>
      </w:tr>
      <w:tr w:rsidR="001C58E8" w:rsidRPr="0004722D" w:rsidTr="001C58E8">
        <w:trPr>
          <w:trHeight w:val="54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carrierType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承运商类型(0自营 1个体或企业 2个人)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mainDriverAccount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主驾用户名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mainDriverMobilephone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主驾手机号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minorDriverAccount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副驾用户名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minorDriverMobilephone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副驾手机号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vehicleId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Long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车辆id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crossDays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跨越天数（天）</w:t>
            </w:r>
          </w:p>
        </w:tc>
      </w:tr>
      <w:tr w:rsidR="001C58E8" w:rsidRPr="0004722D" w:rsidTr="001C58E8">
        <w:trPr>
          <w:trHeight w:val="108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状态( 0未指派 1待执行 2正在执行 3已执行 4中止 5承运商执行中中止 7取消 8交易中止 9转外包 10承运商待执行中止)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contractServiceId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Long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合同服务id</w:t>
            </w:r>
          </w:p>
        </w:tc>
      </w:tr>
      <w:tr w:rsidR="001C58E8" w:rsidRPr="0004722D" w:rsidTr="001C58E8">
        <w:trPr>
          <w:trHeight w:val="81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contractServiceType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服务类型（1招标2竞价3指派4待竞价指派5竞价中标6招标指派7招标中标)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tradeCode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交易序号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creator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任务创建人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setonBaleCode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串线打包标识</w:t>
            </w:r>
          </w:p>
        </w:tc>
      </w:tr>
      <w:tr w:rsidR="001C58E8" w:rsidRPr="0004722D" w:rsidTr="001C58E8">
        <w:trPr>
          <w:trHeight w:val="54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assignedType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指派类型 0 人车指派 1 计划需求指派 2合并排班) 指派人车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transportMode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运输方式 1零担 2整车) 需求</w:t>
            </w:r>
          </w:p>
        </w:tc>
      </w:tr>
      <w:tr w:rsidR="001C58E8" w:rsidRPr="0004722D" w:rsidTr="001C58E8">
        <w:trPr>
          <w:trHeight w:val="54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lastRenderedPageBreak/>
              <w:t>systemSource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来源系统  1 OMCS  2 重货) 需求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srcCodeAreaBelong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始发网点所属区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destCodeAreaBelong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目的网点所属区</w:t>
            </w:r>
          </w:p>
        </w:tc>
      </w:tr>
      <w:tr w:rsidR="001C58E8" w:rsidRPr="0004722D" w:rsidTr="001C58E8">
        <w:trPr>
          <w:trHeight w:val="54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contractSource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合同来源：0老合同  1新合同  2无合同)   合同(WEB)</w:t>
            </w:r>
          </w:p>
        </w:tc>
      </w:tr>
      <w:tr w:rsidR="001C58E8" w:rsidRPr="0004722D" w:rsidTr="001C58E8">
        <w:trPr>
          <w:trHeight w:val="54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isSpecial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是否专项(0否 1大客户代码 2项目代码) 需求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bigCustomerCode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大客户代码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bigCustomerName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大客户名称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projectCode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项目代码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projectName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项目名称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requireUpdater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更新人名称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requireUserPhone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更新人手机号</w:t>
            </w:r>
          </w:p>
        </w:tc>
      </w:tr>
      <w:tr w:rsidR="001C58E8" w:rsidRPr="0004722D" w:rsidTr="001C58E8">
        <w:trPr>
          <w:trHeight w:val="486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requireChangeCategory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需求变更类别需求变更类别(101新增网点 102新增/调整中转班次 103特色经济线路 104业务增长 105时效提升专项 106区域/客户直发 107项目线路 108新增关键运力 109全货机/散航转陆运 110长期规划线路未完成招标 111短期规划线路 112正班供应商停线整改/合同到期 201运输时长调整 202班次/班期调整 203调整到发车时间 204网点变更/搬迁 205节假日/高峰调整 206正班运力优</w:t>
            </w: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lastRenderedPageBreak/>
              <w:t>化车型载位 207正班运力任务设置错误 208运力满载 301网点撤销 302业务量下降 303客户取消发件 304中转班次取消 305阶段性删除 306线路优化 0其他)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lastRenderedPageBreak/>
              <w:t>editReason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需求变更说明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srcType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 xml:space="preserve">　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createTm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任务创建时间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lastUpdateTm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最后更新时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ToGround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是否交互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groundTaskPassZoneMaterials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List&lt;GroundTaskPassZoneMaterial&gt;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经停信息列表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requirePlanId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Long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Ground需求表主键ID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minorDriverName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副驾姓名</w:t>
            </w:r>
          </w:p>
        </w:tc>
      </w:tr>
      <w:tr w:rsidR="001C58E8" w:rsidRPr="0004722D" w:rsidTr="001C58E8">
        <w:trPr>
          <w:trHeight w:val="270"/>
        </w:trPr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appArrivalTm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jc w:val="center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APP收车时间</w:t>
            </w:r>
          </w:p>
        </w:tc>
      </w:tr>
    </w:tbl>
    <w:p w:rsidR="00D80D84" w:rsidRPr="0004722D" w:rsidRDefault="00D80D84" w:rsidP="00D80D84">
      <w:pPr>
        <w:rPr>
          <w:rFonts w:ascii="Consolas" w:hAnsi="Consolas" w:cs="Consolas"/>
          <w:snapToGrid/>
          <w:color w:val="000000"/>
          <w:sz w:val="22"/>
          <w:szCs w:val="22"/>
        </w:rPr>
      </w:pPr>
    </w:p>
    <w:p w:rsidR="00B45DFE" w:rsidRPr="0004722D" w:rsidRDefault="00B45DFE" w:rsidP="00D80D84">
      <w:pPr>
        <w:rPr>
          <w:rFonts w:ascii="Consolas" w:hAnsi="Consolas" w:cs="Consolas"/>
          <w:snapToGrid/>
          <w:color w:val="000000"/>
          <w:sz w:val="22"/>
          <w:szCs w:val="22"/>
        </w:rPr>
      </w:pPr>
    </w:p>
    <w:p w:rsidR="001C58E8" w:rsidRPr="0004722D" w:rsidRDefault="00B45DFE" w:rsidP="00D80D84">
      <w:pPr>
        <w:rPr>
          <w:rFonts w:ascii="Consolas" w:hAnsi="Consolas" w:cs="Consolas"/>
          <w:snapToGrid/>
          <w:color w:val="000000"/>
          <w:sz w:val="22"/>
          <w:szCs w:val="22"/>
        </w:rPr>
      </w:pPr>
      <w:r w:rsidRPr="0004722D">
        <w:rPr>
          <w:rFonts w:hAnsi="宋体" w:cs="宋体" w:hint="eastAsia"/>
          <w:snapToGrid/>
          <w:color w:val="000000"/>
          <w:sz w:val="22"/>
          <w:szCs w:val="22"/>
        </w:rPr>
        <w:t>GroundTaskPassZoneMaterial</w:t>
      </w:r>
    </w:p>
    <w:tbl>
      <w:tblPr>
        <w:tblW w:w="6300" w:type="dxa"/>
        <w:tblInd w:w="103" w:type="dxa"/>
        <w:tblLook w:val="04A0" w:firstRow="1" w:lastRow="0" w:firstColumn="1" w:lastColumn="0" w:noHBand="0" w:noVBand="1"/>
      </w:tblPr>
      <w:tblGrid>
        <w:gridCol w:w="2376"/>
        <w:gridCol w:w="2080"/>
        <w:gridCol w:w="1844"/>
      </w:tblGrid>
      <w:tr w:rsidR="001C58E8" w:rsidRPr="0004722D" w:rsidTr="001C58E8">
        <w:trPr>
          <w:trHeight w:val="27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字段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描述</w:t>
            </w:r>
          </w:p>
        </w:tc>
      </w:tr>
      <w:tr w:rsidR="001C58E8" w:rsidRPr="0004722D" w:rsidTr="001C58E8">
        <w:trPr>
          <w:trHeight w:val="27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taskId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Long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主任务ID</w:t>
            </w:r>
          </w:p>
        </w:tc>
      </w:tr>
      <w:tr w:rsidR="001C58E8" w:rsidRPr="0004722D" w:rsidTr="001C58E8">
        <w:trPr>
          <w:trHeight w:val="54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/>
                <w:noProof/>
                <w:snapToGrid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34BDC3" wp14:editId="3A609DD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04800" cy="304800"/>
                      <wp:effectExtent l="0" t="0" r="0" b="0"/>
                      <wp:wrapNone/>
                      <wp:docPr id="6146" name="矩形 6146" descr="res://\\PK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6146" o:spid="_x0000_s1026" alt="res://\\PK.PNG" style="position:absolute;left:0;text-align:left;margin-left:0;margin-top:0;width:24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CI2q+rHwIAABkEAAAOAAAAAAAAAAAAAAAAAC4CAABkcnMvZTJvRG9jLnhtbFBLAQItABQA&#10;BgAIAAAAIQBMoOks2AAAAAMBAAAPAAAAAAAAAAAAAAAAAHkEAABkcnMvZG93bnJldi54bWxQSwUG&#10;AAAAAAQABADzAAAAfgUAAAAA&#10;" filled="f" stroked="f">
                      <o:lock v:ext="edit" aspectratio="t"/>
                    </v:rect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50"/>
            </w:tblGrid>
            <w:tr w:rsidR="001C58E8" w:rsidRPr="0004722D">
              <w:trPr>
                <w:trHeight w:val="540"/>
                <w:tblCellSpacing w:w="0" w:type="dxa"/>
              </w:trPr>
              <w:tc>
                <w:tcPr>
                  <w:tcW w:w="23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C58E8" w:rsidRPr="0004722D" w:rsidRDefault="001C58E8" w:rsidP="001C58E8">
                  <w:pPr>
                    <w:widowControl/>
                    <w:spacing w:line="240" w:lineRule="auto"/>
                    <w:rPr>
                      <w:rFonts w:hAnsi="宋体" w:cs="宋体"/>
                      <w:snapToGrid/>
                      <w:color w:val="000000"/>
                      <w:sz w:val="22"/>
                      <w:szCs w:val="22"/>
                    </w:rPr>
                  </w:pPr>
                  <w:r w:rsidRPr="0004722D">
                    <w:rPr>
                      <w:rFonts w:hAnsi="宋体" w:cs="宋体" w:hint="eastAsia"/>
                      <w:snapToGrid/>
                      <w:color w:val="000000"/>
                      <w:sz w:val="22"/>
                      <w:szCs w:val="22"/>
                    </w:rPr>
                    <w:t>taskAreaCode</w:t>
                  </w:r>
                </w:p>
              </w:tc>
            </w:tr>
          </w:tbl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任务始发点发出日期</w:t>
            </w:r>
          </w:p>
        </w:tc>
      </w:tr>
      <w:tr w:rsidR="001C58E8" w:rsidRPr="0004722D" w:rsidTr="001C58E8">
        <w:trPr>
          <w:trHeight w:val="27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passZoneCode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经过网点代码</w:t>
            </w:r>
          </w:p>
        </w:tc>
      </w:tr>
      <w:tr w:rsidR="001C58E8" w:rsidRPr="0004722D" w:rsidTr="001C58E8">
        <w:trPr>
          <w:trHeight w:val="54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deptSiteId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发出网点对应的地址ID</w:t>
            </w:r>
          </w:p>
        </w:tc>
      </w:tr>
      <w:tr w:rsidR="001C58E8" w:rsidRPr="0004722D" w:rsidTr="001C58E8">
        <w:trPr>
          <w:trHeight w:val="54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passZoneAddr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/>
                <w:noProof/>
                <w:snapToGrid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794C75B" wp14:editId="11B0BE03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114300</wp:posOffset>
                      </wp:positionV>
                      <wp:extent cx="304800" cy="304800"/>
                      <wp:effectExtent l="0" t="0" r="0" b="0"/>
                      <wp:wrapNone/>
                      <wp:docPr id="6145" name="矩形 6145" descr="res://\\PK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6145" o:spid="_x0000_s1026" alt="res://\\PK.PNG" style="position:absolute;left:0;text-align:left;margin-left:90.75pt;margin-top:9pt;width:24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" filled="f" stroked="f">
                      <o:lock v:ext="edit" aspectratio="t"/>
                    </v:rect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59"/>
            </w:tblGrid>
            <w:tr w:rsidR="001C58E8" w:rsidRPr="0004722D">
              <w:trPr>
                <w:trHeight w:val="540"/>
                <w:tblCellSpacing w:w="0" w:type="dxa"/>
              </w:trPr>
              <w:tc>
                <w:tcPr>
                  <w:tcW w:w="2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C58E8" w:rsidRPr="0004722D" w:rsidRDefault="001C58E8" w:rsidP="001C58E8">
                  <w:pPr>
                    <w:widowControl/>
                    <w:spacing w:line="240" w:lineRule="auto"/>
                    <w:rPr>
                      <w:rFonts w:hAnsi="宋体" w:cs="宋体"/>
                      <w:snapToGrid/>
                      <w:color w:val="000000"/>
                      <w:sz w:val="22"/>
                      <w:szCs w:val="22"/>
                    </w:rPr>
                  </w:pPr>
                  <w:r w:rsidRPr="0004722D">
                    <w:rPr>
                      <w:rFonts w:hAnsi="宋体" w:cs="宋体" w:hint="eastAsia"/>
                      <w:snapToGrid/>
                      <w:color w:val="000000"/>
                      <w:sz w:val="22"/>
                      <w:szCs w:val="22"/>
                    </w:rPr>
                    <w:t>String</w:t>
                  </w:r>
                </w:p>
              </w:tc>
            </w:tr>
          </w:tbl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计划经过点地址信息</w:t>
            </w:r>
          </w:p>
        </w:tc>
      </w:tr>
      <w:tr w:rsidR="001C58E8" w:rsidRPr="0004722D" w:rsidTr="001C58E8">
        <w:trPr>
          <w:trHeight w:val="54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pass_zoneCoordinate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计划经过点地址经纬度</w:t>
            </w:r>
          </w:p>
        </w:tc>
      </w:tr>
      <w:tr w:rsidR="001C58E8" w:rsidRPr="0004722D" w:rsidTr="001C58E8">
        <w:trPr>
          <w:trHeight w:val="27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sortNum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Long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经过顺序号</w:t>
            </w:r>
          </w:p>
        </w:tc>
      </w:tr>
      <w:tr w:rsidR="001C58E8" w:rsidRPr="0004722D" w:rsidTr="001C58E8">
        <w:trPr>
          <w:trHeight w:val="27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planDepartTm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计划发车时间</w:t>
            </w:r>
          </w:p>
        </w:tc>
      </w:tr>
      <w:tr w:rsidR="001C58E8" w:rsidRPr="0004722D" w:rsidTr="001C58E8">
        <w:trPr>
          <w:trHeight w:val="27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lastRenderedPageBreak/>
              <w:t>planArriveTm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计划到车时间</w:t>
            </w:r>
          </w:p>
        </w:tc>
      </w:tr>
      <w:tr w:rsidR="001C58E8" w:rsidRPr="0004722D" w:rsidTr="001C58E8">
        <w:trPr>
          <w:trHeight w:val="81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jobType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Long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作业类型（1.装，2.卸，3.装卸）</w:t>
            </w:r>
          </w:p>
        </w:tc>
      </w:tr>
      <w:tr w:rsidR="001C58E8" w:rsidRPr="0004722D" w:rsidTr="001C58E8">
        <w:trPr>
          <w:trHeight w:val="27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lineDistance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分段线路里程</w:t>
            </w:r>
          </w:p>
        </w:tc>
      </w:tr>
      <w:tr w:rsidR="001C58E8" w:rsidRPr="0004722D" w:rsidTr="001C58E8">
        <w:trPr>
          <w:trHeight w:val="54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planWaitTime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Long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计划等待时间（min）</w:t>
            </w:r>
          </w:p>
        </w:tc>
      </w:tr>
      <w:tr w:rsidR="001C58E8" w:rsidRPr="0004722D" w:rsidTr="001C58E8">
        <w:trPr>
          <w:trHeight w:val="27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crossDays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Long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58E8" w:rsidRPr="0004722D" w:rsidRDefault="001C58E8" w:rsidP="001C58E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snapToGrid/>
                <w:color w:val="000000"/>
                <w:sz w:val="22"/>
                <w:szCs w:val="22"/>
              </w:rPr>
              <w:t>跨越天数</w:t>
            </w:r>
          </w:p>
        </w:tc>
      </w:tr>
    </w:tbl>
    <w:p w:rsidR="001C58E8" w:rsidRPr="0004722D" w:rsidRDefault="001C58E8" w:rsidP="00D80D84">
      <w:pPr>
        <w:rPr>
          <w:rFonts w:ascii="Consolas" w:hAnsi="Consolas" w:cs="Consolas"/>
          <w:snapToGrid/>
          <w:color w:val="000000"/>
          <w:sz w:val="22"/>
          <w:szCs w:val="22"/>
        </w:rPr>
      </w:pPr>
    </w:p>
    <w:p w:rsidR="001B7931" w:rsidRPr="0004722D" w:rsidRDefault="001B7931" w:rsidP="001B7931">
      <w:pPr>
        <w:pStyle w:val="1"/>
        <w:rPr>
          <w:lang w:val="en-GB"/>
        </w:rPr>
      </w:pPr>
      <w:r w:rsidRPr="0004722D">
        <w:rPr>
          <w:rFonts w:hint="eastAsia"/>
          <w:lang w:val="en-GB"/>
        </w:rPr>
        <w:t>OMCS-RUSSIAN调用</w:t>
      </w:r>
    </w:p>
    <w:p w:rsidR="00DF7930" w:rsidRPr="0004722D" w:rsidRDefault="00DF7930" w:rsidP="00DF7930">
      <w:pPr>
        <w:pStyle w:val="2"/>
        <w:rPr>
          <w:lang w:eastAsia="zh-CN"/>
        </w:rPr>
      </w:pPr>
      <w:r w:rsidRPr="0004722D">
        <w:rPr>
          <w:rFonts w:hint="eastAsia"/>
        </w:rPr>
        <w:t>KAFKA</w:t>
      </w:r>
    </w:p>
    <w:p w:rsidR="001E2517" w:rsidRPr="0004722D" w:rsidRDefault="002708FC" w:rsidP="00D47857">
      <w:pPr>
        <w:pStyle w:val="3"/>
      </w:pPr>
      <w:r w:rsidRPr="0004722D">
        <w:rPr>
          <w:rFonts w:hint="eastAsia"/>
        </w:rPr>
        <w:t xml:space="preserve"> 人车匹配信息</w:t>
      </w:r>
    </w:p>
    <w:p w:rsidR="002708FC" w:rsidRPr="0004722D" w:rsidRDefault="002708FC" w:rsidP="002708FC">
      <w:r w:rsidRPr="0004722D">
        <w:rPr>
          <w:rFonts w:hint="eastAsia"/>
        </w:rPr>
        <w:t>主题：</w:t>
      </w:r>
      <w:r w:rsidRPr="0004722D">
        <w:t>SHIVA_TRTMS_GROUND_TASKMANAGE</w:t>
      </w:r>
    </w:p>
    <w:p w:rsidR="002708FC" w:rsidRPr="0004722D" w:rsidRDefault="002708FC" w:rsidP="002708FC">
      <w:r w:rsidRPr="0004722D">
        <w:rPr>
          <w:rFonts w:hint="eastAsia"/>
        </w:rPr>
        <w:t>集群：other</w:t>
      </w:r>
    </w:p>
    <w:p w:rsidR="001E2517" w:rsidRPr="0004722D" w:rsidRDefault="001E2517" w:rsidP="002708FC">
      <w:r w:rsidRPr="0004722D">
        <w:rPr>
          <w:rFonts w:hint="eastAsia"/>
        </w:rPr>
        <w:t>读取模式：JSON</w:t>
      </w:r>
    </w:p>
    <w:p w:rsidR="002708FC" w:rsidRPr="0004722D" w:rsidRDefault="002708FC" w:rsidP="002708FC">
      <w:r w:rsidRPr="0004722D">
        <w:rPr>
          <w:rFonts w:hint="eastAsia"/>
        </w:rPr>
        <w:t>读取对象：</w:t>
      </w:r>
      <w:r w:rsidRPr="0004722D">
        <w:t>Task</w:t>
      </w:r>
    </w:p>
    <w:p w:rsidR="00570F7B" w:rsidRPr="0004722D" w:rsidRDefault="00570F7B" w:rsidP="002708FC">
      <w:r w:rsidRPr="0004722D">
        <w:rPr>
          <w:rFonts w:hint="eastAsia"/>
        </w:rPr>
        <w:t>提供方：GROUND</w:t>
      </w:r>
    </w:p>
    <w:p w:rsidR="00F57685" w:rsidRPr="0004722D" w:rsidRDefault="00F57685" w:rsidP="00F57685">
      <w:pPr>
        <w:pStyle w:val="4"/>
      </w:pPr>
      <w:r w:rsidRPr="0004722D">
        <w:rPr>
          <w:rFonts w:hint="eastAsia"/>
        </w:rPr>
        <w:t>TASK</w:t>
      </w:r>
      <w:r w:rsidRPr="0004722D">
        <w:t>接口</w:t>
      </w:r>
      <w:r w:rsidRPr="0004722D">
        <w:rPr>
          <w:rFonts w:hint="eastAsia"/>
        </w:rPr>
        <w:t>DTO内容定义</w:t>
      </w:r>
    </w:p>
    <w:p w:rsidR="00F57685" w:rsidRPr="0004722D" w:rsidRDefault="00F57685" w:rsidP="00F57685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1559"/>
        <w:gridCol w:w="3969"/>
      </w:tblGrid>
      <w:tr w:rsidR="00F57685" w:rsidRPr="0004722D" w:rsidTr="00A83503">
        <w:tc>
          <w:tcPr>
            <w:tcW w:w="1951" w:type="dxa"/>
            <w:shd w:val="clear" w:color="auto" w:fill="92D050"/>
          </w:tcPr>
          <w:p w:rsidR="00F57685" w:rsidRPr="0004722D" w:rsidRDefault="00F57685" w:rsidP="00A83503">
            <w:pPr>
              <w:jc w:val="center"/>
              <w:rPr>
                <w:b/>
                <w:szCs w:val="21"/>
              </w:rPr>
            </w:pPr>
            <w:r w:rsidRPr="0004722D">
              <w:rPr>
                <w:b/>
                <w:szCs w:val="21"/>
              </w:rPr>
              <w:t>字段</w:t>
            </w:r>
          </w:p>
        </w:tc>
        <w:tc>
          <w:tcPr>
            <w:tcW w:w="1985" w:type="dxa"/>
            <w:shd w:val="clear" w:color="auto" w:fill="92D050"/>
          </w:tcPr>
          <w:p w:rsidR="00F57685" w:rsidRPr="0004722D" w:rsidRDefault="00F57685" w:rsidP="00A83503">
            <w:pPr>
              <w:jc w:val="center"/>
              <w:rPr>
                <w:b/>
                <w:szCs w:val="21"/>
              </w:rPr>
            </w:pPr>
            <w:r w:rsidRPr="0004722D">
              <w:rPr>
                <w:b/>
                <w:szCs w:val="21"/>
              </w:rPr>
              <w:t>类型</w:t>
            </w:r>
          </w:p>
        </w:tc>
        <w:tc>
          <w:tcPr>
            <w:tcW w:w="1559" w:type="dxa"/>
            <w:shd w:val="clear" w:color="auto" w:fill="92D050"/>
          </w:tcPr>
          <w:p w:rsidR="00F57685" w:rsidRPr="0004722D" w:rsidRDefault="00F57685" w:rsidP="00A83503">
            <w:pPr>
              <w:jc w:val="center"/>
              <w:rPr>
                <w:b/>
                <w:szCs w:val="21"/>
              </w:rPr>
            </w:pPr>
            <w:r w:rsidRPr="0004722D">
              <w:rPr>
                <w:b/>
                <w:szCs w:val="21"/>
              </w:rPr>
              <w:t>说明</w:t>
            </w:r>
          </w:p>
        </w:tc>
        <w:tc>
          <w:tcPr>
            <w:tcW w:w="3969" w:type="dxa"/>
            <w:shd w:val="clear" w:color="auto" w:fill="92D050"/>
          </w:tcPr>
          <w:p w:rsidR="00F57685" w:rsidRPr="0004722D" w:rsidRDefault="00F57685" w:rsidP="00A83503">
            <w:pPr>
              <w:snapToGrid w:val="0"/>
              <w:jc w:val="center"/>
              <w:rPr>
                <w:rFonts w:hAnsi="宋体" w:cs="宋体"/>
                <w:b/>
                <w:bCs/>
                <w:sz w:val="21"/>
                <w:szCs w:val="21"/>
              </w:rPr>
            </w:pPr>
            <w:r w:rsidRPr="0004722D">
              <w:rPr>
                <w:rFonts w:hAnsi="宋体" w:hint="eastAsia"/>
                <w:b/>
                <w:bCs/>
              </w:rPr>
              <w:t>备注（车管补充）</w:t>
            </w:r>
          </w:p>
        </w:tc>
      </w:tr>
      <w:tr w:rsidR="00F57685" w:rsidRPr="0004722D" w:rsidTr="00A83503">
        <w:tc>
          <w:tcPr>
            <w:tcW w:w="1951" w:type="dxa"/>
            <w:vAlign w:val="bottom"/>
          </w:tcPr>
          <w:p w:rsidR="00F57685" w:rsidRPr="0004722D" w:rsidRDefault="00F57685" w:rsidP="00A83503">
            <w:pPr>
              <w:rPr>
                <w:sz w:val="22"/>
                <w:szCs w:val="22"/>
              </w:rPr>
            </w:pPr>
            <w:r w:rsidRPr="0004722D">
              <w:rPr>
                <w:rFonts w:ascii="Consolas" w:hAnsi="Consolas" w:cs="Consolas" w:hint="eastAsia"/>
                <w:snapToGrid/>
                <w:sz w:val="24"/>
                <w:szCs w:val="24"/>
              </w:rPr>
              <w:t>id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F57685" w:rsidRPr="0004722D" w:rsidRDefault="00F57685" w:rsidP="00A83503">
            <w:pPr>
              <w:ind w:firstLineChars="50" w:firstLine="110"/>
              <w:rPr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long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主键</w:t>
            </w:r>
          </w:p>
        </w:tc>
        <w:tc>
          <w:tcPr>
            <w:tcW w:w="3969" w:type="dxa"/>
          </w:tcPr>
          <w:p w:rsidR="00F57685" w:rsidRPr="0004722D" w:rsidRDefault="00F57685" w:rsidP="00A83503">
            <w:pPr>
              <w:snapToGrid w:val="0"/>
              <w:jc w:val="both"/>
              <w:rPr>
                <w:rFonts w:hAnsi="宋体" w:cs="宋体"/>
                <w:sz w:val="22"/>
                <w:szCs w:val="22"/>
              </w:rPr>
            </w:pPr>
          </w:p>
        </w:tc>
      </w:tr>
      <w:tr w:rsidR="00F57685" w:rsidRPr="0004722D" w:rsidTr="00A83503">
        <w:tc>
          <w:tcPr>
            <w:tcW w:w="1951" w:type="dxa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acrossDays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 xml:space="preserve"> int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跨越天数</w:t>
            </w:r>
          </w:p>
        </w:tc>
        <w:tc>
          <w:tcPr>
            <w:tcW w:w="3969" w:type="dxa"/>
          </w:tcPr>
          <w:p w:rsidR="00F57685" w:rsidRPr="0004722D" w:rsidRDefault="00F57685" w:rsidP="00A83503">
            <w:pPr>
              <w:snapToGrid w:val="0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Int(10) </w:t>
            </w:r>
          </w:p>
          <w:p w:rsidR="00F57685" w:rsidRPr="0004722D" w:rsidRDefault="00F57685" w:rsidP="00A83503">
            <w:pPr>
              <w:snapToGrid w:val="0"/>
              <w:jc w:val="both"/>
              <w:rPr>
                <w:rFonts w:hAnsi="宋体" w:cs="宋体"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srcType 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为</w:t>
            </w:r>
            <w:r w:rsidRPr="0004722D">
              <w:rPr>
                <w:bCs/>
                <w:sz w:val="22"/>
                <w:szCs w:val="22"/>
              </w:rPr>
              <w:t>1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时非空</w:t>
            </w:r>
          </w:p>
        </w:tc>
      </w:tr>
      <w:tr w:rsidR="00F57685" w:rsidRPr="0004722D" w:rsidTr="00A83503">
        <w:tc>
          <w:tcPr>
            <w:tcW w:w="1951" w:type="dxa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applyDate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 xml:space="preserve"> String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适用工作日</w:t>
            </w:r>
          </w:p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</w:p>
        </w:tc>
        <w:tc>
          <w:tcPr>
            <w:tcW w:w="3969" w:type="dxa"/>
          </w:tcPr>
          <w:p w:rsidR="00F57685" w:rsidRPr="0004722D" w:rsidRDefault="00F57685" w:rsidP="00A83503">
            <w:pPr>
              <w:snapToGrid w:val="0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String(10) </w:t>
            </w:r>
          </w:p>
          <w:p w:rsidR="00F57685" w:rsidRPr="0004722D" w:rsidRDefault="00F57685" w:rsidP="00A83503">
            <w:pPr>
              <w:snapToGrid w:val="0"/>
              <w:jc w:val="both"/>
              <w:rPr>
                <w:rFonts w:hAnsi="宋体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srcType 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为</w:t>
            </w:r>
            <w:r w:rsidRPr="0004722D">
              <w:rPr>
                <w:bCs/>
                <w:sz w:val="22"/>
                <w:szCs w:val="22"/>
              </w:rPr>
              <w:t>1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时非空</w:t>
            </w:r>
          </w:p>
        </w:tc>
      </w:tr>
      <w:tr w:rsidR="00F57685" w:rsidRPr="0004722D" w:rsidTr="00A83503">
        <w:tc>
          <w:tcPr>
            <w:tcW w:w="1951" w:type="dxa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capacity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 xml:space="preserve"> double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运力载量</w:t>
            </w:r>
          </w:p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</w:p>
        </w:tc>
        <w:tc>
          <w:tcPr>
            <w:tcW w:w="3969" w:type="dxa"/>
          </w:tcPr>
          <w:p w:rsidR="00F57685" w:rsidRPr="0004722D" w:rsidRDefault="00F57685" w:rsidP="00A83503">
            <w:pPr>
              <w:snapToGrid w:val="0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Double(10,0) </w:t>
            </w:r>
          </w:p>
          <w:p w:rsidR="00F57685" w:rsidRPr="0004722D" w:rsidRDefault="00F57685" w:rsidP="00A83503">
            <w:pPr>
              <w:snapToGrid w:val="0"/>
              <w:jc w:val="both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srcType 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为</w:t>
            </w:r>
            <w:r w:rsidRPr="0004722D">
              <w:rPr>
                <w:bCs/>
                <w:sz w:val="22"/>
                <w:szCs w:val="22"/>
              </w:rPr>
              <w:t>1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时非空</w:t>
            </w:r>
          </w:p>
        </w:tc>
      </w:tr>
      <w:tr w:rsidR="00F57685" w:rsidRPr="0004722D" w:rsidTr="00A83503">
        <w:tc>
          <w:tcPr>
            <w:tcW w:w="1951" w:type="dxa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childTask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 xml:space="preserve"> List&lt;TaskRoute&gt;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子任务集合</w:t>
            </w:r>
          </w:p>
        </w:tc>
        <w:tc>
          <w:tcPr>
            <w:tcW w:w="3969" w:type="dxa"/>
          </w:tcPr>
          <w:p w:rsidR="00F57685" w:rsidRPr="0004722D" w:rsidRDefault="00F57685" w:rsidP="00A83503">
            <w:pPr>
              <w:snapToGrid w:val="0"/>
              <w:jc w:val="both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srcType 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为</w:t>
            </w:r>
            <w:r w:rsidRPr="0004722D">
              <w:rPr>
                <w:bCs/>
                <w:sz w:val="22"/>
                <w:szCs w:val="22"/>
              </w:rPr>
              <w:t>1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时非空</w:t>
            </w:r>
          </w:p>
        </w:tc>
      </w:tr>
      <w:tr w:rsidR="00F57685" w:rsidRPr="0004722D" w:rsidTr="00A83503">
        <w:tc>
          <w:tcPr>
            <w:tcW w:w="1951" w:type="dxa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destinationCode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 xml:space="preserve"> String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目的网点,如755A</w:t>
            </w:r>
          </w:p>
        </w:tc>
        <w:tc>
          <w:tcPr>
            <w:tcW w:w="3969" w:type="dxa"/>
          </w:tcPr>
          <w:p w:rsidR="00F57685" w:rsidRPr="0004722D" w:rsidRDefault="00F57685" w:rsidP="00A83503">
            <w:pPr>
              <w:snapToGrid w:val="0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String(50) </w:t>
            </w:r>
          </w:p>
          <w:p w:rsidR="00F57685" w:rsidRPr="0004722D" w:rsidRDefault="00F57685" w:rsidP="00A83503">
            <w:pPr>
              <w:snapToGrid w:val="0"/>
              <w:jc w:val="both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srcType 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为</w:t>
            </w:r>
            <w:r w:rsidRPr="0004722D">
              <w:rPr>
                <w:bCs/>
                <w:sz w:val="22"/>
                <w:szCs w:val="22"/>
              </w:rPr>
              <w:t>1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时非空</w:t>
            </w:r>
          </w:p>
        </w:tc>
      </w:tr>
      <w:tr w:rsidR="00F57685" w:rsidRPr="0004722D" w:rsidTr="00A83503">
        <w:tc>
          <w:tcPr>
            <w:tcW w:w="1951" w:type="dxa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driverId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 xml:space="preserve"> String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司机id</w:t>
            </w:r>
          </w:p>
        </w:tc>
        <w:tc>
          <w:tcPr>
            <w:tcW w:w="3969" w:type="dxa"/>
          </w:tcPr>
          <w:p w:rsidR="00F57685" w:rsidRPr="0004722D" w:rsidRDefault="00F57685" w:rsidP="00A83503">
            <w:pPr>
              <w:snapToGrid w:val="0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String (20) </w:t>
            </w:r>
          </w:p>
          <w:p w:rsidR="00F57685" w:rsidRPr="0004722D" w:rsidRDefault="00F57685" w:rsidP="00A83503">
            <w:pPr>
              <w:snapToGrid w:val="0"/>
              <w:jc w:val="both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srcType 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为</w:t>
            </w:r>
            <w:r w:rsidRPr="0004722D">
              <w:rPr>
                <w:bCs/>
                <w:sz w:val="22"/>
                <w:szCs w:val="22"/>
              </w:rPr>
              <w:t>1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时非空</w:t>
            </w:r>
          </w:p>
        </w:tc>
      </w:tr>
      <w:tr w:rsidR="00F57685" w:rsidRPr="0004722D" w:rsidTr="00A83503">
        <w:tc>
          <w:tcPr>
            <w:tcW w:w="1951" w:type="dxa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driverName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 xml:space="preserve"> String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司机姓名</w:t>
            </w:r>
          </w:p>
        </w:tc>
        <w:tc>
          <w:tcPr>
            <w:tcW w:w="3969" w:type="dxa"/>
          </w:tcPr>
          <w:p w:rsidR="00F57685" w:rsidRPr="0004722D" w:rsidRDefault="00F57685" w:rsidP="00A83503">
            <w:pPr>
              <w:snapToGrid w:val="0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String (30) </w:t>
            </w:r>
          </w:p>
          <w:p w:rsidR="00F57685" w:rsidRPr="0004722D" w:rsidRDefault="00F57685" w:rsidP="00A83503">
            <w:pPr>
              <w:snapToGrid w:val="0"/>
              <w:jc w:val="both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srcType 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为</w:t>
            </w:r>
            <w:r w:rsidRPr="0004722D">
              <w:rPr>
                <w:bCs/>
                <w:sz w:val="22"/>
                <w:szCs w:val="22"/>
              </w:rPr>
              <w:t>1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时非空</w:t>
            </w:r>
          </w:p>
        </w:tc>
      </w:tr>
      <w:tr w:rsidR="00F57685" w:rsidRPr="0004722D" w:rsidTr="00A83503">
        <w:tc>
          <w:tcPr>
            <w:tcW w:w="1951" w:type="dxa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hasStation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 xml:space="preserve"> </w:t>
            </w:r>
            <w:r w:rsidRPr="0004722D">
              <w:rPr>
                <w:sz w:val="22"/>
                <w:szCs w:val="22"/>
              </w:rPr>
              <w:t>Boolean</w:t>
            </w:r>
            <w:r w:rsidRPr="0004722D">
              <w:rPr>
                <w:rFonts w:hint="eastAsia"/>
                <w:sz w:val="22"/>
                <w:szCs w:val="22"/>
              </w:rPr>
              <w:t>(int)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是否经停</w:t>
            </w:r>
          </w:p>
        </w:tc>
        <w:tc>
          <w:tcPr>
            <w:tcW w:w="3969" w:type="dxa"/>
          </w:tcPr>
          <w:p w:rsidR="00F57685" w:rsidRPr="0004722D" w:rsidRDefault="00F57685" w:rsidP="00A83503">
            <w:pPr>
              <w:snapToGrid w:val="0"/>
              <w:jc w:val="both"/>
              <w:rPr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Int(1) </w:t>
            </w:r>
          </w:p>
          <w:p w:rsidR="00F57685" w:rsidRPr="0004722D" w:rsidRDefault="00F57685" w:rsidP="00A83503">
            <w:pPr>
              <w:snapToGrid w:val="0"/>
              <w:jc w:val="both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color w:val="FF0000"/>
                <w:sz w:val="22"/>
                <w:szCs w:val="22"/>
              </w:rPr>
              <w:t>1</w:t>
            </w:r>
            <w:r w:rsidRPr="0004722D">
              <w:rPr>
                <w:rFonts w:hint="eastAsia"/>
                <w:bCs/>
                <w:color w:val="FF0000"/>
                <w:sz w:val="22"/>
                <w:szCs w:val="22"/>
              </w:rPr>
              <w:t>：直发</w:t>
            </w:r>
            <w:r w:rsidRPr="0004722D">
              <w:rPr>
                <w:bCs/>
                <w:color w:val="FF0000"/>
                <w:sz w:val="22"/>
                <w:szCs w:val="22"/>
              </w:rPr>
              <w:t>2</w:t>
            </w:r>
            <w:r w:rsidRPr="0004722D">
              <w:rPr>
                <w:rFonts w:hint="eastAsia"/>
                <w:bCs/>
                <w:color w:val="FF0000"/>
                <w:sz w:val="22"/>
                <w:szCs w:val="22"/>
              </w:rPr>
              <w:t>：经停</w:t>
            </w:r>
            <w:r w:rsidRPr="0004722D">
              <w:rPr>
                <w:bCs/>
                <w:color w:val="FF0000"/>
                <w:sz w:val="22"/>
                <w:szCs w:val="22"/>
              </w:rPr>
              <w:t>3</w:t>
            </w:r>
            <w:r w:rsidRPr="0004722D">
              <w:rPr>
                <w:rFonts w:hint="eastAsia"/>
                <w:bCs/>
                <w:color w:val="FF0000"/>
                <w:sz w:val="22"/>
                <w:szCs w:val="22"/>
              </w:rPr>
              <w:t>：多卸货口</w:t>
            </w:r>
          </w:p>
        </w:tc>
      </w:tr>
      <w:tr w:rsidR="00F57685" w:rsidRPr="0004722D" w:rsidTr="00A83503">
        <w:tc>
          <w:tcPr>
            <w:tcW w:w="1951" w:type="dxa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 xml:space="preserve"> int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运力等级;1,2,3</w:t>
            </w:r>
          </w:p>
        </w:tc>
        <w:tc>
          <w:tcPr>
            <w:tcW w:w="3969" w:type="dxa"/>
          </w:tcPr>
          <w:p w:rsidR="00F57685" w:rsidRPr="0004722D" w:rsidRDefault="00F57685" w:rsidP="00A83503">
            <w:pPr>
              <w:snapToGrid w:val="0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>Int(2) 1: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一级运输</w:t>
            </w:r>
            <w:r w:rsidRPr="0004722D">
              <w:rPr>
                <w:bCs/>
                <w:sz w:val="22"/>
                <w:szCs w:val="22"/>
              </w:rPr>
              <w:t>,2: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二级运输</w:t>
            </w:r>
            <w:r w:rsidRPr="0004722D">
              <w:rPr>
                <w:bCs/>
                <w:sz w:val="22"/>
                <w:szCs w:val="22"/>
              </w:rPr>
              <w:t>,3: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三级运输 4：短驳</w:t>
            </w:r>
          </w:p>
          <w:p w:rsidR="00F57685" w:rsidRPr="0004722D" w:rsidRDefault="00F57685" w:rsidP="00A83503">
            <w:pPr>
              <w:snapToGrid w:val="0"/>
              <w:jc w:val="both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srcType 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为</w:t>
            </w:r>
            <w:r w:rsidRPr="0004722D">
              <w:rPr>
                <w:bCs/>
                <w:sz w:val="22"/>
                <w:szCs w:val="22"/>
              </w:rPr>
              <w:t>1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时非空</w:t>
            </w:r>
          </w:p>
        </w:tc>
      </w:tr>
      <w:tr w:rsidR="00F57685" w:rsidRPr="0004722D" w:rsidTr="00A83503">
        <w:tc>
          <w:tcPr>
            <w:tcW w:w="1951" w:type="dxa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lineId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 xml:space="preserve"> long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线路id</w:t>
            </w:r>
          </w:p>
        </w:tc>
        <w:tc>
          <w:tcPr>
            <w:tcW w:w="3969" w:type="dxa"/>
          </w:tcPr>
          <w:p w:rsidR="00F57685" w:rsidRPr="0004722D" w:rsidRDefault="00F57685" w:rsidP="00A83503">
            <w:pPr>
              <w:snapToGrid w:val="0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Long(20) </w:t>
            </w:r>
            <w:r w:rsidRPr="0004722D">
              <w:rPr>
                <w:bCs/>
                <w:sz w:val="22"/>
                <w:szCs w:val="22"/>
              </w:rPr>
              <w:t> </w:t>
            </w:r>
          </w:p>
          <w:p w:rsidR="00F57685" w:rsidRPr="0004722D" w:rsidRDefault="00F57685" w:rsidP="00A83503">
            <w:pPr>
              <w:snapToGrid w:val="0"/>
              <w:jc w:val="both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srcType 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为</w:t>
            </w:r>
            <w:r w:rsidRPr="0004722D">
              <w:rPr>
                <w:bCs/>
                <w:sz w:val="22"/>
                <w:szCs w:val="22"/>
              </w:rPr>
              <w:t>1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时非空</w:t>
            </w:r>
          </w:p>
        </w:tc>
      </w:tr>
      <w:tr w:rsidR="00F57685" w:rsidRPr="0004722D" w:rsidTr="00A83503">
        <w:tc>
          <w:tcPr>
            <w:tcW w:w="1951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lineCode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sz w:val="22"/>
                <w:szCs w:val="22"/>
              </w:rPr>
            </w:pPr>
            <w:r w:rsidRPr="0004722D">
              <w:rPr>
                <w:rFonts w:ascii="Consolas" w:hAnsi="Consolas" w:cs="Consolas" w:hint="eastAsia"/>
                <w:snapToGrid/>
                <w:sz w:val="24"/>
                <w:szCs w:val="24"/>
              </w:rPr>
              <w:t>String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线路编码</w:t>
            </w:r>
          </w:p>
        </w:tc>
        <w:tc>
          <w:tcPr>
            <w:tcW w:w="3969" w:type="dxa"/>
          </w:tcPr>
          <w:p w:rsidR="00F57685" w:rsidRPr="0004722D" w:rsidRDefault="00F57685" w:rsidP="00A83503">
            <w:pPr>
              <w:snapToGrid w:val="0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String(100) </w:t>
            </w:r>
          </w:p>
          <w:p w:rsidR="00F57685" w:rsidRPr="0004722D" w:rsidRDefault="00F57685" w:rsidP="00A83503">
            <w:pPr>
              <w:snapToGrid w:val="0"/>
              <w:jc w:val="both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lastRenderedPageBreak/>
              <w:t xml:space="preserve">srcType 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为</w:t>
            </w:r>
            <w:r w:rsidRPr="0004722D">
              <w:rPr>
                <w:bCs/>
                <w:sz w:val="22"/>
                <w:szCs w:val="22"/>
              </w:rPr>
              <w:t>1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时非空</w:t>
            </w:r>
          </w:p>
        </w:tc>
      </w:tr>
      <w:tr w:rsidR="00F57685" w:rsidRPr="0004722D" w:rsidTr="00A83503">
        <w:tc>
          <w:tcPr>
            <w:tcW w:w="1951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lastRenderedPageBreak/>
              <w:t>srcType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来源类型</w:t>
            </w:r>
          </w:p>
        </w:tc>
        <w:tc>
          <w:tcPr>
            <w:tcW w:w="3969" w:type="dxa"/>
          </w:tcPr>
          <w:p w:rsidR="00F57685" w:rsidRPr="0004722D" w:rsidRDefault="00F57685" w:rsidP="00A83503">
            <w:pPr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>srcType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值不同的时候表示传递的意义不同：</w:t>
            </w:r>
          </w:p>
          <w:p w:rsidR="00F57685" w:rsidRPr="0004722D" w:rsidRDefault="00F57685" w:rsidP="00A83503">
            <w:pPr>
              <w:rPr>
                <w:bCs/>
                <w:sz w:val="22"/>
                <w:szCs w:val="22"/>
              </w:rPr>
            </w:pPr>
            <w:r w:rsidRPr="0004722D">
              <w:rPr>
                <w:rFonts w:hAnsi="宋体" w:hint="eastAsia"/>
                <w:bCs/>
                <w:sz w:val="22"/>
                <w:szCs w:val="22"/>
              </w:rPr>
              <w:t>为</w:t>
            </w:r>
            <w:r w:rsidRPr="0004722D">
              <w:rPr>
                <w:bCs/>
                <w:sz w:val="22"/>
                <w:szCs w:val="22"/>
              </w:rPr>
              <w:t>1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时，表示为是正常的人车匹配信息</w:t>
            </w:r>
          </w:p>
          <w:p w:rsidR="00F57685" w:rsidRPr="0004722D" w:rsidRDefault="00F57685" w:rsidP="00A83503">
            <w:pPr>
              <w:rPr>
                <w:bCs/>
                <w:sz w:val="22"/>
                <w:szCs w:val="22"/>
              </w:rPr>
            </w:pPr>
            <w:r w:rsidRPr="0004722D">
              <w:rPr>
                <w:rFonts w:hAnsi="宋体" w:hint="eastAsia"/>
                <w:bCs/>
                <w:sz w:val="22"/>
                <w:szCs w:val="22"/>
              </w:rPr>
              <w:t>为</w:t>
            </w:r>
            <w:r w:rsidRPr="0004722D">
              <w:rPr>
                <w:bCs/>
                <w:sz w:val="22"/>
                <w:szCs w:val="22"/>
              </w:rPr>
              <w:t>2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时，表示需求在沟通中，</w:t>
            </w:r>
            <w:r w:rsidRPr="0004722D">
              <w:rPr>
                <w:bCs/>
                <w:sz w:val="22"/>
                <w:szCs w:val="22"/>
              </w:rPr>
              <w:t xml:space="preserve">requireState 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为拒绝的状态，</w:t>
            </w:r>
            <w:r w:rsidRPr="0004722D">
              <w:rPr>
                <w:bCs/>
                <w:sz w:val="22"/>
                <w:szCs w:val="22"/>
              </w:rPr>
              <w:t>resultDesc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、</w:t>
            </w:r>
            <w:r w:rsidRPr="0004722D">
              <w:rPr>
                <w:bCs/>
                <w:sz w:val="22"/>
                <w:szCs w:val="22"/>
              </w:rPr>
              <w:t>requirementId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不能为空，</w:t>
            </w:r>
          </w:p>
          <w:p w:rsidR="00F57685" w:rsidRPr="0004722D" w:rsidRDefault="00F57685" w:rsidP="00A83503">
            <w:pPr>
              <w:rPr>
                <w:bCs/>
                <w:sz w:val="22"/>
                <w:szCs w:val="22"/>
              </w:rPr>
            </w:pPr>
            <w:r w:rsidRPr="0004722D">
              <w:rPr>
                <w:rFonts w:hAnsi="宋体" w:hint="eastAsia"/>
                <w:bCs/>
                <w:sz w:val="22"/>
                <w:szCs w:val="22"/>
              </w:rPr>
              <w:t>为</w:t>
            </w:r>
            <w:r w:rsidRPr="0004722D">
              <w:rPr>
                <w:bCs/>
                <w:sz w:val="22"/>
                <w:szCs w:val="22"/>
              </w:rPr>
              <w:t>3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时，表示只传递该需求的经营模式，</w:t>
            </w:r>
            <w:r w:rsidRPr="0004722D">
              <w:rPr>
                <w:bCs/>
                <w:sz w:val="22"/>
                <w:szCs w:val="22"/>
              </w:rPr>
              <w:t>requirementId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和</w:t>
            </w:r>
            <w:r w:rsidRPr="0004722D">
              <w:rPr>
                <w:bCs/>
                <w:sz w:val="22"/>
                <w:szCs w:val="22"/>
              </w:rPr>
              <w:t>mode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不能为空</w:t>
            </w:r>
          </w:p>
          <w:p w:rsidR="00F57685" w:rsidRPr="0004722D" w:rsidRDefault="00F57685" w:rsidP="00A83503">
            <w:pPr>
              <w:snapToGrid w:val="0"/>
              <w:rPr>
                <w:bCs/>
                <w:strike/>
                <w:sz w:val="22"/>
                <w:szCs w:val="22"/>
              </w:rPr>
            </w:pPr>
            <w:r w:rsidRPr="0004722D">
              <w:rPr>
                <w:rFonts w:hAnsi="宋体" w:hint="eastAsia"/>
                <w:bCs/>
                <w:strike/>
                <w:sz w:val="22"/>
                <w:szCs w:val="22"/>
              </w:rPr>
              <w:t>为</w:t>
            </w:r>
            <w:r w:rsidRPr="0004722D">
              <w:rPr>
                <w:bCs/>
                <w:strike/>
                <w:sz w:val="22"/>
                <w:szCs w:val="22"/>
              </w:rPr>
              <w:t>4</w:t>
            </w:r>
            <w:r w:rsidRPr="0004722D">
              <w:rPr>
                <w:rFonts w:hAnsi="宋体" w:hint="eastAsia"/>
                <w:bCs/>
                <w:strike/>
                <w:sz w:val="22"/>
                <w:szCs w:val="22"/>
              </w:rPr>
              <w:t>时，表示只修改人车，</w:t>
            </w:r>
            <w:r w:rsidRPr="0004722D">
              <w:rPr>
                <w:bCs/>
                <w:strike/>
                <w:sz w:val="22"/>
                <w:szCs w:val="22"/>
              </w:rPr>
              <w:t>driverId</w:t>
            </w:r>
            <w:r w:rsidRPr="0004722D">
              <w:rPr>
                <w:rFonts w:hAnsi="宋体" w:hint="eastAsia"/>
                <w:bCs/>
                <w:strike/>
                <w:sz w:val="22"/>
                <w:szCs w:val="22"/>
              </w:rPr>
              <w:t>、</w:t>
            </w:r>
            <w:r w:rsidRPr="0004722D">
              <w:rPr>
                <w:bCs/>
                <w:strike/>
                <w:sz w:val="22"/>
                <w:szCs w:val="22"/>
              </w:rPr>
              <w:t>driverName</w:t>
            </w:r>
            <w:r w:rsidRPr="0004722D">
              <w:rPr>
                <w:rFonts w:hAnsi="宋体" w:hint="eastAsia"/>
                <w:bCs/>
                <w:strike/>
                <w:sz w:val="22"/>
                <w:szCs w:val="22"/>
              </w:rPr>
              <w:t>、</w:t>
            </w:r>
            <w:r w:rsidRPr="0004722D">
              <w:rPr>
                <w:bCs/>
                <w:strike/>
                <w:sz w:val="22"/>
                <w:szCs w:val="22"/>
              </w:rPr>
              <w:t>telephoneNumber</w:t>
            </w:r>
            <w:r w:rsidRPr="0004722D">
              <w:rPr>
                <w:rFonts w:hAnsi="宋体" w:hint="eastAsia"/>
                <w:bCs/>
                <w:strike/>
                <w:sz w:val="22"/>
                <w:szCs w:val="22"/>
              </w:rPr>
              <w:t>、</w:t>
            </w:r>
            <w:r w:rsidRPr="0004722D">
              <w:rPr>
                <w:bCs/>
                <w:strike/>
                <w:sz w:val="22"/>
                <w:szCs w:val="22"/>
              </w:rPr>
              <w:t>vehicleSerial</w:t>
            </w:r>
            <w:r w:rsidRPr="0004722D">
              <w:rPr>
                <w:rFonts w:hAnsi="宋体" w:hint="eastAsia"/>
                <w:bCs/>
                <w:strike/>
                <w:sz w:val="22"/>
                <w:szCs w:val="22"/>
              </w:rPr>
              <w:t>只能更改此四个值</w:t>
            </w:r>
          </w:p>
          <w:p w:rsidR="00F57685" w:rsidRPr="0004722D" w:rsidRDefault="00F57685" w:rsidP="00A83503">
            <w:pPr>
              <w:snapToGrid w:val="0"/>
              <w:rPr>
                <w:bCs/>
                <w:sz w:val="22"/>
                <w:szCs w:val="22"/>
              </w:rPr>
            </w:pPr>
          </w:p>
          <w:p w:rsidR="00F57685" w:rsidRPr="0004722D" w:rsidRDefault="00F57685" w:rsidP="00A83503">
            <w:pPr>
              <w:snapToGrid w:val="0"/>
              <w:jc w:val="both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rFonts w:hAnsi="宋体" w:hint="eastAsia"/>
                <w:bCs/>
                <w:sz w:val="22"/>
                <w:szCs w:val="22"/>
              </w:rPr>
              <w:t>非空</w:t>
            </w:r>
          </w:p>
        </w:tc>
      </w:tr>
      <w:tr w:rsidR="00F57685" w:rsidRPr="0004722D" w:rsidTr="00A83503">
        <w:tc>
          <w:tcPr>
            <w:tcW w:w="1951" w:type="dxa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maxVolume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 xml:space="preserve"> double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满载容积</w:t>
            </w:r>
          </w:p>
        </w:tc>
        <w:tc>
          <w:tcPr>
            <w:tcW w:w="3969" w:type="dxa"/>
          </w:tcPr>
          <w:p w:rsidR="00F57685" w:rsidRPr="0004722D" w:rsidRDefault="00F57685" w:rsidP="00A83503">
            <w:pPr>
              <w:snapToGrid w:val="0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>Double(20)</w:t>
            </w:r>
          </w:p>
          <w:p w:rsidR="00F57685" w:rsidRPr="0004722D" w:rsidRDefault="00F57685" w:rsidP="00A83503">
            <w:pPr>
              <w:snapToGrid w:val="0"/>
              <w:jc w:val="both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srcType 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为</w:t>
            </w:r>
            <w:r w:rsidRPr="0004722D">
              <w:rPr>
                <w:bCs/>
                <w:sz w:val="22"/>
                <w:szCs w:val="22"/>
              </w:rPr>
              <w:t>1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时非空</w:t>
            </w:r>
          </w:p>
        </w:tc>
      </w:tr>
      <w:tr w:rsidR="00F57685" w:rsidRPr="0004722D" w:rsidTr="00A83503">
        <w:tc>
          <w:tcPr>
            <w:tcW w:w="1951" w:type="dxa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maxWeight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 xml:space="preserve"> double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满载重量</w:t>
            </w:r>
          </w:p>
        </w:tc>
        <w:tc>
          <w:tcPr>
            <w:tcW w:w="3969" w:type="dxa"/>
          </w:tcPr>
          <w:p w:rsidR="00F57685" w:rsidRPr="0004722D" w:rsidRDefault="00F57685" w:rsidP="00A83503">
            <w:pPr>
              <w:snapToGrid w:val="0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>Double(20)</w:t>
            </w:r>
          </w:p>
          <w:p w:rsidR="00F57685" w:rsidRPr="0004722D" w:rsidRDefault="00F57685" w:rsidP="00A83503">
            <w:pPr>
              <w:snapToGrid w:val="0"/>
              <w:jc w:val="both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srcType 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为</w:t>
            </w:r>
            <w:r w:rsidRPr="0004722D">
              <w:rPr>
                <w:bCs/>
                <w:sz w:val="22"/>
                <w:szCs w:val="22"/>
              </w:rPr>
              <w:t>1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时非空</w:t>
            </w:r>
          </w:p>
        </w:tc>
      </w:tr>
      <w:tr w:rsidR="00F57685" w:rsidRPr="0004722D" w:rsidTr="00A83503">
        <w:tc>
          <w:tcPr>
            <w:tcW w:w="1951" w:type="dxa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 xml:space="preserve"> int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经营模式,自营,外包</w:t>
            </w:r>
          </w:p>
        </w:tc>
        <w:tc>
          <w:tcPr>
            <w:tcW w:w="3969" w:type="dxa"/>
          </w:tcPr>
          <w:p w:rsidR="00F57685" w:rsidRPr="0004722D" w:rsidRDefault="00F57685" w:rsidP="00A83503">
            <w:pPr>
              <w:snapToGrid w:val="0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Int(2) </w:t>
            </w:r>
          </w:p>
          <w:p w:rsidR="00F57685" w:rsidRPr="0004722D" w:rsidRDefault="00F57685" w:rsidP="00A83503">
            <w:pPr>
              <w:snapToGrid w:val="0"/>
              <w:rPr>
                <w:bCs/>
                <w:sz w:val="22"/>
                <w:szCs w:val="22"/>
              </w:rPr>
            </w:pPr>
            <w:r w:rsidRPr="0004722D">
              <w:rPr>
                <w:rFonts w:hAnsi="宋体" w:hint="eastAsia"/>
                <w:bCs/>
                <w:sz w:val="22"/>
                <w:szCs w:val="22"/>
              </w:rPr>
              <w:t>经营模式</w:t>
            </w:r>
            <w:r w:rsidRPr="0004722D">
              <w:rPr>
                <w:bCs/>
                <w:sz w:val="22"/>
                <w:szCs w:val="22"/>
              </w:rPr>
              <w:t>,1: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自营</w:t>
            </w:r>
            <w:r w:rsidRPr="0004722D">
              <w:rPr>
                <w:bCs/>
                <w:sz w:val="22"/>
                <w:szCs w:val="22"/>
              </w:rPr>
              <w:t>,2: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外包</w:t>
            </w:r>
          </w:p>
          <w:p w:rsidR="00F57685" w:rsidRPr="0004722D" w:rsidRDefault="00F57685" w:rsidP="00A83503">
            <w:pPr>
              <w:snapToGrid w:val="0"/>
              <w:jc w:val="both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srcType 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为</w:t>
            </w:r>
            <w:r w:rsidRPr="0004722D">
              <w:rPr>
                <w:bCs/>
                <w:sz w:val="22"/>
                <w:szCs w:val="22"/>
              </w:rPr>
              <w:t>1,2,3,4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时非空</w:t>
            </w:r>
          </w:p>
        </w:tc>
      </w:tr>
      <w:tr w:rsidR="00F57685" w:rsidRPr="0004722D" w:rsidTr="00A83503">
        <w:tc>
          <w:tcPr>
            <w:tcW w:w="1951" w:type="dxa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operateDateTime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 xml:space="preserve"> Date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操作时间</w:t>
            </w:r>
          </w:p>
        </w:tc>
        <w:tc>
          <w:tcPr>
            <w:tcW w:w="3969" w:type="dxa"/>
          </w:tcPr>
          <w:p w:rsidR="00F57685" w:rsidRPr="0004722D" w:rsidRDefault="00F57685" w:rsidP="00A83503">
            <w:pPr>
              <w:snapToGrid w:val="0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>Datetime(YYYY-MM-DD hh-mm-ss)</w:t>
            </w:r>
          </w:p>
          <w:p w:rsidR="00F57685" w:rsidRPr="0004722D" w:rsidRDefault="00F57685" w:rsidP="00A83503">
            <w:pPr>
              <w:snapToGrid w:val="0"/>
              <w:jc w:val="both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srcType 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为</w:t>
            </w:r>
            <w:r w:rsidRPr="0004722D">
              <w:rPr>
                <w:bCs/>
                <w:sz w:val="22"/>
                <w:szCs w:val="22"/>
              </w:rPr>
              <w:t>1,2,3,4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时非空</w:t>
            </w:r>
          </w:p>
        </w:tc>
      </w:tr>
      <w:tr w:rsidR="00F57685" w:rsidRPr="0004722D" w:rsidTr="00A83503">
        <w:tc>
          <w:tcPr>
            <w:tcW w:w="1951" w:type="dxa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originArriveDate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 xml:space="preserve"> Date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始发计划到场时间;</w:t>
            </w:r>
          </w:p>
        </w:tc>
        <w:tc>
          <w:tcPr>
            <w:tcW w:w="3969" w:type="dxa"/>
          </w:tcPr>
          <w:p w:rsidR="00F57685" w:rsidRPr="0004722D" w:rsidRDefault="00F57685" w:rsidP="00A83503">
            <w:pPr>
              <w:snapToGrid w:val="0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>Datetime(YYYY-MM-DD hh-mm-ss)</w:t>
            </w:r>
          </w:p>
          <w:p w:rsidR="00F57685" w:rsidRPr="0004722D" w:rsidRDefault="00F57685" w:rsidP="00A83503">
            <w:pPr>
              <w:snapToGrid w:val="0"/>
              <w:jc w:val="both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srcType 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为</w:t>
            </w:r>
            <w:r w:rsidRPr="0004722D">
              <w:rPr>
                <w:bCs/>
                <w:sz w:val="22"/>
                <w:szCs w:val="22"/>
              </w:rPr>
              <w:t>1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时非空</w:t>
            </w:r>
          </w:p>
        </w:tc>
      </w:tr>
      <w:tr w:rsidR="00F57685" w:rsidRPr="0004722D" w:rsidTr="00A83503">
        <w:tc>
          <w:tcPr>
            <w:tcW w:w="1951" w:type="dxa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originCode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 xml:space="preserve"> String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始发网点,如755A</w:t>
            </w:r>
          </w:p>
        </w:tc>
        <w:tc>
          <w:tcPr>
            <w:tcW w:w="3969" w:type="dxa"/>
          </w:tcPr>
          <w:p w:rsidR="00F57685" w:rsidRPr="0004722D" w:rsidRDefault="00F57685" w:rsidP="00A83503">
            <w:pPr>
              <w:snapToGrid w:val="0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>String(50)</w:t>
            </w:r>
          </w:p>
          <w:p w:rsidR="00F57685" w:rsidRPr="0004722D" w:rsidRDefault="00F57685" w:rsidP="00A83503">
            <w:pPr>
              <w:snapToGrid w:val="0"/>
              <w:jc w:val="both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srcType 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为</w:t>
            </w:r>
            <w:r w:rsidRPr="0004722D">
              <w:rPr>
                <w:bCs/>
                <w:sz w:val="22"/>
                <w:szCs w:val="22"/>
              </w:rPr>
              <w:t>1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时非空</w:t>
            </w:r>
          </w:p>
        </w:tc>
      </w:tr>
      <w:tr w:rsidR="00F57685" w:rsidRPr="0004722D" w:rsidTr="00A83503">
        <w:tc>
          <w:tcPr>
            <w:tcW w:w="1951" w:type="dxa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predictFinishDate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 xml:space="preserve"> Date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计划到达时间</w:t>
            </w:r>
          </w:p>
        </w:tc>
        <w:tc>
          <w:tcPr>
            <w:tcW w:w="3969" w:type="dxa"/>
          </w:tcPr>
          <w:p w:rsidR="00F57685" w:rsidRPr="0004722D" w:rsidRDefault="00F57685" w:rsidP="00A83503">
            <w:pPr>
              <w:snapToGrid w:val="0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>Datetime(YYYY-MM-DD hh-mm-ss)</w:t>
            </w:r>
          </w:p>
          <w:p w:rsidR="00F57685" w:rsidRPr="0004722D" w:rsidRDefault="00F57685" w:rsidP="00A83503">
            <w:pPr>
              <w:snapToGrid w:val="0"/>
              <w:jc w:val="both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srcType 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为</w:t>
            </w:r>
            <w:r w:rsidRPr="0004722D">
              <w:rPr>
                <w:bCs/>
                <w:sz w:val="22"/>
                <w:szCs w:val="22"/>
              </w:rPr>
              <w:t>1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时非空</w:t>
            </w:r>
          </w:p>
        </w:tc>
      </w:tr>
      <w:tr w:rsidR="00F57685" w:rsidRPr="0004722D" w:rsidTr="00A83503">
        <w:tc>
          <w:tcPr>
            <w:tcW w:w="1951" w:type="dxa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predictSetoffDate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 xml:space="preserve"> Date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始发计划发出时间</w:t>
            </w:r>
          </w:p>
        </w:tc>
        <w:tc>
          <w:tcPr>
            <w:tcW w:w="3969" w:type="dxa"/>
          </w:tcPr>
          <w:p w:rsidR="00F57685" w:rsidRPr="0004722D" w:rsidRDefault="00F57685" w:rsidP="00A83503">
            <w:pPr>
              <w:snapToGrid w:val="0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>Datetime(YYYY-MM-DD hh-mm-ss)</w:t>
            </w:r>
          </w:p>
          <w:p w:rsidR="00F57685" w:rsidRPr="0004722D" w:rsidRDefault="00F57685" w:rsidP="00A83503">
            <w:pPr>
              <w:snapToGrid w:val="0"/>
              <w:rPr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srcType 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为</w:t>
            </w:r>
            <w:r w:rsidRPr="0004722D">
              <w:rPr>
                <w:bCs/>
                <w:sz w:val="22"/>
                <w:szCs w:val="22"/>
              </w:rPr>
              <w:t>1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时非空</w:t>
            </w:r>
          </w:p>
        </w:tc>
      </w:tr>
      <w:tr w:rsidR="00F57685" w:rsidRPr="0004722D" w:rsidTr="00A83503">
        <w:tc>
          <w:tcPr>
            <w:tcW w:w="1951" w:type="dxa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requirementId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 xml:space="preserve"> long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需求Id;</w:t>
            </w:r>
          </w:p>
        </w:tc>
        <w:tc>
          <w:tcPr>
            <w:tcW w:w="3969" w:type="dxa"/>
          </w:tcPr>
          <w:p w:rsidR="00F57685" w:rsidRPr="0004722D" w:rsidRDefault="00F57685" w:rsidP="00A83503">
            <w:pPr>
              <w:snapToGrid w:val="0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>long(20)</w:t>
            </w:r>
          </w:p>
          <w:p w:rsidR="00F57685" w:rsidRPr="0004722D" w:rsidRDefault="00F57685" w:rsidP="00A83503">
            <w:pPr>
              <w:snapToGrid w:val="0"/>
              <w:jc w:val="both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srcType 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为</w:t>
            </w:r>
            <w:r w:rsidRPr="0004722D">
              <w:rPr>
                <w:bCs/>
                <w:sz w:val="22"/>
                <w:szCs w:val="22"/>
              </w:rPr>
              <w:t>1,2,3,4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时非空</w:t>
            </w:r>
          </w:p>
        </w:tc>
      </w:tr>
      <w:tr w:rsidR="00F57685" w:rsidRPr="0004722D" w:rsidTr="00A83503">
        <w:tc>
          <w:tcPr>
            <w:tcW w:w="1951" w:type="dxa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requirementType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 xml:space="preserve"> int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需求类型</w:t>
            </w:r>
          </w:p>
        </w:tc>
        <w:tc>
          <w:tcPr>
            <w:tcW w:w="3969" w:type="dxa"/>
          </w:tcPr>
          <w:p w:rsidR="00F57685" w:rsidRPr="0004722D" w:rsidRDefault="00F57685" w:rsidP="00A83503">
            <w:pPr>
              <w:snapToGrid w:val="0"/>
              <w:rPr>
                <w:rFonts w:hAnsi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>OMCS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提供</w:t>
            </w:r>
          </w:p>
          <w:p w:rsidR="00F57685" w:rsidRPr="0004722D" w:rsidRDefault="00F57685" w:rsidP="00A83503">
            <w:pPr>
              <w:snapToGrid w:val="0"/>
              <w:rPr>
                <w:rFonts w:ascii="Calibri" w:hAnsi="Calibri" w:cs="宋体"/>
                <w:b/>
                <w:bCs/>
                <w:color w:val="FF0000"/>
                <w:sz w:val="22"/>
                <w:szCs w:val="22"/>
              </w:rPr>
            </w:pPr>
            <w:r w:rsidRPr="0004722D">
              <w:rPr>
                <w:rFonts w:ascii="Calibri" w:hAnsi="Calibri" w:cs="宋体" w:hint="eastAsia"/>
                <w:b/>
                <w:bCs/>
                <w:color w:val="FF0000"/>
                <w:sz w:val="22"/>
                <w:szCs w:val="22"/>
              </w:rPr>
              <w:t>不变</w:t>
            </w:r>
            <w:r w:rsidRPr="0004722D">
              <w:rPr>
                <w:rFonts w:ascii="Calibri" w:hAnsi="Calibri" w:cs="宋体" w:hint="eastAsia"/>
                <w:b/>
                <w:bCs/>
                <w:color w:val="FF0000"/>
                <w:sz w:val="22"/>
                <w:szCs w:val="22"/>
              </w:rPr>
              <w:t>-</w:t>
            </w:r>
            <w:r w:rsidRPr="0004722D">
              <w:rPr>
                <w:rFonts w:ascii="Calibri" w:hAnsi="Calibri" w:cs="宋体" w:hint="eastAsia"/>
                <w:b/>
                <w:bCs/>
                <w:color w:val="FF0000"/>
                <w:sz w:val="22"/>
                <w:szCs w:val="22"/>
              </w:rPr>
              <w:t>计划需求</w:t>
            </w:r>
            <w:r w:rsidRPr="0004722D">
              <w:rPr>
                <w:rFonts w:ascii="Calibri" w:hAnsi="Calibri" w:cs="宋体" w:hint="eastAsia"/>
                <w:b/>
                <w:bCs/>
                <w:color w:val="FF0000"/>
                <w:sz w:val="22"/>
                <w:szCs w:val="22"/>
              </w:rPr>
              <w:t xml:space="preserve"> 100</w:t>
            </w:r>
          </w:p>
          <w:p w:rsidR="00F57685" w:rsidRPr="0004722D" w:rsidRDefault="00F57685" w:rsidP="00A83503">
            <w:pPr>
              <w:snapToGrid w:val="0"/>
              <w:rPr>
                <w:rFonts w:ascii="Calibri" w:hAnsi="Calibri" w:cs="宋体"/>
                <w:b/>
                <w:bCs/>
                <w:color w:val="FF0000"/>
                <w:sz w:val="22"/>
                <w:szCs w:val="22"/>
              </w:rPr>
            </w:pPr>
            <w:r w:rsidRPr="0004722D">
              <w:rPr>
                <w:rFonts w:ascii="Calibri" w:hAnsi="Calibri" w:cs="宋体" w:hint="eastAsia"/>
                <w:b/>
                <w:bCs/>
                <w:color w:val="FF0000"/>
                <w:sz w:val="22"/>
                <w:szCs w:val="22"/>
              </w:rPr>
              <w:t>新增</w:t>
            </w:r>
            <w:r w:rsidRPr="0004722D">
              <w:rPr>
                <w:rFonts w:ascii="Calibri" w:hAnsi="Calibri" w:cs="宋体" w:hint="eastAsia"/>
                <w:b/>
                <w:bCs/>
                <w:color w:val="FF0000"/>
                <w:sz w:val="22"/>
                <w:szCs w:val="22"/>
              </w:rPr>
              <w:t>-</w:t>
            </w:r>
            <w:r w:rsidRPr="0004722D">
              <w:rPr>
                <w:rFonts w:ascii="Calibri" w:hAnsi="Calibri" w:cs="宋体" w:hint="eastAsia"/>
                <w:b/>
                <w:bCs/>
                <w:color w:val="FF0000"/>
                <w:sz w:val="22"/>
                <w:szCs w:val="22"/>
              </w:rPr>
              <w:t>计划需求</w:t>
            </w:r>
            <w:r w:rsidRPr="0004722D">
              <w:rPr>
                <w:rFonts w:ascii="Calibri" w:hAnsi="Calibri" w:cs="宋体" w:hint="eastAsia"/>
                <w:b/>
                <w:bCs/>
                <w:color w:val="FF0000"/>
                <w:sz w:val="22"/>
                <w:szCs w:val="22"/>
              </w:rPr>
              <w:t xml:space="preserve"> 101</w:t>
            </w:r>
          </w:p>
          <w:p w:rsidR="00F57685" w:rsidRPr="0004722D" w:rsidRDefault="00F57685" w:rsidP="00A83503">
            <w:pPr>
              <w:snapToGrid w:val="0"/>
              <w:rPr>
                <w:rFonts w:ascii="Calibri" w:hAnsi="Calibri" w:cs="宋体"/>
                <w:b/>
                <w:bCs/>
                <w:color w:val="FF0000"/>
                <w:sz w:val="22"/>
                <w:szCs w:val="22"/>
              </w:rPr>
            </w:pPr>
            <w:r w:rsidRPr="0004722D">
              <w:rPr>
                <w:rFonts w:ascii="Calibri" w:hAnsi="Calibri" w:cs="宋体" w:hint="eastAsia"/>
                <w:b/>
                <w:bCs/>
                <w:color w:val="FF0000"/>
                <w:sz w:val="22"/>
                <w:szCs w:val="22"/>
              </w:rPr>
              <w:t>调整</w:t>
            </w:r>
            <w:r w:rsidRPr="0004722D">
              <w:rPr>
                <w:rFonts w:ascii="Calibri" w:hAnsi="Calibri" w:cs="宋体" w:hint="eastAsia"/>
                <w:b/>
                <w:bCs/>
                <w:color w:val="FF0000"/>
                <w:sz w:val="22"/>
                <w:szCs w:val="22"/>
              </w:rPr>
              <w:t>-</w:t>
            </w:r>
            <w:r w:rsidRPr="0004722D">
              <w:rPr>
                <w:rFonts w:ascii="Calibri" w:hAnsi="Calibri" w:cs="宋体" w:hint="eastAsia"/>
                <w:b/>
                <w:bCs/>
                <w:color w:val="FF0000"/>
                <w:sz w:val="22"/>
                <w:szCs w:val="22"/>
              </w:rPr>
              <w:t>计划需求</w:t>
            </w:r>
            <w:r w:rsidRPr="0004722D">
              <w:rPr>
                <w:rFonts w:ascii="Calibri" w:hAnsi="Calibri" w:cs="宋体" w:hint="eastAsia"/>
                <w:b/>
                <w:bCs/>
                <w:color w:val="FF0000"/>
                <w:sz w:val="22"/>
                <w:szCs w:val="22"/>
              </w:rPr>
              <w:tab/>
              <w:t xml:space="preserve"> 102</w:t>
            </w:r>
          </w:p>
          <w:p w:rsidR="00F57685" w:rsidRPr="0004722D" w:rsidRDefault="00F57685" w:rsidP="00A83503">
            <w:pPr>
              <w:snapToGrid w:val="0"/>
              <w:rPr>
                <w:rFonts w:ascii="Calibri" w:hAnsi="Calibri" w:cs="宋体"/>
                <w:b/>
                <w:bCs/>
                <w:color w:val="FF0000"/>
                <w:sz w:val="22"/>
                <w:szCs w:val="22"/>
              </w:rPr>
            </w:pPr>
            <w:r w:rsidRPr="0004722D">
              <w:rPr>
                <w:rFonts w:ascii="Calibri" w:hAnsi="Calibri" w:cs="宋体" w:hint="eastAsia"/>
                <w:b/>
                <w:bCs/>
                <w:color w:val="FF0000"/>
                <w:sz w:val="22"/>
                <w:szCs w:val="22"/>
              </w:rPr>
              <w:t>删除</w:t>
            </w:r>
            <w:r w:rsidRPr="0004722D">
              <w:rPr>
                <w:rFonts w:ascii="Calibri" w:hAnsi="Calibri" w:cs="宋体" w:hint="eastAsia"/>
                <w:b/>
                <w:bCs/>
                <w:color w:val="FF0000"/>
                <w:sz w:val="22"/>
                <w:szCs w:val="22"/>
              </w:rPr>
              <w:t>-</w:t>
            </w:r>
            <w:r w:rsidRPr="0004722D">
              <w:rPr>
                <w:rFonts w:ascii="Calibri" w:hAnsi="Calibri" w:cs="宋体" w:hint="eastAsia"/>
                <w:b/>
                <w:bCs/>
                <w:color w:val="FF0000"/>
                <w:sz w:val="22"/>
                <w:szCs w:val="22"/>
              </w:rPr>
              <w:t>计划需求</w:t>
            </w:r>
            <w:r w:rsidRPr="0004722D">
              <w:rPr>
                <w:rFonts w:ascii="Calibri" w:hAnsi="Calibri" w:cs="宋体" w:hint="eastAsia"/>
                <w:b/>
                <w:bCs/>
                <w:color w:val="FF0000"/>
                <w:sz w:val="22"/>
                <w:szCs w:val="22"/>
              </w:rPr>
              <w:tab/>
              <w:t xml:space="preserve"> 103</w:t>
            </w:r>
          </w:p>
          <w:p w:rsidR="00F57685" w:rsidRPr="0004722D" w:rsidRDefault="00F57685" w:rsidP="00A83503">
            <w:pPr>
              <w:snapToGrid w:val="0"/>
              <w:rPr>
                <w:rFonts w:ascii="Calibri" w:hAnsi="Calibri" w:cs="宋体"/>
                <w:b/>
                <w:bCs/>
                <w:color w:val="FF0000"/>
                <w:sz w:val="22"/>
                <w:szCs w:val="22"/>
              </w:rPr>
            </w:pPr>
            <w:r w:rsidRPr="0004722D">
              <w:rPr>
                <w:rFonts w:ascii="Calibri" w:hAnsi="Calibri" w:cs="宋体" w:hint="eastAsia"/>
                <w:b/>
                <w:bCs/>
                <w:color w:val="FF0000"/>
                <w:sz w:val="22"/>
                <w:szCs w:val="22"/>
              </w:rPr>
              <w:t>新增</w:t>
            </w:r>
            <w:r w:rsidRPr="0004722D">
              <w:rPr>
                <w:rFonts w:ascii="Calibri" w:hAnsi="Calibri" w:cs="宋体" w:hint="eastAsia"/>
                <w:b/>
                <w:bCs/>
                <w:color w:val="FF0000"/>
                <w:sz w:val="22"/>
                <w:szCs w:val="22"/>
              </w:rPr>
              <w:t>-</w:t>
            </w:r>
            <w:r w:rsidRPr="0004722D">
              <w:rPr>
                <w:rFonts w:ascii="Calibri" w:hAnsi="Calibri" w:cs="宋体" w:hint="eastAsia"/>
                <w:b/>
                <w:bCs/>
                <w:color w:val="FF0000"/>
                <w:sz w:val="22"/>
                <w:szCs w:val="22"/>
              </w:rPr>
              <w:t>紧急需求</w:t>
            </w:r>
            <w:r w:rsidRPr="0004722D">
              <w:rPr>
                <w:rFonts w:ascii="Calibri" w:hAnsi="Calibri" w:cs="宋体" w:hint="eastAsia"/>
                <w:b/>
                <w:bCs/>
                <w:color w:val="FF0000"/>
                <w:sz w:val="22"/>
                <w:szCs w:val="22"/>
              </w:rPr>
              <w:tab/>
              <w:t xml:space="preserve"> 301</w:t>
            </w:r>
          </w:p>
          <w:p w:rsidR="00F57685" w:rsidRPr="0004722D" w:rsidRDefault="00F57685" w:rsidP="00A83503">
            <w:pPr>
              <w:snapToGrid w:val="0"/>
              <w:rPr>
                <w:rFonts w:ascii="Calibri" w:hAnsi="Calibri" w:cs="宋体"/>
                <w:b/>
                <w:bCs/>
                <w:color w:val="FF0000"/>
                <w:sz w:val="22"/>
                <w:szCs w:val="22"/>
              </w:rPr>
            </w:pPr>
            <w:r w:rsidRPr="0004722D">
              <w:rPr>
                <w:rFonts w:ascii="Calibri" w:hAnsi="Calibri" w:cs="宋体" w:hint="eastAsia"/>
                <w:b/>
                <w:bCs/>
                <w:color w:val="FF0000"/>
                <w:sz w:val="22"/>
                <w:szCs w:val="22"/>
              </w:rPr>
              <w:t>调整</w:t>
            </w:r>
            <w:r w:rsidRPr="0004722D">
              <w:rPr>
                <w:rFonts w:ascii="Calibri" w:hAnsi="Calibri" w:cs="宋体" w:hint="eastAsia"/>
                <w:b/>
                <w:bCs/>
                <w:color w:val="FF0000"/>
                <w:sz w:val="22"/>
                <w:szCs w:val="22"/>
              </w:rPr>
              <w:t>-</w:t>
            </w:r>
            <w:r w:rsidRPr="0004722D">
              <w:rPr>
                <w:rFonts w:ascii="Calibri" w:hAnsi="Calibri" w:cs="宋体" w:hint="eastAsia"/>
                <w:b/>
                <w:bCs/>
                <w:color w:val="FF0000"/>
                <w:sz w:val="22"/>
                <w:szCs w:val="22"/>
              </w:rPr>
              <w:t>紧急需求</w:t>
            </w:r>
            <w:r w:rsidRPr="0004722D">
              <w:rPr>
                <w:rFonts w:ascii="Calibri" w:hAnsi="Calibri" w:cs="宋体" w:hint="eastAsia"/>
                <w:b/>
                <w:bCs/>
                <w:color w:val="FF0000"/>
                <w:sz w:val="22"/>
                <w:szCs w:val="22"/>
              </w:rPr>
              <w:tab/>
              <w:t xml:space="preserve"> 302</w:t>
            </w:r>
          </w:p>
          <w:p w:rsidR="00F57685" w:rsidRPr="0004722D" w:rsidRDefault="00F57685" w:rsidP="00A83503">
            <w:pPr>
              <w:snapToGrid w:val="0"/>
              <w:rPr>
                <w:rFonts w:ascii="Calibri" w:hAnsi="Calibri" w:cs="宋体"/>
                <w:b/>
                <w:bCs/>
                <w:color w:val="FF0000"/>
                <w:sz w:val="22"/>
                <w:szCs w:val="22"/>
              </w:rPr>
            </w:pPr>
            <w:r w:rsidRPr="0004722D">
              <w:rPr>
                <w:rFonts w:ascii="Calibri" w:hAnsi="Calibri" w:cs="宋体" w:hint="eastAsia"/>
                <w:b/>
                <w:bCs/>
                <w:color w:val="FF0000"/>
                <w:sz w:val="22"/>
                <w:szCs w:val="22"/>
              </w:rPr>
              <w:t>删除</w:t>
            </w:r>
            <w:r w:rsidRPr="0004722D">
              <w:rPr>
                <w:rFonts w:ascii="Calibri" w:hAnsi="Calibri" w:cs="宋体" w:hint="eastAsia"/>
                <w:b/>
                <w:bCs/>
                <w:color w:val="FF0000"/>
                <w:sz w:val="22"/>
                <w:szCs w:val="22"/>
              </w:rPr>
              <w:t>-</w:t>
            </w:r>
            <w:r w:rsidRPr="0004722D">
              <w:rPr>
                <w:rFonts w:ascii="Calibri" w:hAnsi="Calibri" w:cs="宋体" w:hint="eastAsia"/>
                <w:b/>
                <w:bCs/>
                <w:color w:val="FF0000"/>
                <w:sz w:val="22"/>
                <w:szCs w:val="22"/>
              </w:rPr>
              <w:t>紧急需求</w:t>
            </w:r>
            <w:r w:rsidRPr="0004722D">
              <w:rPr>
                <w:rFonts w:ascii="Calibri" w:hAnsi="Calibri" w:cs="宋体" w:hint="eastAsia"/>
                <w:b/>
                <w:bCs/>
                <w:color w:val="FF0000"/>
                <w:sz w:val="22"/>
                <w:szCs w:val="22"/>
              </w:rPr>
              <w:tab/>
              <w:t xml:space="preserve"> 303</w:t>
            </w:r>
          </w:p>
          <w:p w:rsidR="00F57685" w:rsidRPr="0004722D" w:rsidRDefault="00F57685" w:rsidP="00A83503">
            <w:pPr>
              <w:snapToGrid w:val="0"/>
              <w:rPr>
                <w:rFonts w:ascii="Calibri" w:hAnsi="Calibri" w:cs="宋体"/>
                <w:b/>
                <w:bCs/>
                <w:color w:val="FF0000"/>
                <w:sz w:val="22"/>
                <w:szCs w:val="22"/>
              </w:rPr>
            </w:pPr>
            <w:r w:rsidRPr="0004722D">
              <w:rPr>
                <w:rFonts w:ascii="Calibri" w:hAnsi="Calibri" w:cs="宋体" w:hint="eastAsia"/>
                <w:b/>
                <w:bCs/>
                <w:color w:val="FF0000"/>
                <w:sz w:val="22"/>
                <w:szCs w:val="22"/>
              </w:rPr>
              <w:t>调整</w:t>
            </w:r>
            <w:r w:rsidRPr="0004722D">
              <w:rPr>
                <w:rFonts w:ascii="Calibri" w:hAnsi="Calibri" w:cs="宋体" w:hint="eastAsia"/>
                <w:b/>
                <w:bCs/>
                <w:color w:val="FF0000"/>
                <w:sz w:val="22"/>
                <w:szCs w:val="22"/>
              </w:rPr>
              <w:t>-</w:t>
            </w:r>
            <w:r w:rsidRPr="0004722D">
              <w:rPr>
                <w:rFonts w:ascii="Calibri" w:hAnsi="Calibri" w:cs="宋体" w:hint="eastAsia"/>
                <w:b/>
                <w:bCs/>
                <w:color w:val="FF0000"/>
                <w:sz w:val="22"/>
                <w:szCs w:val="22"/>
              </w:rPr>
              <w:t>计划需求</w:t>
            </w:r>
            <w:r w:rsidRPr="0004722D">
              <w:rPr>
                <w:rFonts w:ascii="Calibri" w:hAnsi="Calibri" w:cs="宋体" w:hint="eastAsia"/>
                <w:b/>
                <w:bCs/>
                <w:color w:val="FF0000"/>
                <w:sz w:val="22"/>
                <w:szCs w:val="22"/>
              </w:rPr>
              <w:tab/>
              <w:t xml:space="preserve"> 304</w:t>
            </w:r>
          </w:p>
          <w:p w:rsidR="00F57685" w:rsidRPr="0004722D" w:rsidRDefault="00F57685" w:rsidP="00A83503">
            <w:pPr>
              <w:snapToGrid w:val="0"/>
              <w:jc w:val="both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/>
                <w:bCs/>
                <w:color w:val="FF0000"/>
                <w:sz w:val="22"/>
                <w:szCs w:val="22"/>
              </w:rPr>
              <w:t>Int(10)</w:t>
            </w:r>
          </w:p>
        </w:tc>
      </w:tr>
      <w:tr w:rsidR="00F57685" w:rsidRPr="0004722D" w:rsidTr="00A83503">
        <w:tc>
          <w:tcPr>
            <w:tcW w:w="1951" w:type="dxa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lastRenderedPageBreak/>
              <w:t>requireState</w:t>
            </w:r>
            <w:r w:rsidRPr="0004722D">
              <w:rPr>
                <w:rFonts w:hint="eastAsia"/>
                <w:color w:val="0000FF"/>
                <w:sz w:val="22"/>
                <w:szCs w:val="22"/>
                <w:u w:val="single"/>
              </w:rPr>
              <w:t> 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 xml:space="preserve"> Integer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需求状态</w:t>
            </w:r>
          </w:p>
        </w:tc>
        <w:tc>
          <w:tcPr>
            <w:tcW w:w="3969" w:type="dxa"/>
          </w:tcPr>
          <w:p w:rsidR="00F57685" w:rsidRPr="0004722D" w:rsidRDefault="00F57685" w:rsidP="00A83503">
            <w:pPr>
              <w:snapToGrid w:val="0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>0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拒绝需求，</w:t>
            </w:r>
            <w:r w:rsidRPr="0004722D">
              <w:rPr>
                <w:bCs/>
                <w:sz w:val="22"/>
                <w:szCs w:val="22"/>
              </w:rPr>
              <w:t>1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接收需求</w:t>
            </w:r>
          </w:p>
          <w:p w:rsidR="00F57685" w:rsidRPr="0004722D" w:rsidRDefault="00F57685" w:rsidP="00A83503">
            <w:pPr>
              <w:snapToGrid w:val="0"/>
              <w:rPr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>Int(11)</w:t>
            </w:r>
          </w:p>
          <w:p w:rsidR="00F57685" w:rsidRPr="0004722D" w:rsidRDefault="00F57685" w:rsidP="00A83503">
            <w:pPr>
              <w:snapToGrid w:val="0"/>
              <w:jc w:val="both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srcType 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为</w:t>
            </w:r>
            <w:r w:rsidRPr="0004722D">
              <w:rPr>
                <w:bCs/>
                <w:sz w:val="22"/>
                <w:szCs w:val="22"/>
              </w:rPr>
              <w:t>1,2,3,4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时非空</w:t>
            </w:r>
          </w:p>
        </w:tc>
      </w:tr>
      <w:tr w:rsidR="00F57685" w:rsidRPr="0004722D" w:rsidTr="00A83503">
        <w:tc>
          <w:tcPr>
            <w:tcW w:w="1951" w:type="dxa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scheduleDate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 xml:space="preserve"> Date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发出班次日期</w:t>
            </w:r>
          </w:p>
        </w:tc>
        <w:tc>
          <w:tcPr>
            <w:tcW w:w="3969" w:type="dxa"/>
          </w:tcPr>
          <w:p w:rsidR="00F57685" w:rsidRPr="0004722D" w:rsidRDefault="00F57685" w:rsidP="00A83503">
            <w:pPr>
              <w:snapToGrid w:val="0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>Datetime(YYYY-MM-DD)</w:t>
            </w:r>
          </w:p>
          <w:p w:rsidR="00F57685" w:rsidRPr="0004722D" w:rsidRDefault="00F57685" w:rsidP="00A83503">
            <w:pPr>
              <w:snapToGrid w:val="0"/>
              <w:jc w:val="both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srcType 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为</w:t>
            </w:r>
            <w:r w:rsidRPr="0004722D">
              <w:rPr>
                <w:bCs/>
                <w:sz w:val="22"/>
                <w:szCs w:val="22"/>
              </w:rPr>
              <w:t>1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时非空</w:t>
            </w:r>
          </w:p>
        </w:tc>
      </w:tr>
      <w:tr w:rsidR="00F57685" w:rsidRPr="0004722D" w:rsidTr="00A83503">
        <w:tc>
          <w:tcPr>
            <w:tcW w:w="1951" w:type="dxa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taskId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 xml:space="preserve"> long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任务id</w:t>
            </w:r>
          </w:p>
        </w:tc>
        <w:tc>
          <w:tcPr>
            <w:tcW w:w="3969" w:type="dxa"/>
          </w:tcPr>
          <w:p w:rsidR="00F57685" w:rsidRPr="0004722D" w:rsidRDefault="00F57685" w:rsidP="00A83503">
            <w:pPr>
              <w:snapToGrid w:val="0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>long(20)</w:t>
            </w:r>
          </w:p>
          <w:p w:rsidR="00F57685" w:rsidRPr="0004722D" w:rsidRDefault="00F57685" w:rsidP="00A83503">
            <w:pPr>
              <w:snapToGrid w:val="0"/>
              <w:jc w:val="both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srcType 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为</w:t>
            </w:r>
            <w:r w:rsidRPr="0004722D">
              <w:rPr>
                <w:bCs/>
                <w:sz w:val="22"/>
                <w:szCs w:val="22"/>
              </w:rPr>
              <w:t>1,4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时非空</w:t>
            </w:r>
          </w:p>
        </w:tc>
      </w:tr>
      <w:tr w:rsidR="00F57685" w:rsidRPr="0004722D" w:rsidTr="00A83503">
        <w:tc>
          <w:tcPr>
            <w:tcW w:w="1951" w:type="dxa"/>
            <w:vAlign w:val="bottom"/>
          </w:tcPr>
          <w:p w:rsidR="00F57685" w:rsidRPr="0004722D" w:rsidRDefault="00F57685" w:rsidP="00A83503">
            <w:pPr>
              <w:rPr>
                <w:color w:val="FF0000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assignId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F57685" w:rsidRPr="0004722D" w:rsidRDefault="00F57685" w:rsidP="00A83503">
            <w:pPr>
              <w:ind w:firstLineChars="50" w:firstLine="110"/>
              <w:rPr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long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指派id</w:t>
            </w:r>
          </w:p>
        </w:tc>
        <w:tc>
          <w:tcPr>
            <w:tcW w:w="3969" w:type="dxa"/>
          </w:tcPr>
          <w:p w:rsidR="00F57685" w:rsidRPr="0004722D" w:rsidRDefault="00F57685" w:rsidP="00A83503">
            <w:pPr>
              <w:snapToGrid w:val="0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>long(20)</w:t>
            </w:r>
          </w:p>
          <w:p w:rsidR="00F57685" w:rsidRPr="0004722D" w:rsidRDefault="00F57685" w:rsidP="00A83503">
            <w:pPr>
              <w:snapToGrid w:val="0"/>
              <w:jc w:val="both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srcType 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为</w:t>
            </w:r>
            <w:r w:rsidRPr="0004722D">
              <w:rPr>
                <w:bCs/>
                <w:sz w:val="22"/>
                <w:szCs w:val="22"/>
              </w:rPr>
              <w:t>1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时非空</w:t>
            </w:r>
          </w:p>
        </w:tc>
      </w:tr>
      <w:tr w:rsidR="00F57685" w:rsidRPr="0004722D" w:rsidTr="00A83503">
        <w:tc>
          <w:tcPr>
            <w:tcW w:w="1951" w:type="dxa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telephoneNumber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 xml:space="preserve"> String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司机的电话号码</w:t>
            </w:r>
          </w:p>
        </w:tc>
        <w:tc>
          <w:tcPr>
            <w:tcW w:w="3969" w:type="dxa"/>
          </w:tcPr>
          <w:p w:rsidR="00F57685" w:rsidRPr="0004722D" w:rsidRDefault="00F57685" w:rsidP="00A83503">
            <w:pPr>
              <w:snapToGrid w:val="0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>String(20)</w:t>
            </w:r>
          </w:p>
          <w:p w:rsidR="00F57685" w:rsidRPr="0004722D" w:rsidRDefault="00F57685" w:rsidP="00A83503">
            <w:pPr>
              <w:snapToGrid w:val="0"/>
              <w:jc w:val="both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srcType 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为</w:t>
            </w:r>
            <w:r w:rsidRPr="0004722D">
              <w:rPr>
                <w:bCs/>
                <w:sz w:val="22"/>
                <w:szCs w:val="22"/>
              </w:rPr>
              <w:t>1,4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时非空</w:t>
            </w:r>
          </w:p>
        </w:tc>
      </w:tr>
      <w:tr w:rsidR="00F57685" w:rsidRPr="0004722D" w:rsidTr="00A83503">
        <w:tc>
          <w:tcPr>
            <w:tcW w:w="1951" w:type="dxa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totalMileage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 xml:space="preserve"> double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总里程</w:t>
            </w:r>
          </w:p>
        </w:tc>
        <w:tc>
          <w:tcPr>
            <w:tcW w:w="3969" w:type="dxa"/>
          </w:tcPr>
          <w:p w:rsidR="00F57685" w:rsidRPr="0004722D" w:rsidRDefault="00F57685" w:rsidP="00A83503">
            <w:pPr>
              <w:snapToGrid w:val="0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>Double(20)</w:t>
            </w:r>
          </w:p>
          <w:p w:rsidR="00F57685" w:rsidRPr="0004722D" w:rsidRDefault="00F57685" w:rsidP="00A83503">
            <w:pPr>
              <w:snapToGrid w:val="0"/>
              <w:jc w:val="both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srcType 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为</w:t>
            </w:r>
            <w:r w:rsidRPr="0004722D">
              <w:rPr>
                <w:bCs/>
                <w:sz w:val="22"/>
                <w:szCs w:val="22"/>
              </w:rPr>
              <w:t>1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时非空</w:t>
            </w:r>
          </w:p>
        </w:tc>
      </w:tr>
      <w:tr w:rsidR="00F57685" w:rsidRPr="0004722D" w:rsidTr="00A83503">
        <w:tc>
          <w:tcPr>
            <w:tcW w:w="1951" w:type="dxa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transitName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 xml:space="preserve"> String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运力名称</w:t>
            </w:r>
          </w:p>
        </w:tc>
        <w:tc>
          <w:tcPr>
            <w:tcW w:w="3969" w:type="dxa"/>
          </w:tcPr>
          <w:p w:rsidR="00F57685" w:rsidRPr="0004722D" w:rsidRDefault="00F57685" w:rsidP="00A83503">
            <w:pPr>
              <w:snapToGrid w:val="0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>String(100)</w:t>
            </w:r>
          </w:p>
          <w:p w:rsidR="00F57685" w:rsidRPr="0004722D" w:rsidRDefault="00F57685" w:rsidP="00A83503">
            <w:pPr>
              <w:snapToGrid w:val="0"/>
              <w:jc w:val="both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srcType 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为</w:t>
            </w:r>
            <w:r w:rsidRPr="0004722D">
              <w:rPr>
                <w:bCs/>
                <w:sz w:val="22"/>
                <w:szCs w:val="22"/>
              </w:rPr>
              <w:t>1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时非空</w:t>
            </w:r>
          </w:p>
        </w:tc>
      </w:tr>
      <w:tr w:rsidR="00F57685" w:rsidRPr="0004722D" w:rsidTr="00A83503">
        <w:tc>
          <w:tcPr>
            <w:tcW w:w="1951" w:type="dxa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transitType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 xml:space="preserve"> int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运力类型,干线/支线/干支线</w:t>
            </w:r>
          </w:p>
        </w:tc>
        <w:tc>
          <w:tcPr>
            <w:tcW w:w="3969" w:type="dxa"/>
          </w:tcPr>
          <w:p w:rsidR="00F57685" w:rsidRPr="0004722D" w:rsidRDefault="00F57685" w:rsidP="00A83503">
            <w:pPr>
              <w:snapToGrid w:val="0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>Int(11)</w:t>
            </w:r>
          </w:p>
          <w:p w:rsidR="00F57685" w:rsidRPr="0004722D" w:rsidRDefault="00F57685" w:rsidP="00A83503">
            <w:pPr>
              <w:snapToGrid w:val="0"/>
              <w:rPr>
                <w:b/>
                <w:bCs/>
                <w:color w:val="FF0000"/>
                <w:sz w:val="22"/>
                <w:szCs w:val="22"/>
              </w:rPr>
            </w:pPr>
            <w:r w:rsidRPr="0004722D">
              <w:rPr>
                <w:rFonts w:hAnsi="宋体" w:hint="eastAsia"/>
                <w:b/>
                <w:bCs/>
                <w:color w:val="FF0000"/>
                <w:sz w:val="22"/>
                <w:szCs w:val="22"/>
              </w:rPr>
              <w:t>运力</w:t>
            </w:r>
            <w:r w:rsidRPr="0004722D">
              <w:rPr>
                <w:rFonts w:hint="eastAsia"/>
                <w:b/>
                <w:bCs/>
                <w:color w:val="FF0000"/>
                <w:sz w:val="22"/>
                <w:szCs w:val="22"/>
              </w:rPr>
              <w:t>类型</w:t>
            </w:r>
            <w:r w:rsidRPr="0004722D">
              <w:rPr>
                <w:b/>
                <w:bCs/>
                <w:color w:val="FF0000"/>
                <w:sz w:val="22"/>
                <w:szCs w:val="22"/>
              </w:rPr>
              <w:t>, (1=</w:t>
            </w:r>
            <w:r w:rsidRPr="0004722D">
              <w:rPr>
                <w:rFonts w:hint="eastAsia"/>
                <w:b/>
                <w:bCs/>
                <w:color w:val="FF0000"/>
                <w:sz w:val="22"/>
                <w:szCs w:val="22"/>
              </w:rPr>
              <w:t>全货机</w:t>
            </w:r>
            <w:r w:rsidRPr="0004722D">
              <w:rPr>
                <w:b/>
                <w:bCs/>
                <w:color w:val="FF0000"/>
                <w:sz w:val="22"/>
                <w:szCs w:val="22"/>
              </w:rPr>
              <w:t>,2=</w:t>
            </w:r>
            <w:r w:rsidRPr="0004722D">
              <w:rPr>
                <w:rFonts w:hint="eastAsia"/>
                <w:b/>
                <w:bCs/>
                <w:color w:val="FF0000"/>
                <w:sz w:val="22"/>
                <w:szCs w:val="22"/>
              </w:rPr>
              <w:t>散航班</w:t>
            </w:r>
            <w:r w:rsidRPr="0004722D">
              <w:rPr>
                <w:b/>
                <w:bCs/>
                <w:color w:val="FF0000"/>
                <w:sz w:val="22"/>
                <w:szCs w:val="22"/>
              </w:rPr>
              <w:t>,3=</w:t>
            </w:r>
            <w:r w:rsidRPr="0004722D">
              <w:rPr>
                <w:rFonts w:hint="eastAsia"/>
                <w:b/>
                <w:bCs/>
                <w:color w:val="FF0000"/>
                <w:sz w:val="22"/>
                <w:szCs w:val="22"/>
              </w:rPr>
              <w:t>铁路</w:t>
            </w:r>
            <w:r w:rsidRPr="0004722D">
              <w:rPr>
                <w:b/>
                <w:bCs/>
                <w:color w:val="FF0000"/>
                <w:sz w:val="22"/>
                <w:szCs w:val="22"/>
              </w:rPr>
              <w:t>,4=</w:t>
            </w:r>
            <w:r w:rsidRPr="0004722D">
              <w:rPr>
                <w:rFonts w:hint="eastAsia"/>
                <w:b/>
                <w:bCs/>
                <w:color w:val="FF0000"/>
                <w:sz w:val="22"/>
                <w:szCs w:val="22"/>
              </w:rPr>
              <w:t>水运，</w:t>
            </w:r>
            <w:r w:rsidRPr="0004722D">
              <w:rPr>
                <w:b/>
                <w:bCs/>
                <w:color w:val="FF0000"/>
                <w:sz w:val="22"/>
                <w:szCs w:val="22"/>
              </w:rPr>
              <w:t>5=</w:t>
            </w:r>
            <w:r w:rsidRPr="0004722D">
              <w:rPr>
                <w:rFonts w:hint="eastAsia"/>
                <w:b/>
                <w:bCs/>
                <w:color w:val="FF0000"/>
                <w:sz w:val="22"/>
                <w:szCs w:val="22"/>
              </w:rPr>
              <w:t>干支线</w:t>
            </w:r>
            <w:r w:rsidRPr="0004722D">
              <w:rPr>
                <w:b/>
                <w:bCs/>
                <w:color w:val="FF0000"/>
                <w:sz w:val="22"/>
                <w:szCs w:val="22"/>
              </w:rPr>
              <w:t>)</w:t>
            </w:r>
          </w:p>
          <w:p w:rsidR="00F57685" w:rsidRPr="0004722D" w:rsidRDefault="00F57685" w:rsidP="00A83503">
            <w:pPr>
              <w:snapToGrid w:val="0"/>
              <w:jc w:val="both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srcType 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为</w:t>
            </w:r>
            <w:r w:rsidRPr="0004722D">
              <w:rPr>
                <w:bCs/>
                <w:sz w:val="22"/>
                <w:szCs w:val="22"/>
              </w:rPr>
              <w:t>1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时非空</w:t>
            </w:r>
          </w:p>
        </w:tc>
      </w:tr>
      <w:tr w:rsidR="00F57685" w:rsidRPr="0004722D" w:rsidTr="00A83503">
        <w:tc>
          <w:tcPr>
            <w:tcW w:w="1951" w:type="dxa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 xml:space="preserve"> int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任务类型,短驳等;</w:t>
            </w:r>
          </w:p>
        </w:tc>
        <w:tc>
          <w:tcPr>
            <w:tcW w:w="3969" w:type="dxa"/>
          </w:tcPr>
          <w:p w:rsidR="00F57685" w:rsidRPr="0004722D" w:rsidRDefault="00F57685" w:rsidP="00A83503">
            <w:pPr>
              <w:snapToGrid w:val="0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>OMCS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提供，如果是短驳是无用的，会体现在运输等级上</w:t>
            </w:r>
          </w:p>
          <w:p w:rsidR="00F57685" w:rsidRPr="0004722D" w:rsidRDefault="00F57685" w:rsidP="00A83503">
            <w:pPr>
              <w:snapToGrid w:val="0"/>
              <w:rPr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>Int(11)</w:t>
            </w:r>
          </w:p>
          <w:p w:rsidR="00F57685" w:rsidRPr="0004722D" w:rsidRDefault="00F57685" w:rsidP="00A83503">
            <w:pPr>
              <w:snapToGrid w:val="0"/>
              <w:jc w:val="both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srcType 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为</w:t>
            </w:r>
            <w:r w:rsidRPr="0004722D">
              <w:rPr>
                <w:bCs/>
                <w:sz w:val="22"/>
                <w:szCs w:val="22"/>
              </w:rPr>
              <w:t>1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时非空</w:t>
            </w:r>
          </w:p>
        </w:tc>
      </w:tr>
      <w:tr w:rsidR="00F57685" w:rsidRPr="0004722D" w:rsidTr="00A83503">
        <w:tc>
          <w:tcPr>
            <w:tcW w:w="1951" w:type="dxa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vehicleSerial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 xml:space="preserve"> String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车牌号</w:t>
            </w:r>
          </w:p>
        </w:tc>
        <w:tc>
          <w:tcPr>
            <w:tcW w:w="3969" w:type="dxa"/>
          </w:tcPr>
          <w:p w:rsidR="00F57685" w:rsidRPr="0004722D" w:rsidRDefault="00F57685" w:rsidP="00A83503">
            <w:pPr>
              <w:snapToGrid w:val="0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>String(50)</w:t>
            </w:r>
          </w:p>
          <w:p w:rsidR="00F57685" w:rsidRPr="0004722D" w:rsidRDefault="00F57685" w:rsidP="00A83503">
            <w:pPr>
              <w:snapToGrid w:val="0"/>
              <w:jc w:val="both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srcType 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为</w:t>
            </w:r>
            <w:r w:rsidRPr="0004722D">
              <w:rPr>
                <w:bCs/>
                <w:sz w:val="22"/>
                <w:szCs w:val="22"/>
              </w:rPr>
              <w:t>1,4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时非空</w:t>
            </w:r>
          </w:p>
        </w:tc>
      </w:tr>
      <w:tr w:rsidR="00F57685" w:rsidRPr="0004722D" w:rsidTr="00A83503">
        <w:tc>
          <w:tcPr>
            <w:tcW w:w="1951" w:type="dxa"/>
            <w:vAlign w:val="bottom"/>
          </w:tcPr>
          <w:p w:rsidR="00F57685" w:rsidRPr="0004722D" w:rsidRDefault="00F57685" w:rsidP="00A83503">
            <w:pPr>
              <w:rPr>
                <w:b/>
                <w:color w:val="FF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resultDesc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String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原因描述</w:t>
            </w:r>
          </w:p>
        </w:tc>
        <w:tc>
          <w:tcPr>
            <w:tcW w:w="3969" w:type="dxa"/>
          </w:tcPr>
          <w:p w:rsidR="00F57685" w:rsidRPr="0004722D" w:rsidRDefault="00F57685" w:rsidP="00A83503">
            <w:pPr>
              <w:snapToGrid w:val="0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>String(255)</w:t>
            </w:r>
          </w:p>
          <w:p w:rsidR="00F57685" w:rsidRPr="0004722D" w:rsidRDefault="00F57685" w:rsidP="00A83503">
            <w:pPr>
              <w:snapToGrid w:val="0"/>
              <w:jc w:val="both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srcType 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为</w:t>
            </w:r>
            <w:r w:rsidRPr="0004722D">
              <w:rPr>
                <w:bCs/>
                <w:sz w:val="22"/>
                <w:szCs w:val="22"/>
              </w:rPr>
              <w:t>2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时非空</w:t>
            </w:r>
          </w:p>
        </w:tc>
      </w:tr>
      <w:tr w:rsidR="00F57685" w:rsidRPr="0004722D" w:rsidTr="00A83503">
        <w:tc>
          <w:tcPr>
            <w:tcW w:w="1951" w:type="dxa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vehicleType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 xml:space="preserve"> String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车辆类型,如冷藏车</w:t>
            </w:r>
          </w:p>
        </w:tc>
        <w:tc>
          <w:tcPr>
            <w:tcW w:w="3969" w:type="dxa"/>
          </w:tcPr>
          <w:p w:rsidR="00F57685" w:rsidRPr="0004722D" w:rsidRDefault="00F57685" w:rsidP="00A83503">
            <w:pPr>
              <w:snapToGrid w:val="0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>车辆方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提供</w:t>
            </w:r>
          </w:p>
          <w:p w:rsidR="00F57685" w:rsidRPr="0004722D" w:rsidRDefault="00F57685" w:rsidP="00A83503">
            <w:pPr>
              <w:snapToGrid w:val="0"/>
              <w:rPr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>String(100)</w:t>
            </w:r>
          </w:p>
          <w:p w:rsidR="00F57685" w:rsidRPr="0004722D" w:rsidRDefault="00F57685" w:rsidP="00A83503">
            <w:pPr>
              <w:snapToGrid w:val="0"/>
              <w:rPr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>String(100)</w:t>
            </w:r>
          </w:p>
          <w:p w:rsidR="00F57685" w:rsidRPr="0004722D" w:rsidRDefault="00F57685" w:rsidP="00A83503">
            <w:pPr>
              <w:rPr>
                <w:bCs/>
                <w:sz w:val="22"/>
                <w:szCs w:val="22"/>
              </w:rPr>
            </w:pPr>
            <w:r w:rsidRPr="0004722D">
              <w:rPr>
                <w:rFonts w:hint="eastAsia"/>
                <w:bCs/>
                <w:sz w:val="22"/>
                <w:szCs w:val="22"/>
              </w:rPr>
              <w:t>00200</w:t>
            </w:r>
            <w:r w:rsidRPr="0004722D">
              <w:rPr>
                <w:bCs/>
                <w:sz w:val="22"/>
                <w:szCs w:val="22"/>
              </w:rPr>
              <w:t>1.</w:t>
            </w:r>
            <w:r w:rsidRPr="0004722D">
              <w:rPr>
                <w:rFonts w:hint="eastAsia"/>
                <w:bCs/>
                <w:sz w:val="22"/>
                <w:szCs w:val="22"/>
              </w:rPr>
              <w:t>厢式运输车</w:t>
            </w:r>
            <w:r w:rsidRPr="0004722D">
              <w:rPr>
                <w:bCs/>
                <w:sz w:val="22"/>
                <w:szCs w:val="22"/>
              </w:rPr>
              <w:t> </w:t>
            </w:r>
            <w:r w:rsidRPr="0004722D">
              <w:rPr>
                <w:rFonts w:hint="eastAsia"/>
                <w:bCs/>
                <w:sz w:val="22"/>
                <w:szCs w:val="22"/>
              </w:rPr>
              <w:t>00200</w:t>
            </w:r>
            <w:r w:rsidRPr="0004722D">
              <w:rPr>
                <w:bCs/>
                <w:sz w:val="22"/>
                <w:szCs w:val="22"/>
              </w:rPr>
              <w:t>2</w:t>
            </w:r>
            <w:r w:rsidRPr="0004722D">
              <w:rPr>
                <w:rFonts w:hint="eastAsia"/>
                <w:bCs/>
                <w:sz w:val="22"/>
                <w:szCs w:val="22"/>
              </w:rPr>
              <w:t>半挂运输车</w:t>
            </w:r>
            <w:r w:rsidRPr="0004722D">
              <w:rPr>
                <w:bCs/>
                <w:sz w:val="22"/>
                <w:szCs w:val="22"/>
              </w:rPr>
              <w:t> </w:t>
            </w:r>
            <w:r w:rsidRPr="0004722D">
              <w:rPr>
                <w:rFonts w:hint="eastAsia"/>
                <w:bCs/>
                <w:sz w:val="22"/>
                <w:szCs w:val="22"/>
              </w:rPr>
              <w:t>00200</w:t>
            </w:r>
            <w:r w:rsidRPr="0004722D">
              <w:rPr>
                <w:bCs/>
                <w:sz w:val="22"/>
                <w:szCs w:val="22"/>
              </w:rPr>
              <w:t>3</w:t>
            </w:r>
            <w:r w:rsidRPr="0004722D">
              <w:rPr>
                <w:rFonts w:hint="eastAsia"/>
                <w:bCs/>
                <w:sz w:val="22"/>
                <w:szCs w:val="22"/>
              </w:rPr>
              <w:t>厢式半挂车</w:t>
            </w:r>
            <w:r w:rsidRPr="0004722D">
              <w:rPr>
                <w:bCs/>
                <w:sz w:val="22"/>
                <w:szCs w:val="22"/>
              </w:rPr>
              <w:t xml:space="preserve"> </w:t>
            </w:r>
            <w:r w:rsidRPr="0004722D">
              <w:rPr>
                <w:rFonts w:hint="eastAsia"/>
                <w:bCs/>
                <w:sz w:val="22"/>
                <w:szCs w:val="22"/>
              </w:rPr>
              <w:t>00200</w:t>
            </w:r>
            <w:r w:rsidRPr="0004722D">
              <w:rPr>
                <w:bCs/>
                <w:sz w:val="22"/>
                <w:szCs w:val="22"/>
              </w:rPr>
              <w:t>4</w:t>
            </w:r>
            <w:r w:rsidRPr="0004722D">
              <w:rPr>
                <w:rFonts w:hint="eastAsia"/>
                <w:bCs/>
                <w:sz w:val="22"/>
                <w:szCs w:val="22"/>
              </w:rPr>
              <w:t>冷藏车</w:t>
            </w:r>
            <w:r w:rsidRPr="0004722D">
              <w:rPr>
                <w:bCs/>
                <w:sz w:val="22"/>
                <w:szCs w:val="22"/>
              </w:rPr>
              <w:t>-</w:t>
            </w:r>
            <w:r w:rsidRPr="0004722D">
              <w:rPr>
                <w:rFonts w:hint="eastAsia"/>
                <w:bCs/>
                <w:sz w:val="22"/>
                <w:szCs w:val="22"/>
              </w:rPr>
              <w:t>双温</w:t>
            </w:r>
            <w:r w:rsidRPr="0004722D">
              <w:rPr>
                <w:bCs/>
                <w:sz w:val="22"/>
                <w:szCs w:val="22"/>
              </w:rPr>
              <w:t xml:space="preserve"> </w:t>
            </w:r>
            <w:r w:rsidRPr="0004722D">
              <w:rPr>
                <w:bCs/>
                <w:sz w:val="22"/>
                <w:szCs w:val="22"/>
              </w:rPr>
              <w:t> </w:t>
            </w:r>
            <w:r w:rsidRPr="0004722D">
              <w:rPr>
                <w:rFonts w:hint="eastAsia"/>
                <w:bCs/>
                <w:sz w:val="22"/>
                <w:szCs w:val="22"/>
              </w:rPr>
              <w:t>00200</w:t>
            </w:r>
            <w:r w:rsidRPr="0004722D">
              <w:rPr>
                <w:bCs/>
                <w:sz w:val="22"/>
                <w:szCs w:val="22"/>
              </w:rPr>
              <w:t>5</w:t>
            </w:r>
            <w:r w:rsidRPr="0004722D">
              <w:rPr>
                <w:rFonts w:hint="eastAsia"/>
                <w:bCs/>
                <w:sz w:val="22"/>
                <w:szCs w:val="22"/>
              </w:rPr>
              <w:t>冷藏车</w:t>
            </w:r>
            <w:r w:rsidRPr="0004722D">
              <w:rPr>
                <w:bCs/>
                <w:sz w:val="22"/>
                <w:szCs w:val="22"/>
              </w:rPr>
              <w:t>-</w:t>
            </w:r>
            <w:r w:rsidRPr="0004722D">
              <w:rPr>
                <w:rFonts w:hint="eastAsia"/>
                <w:bCs/>
                <w:sz w:val="22"/>
                <w:szCs w:val="22"/>
              </w:rPr>
              <w:t>单温</w:t>
            </w:r>
            <w:r w:rsidRPr="0004722D">
              <w:rPr>
                <w:bCs/>
                <w:sz w:val="22"/>
                <w:szCs w:val="22"/>
              </w:rPr>
              <w:t> </w:t>
            </w:r>
            <w:r w:rsidRPr="0004722D">
              <w:rPr>
                <w:rFonts w:hint="eastAsia"/>
                <w:bCs/>
                <w:sz w:val="22"/>
                <w:szCs w:val="22"/>
              </w:rPr>
              <w:t>00200</w:t>
            </w:r>
            <w:r w:rsidRPr="0004722D">
              <w:rPr>
                <w:bCs/>
                <w:sz w:val="22"/>
                <w:szCs w:val="22"/>
              </w:rPr>
              <w:t xml:space="preserve">6 </w:t>
            </w:r>
            <w:r w:rsidRPr="0004722D">
              <w:rPr>
                <w:rFonts w:hint="eastAsia"/>
                <w:bCs/>
                <w:sz w:val="22"/>
                <w:szCs w:val="22"/>
              </w:rPr>
              <w:t>药品运输冷藏车</w:t>
            </w:r>
            <w:r w:rsidRPr="0004722D">
              <w:rPr>
                <w:bCs/>
                <w:sz w:val="22"/>
                <w:szCs w:val="22"/>
              </w:rPr>
              <w:t>  </w:t>
            </w:r>
            <w:r w:rsidRPr="0004722D">
              <w:rPr>
                <w:rFonts w:hint="eastAsia"/>
                <w:bCs/>
                <w:sz w:val="22"/>
                <w:szCs w:val="22"/>
              </w:rPr>
              <w:t>00200</w:t>
            </w:r>
            <w:r w:rsidRPr="0004722D">
              <w:rPr>
                <w:bCs/>
                <w:sz w:val="22"/>
                <w:szCs w:val="22"/>
              </w:rPr>
              <w:t xml:space="preserve">7 </w:t>
            </w:r>
            <w:r w:rsidRPr="0004722D">
              <w:rPr>
                <w:rFonts w:hint="eastAsia"/>
                <w:bCs/>
                <w:sz w:val="22"/>
                <w:szCs w:val="22"/>
              </w:rPr>
              <w:t>平板运输车</w:t>
            </w:r>
            <w:r w:rsidRPr="0004722D">
              <w:rPr>
                <w:bCs/>
                <w:sz w:val="22"/>
                <w:szCs w:val="22"/>
              </w:rPr>
              <w:t> </w:t>
            </w:r>
            <w:r w:rsidRPr="0004722D">
              <w:rPr>
                <w:rFonts w:hint="eastAsia"/>
                <w:bCs/>
                <w:sz w:val="22"/>
                <w:szCs w:val="22"/>
              </w:rPr>
              <w:t>00200</w:t>
            </w:r>
            <w:r w:rsidRPr="0004722D">
              <w:rPr>
                <w:bCs/>
                <w:sz w:val="22"/>
                <w:szCs w:val="22"/>
              </w:rPr>
              <w:t>8</w:t>
            </w:r>
            <w:r w:rsidRPr="0004722D">
              <w:rPr>
                <w:rFonts w:hint="eastAsia"/>
                <w:bCs/>
                <w:sz w:val="22"/>
                <w:szCs w:val="22"/>
              </w:rPr>
              <w:t>半挂平板车</w:t>
            </w:r>
            <w:r w:rsidRPr="0004722D">
              <w:rPr>
                <w:bCs/>
                <w:sz w:val="22"/>
                <w:szCs w:val="22"/>
              </w:rPr>
              <w:t> </w:t>
            </w:r>
            <w:r w:rsidRPr="0004722D">
              <w:rPr>
                <w:rFonts w:hint="eastAsia"/>
                <w:bCs/>
                <w:sz w:val="22"/>
                <w:szCs w:val="22"/>
              </w:rPr>
              <w:t>00200</w:t>
            </w:r>
            <w:r w:rsidRPr="0004722D">
              <w:rPr>
                <w:bCs/>
                <w:sz w:val="22"/>
                <w:szCs w:val="22"/>
              </w:rPr>
              <w:t xml:space="preserve">9 </w:t>
            </w:r>
            <w:r w:rsidRPr="0004722D">
              <w:rPr>
                <w:rFonts w:hint="eastAsia"/>
                <w:bCs/>
                <w:sz w:val="22"/>
                <w:szCs w:val="22"/>
              </w:rPr>
              <w:t>仓栅运输车0020</w:t>
            </w:r>
            <w:r w:rsidRPr="0004722D">
              <w:rPr>
                <w:bCs/>
                <w:sz w:val="22"/>
                <w:szCs w:val="22"/>
              </w:rPr>
              <w:t xml:space="preserve">10 </w:t>
            </w:r>
            <w:r w:rsidRPr="0004722D">
              <w:rPr>
                <w:rFonts w:hint="eastAsia"/>
                <w:bCs/>
                <w:sz w:val="22"/>
                <w:szCs w:val="22"/>
              </w:rPr>
              <w:t>中港运输车</w:t>
            </w:r>
            <w:r w:rsidRPr="0004722D">
              <w:rPr>
                <w:bCs/>
                <w:sz w:val="22"/>
                <w:szCs w:val="22"/>
              </w:rPr>
              <w:t> </w:t>
            </w:r>
            <w:r w:rsidRPr="0004722D">
              <w:rPr>
                <w:rFonts w:hint="eastAsia"/>
                <w:bCs/>
                <w:sz w:val="22"/>
                <w:szCs w:val="22"/>
              </w:rPr>
              <w:t>0020</w:t>
            </w:r>
            <w:r w:rsidRPr="0004722D">
              <w:rPr>
                <w:bCs/>
                <w:sz w:val="22"/>
                <w:szCs w:val="22"/>
              </w:rPr>
              <w:t xml:space="preserve">11 </w:t>
            </w:r>
            <w:r w:rsidRPr="0004722D">
              <w:rPr>
                <w:rFonts w:hint="eastAsia"/>
                <w:bCs/>
                <w:sz w:val="22"/>
                <w:szCs w:val="22"/>
              </w:rPr>
              <w:t>中澳运输车</w:t>
            </w:r>
            <w:r w:rsidRPr="0004722D">
              <w:rPr>
                <w:bCs/>
                <w:sz w:val="22"/>
                <w:szCs w:val="22"/>
              </w:rPr>
              <w:t>  </w:t>
            </w:r>
            <w:r w:rsidRPr="0004722D">
              <w:rPr>
                <w:rFonts w:hint="eastAsia"/>
                <w:bCs/>
                <w:sz w:val="22"/>
                <w:szCs w:val="22"/>
              </w:rPr>
              <w:t>0020</w:t>
            </w:r>
            <w:r w:rsidRPr="0004722D">
              <w:rPr>
                <w:bCs/>
                <w:sz w:val="22"/>
                <w:szCs w:val="22"/>
              </w:rPr>
              <w:t xml:space="preserve">12 </w:t>
            </w:r>
            <w:r w:rsidRPr="0004722D">
              <w:rPr>
                <w:rFonts w:hint="eastAsia"/>
                <w:bCs/>
                <w:sz w:val="22"/>
                <w:szCs w:val="22"/>
              </w:rPr>
              <w:t>海关监管运输车</w:t>
            </w:r>
          </w:p>
          <w:p w:rsidR="00F57685" w:rsidRPr="0004722D" w:rsidRDefault="00F57685" w:rsidP="00A83503">
            <w:pPr>
              <w:snapToGrid w:val="0"/>
              <w:jc w:val="both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bCs/>
                <w:sz w:val="22"/>
                <w:szCs w:val="22"/>
              </w:rPr>
              <w:t xml:space="preserve">srcType 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为</w:t>
            </w:r>
            <w:r w:rsidRPr="0004722D">
              <w:rPr>
                <w:bCs/>
                <w:sz w:val="22"/>
                <w:szCs w:val="22"/>
              </w:rPr>
              <w:t>1</w:t>
            </w:r>
            <w:r w:rsidRPr="0004722D">
              <w:rPr>
                <w:rFonts w:hAnsi="宋体" w:hint="eastAsia"/>
                <w:bCs/>
                <w:sz w:val="22"/>
                <w:szCs w:val="22"/>
              </w:rPr>
              <w:t>时非空</w:t>
            </w:r>
          </w:p>
        </w:tc>
      </w:tr>
      <w:tr w:rsidR="00F57685" w:rsidRPr="0004722D" w:rsidTr="00A83503">
        <w:tc>
          <w:tcPr>
            <w:tcW w:w="1951" w:type="dxa"/>
            <w:vAlign w:val="bottom"/>
          </w:tcPr>
          <w:p w:rsidR="00F57685" w:rsidRPr="0004722D" w:rsidRDefault="00F57685" w:rsidP="00A83503">
            <w:pPr>
              <w:rPr>
                <w:b/>
                <w:color w:val="FF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kafkaState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sz w:val="22"/>
                <w:szCs w:val="22"/>
              </w:rPr>
            </w:pPr>
            <w:r w:rsidRPr="0004722D"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F57685" w:rsidRPr="0004722D" w:rsidRDefault="00F57685" w:rsidP="00A83503">
            <w:pPr>
              <w:rPr>
                <w:sz w:val="22"/>
                <w:szCs w:val="22"/>
              </w:rPr>
            </w:pPr>
            <w:r w:rsidRPr="0004722D">
              <w:rPr>
                <w:sz w:val="22"/>
                <w:szCs w:val="22"/>
              </w:rPr>
              <w:t>K</w:t>
            </w:r>
            <w:r w:rsidRPr="0004722D">
              <w:rPr>
                <w:rFonts w:hint="eastAsia"/>
                <w:sz w:val="22"/>
                <w:szCs w:val="22"/>
              </w:rPr>
              <w:t>afka发送状态是否已发送</w:t>
            </w:r>
          </w:p>
        </w:tc>
        <w:tc>
          <w:tcPr>
            <w:tcW w:w="3969" w:type="dxa"/>
          </w:tcPr>
          <w:p w:rsidR="00F57685" w:rsidRPr="0004722D" w:rsidRDefault="00F57685" w:rsidP="00A83503">
            <w:pPr>
              <w:snapToGrid w:val="0"/>
              <w:jc w:val="both"/>
              <w:rPr>
                <w:rFonts w:ascii="Calibri" w:hAnsi="Calibri" w:cs="宋体"/>
                <w:bCs/>
                <w:sz w:val="22"/>
                <w:szCs w:val="22"/>
              </w:rPr>
            </w:pPr>
            <w:r w:rsidRPr="0004722D">
              <w:rPr>
                <w:rFonts w:hAnsi="宋体" w:hint="eastAsia"/>
                <w:bCs/>
                <w:sz w:val="22"/>
                <w:szCs w:val="22"/>
              </w:rPr>
              <w:t>忽略该字段</w:t>
            </w:r>
          </w:p>
        </w:tc>
      </w:tr>
    </w:tbl>
    <w:p w:rsidR="00F57685" w:rsidRPr="0004722D" w:rsidRDefault="00F57685" w:rsidP="00F57685">
      <w:r w:rsidRPr="0004722D">
        <w:rPr>
          <w:rFonts w:hint="eastAsia"/>
        </w:rPr>
        <w:t>重要说明：</w:t>
      </w:r>
    </w:p>
    <w:p w:rsidR="00F57685" w:rsidRPr="0004722D" w:rsidRDefault="00F57685" w:rsidP="00F57685">
      <w:pPr>
        <w:rPr>
          <w:sz w:val="22"/>
          <w:szCs w:val="22"/>
        </w:rPr>
      </w:pPr>
      <w:r w:rsidRPr="0004722D">
        <w:rPr>
          <w:rFonts w:hint="eastAsia"/>
          <w:sz w:val="22"/>
          <w:szCs w:val="22"/>
        </w:rPr>
        <w:t>srcType值不同的时候表示传递的意义不同：</w:t>
      </w:r>
    </w:p>
    <w:p w:rsidR="00F57685" w:rsidRPr="0004722D" w:rsidRDefault="00F57685" w:rsidP="00F57685">
      <w:pPr>
        <w:rPr>
          <w:sz w:val="22"/>
          <w:szCs w:val="22"/>
        </w:rPr>
      </w:pPr>
      <w:r w:rsidRPr="0004722D">
        <w:rPr>
          <w:rFonts w:hint="eastAsia"/>
          <w:sz w:val="22"/>
          <w:szCs w:val="22"/>
        </w:rPr>
        <w:t>为1时，表示为是正常的人车匹配信息</w:t>
      </w:r>
    </w:p>
    <w:p w:rsidR="00F57685" w:rsidRPr="0004722D" w:rsidRDefault="00F57685" w:rsidP="00F57685">
      <w:pPr>
        <w:rPr>
          <w:color w:val="000000"/>
          <w:sz w:val="22"/>
          <w:szCs w:val="22"/>
        </w:rPr>
      </w:pPr>
      <w:r w:rsidRPr="0004722D">
        <w:rPr>
          <w:rFonts w:hint="eastAsia"/>
          <w:sz w:val="22"/>
          <w:szCs w:val="22"/>
        </w:rPr>
        <w:t>为2时，表示需求在沟通中，</w:t>
      </w:r>
      <w:r w:rsidRPr="0004722D">
        <w:rPr>
          <w:rFonts w:hint="eastAsia"/>
          <w:color w:val="000000"/>
          <w:sz w:val="22"/>
          <w:szCs w:val="22"/>
        </w:rPr>
        <w:t>requireState 为拒绝的状态，resultDesc、requirementId不能为空，</w:t>
      </w:r>
    </w:p>
    <w:p w:rsidR="00F57685" w:rsidRPr="0004722D" w:rsidRDefault="00F57685" w:rsidP="00F57685">
      <w:pPr>
        <w:rPr>
          <w:color w:val="000000"/>
          <w:sz w:val="22"/>
          <w:szCs w:val="22"/>
        </w:rPr>
      </w:pPr>
      <w:r w:rsidRPr="0004722D">
        <w:rPr>
          <w:rFonts w:hint="eastAsia"/>
          <w:color w:val="000000"/>
          <w:sz w:val="22"/>
          <w:szCs w:val="22"/>
        </w:rPr>
        <w:lastRenderedPageBreak/>
        <w:t>为3时，表示只传递该需求的经营模式，requirementId和mode不能为空</w:t>
      </w:r>
    </w:p>
    <w:p w:rsidR="00F57685" w:rsidRPr="0004722D" w:rsidRDefault="00F57685" w:rsidP="00F57685">
      <w:r w:rsidRPr="0004722D">
        <w:rPr>
          <w:rFonts w:hint="eastAsia"/>
          <w:color w:val="000000"/>
          <w:sz w:val="22"/>
          <w:szCs w:val="22"/>
        </w:rPr>
        <w:t>为4时，表示只修改人车，driverId、driverName、telephoneNumber、vehicleSerial只能更改此四个值</w:t>
      </w:r>
    </w:p>
    <w:p w:rsidR="00F57685" w:rsidRPr="0004722D" w:rsidRDefault="00F57685" w:rsidP="00F57685">
      <w:pPr>
        <w:pStyle w:val="4"/>
      </w:pPr>
      <w:r w:rsidRPr="0004722D">
        <w:rPr>
          <w:rFonts w:hint="eastAsia"/>
        </w:rPr>
        <w:t>TaskRoute</w:t>
      </w:r>
      <w:r w:rsidRPr="0004722D">
        <w:t>接口</w:t>
      </w:r>
      <w:r w:rsidRPr="0004722D">
        <w:rPr>
          <w:rFonts w:hint="eastAsia"/>
        </w:rPr>
        <w:t>DTO内容定义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41"/>
        <w:gridCol w:w="2057"/>
        <w:gridCol w:w="2197"/>
        <w:gridCol w:w="1827"/>
      </w:tblGrid>
      <w:tr w:rsidR="00F57685" w:rsidRPr="0004722D" w:rsidTr="00A83503">
        <w:tc>
          <w:tcPr>
            <w:tcW w:w="2441" w:type="dxa"/>
            <w:shd w:val="clear" w:color="auto" w:fill="92D050"/>
          </w:tcPr>
          <w:p w:rsidR="00F57685" w:rsidRPr="0004722D" w:rsidRDefault="00F57685" w:rsidP="00A83503">
            <w:pPr>
              <w:jc w:val="center"/>
              <w:rPr>
                <w:b/>
                <w:szCs w:val="21"/>
              </w:rPr>
            </w:pPr>
            <w:r w:rsidRPr="0004722D">
              <w:rPr>
                <w:b/>
                <w:szCs w:val="21"/>
              </w:rPr>
              <w:t>字段</w:t>
            </w:r>
          </w:p>
        </w:tc>
        <w:tc>
          <w:tcPr>
            <w:tcW w:w="2057" w:type="dxa"/>
            <w:shd w:val="clear" w:color="auto" w:fill="92D050"/>
          </w:tcPr>
          <w:p w:rsidR="00F57685" w:rsidRPr="0004722D" w:rsidRDefault="00F57685" w:rsidP="00A83503">
            <w:pPr>
              <w:rPr>
                <w:b/>
                <w:szCs w:val="21"/>
              </w:rPr>
            </w:pPr>
            <w:r w:rsidRPr="0004722D">
              <w:rPr>
                <w:b/>
                <w:szCs w:val="21"/>
              </w:rPr>
              <w:t>类型</w:t>
            </w:r>
          </w:p>
        </w:tc>
        <w:tc>
          <w:tcPr>
            <w:tcW w:w="2197" w:type="dxa"/>
            <w:shd w:val="clear" w:color="auto" w:fill="92D050"/>
          </w:tcPr>
          <w:p w:rsidR="00F57685" w:rsidRPr="0004722D" w:rsidRDefault="00F57685" w:rsidP="00A83503">
            <w:pPr>
              <w:rPr>
                <w:b/>
                <w:szCs w:val="21"/>
              </w:rPr>
            </w:pPr>
            <w:r w:rsidRPr="0004722D">
              <w:rPr>
                <w:b/>
                <w:szCs w:val="21"/>
              </w:rPr>
              <w:t>说明</w:t>
            </w:r>
          </w:p>
        </w:tc>
        <w:tc>
          <w:tcPr>
            <w:tcW w:w="1827" w:type="dxa"/>
            <w:shd w:val="clear" w:color="auto" w:fill="92D050"/>
          </w:tcPr>
          <w:p w:rsidR="00F57685" w:rsidRPr="0004722D" w:rsidRDefault="00F57685" w:rsidP="00A83503">
            <w:pPr>
              <w:rPr>
                <w:b/>
                <w:szCs w:val="21"/>
              </w:rPr>
            </w:pPr>
            <w:r w:rsidRPr="0004722D">
              <w:rPr>
                <w:rFonts w:hint="eastAsia"/>
                <w:b/>
                <w:szCs w:val="21"/>
              </w:rPr>
              <w:t>备注</w:t>
            </w:r>
          </w:p>
        </w:tc>
      </w:tr>
      <w:tr w:rsidR="00F57685" w:rsidRPr="0004722D" w:rsidTr="00A83503">
        <w:tc>
          <w:tcPr>
            <w:tcW w:w="2441" w:type="dxa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acrossDays</w:t>
            </w:r>
          </w:p>
        </w:tc>
        <w:tc>
          <w:tcPr>
            <w:tcW w:w="205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9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跨越天数</w:t>
            </w:r>
          </w:p>
        </w:tc>
        <w:tc>
          <w:tcPr>
            <w:tcW w:w="1827" w:type="dxa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F57685" w:rsidRPr="0004722D" w:rsidTr="00A83503">
        <w:tc>
          <w:tcPr>
            <w:tcW w:w="2441" w:type="dxa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arriveDate</w:t>
            </w:r>
          </w:p>
        </w:tc>
        <w:tc>
          <w:tcPr>
            <w:tcW w:w="205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 xml:space="preserve"> Date</w:t>
            </w:r>
          </w:p>
        </w:tc>
        <w:tc>
          <w:tcPr>
            <w:tcW w:w="219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计划到车时间</w:t>
            </w:r>
          </w:p>
        </w:tc>
        <w:tc>
          <w:tcPr>
            <w:tcW w:w="1827" w:type="dxa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F57685" w:rsidRPr="0004722D" w:rsidTr="00A83503">
        <w:tc>
          <w:tcPr>
            <w:tcW w:w="2441" w:type="dxa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endClass</w:t>
            </w:r>
          </w:p>
        </w:tc>
        <w:tc>
          <w:tcPr>
            <w:tcW w:w="205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 xml:space="preserve"> String</w:t>
            </w:r>
          </w:p>
        </w:tc>
        <w:tc>
          <w:tcPr>
            <w:tcW w:w="219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到达班次</w:t>
            </w:r>
          </w:p>
        </w:tc>
        <w:tc>
          <w:tcPr>
            <w:tcW w:w="1827" w:type="dxa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Length(20)</w:t>
            </w:r>
          </w:p>
        </w:tc>
      </w:tr>
      <w:tr w:rsidR="00F57685" w:rsidRPr="0004722D" w:rsidTr="00A83503">
        <w:tc>
          <w:tcPr>
            <w:tcW w:w="2441" w:type="dxa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5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 xml:space="preserve"> long</w:t>
            </w:r>
          </w:p>
        </w:tc>
        <w:tc>
          <w:tcPr>
            <w:tcW w:w="219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子任务id</w:t>
            </w:r>
          </w:p>
        </w:tc>
        <w:tc>
          <w:tcPr>
            <w:tcW w:w="1827" w:type="dxa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Length(20)</w:t>
            </w:r>
          </w:p>
        </w:tc>
      </w:tr>
      <w:tr w:rsidR="00F57685" w:rsidRPr="0004722D" w:rsidTr="00A83503">
        <w:tc>
          <w:tcPr>
            <w:tcW w:w="2441" w:type="dxa"/>
            <w:vAlign w:val="bottom"/>
          </w:tcPr>
          <w:p w:rsidR="00F57685" w:rsidRPr="0004722D" w:rsidRDefault="00F57685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lateDate</w:t>
            </w:r>
          </w:p>
        </w:tc>
        <w:tc>
          <w:tcPr>
            <w:tcW w:w="205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 xml:space="preserve"> Date</w:t>
            </w:r>
          </w:p>
        </w:tc>
        <w:tc>
          <w:tcPr>
            <w:tcW w:w="219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最晚到达时间</w:t>
            </w:r>
          </w:p>
        </w:tc>
        <w:tc>
          <w:tcPr>
            <w:tcW w:w="1827" w:type="dxa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F57685" w:rsidRPr="0004722D" w:rsidTr="00A83503">
        <w:tc>
          <w:tcPr>
            <w:tcW w:w="2441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loadCount</w:t>
            </w:r>
          </w:p>
        </w:tc>
        <w:tc>
          <w:tcPr>
            <w:tcW w:w="205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 xml:space="preserve"> double</w:t>
            </w:r>
          </w:p>
        </w:tc>
        <w:tc>
          <w:tcPr>
            <w:tcW w:w="219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计划装票数</w:t>
            </w:r>
          </w:p>
        </w:tc>
        <w:tc>
          <w:tcPr>
            <w:tcW w:w="1827" w:type="dxa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F57685" w:rsidRPr="0004722D" w:rsidTr="00A83503">
        <w:tc>
          <w:tcPr>
            <w:tcW w:w="2441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loadVolume</w:t>
            </w:r>
          </w:p>
        </w:tc>
        <w:tc>
          <w:tcPr>
            <w:tcW w:w="205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 xml:space="preserve"> double</w:t>
            </w:r>
          </w:p>
        </w:tc>
        <w:tc>
          <w:tcPr>
            <w:tcW w:w="219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计划装体积</w:t>
            </w:r>
          </w:p>
        </w:tc>
        <w:tc>
          <w:tcPr>
            <w:tcW w:w="1827" w:type="dxa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F57685" w:rsidRPr="0004722D" w:rsidTr="00A83503">
        <w:tc>
          <w:tcPr>
            <w:tcW w:w="2441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loadVolumeRate</w:t>
            </w:r>
          </w:p>
        </w:tc>
        <w:tc>
          <w:tcPr>
            <w:tcW w:w="205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 xml:space="preserve"> double</w:t>
            </w:r>
          </w:p>
        </w:tc>
        <w:tc>
          <w:tcPr>
            <w:tcW w:w="219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计划体积装载率</w:t>
            </w:r>
          </w:p>
        </w:tc>
        <w:tc>
          <w:tcPr>
            <w:tcW w:w="1827" w:type="dxa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F57685" w:rsidRPr="0004722D" w:rsidTr="00A83503">
        <w:tc>
          <w:tcPr>
            <w:tcW w:w="2441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loadWeight</w:t>
            </w:r>
          </w:p>
        </w:tc>
        <w:tc>
          <w:tcPr>
            <w:tcW w:w="205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 xml:space="preserve"> double</w:t>
            </w:r>
          </w:p>
        </w:tc>
        <w:tc>
          <w:tcPr>
            <w:tcW w:w="219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计划装重量</w:t>
            </w:r>
          </w:p>
        </w:tc>
        <w:tc>
          <w:tcPr>
            <w:tcW w:w="1827" w:type="dxa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F57685" w:rsidRPr="0004722D" w:rsidTr="00A83503">
        <w:tc>
          <w:tcPr>
            <w:tcW w:w="2441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loadWeightRate</w:t>
            </w:r>
          </w:p>
        </w:tc>
        <w:tc>
          <w:tcPr>
            <w:tcW w:w="205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 xml:space="preserve"> double</w:t>
            </w:r>
          </w:p>
        </w:tc>
        <w:tc>
          <w:tcPr>
            <w:tcW w:w="219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计划重量装载率</w:t>
            </w:r>
          </w:p>
        </w:tc>
        <w:tc>
          <w:tcPr>
            <w:tcW w:w="1827" w:type="dxa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F57685" w:rsidRPr="0004722D" w:rsidTr="00A83503">
        <w:tc>
          <w:tcPr>
            <w:tcW w:w="2441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mileage</w:t>
            </w:r>
          </w:p>
        </w:tc>
        <w:tc>
          <w:tcPr>
            <w:tcW w:w="205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 xml:space="preserve"> double</w:t>
            </w:r>
          </w:p>
        </w:tc>
        <w:tc>
          <w:tcPr>
            <w:tcW w:w="219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里程</w:t>
            </w:r>
          </w:p>
        </w:tc>
        <w:tc>
          <w:tcPr>
            <w:tcW w:w="1827" w:type="dxa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F57685" w:rsidRPr="0004722D" w:rsidTr="00A83503">
        <w:tc>
          <w:tcPr>
            <w:tcW w:w="2441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operationType</w:t>
            </w:r>
          </w:p>
        </w:tc>
        <w:tc>
          <w:tcPr>
            <w:tcW w:w="205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 xml:space="preserve"> int</w:t>
            </w:r>
          </w:p>
        </w:tc>
        <w:tc>
          <w:tcPr>
            <w:tcW w:w="219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作业类型,装,卸;</w:t>
            </w:r>
          </w:p>
        </w:tc>
        <w:tc>
          <w:tcPr>
            <w:tcW w:w="1827" w:type="dxa"/>
          </w:tcPr>
          <w:p w:rsidR="00F57685" w:rsidRPr="0004722D" w:rsidRDefault="00F57685" w:rsidP="00A83503">
            <w:pPr>
              <w:rPr>
                <w:b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b/>
                <w:color w:val="FF0000"/>
                <w:sz w:val="22"/>
                <w:szCs w:val="22"/>
              </w:rPr>
              <w:t>RPS提供，目前是</w:t>
            </w:r>
            <w:r w:rsidRPr="0004722D">
              <w:rPr>
                <w:b/>
                <w:color w:val="FF0000"/>
                <w:sz w:val="22"/>
                <w:szCs w:val="22"/>
              </w:rPr>
              <w:t>1.</w:t>
            </w:r>
            <w:r w:rsidRPr="0004722D">
              <w:rPr>
                <w:rFonts w:hint="eastAsia"/>
                <w:b/>
                <w:color w:val="FF0000"/>
                <w:sz w:val="22"/>
                <w:szCs w:val="22"/>
              </w:rPr>
              <w:t>装</w:t>
            </w:r>
            <w:r w:rsidRPr="0004722D">
              <w:rPr>
                <w:b/>
                <w:color w:val="FF0000"/>
                <w:sz w:val="22"/>
                <w:szCs w:val="22"/>
              </w:rPr>
              <w:t xml:space="preserve"> 2</w:t>
            </w:r>
            <w:r w:rsidRPr="0004722D">
              <w:rPr>
                <w:rFonts w:hint="eastAsia"/>
                <w:b/>
                <w:color w:val="FF0000"/>
                <w:sz w:val="22"/>
                <w:szCs w:val="22"/>
              </w:rPr>
              <w:t>卸</w:t>
            </w:r>
            <w:r w:rsidRPr="0004722D">
              <w:rPr>
                <w:b/>
                <w:color w:val="FF0000"/>
                <w:sz w:val="22"/>
                <w:szCs w:val="22"/>
              </w:rPr>
              <w:t xml:space="preserve"> 3</w:t>
            </w:r>
            <w:r w:rsidRPr="0004722D">
              <w:rPr>
                <w:rFonts w:hint="eastAsia"/>
                <w:b/>
                <w:color w:val="FF0000"/>
                <w:sz w:val="22"/>
                <w:szCs w:val="22"/>
              </w:rPr>
              <w:t>装卸</w:t>
            </w:r>
          </w:p>
        </w:tc>
      </w:tr>
      <w:tr w:rsidR="00F57685" w:rsidRPr="0004722D" w:rsidTr="00A83503">
        <w:tc>
          <w:tcPr>
            <w:tcW w:w="2441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scheduleDate</w:t>
            </w:r>
          </w:p>
        </w:tc>
        <w:tc>
          <w:tcPr>
            <w:tcW w:w="205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 xml:space="preserve"> Date</w:t>
            </w:r>
          </w:p>
        </w:tc>
        <w:tc>
          <w:tcPr>
            <w:tcW w:w="219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发出班次日期</w:t>
            </w:r>
          </w:p>
        </w:tc>
        <w:tc>
          <w:tcPr>
            <w:tcW w:w="1827" w:type="dxa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F57685" w:rsidRPr="0004722D" w:rsidTr="00A83503">
        <w:tc>
          <w:tcPr>
            <w:tcW w:w="2441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setoffDate</w:t>
            </w:r>
          </w:p>
        </w:tc>
        <w:tc>
          <w:tcPr>
            <w:tcW w:w="205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 xml:space="preserve"> Date</w:t>
            </w:r>
          </w:p>
        </w:tc>
        <w:tc>
          <w:tcPr>
            <w:tcW w:w="219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计划出车时间</w:t>
            </w:r>
          </w:p>
        </w:tc>
        <w:tc>
          <w:tcPr>
            <w:tcW w:w="1827" w:type="dxa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F57685" w:rsidRPr="0004722D" w:rsidTr="00A83503">
        <w:tc>
          <w:tcPr>
            <w:tcW w:w="2441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sort</w:t>
            </w:r>
          </w:p>
        </w:tc>
        <w:tc>
          <w:tcPr>
            <w:tcW w:w="205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 xml:space="preserve"> int</w:t>
            </w:r>
          </w:p>
        </w:tc>
        <w:tc>
          <w:tcPr>
            <w:tcW w:w="219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路由顺序,从1开始...</w:t>
            </w:r>
          </w:p>
        </w:tc>
        <w:tc>
          <w:tcPr>
            <w:tcW w:w="1827" w:type="dxa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F57685" w:rsidRPr="0004722D" w:rsidTr="00A83503">
        <w:tc>
          <w:tcPr>
            <w:tcW w:w="2441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startClass</w:t>
            </w:r>
          </w:p>
        </w:tc>
        <w:tc>
          <w:tcPr>
            <w:tcW w:w="205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 xml:space="preserve"> String</w:t>
            </w:r>
          </w:p>
        </w:tc>
        <w:tc>
          <w:tcPr>
            <w:tcW w:w="219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发出班次</w:t>
            </w:r>
          </w:p>
        </w:tc>
        <w:tc>
          <w:tcPr>
            <w:tcW w:w="1827" w:type="dxa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Length(20)</w:t>
            </w:r>
          </w:p>
        </w:tc>
      </w:tr>
      <w:tr w:rsidR="00F57685" w:rsidRPr="0004722D" w:rsidTr="00A83503">
        <w:tc>
          <w:tcPr>
            <w:tcW w:w="2441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taskId</w:t>
            </w:r>
          </w:p>
        </w:tc>
        <w:tc>
          <w:tcPr>
            <w:tcW w:w="205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 xml:space="preserve"> long</w:t>
            </w:r>
          </w:p>
        </w:tc>
        <w:tc>
          <w:tcPr>
            <w:tcW w:w="219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任务id</w:t>
            </w:r>
          </w:p>
        </w:tc>
        <w:tc>
          <w:tcPr>
            <w:tcW w:w="1827" w:type="dxa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Length(20)</w:t>
            </w:r>
          </w:p>
        </w:tc>
      </w:tr>
      <w:tr w:rsidR="00F57685" w:rsidRPr="0004722D" w:rsidTr="00A83503">
        <w:tc>
          <w:tcPr>
            <w:tcW w:w="2441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assignId</w:t>
            </w:r>
          </w:p>
        </w:tc>
        <w:tc>
          <w:tcPr>
            <w:tcW w:w="205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long</w:t>
            </w:r>
          </w:p>
        </w:tc>
        <w:tc>
          <w:tcPr>
            <w:tcW w:w="219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指派id</w:t>
            </w:r>
          </w:p>
        </w:tc>
        <w:tc>
          <w:tcPr>
            <w:tcW w:w="1827" w:type="dxa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Length(20)</w:t>
            </w:r>
          </w:p>
        </w:tc>
      </w:tr>
      <w:tr w:rsidR="00F57685" w:rsidRPr="0004722D" w:rsidTr="00A83503">
        <w:tc>
          <w:tcPr>
            <w:tcW w:w="2441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unloadCount</w:t>
            </w:r>
          </w:p>
        </w:tc>
        <w:tc>
          <w:tcPr>
            <w:tcW w:w="205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 xml:space="preserve"> double</w:t>
            </w:r>
          </w:p>
        </w:tc>
        <w:tc>
          <w:tcPr>
            <w:tcW w:w="219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计划卸票数</w:t>
            </w:r>
          </w:p>
        </w:tc>
        <w:tc>
          <w:tcPr>
            <w:tcW w:w="1827" w:type="dxa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F57685" w:rsidRPr="0004722D" w:rsidTr="00A83503">
        <w:tc>
          <w:tcPr>
            <w:tcW w:w="2441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unloadVolume</w:t>
            </w:r>
          </w:p>
        </w:tc>
        <w:tc>
          <w:tcPr>
            <w:tcW w:w="205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 xml:space="preserve"> double</w:t>
            </w:r>
          </w:p>
        </w:tc>
        <w:tc>
          <w:tcPr>
            <w:tcW w:w="219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计划卸体积</w:t>
            </w:r>
          </w:p>
        </w:tc>
        <w:tc>
          <w:tcPr>
            <w:tcW w:w="1827" w:type="dxa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F57685" w:rsidRPr="0004722D" w:rsidTr="00A83503">
        <w:tc>
          <w:tcPr>
            <w:tcW w:w="2441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unloadWeight</w:t>
            </w:r>
          </w:p>
        </w:tc>
        <w:tc>
          <w:tcPr>
            <w:tcW w:w="205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 xml:space="preserve"> double</w:t>
            </w:r>
          </w:p>
        </w:tc>
        <w:tc>
          <w:tcPr>
            <w:tcW w:w="219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计划卸重量</w:t>
            </w:r>
          </w:p>
        </w:tc>
        <w:tc>
          <w:tcPr>
            <w:tcW w:w="1827" w:type="dxa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F57685" w:rsidRPr="0004722D" w:rsidTr="00A83503">
        <w:tc>
          <w:tcPr>
            <w:tcW w:w="2441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waitingTime</w:t>
            </w:r>
          </w:p>
        </w:tc>
        <w:tc>
          <w:tcPr>
            <w:tcW w:w="205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 xml:space="preserve"> int</w:t>
            </w:r>
          </w:p>
        </w:tc>
        <w:tc>
          <w:tcPr>
            <w:tcW w:w="219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计划等待时间,单位分钟,如30</w:t>
            </w:r>
          </w:p>
        </w:tc>
        <w:tc>
          <w:tcPr>
            <w:tcW w:w="1827" w:type="dxa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F57685" w:rsidRPr="0004722D" w:rsidTr="00A83503">
        <w:tc>
          <w:tcPr>
            <w:tcW w:w="2441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zoneCode</w:t>
            </w:r>
          </w:p>
        </w:tc>
        <w:tc>
          <w:tcPr>
            <w:tcW w:w="205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 xml:space="preserve"> String</w:t>
            </w:r>
          </w:p>
        </w:tc>
        <w:tc>
          <w:tcPr>
            <w:tcW w:w="2197" w:type="dxa"/>
            <w:vAlign w:val="bottom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经过网点代码</w:t>
            </w:r>
          </w:p>
        </w:tc>
        <w:tc>
          <w:tcPr>
            <w:tcW w:w="1827" w:type="dxa"/>
          </w:tcPr>
          <w:p w:rsidR="00F57685" w:rsidRPr="0004722D" w:rsidRDefault="00F57685" w:rsidP="00A83503">
            <w:pPr>
              <w:rPr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Length(50)</w:t>
            </w:r>
          </w:p>
        </w:tc>
      </w:tr>
    </w:tbl>
    <w:p w:rsidR="00F57685" w:rsidRPr="0004722D" w:rsidRDefault="00F57685" w:rsidP="002708FC"/>
    <w:p w:rsidR="00F57685" w:rsidRPr="0004722D" w:rsidRDefault="00F57685" w:rsidP="002708FC"/>
    <w:p w:rsidR="00570F7B" w:rsidRPr="0004722D" w:rsidRDefault="00570F7B" w:rsidP="00D47857">
      <w:pPr>
        <w:pStyle w:val="3"/>
      </w:pPr>
      <w:r w:rsidRPr="0004722D">
        <w:rPr>
          <w:rFonts w:hint="eastAsia"/>
        </w:rPr>
        <w:t xml:space="preserve"> 车辆操作系统</w:t>
      </w:r>
    </w:p>
    <w:p w:rsidR="00570F7B" w:rsidRPr="0004722D" w:rsidRDefault="00570F7B" w:rsidP="00570F7B">
      <w:r w:rsidRPr="0004722D">
        <w:rPr>
          <w:rFonts w:hint="eastAsia"/>
        </w:rPr>
        <w:t>主题：</w:t>
      </w:r>
      <w:r w:rsidRPr="0004722D">
        <w:t>FVP_CORE_WASHED_VEHICLE_ORIGINAL_BAR</w:t>
      </w:r>
    </w:p>
    <w:p w:rsidR="00570F7B" w:rsidRPr="0004722D" w:rsidRDefault="00570F7B" w:rsidP="00570F7B">
      <w:r w:rsidRPr="0004722D">
        <w:rPr>
          <w:rFonts w:hint="eastAsia"/>
        </w:rPr>
        <w:t>集群：other</w:t>
      </w:r>
    </w:p>
    <w:p w:rsidR="00570F7B" w:rsidRPr="0004722D" w:rsidRDefault="00570F7B" w:rsidP="00570F7B">
      <w:r w:rsidRPr="0004722D">
        <w:rPr>
          <w:rFonts w:hint="eastAsia"/>
        </w:rPr>
        <w:t>读取模式：</w:t>
      </w:r>
      <w:r w:rsidR="007471D1" w:rsidRPr="0004722D">
        <w:rPr>
          <w:rFonts w:hint="eastAsia"/>
        </w:rPr>
        <w:t>序列化</w:t>
      </w:r>
    </w:p>
    <w:p w:rsidR="00570F7B" w:rsidRPr="0004722D" w:rsidRDefault="00570F7B" w:rsidP="00570F7B">
      <w:r w:rsidRPr="0004722D">
        <w:rPr>
          <w:rFonts w:hint="eastAsia"/>
        </w:rPr>
        <w:t>读取对象：</w:t>
      </w:r>
      <w:r w:rsidR="003B17D6" w:rsidRPr="0004722D">
        <w:t>BarRecordBaseDto</w:t>
      </w:r>
    </w:p>
    <w:p w:rsidR="00570F7B" w:rsidRPr="0004722D" w:rsidRDefault="00570F7B" w:rsidP="00570F7B">
      <w:r w:rsidRPr="0004722D">
        <w:rPr>
          <w:rFonts w:hint="eastAsia"/>
        </w:rPr>
        <w:t>提供方：FVP-CORE</w:t>
      </w:r>
    </w:p>
    <w:p w:rsidR="00570F7B" w:rsidRPr="0004722D" w:rsidRDefault="00570F7B" w:rsidP="00570F7B">
      <w:pPr>
        <w:rPr>
          <w:lang w:val="x-none"/>
        </w:rPr>
      </w:pPr>
    </w:p>
    <w:p w:rsidR="00955F0D" w:rsidRPr="0004722D" w:rsidRDefault="00955F0D" w:rsidP="00955F0D">
      <w:pPr>
        <w:pStyle w:val="4"/>
      </w:pPr>
      <w:r w:rsidRPr="0004722D">
        <w:t>BarRecordBaseDto接口</w:t>
      </w:r>
      <w:r w:rsidRPr="0004722D">
        <w:rPr>
          <w:rFonts w:hint="eastAsia"/>
        </w:rPr>
        <w:t>DTO内容定义</w:t>
      </w:r>
    </w:p>
    <w:tbl>
      <w:tblPr>
        <w:tblStyle w:val="afd"/>
        <w:tblW w:w="8755" w:type="dxa"/>
        <w:tblLayout w:type="fixed"/>
        <w:tblLook w:val="04A0" w:firstRow="1" w:lastRow="0" w:firstColumn="1" w:lastColumn="0" w:noHBand="0" w:noVBand="1"/>
      </w:tblPr>
      <w:tblGrid>
        <w:gridCol w:w="2700"/>
        <w:gridCol w:w="1094"/>
        <w:gridCol w:w="3967"/>
        <w:gridCol w:w="994"/>
      </w:tblGrid>
      <w:tr w:rsidR="00955F0D" w:rsidRPr="0004722D" w:rsidTr="00A83503">
        <w:tc>
          <w:tcPr>
            <w:tcW w:w="2700" w:type="dxa"/>
            <w:shd w:val="clear" w:color="auto" w:fill="92D050"/>
          </w:tcPr>
          <w:p w:rsidR="00955F0D" w:rsidRPr="0004722D" w:rsidRDefault="00955F0D" w:rsidP="00A83503">
            <w:pPr>
              <w:jc w:val="center"/>
              <w:rPr>
                <w:b/>
                <w:szCs w:val="21"/>
              </w:rPr>
            </w:pPr>
            <w:r w:rsidRPr="0004722D">
              <w:rPr>
                <w:b/>
                <w:szCs w:val="21"/>
              </w:rPr>
              <w:t>字段</w:t>
            </w:r>
          </w:p>
        </w:tc>
        <w:tc>
          <w:tcPr>
            <w:tcW w:w="1094" w:type="dxa"/>
            <w:shd w:val="clear" w:color="auto" w:fill="92D050"/>
          </w:tcPr>
          <w:p w:rsidR="00955F0D" w:rsidRPr="0004722D" w:rsidRDefault="00955F0D" w:rsidP="00A83503">
            <w:pPr>
              <w:rPr>
                <w:b/>
                <w:szCs w:val="21"/>
              </w:rPr>
            </w:pPr>
            <w:r w:rsidRPr="0004722D">
              <w:rPr>
                <w:b/>
                <w:szCs w:val="21"/>
              </w:rPr>
              <w:t>类型</w:t>
            </w:r>
          </w:p>
        </w:tc>
        <w:tc>
          <w:tcPr>
            <w:tcW w:w="3967" w:type="dxa"/>
            <w:shd w:val="clear" w:color="auto" w:fill="92D050"/>
          </w:tcPr>
          <w:p w:rsidR="00955F0D" w:rsidRPr="0004722D" w:rsidRDefault="00955F0D" w:rsidP="00A83503">
            <w:pPr>
              <w:rPr>
                <w:b/>
                <w:szCs w:val="21"/>
              </w:rPr>
            </w:pPr>
            <w:r w:rsidRPr="0004722D">
              <w:rPr>
                <w:b/>
                <w:szCs w:val="21"/>
              </w:rPr>
              <w:t>说明</w:t>
            </w:r>
          </w:p>
        </w:tc>
        <w:tc>
          <w:tcPr>
            <w:tcW w:w="994" w:type="dxa"/>
            <w:shd w:val="clear" w:color="auto" w:fill="92D050"/>
          </w:tcPr>
          <w:p w:rsidR="00955F0D" w:rsidRPr="0004722D" w:rsidRDefault="00955F0D" w:rsidP="00A83503">
            <w:pPr>
              <w:rPr>
                <w:b/>
                <w:szCs w:val="21"/>
              </w:rPr>
            </w:pPr>
            <w:r w:rsidRPr="0004722D">
              <w:rPr>
                <w:rFonts w:hint="eastAsia"/>
                <w:b/>
                <w:szCs w:val="21"/>
              </w:rPr>
              <w:t>备注</w:t>
            </w: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lastRenderedPageBreak/>
              <w:t>accountantCode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月结账号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autoloading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巴枪来源（1：DT900、2：DTX5、3：HHT，其他未知）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barOprCode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操作员工号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barRecordId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原始巴枪的唯一编码，字符串，不能转换成数字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barScanDt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巴枪扫描日期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barScanTm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巴枪扫描时间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barScanTmStd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巴枪操作标准时间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barSn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设备号码，巴枪设备号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barUploadOprCode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巴枪上传操作员工号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barUploadTm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巴枪上传时间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barUploadTmStd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巴枪上传标准时间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barUploadTypeCode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Long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巴枪输入方法（0：正常，1：手工输入）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batchCode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班次：中转班次、航空班次、报关批次、办事处班次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contnrCode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容器号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courierCode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收派员工号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destZoneCode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目的地代码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encryptString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加密串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EXTEND_INDEX_BEGIN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扩展字段索引的开始 8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EXTEND_INDEX_END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扩展字段索引的结束 50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extendAttach1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扩展附加信息1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extendAttach2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扩展附加信息2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extendAttach3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扩展附加信息3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extendAttach4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扩展附加信息4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extendAttach5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扩展附加信息5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extendAttach6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扩展附加信息6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extendAttach7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扩展附加信息7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exts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Map&lt;java.lang.String,java.lang.String&gt;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 xml:space="preserve">扩展字段集合 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feeAmt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运费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objTypeCode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操作对象类型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opAttachInfo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操作附加信息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opCode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操作码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opName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操作名称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otherInfo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其他信息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payFlg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Long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是否已付款标识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电话号码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lastRenderedPageBreak/>
              <w:t>phoneZone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电话区号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scheduleCode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班次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signTypeCode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未知作用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资源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SOURCE_ELOG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仓配的巴枪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SOURCE_EXPRESS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速运的巴枪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srcContnrCode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源车标号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stayWhyCode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滞留原因代码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stopOverFlg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Long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二程接驳（1：享受，0：不享受）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subbillPieceQty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Long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件数（字母件中的子件数量）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waybillNo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操作对象号码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weightQty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计费重量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zoneCode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操作网点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  <w:tr w:rsidR="00955F0D" w:rsidRPr="0004722D" w:rsidTr="00A83503">
        <w:tc>
          <w:tcPr>
            <w:tcW w:w="2700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zoneTypeCode</w:t>
            </w:r>
          </w:p>
        </w:tc>
        <w:tc>
          <w:tcPr>
            <w:tcW w:w="1094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Long</w:t>
            </w:r>
          </w:p>
        </w:tc>
        <w:tc>
          <w:tcPr>
            <w:tcW w:w="3967" w:type="dxa"/>
            <w:vAlign w:val="bottom"/>
          </w:tcPr>
          <w:p w:rsidR="00955F0D" w:rsidRPr="0004722D" w:rsidRDefault="00955F0D" w:rsidP="00A83503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所在地区类型</w:t>
            </w:r>
          </w:p>
        </w:tc>
        <w:tc>
          <w:tcPr>
            <w:tcW w:w="994" w:type="dxa"/>
          </w:tcPr>
          <w:p w:rsidR="00955F0D" w:rsidRPr="0004722D" w:rsidRDefault="00955F0D" w:rsidP="00A83503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955F0D" w:rsidRPr="0004722D" w:rsidRDefault="00955F0D" w:rsidP="00955F0D">
      <w:pPr>
        <w:rPr>
          <w:lang w:val="en-GB"/>
        </w:rPr>
      </w:pPr>
    </w:p>
    <w:p w:rsidR="002708FC" w:rsidRPr="0004722D" w:rsidRDefault="002708FC" w:rsidP="002708FC"/>
    <w:p w:rsidR="009639E2" w:rsidRPr="0004722D" w:rsidRDefault="00F578E9" w:rsidP="00D47857">
      <w:pPr>
        <w:pStyle w:val="3"/>
      </w:pPr>
      <w:r w:rsidRPr="0004722D">
        <w:rPr>
          <w:rFonts w:hint="eastAsia"/>
        </w:rPr>
        <w:t xml:space="preserve"> </w:t>
      </w:r>
      <w:r w:rsidR="009639E2" w:rsidRPr="0004722D">
        <w:rPr>
          <w:rFonts w:hint="eastAsia"/>
        </w:rPr>
        <w:t>GIS电子地图系统</w:t>
      </w:r>
    </w:p>
    <w:p w:rsidR="009639E2" w:rsidRPr="0004722D" w:rsidRDefault="009639E2" w:rsidP="009639E2">
      <w:r w:rsidRPr="0004722D">
        <w:rPr>
          <w:rFonts w:hint="eastAsia"/>
        </w:rPr>
        <w:t>主题：</w:t>
      </w:r>
      <w:r w:rsidR="00137152" w:rsidRPr="0004722D">
        <w:t>GIS_LSS_CORE_ES_TO_SHIVA</w:t>
      </w:r>
    </w:p>
    <w:p w:rsidR="009639E2" w:rsidRPr="0004722D" w:rsidRDefault="009639E2" w:rsidP="009639E2">
      <w:r w:rsidRPr="0004722D">
        <w:rPr>
          <w:rFonts w:hint="eastAsia"/>
        </w:rPr>
        <w:t>集群：other</w:t>
      </w:r>
      <w:r w:rsidR="00137152" w:rsidRPr="0004722D">
        <w:rPr>
          <w:rFonts w:hint="eastAsia"/>
        </w:rPr>
        <w:t>2</w:t>
      </w:r>
    </w:p>
    <w:p w:rsidR="009639E2" w:rsidRPr="0004722D" w:rsidRDefault="009639E2" w:rsidP="009639E2">
      <w:r w:rsidRPr="0004722D">
        <w:rPr>
          <w:rFonts w:hint="eastAsia"/>
        </w:rPr>
        <w:t>读取模式：序列化</w:t>
      </w:r>
    </w:p>
    <w:p w:rsidR="009639E2" w:rsidRPr="0004722D" w:rsidRDefault="009639E2" w:rsidP="009639E2">
      <w:r w:rsidRPr="0004722D">
        <w:rPr>
          <w:rFonts w:hint="eastAsia"/>
        </w:rPr>
        <w:t>读取对象：</w:t>
      </w:r>
      <w:r w:rsidR="00137152" w:rsidRPr="0004722D">
        <w:rPr>
          <w:rFonts w:ascii="Lucida Console" w:hAnsi="Lucida Console" w:cs="Lucida Console"/>
          <w:snapToGrid/>
        </w:rPr>
        <w:t>OrderInfoReturnToShivaDto</w:t>
      </w:r>
    </w:p>
    <w:p w:rsidR="009639E2" w:rsidRPr="0004722D" w:rsidRDefault="009639E2" w:rsidP="009639E2">
      <w:r w:rsidRPr="0004722D">
        <w:rPr>
          <w:rFonts w:hint="eastAsia"/>
        </w:rPr>
        <w:t>提供方：</w:t>
      </w:r>
      <w:r w:rsidR="00137152" w:rsidRPr="0004722D">
        <w:rPr>
          <w:rFonts w:hint="eastAsia"/>
        </w:rPr>
        <w:t>GIS</w:t>
      </w:r>
    </w:p>
    <w:p w:rsidR="009639E2" w:rsidRPr="0004722D" w:rsidRDefault="009639E2" w:rsidP="009639E2">
      <w:pPr>
        <w:rPr>
          <w:lang w:val="x-none"/>
        </w:rPr>
      </w:pPr>
    </w:p>
    <w:p w:rsidR="009639E2" w:rsidRPr="0004722D" w:rsidRDefault="00137152" w:rsidP="009639E2">
      <w:pPr>
        <w:pStyle w:val="4"/>
      </w:pPr>
      <w:r w:rsidRPr="0004722D">
        <w:rPr>
          <w:rFonts w:ascii="Lucida Console" w:hAnsi="Lucida Console" w:cs="Lucida Console"/>
          <w:snapToGrid/>
        </w:rPr>
        <w:t>OrderInfoReturnToShivaDto</w:t>
      </w:r>
      <w:r w:rsidR="009639E2" w:rsidRPr="0004722D">
        <w:t>接口</w:t>
      </w:r>
      <w:r w:rsidR="009639E2" w:rsidRPr="0004722D">
        <w:rPr>
          <w:rFonts w:hint="eastAsia"/>
        </w:rPr>
        <w:t>DTO内容定义</w:t>
      </w:r>
    </w:p>
    <w:tbl>
      <w:tblPr>
        <w:tblStyle w:val="afd"/>
        <w:tblW w:w="8755" w:type="dxa"/>
        <w:tblLayout w:type="fixed"/>
        <w:tblLook w:val="04A0" w:firstRow="1" w:lastRow="0" w:firstColumn="1" w:lastColumn="0" w:noHBand="0" w:noVBand="1"/>
      </w:tblPr>
      <w:tblGrid>
        <w:gridCol w:w="2700"/>
        <w:gridCol w:w="1094"/>
        <w:gridCol w:w="3967"/>
        <w:gridCol w:w="994"/>
      </w:tblGrid>
      <w:tr w:rsidR="009639E2" w:rsidRPr="0004722D" w:rsidTr="00D80D84">
        <w:tc>
          <w:tcPr>
            <w:tcW w:w="2700" w:type="dxa"/>
            <w:shd w:val="clear" w:color="auto" w:fill="92D050"/>
          </w:tcPr>
          <w:p w:rsidR="009639E2" w:rsidRPr="0004722D" w:rsidRDefault="009639E2" w:rsidP="00D80D84">
            <w:pPr>
              <w:jc w:val="center"/>
              <w:rPr>
                <w:b/>
                <w:szCs w:val="21"/>
              </w:rPr>
            </w:pPr>
            <w:r w:rsidRPr="0004722D">
              <w:rPr>
                <w:b/>
                <w:szCs w:val="21"/>
              </w:rPr>
              <w:t>字段</w:t>
            </w:r>
          </w:p>
        </w:tc>
        <w:tc>
          <w:tcPr>
            <w:tcW w:w="1094" w:type="dxa"/>
            <w:shd w:val="clear" w:color="auto" w:fill="92D050"/>
          </w:tcPr>
          <w:p w:rsidR="009639E2" w:rsidRPr="0004722D" w:rsidRDefault="009639E2" w:rsidP="00D80D84">
            <w:pPr>
              <w:rPr>
                <w:b/>
                <w:szCs w:val="21"/>
              </w:rPr>
            </w:pPr>
            <w:r w:rsidRPr="0004722D">
              <w:rPr>
                <w:b/>
                <w:szCs w:val="21"/>
              </w:rPr>
              <w:t>类型</w:t>
            </w:r>
          </w:p>
        </w:tc>
        <w:tc>
          <w:tcPr>
            <w:tcW w:w="3967" w:type="dxa"/>
            <w:shd w:val="clear" w:color="auto" w:fill="92D050"/>
          </w:tcPr>
          <w:p w:rsidR="009639E2" w:rsidRPr="0004722D" w:rsidRDefault="009639E2" w:rsidP="00D80D84">
            <w:pPr>
              <w:rPr>
                <w:b/>
                <w:szCs w:val="21"/>
              </w:rPr>
            </w:pPr>
            <w:r w:rsidRPr="0004722D">
              <w:rPr>
                <w:b/>
                <w:szCs w:val="21"/>
              </w:rPr>
              <w:t>说明</w:t>
            </w:r>
          </w:p>
        </w:tc>
        <w:tc>
          <w:tcPr>
            <w:tcW w:w="994" w:type="dxa"/>
            <w:shd w:val="clear" w:color="auto" w:fill="92D050"/>
          </w:tcPr>
          <w:p w:rsidR="009639E2" w:rsidRPr="0004722D" w:rsidRDefault="009639E2" w:rsidP="00D80D84">
            <w:pPr>
              <w:rPr>
                <w:b/>
                <w:szCs w:val="21"/>
              </w:rPr>
            </w:pPr>
            <w:r w:rsidRPr="0004722D">
              <w:rPr>
                <w:rFonts w:hint="eastAsia"/>
                <w:b/>
                <w:szCs w:val="21"/>
              </w:rPr>
              <w:t>备注</w:t>
            </w:r>
          </w:p>
        </w:tc>
      </w:tr>
      <w:tr w:rsidR="009639E2" w:rsidRPr="0004722D" w:rsidTr="00D80D84">
        <w:tc>
          <w:tcPr>
            <w:tcW w:w="2700" w:type="dxa"/>
            <w:vAlign w:val="bottom"/>
          </w:tcPr>
          <w:p w:rsidR="009639E2" w:rsidRPr="0004722D" w:rsidRDefault="00137152" w:rsidP="00D80D84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cs="宋体"/>
                <w:snapToGrid/>
                <w:lang w:val="zh-CN"/>
              </w:rPr>
              <w:t>vehicleSerial</w:t>
            </w:r>
          </w:p>
        </w:tc>
        <w:tc>
          <w:tcPr>
            <w:tcW w:w="1094" w:type="dxa"/>
            <w:vAlign w:val="bottom"/>
          </w:tcPr>
          <w:p w:rsidR="009639E2" w:rsidRPr="0004722D" w:rsidRDefault="009639E2" w:rsidP="00D80D84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967" w:type="dxa"/>
            <w:vAlign w:val="bottom"/>
          </w:tcPr>
          <w:p w:rsidR="009639E2" w:rsidRPr="0004722D" w:rsidRDefault="00137152" w:rsidP="00D80D84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Ansi="Lucida Console" w:cs="宋体" w:hint="eastAsia"/>
                <w:snapToGrid/>
                <w:lang w:val="zh-CN"/>
              </w:rPr>
              <w:t>车牌号</w:t>
            </w:r>
          </w:p>
        </w:tc>
        <w:tc>
          <w:tcPr>
            <w:tcW w:w="994" w:type="dxa"/>
          </w:tcPr>
          <w:p w:rsidR="009639E2" w:rsidRPr="0004722D" w:rsidRDefault="009639E2" w:rsidP="00D80D84">
            <w:pPr>
              <w:rPr>
                <w:color w:val="000000"/>
                <w:sz w:val="22"/>
                <w:szCs w:val="22"/>
              </w:rPr>
            </w:pPr>
          </w:p>
        </w:tc>
      </w:tr>
      <w:tr w:rsidR="009639E2" w:rsidRPr="0004722D" w:rsidTr="00D80D84">
        <w:tc>
          <w:tcPr>
            <w:tcW w:w="2700" w:type="dxa"/>
            <w:vAlign w:val="bottom"/>
          </w:tcPr>
          <w:p w:rsidR="009639E2" w:rsidRPr="0004722D" w:rsidRDefault="00137152" w:rsidP="00D80D84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cs="宋体"/>
                <w:snapToGrid/>
                <w:lang w:val="zh-CN"/>
              </w:rPr>
              <w:t>lineReuqireId</w:t>
            </w:r>
          </w:p>
        </w:tc>
        <w:tc>
          <w:tcPr>
            <w:tcW w:w="1094" w:type="dxa"/>
            <w:vAlign w:val="bottom"/>
          </w:tcPr>
          <w:p w:rsidR="009639E2" w:rsidRPr="0004722D" w:rsidRDefault="004132CD" w:rsidP="00D80D84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Long</w:t>
            </w:r>
          </w:p>
        </w:tc>
        <w:tc>
          <w:tcPr>
            <w:tcW w:w="3967" w:type="dxa"/>
            <w:vAlign w:val="bottom"/>
          </w:tcPr>
          <w:p w:rsidR="00137152" w:rsidRPr="0004722D" w:rsidRDefault="00137152" w:rsidP="00137152">
            <w:pPr>
              <w:autoSpaceDE w:val="0"/>
              <w:autoSpaceDN w:val="0"/>
              <w:adjustRightInd w:val="0"/>
              <w:spacing w:line="240" w:lineRule="auto"/>
              <w:rPr>
                <w:rFonts w:cs="宋体"/>
                <w:snapToGrid/>
                <w:lang w:val="zh-CN"/>
              </w:rPr>
            </w:pPr>
            <w:r w:rsidRPr="0004722D">
              <w:rPr>
                <w:rFonts w:cs="宋体" w:hint="eastAsia"/>
                <w:snapToGrid/>
                <w:lang w:val="zh-CN"/>
              </w:rPr>
              <w:t>订单</w:t>
            </w:r>
            <w:r w:rsidRPr="0004722D">
              <w:rPr>
                <w:rFonts w:cs="宋体"/>
                <w:snapToGrid/>
                <w:lang w:val="zh-CN"/>
              </w:rPr>
              <w:t>ID</w:t>
            </w:r>
          </w:p>
          <w:p w:rsidR="009639E2" w:rsidRPr="0004722D" w:rsidRDefault="009639E2" w:rsidP="00D80D84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94" w:type="dxa"/>
          </w:tcPr>
          <w:p w:rsidR="009639E2" w:rsidRPr="0004722D" w:rsidRDefault="009639E2" w:rsidP="00D80D84">
            <w:pPr>
              <w:rPr>
                <w:color w:val="000000"/>
                <w:sz w:val="22"/>
                <w:szCs w:val="22"/>
              </w:rPr>
            </w:pPr>
          </w:p>
        </w:tc>
      </w:tr>
      <w:tr w:rsidR="009639E2" w:rsidRPr="0004722D" w:rsidTr="00D80D84">
        <w:tc>
          <w:tcPr>
            <w:tcW w:w="2700" w:type="dxa"/>
            <w:vAlign w:val="bottom"/>
          </w:tcPr>
          <w:p w:rsidR="009639E2" w:rsidRPr="0004722D" w:rsidRDefault="00137152" w:rsidP="00D80D84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cs="宋体"/>
                <w:snapToGrid/>
                <w:lang w:val="zh-CN"/>
              </w:rPr>
              <w:t>gpsTime</w:t>
            </w:r>
          </w:p>
        </w:tc>
        <w:tc>
          <w:tcPr>
            <w:tcW w:w="1094" w:type="dxa"/>
            <w:vAlign w:val="bottom"/>
          </w:tcPr>
          <w:p w:rsidR="009639E2" w:rsidRPr="0004722D" w:rsidRDefault="004132CD" w:rsidP="00D80D84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color w:val="000000"/>
                <w:sz w:val="22"/>
                <w:szCs w:val="22"/>
              </w:rPr>
              <w:t>L</w:t>
            </w:r>
            <w:r w:rsidRPr="0004722D">
              <w:rPr>
                <w:rFonts w:hint="eastAsia"/>
                <w:color w:val="000000"/>
                <w:sz w:val="22"/>
                <w:szCs w:val="22"/>
              </w:rPr>
              <w:t>ong</w:t>
            </w:r>
          </w:p>
        </w:tc>
        <w:tc>
          <w:tcPr>
            <w:tcW w:w="3967" w:type="dxa"/>
            <w:vAlign w:val="bottom"/>
          </w:tcPr>
          <w:p w:rsidR="009639E2" w:rsidRPr="0004722D" w:rsidRDefault="00137152" w:rsidP="00D80D84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cs="宋体"/>
                <w:snapToGrid/>
                <w:lang w:val="zh-CN"/>
              </w:rPr>
              <w:t>GPS</w:t>
            </w:r>
            <w:r w:rsidRPr="0004722D">
              <w:rPr>
                <w:rFonts w:cs="宋体" w:hint="eastAsia"/>
                <w:snapToGrid/>
                <w:lang w:val="zh-CN"/>
              </w:rPr>
              <w:t>时间</w:t>
            </w:r>
            <w:r w:rsidR="004132CD" w:rsidRPr="0004722D">
              <w:rPr>
                <w:rFonts w:cs="宋体" w:hint="eastAsia"/>
                <w:snapToGrid/>
                <w:lang w:val="zh-CN"/>
              </w:rPr>
              <w:t>（秒）</w:t>
            </w:r>
          </w:p>
        </w:tc>
        <w:tc>
          <w:tcPr>
            <w:tcW w:w="994" w:type="dxa"/>
          </w:tcPr>
          <w:p w:rsidR="009639E2" w:rsidRPr="0004722D" w:rsidRDefault="009639E2" w:rsidP="00D80D84">
            <w:pPr>
              <w:rPr>
                <w:color w:val="000000"/>
                <w:sz w:val="22"/>
                <w:szCs w:val="22"/>
              </w:rPr>
            </w:pPr>
          </w:p>
        </w:tc>
      </w:tr>
      <w:tr w:rsidR="009639E2" w:rsidRPr="0004722D" w:rsidTr="00D80D84">
        <w:tc>
          <w:tcPr>
            <w:tcW w:w="2700" w:type="dxa"/>
            <w:vAlign w:val="bottom"/>
          </w:tcPr>
          <w:p w:rsidR="009639E2" w:rsidRPr="0004722D" w:rsidRDefault="00137152" w:rsidP="00D80D84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cs="宋体"/>
                <w:snapToGrid/>
                <w:lang w:val="zh-CN"/>
              </w:rPr>
              <w:t>sendTime</w:t>
            </w:r>
          </w:p>
        </w:tc>
        <w:tc>
          <w:tcPr>
            <w:tcW w:w="1094" w:type="dxa"/>
            <w:vAlign w:val="bottom"/>
          </w:tcPr>
          <w:p w:rsidR="009639E2" w:rsidRPr="0004722D" w:rsidRDefault="004132CD" w:rsidP="00D80D84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Ansi="宋体" w:cs="宋体" w:hint="eastAsia"/>
                <w:color w:val="000000"/>
                <w:sz w:val="22"/>
                <w:szCs w:val="22"/>
              </w:rPr>
              <w:t>Long</w:t>
            </w:r>
          </w:p>
        </w:tc>
        <w:tc>
          <w:tcPr>
            <w:tcW w:w="3967" w:type="dxa"/>
            <w:vAlign w:val="bottom"/>
          </w:tcPr>
          <w:p w:rsidR="009639E2" w:rsidRPr="0004722D" w:rsidRDefault="00137152" w:rsidP="00D80D84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cs="宋体"/>
                <w:snapToGrid/>
                <w:lang w:val="zh-CN"/>
              </w:rPr>
              <w:t>gis</w:t>
            </w:r>
            <w:r w:rsidRPr="0004722D">
              <w:rPr>
                <w:rFonts w:cs="宋体" w:hint="eastAsia"/>
                <w:snapToGrid/>
                <w:lang w:val="zh-CN"/>
              </w:rPr>
              <w:t>发送消息到</w:t>
            </w:r>
            <w:r w:rsidRPr="0004722D">
              <w:rPr>
                <w:rFonts w:cs="宋体"/>
                <w:snapToGrid/>
                <w:lang w:val="zh-CN"/>
              </w:rPr>
              <w:t>kafka</w:t>
            </w:r>
            <w:r w:rsidRPr="0004722D">
              <w:rPr>
                <w:rFonts w:cs="宋体" w:hint="eastAsia"/>
                <w:snapToGrid/>
                <w:lang w:val="zh-CN"/>
              </w:rPr>
              <w:t>的时间</w:t>
            </w:r>
            <w:r w:rsidR="004132CD" w:rsidRPr="0004722D">
              <w:rPr>
                <w:rFonts w:cs="宋体" w:hint="eastAsia"/>
                <w:snapToGrid/>
                <w:lang w:val="zh-CN"/>
              </w:rPr>
              <w:t>（秒）</w:t>
            </w:r>
          </w:p>
        </w:tc>
        <w:tc>
          <w:tcPr>
            <w:tcW w:w="994" w:type="dxa"/>
          </w:tcPr>
          <w:p w:rsidR="009639E2" w:rsidRPr="0004722D" w:rsidRDefault="009639E2" w:rsidP="00D80D84">
            <w:pPr>
              <w:rPr>
                <w:color w:val="000000"/>
                <w:sz w:val="22"/>
                <w:szCs w:val="22"/>
              </w:rPr>
            </w:pPr>
          </w:p>
        </w:tc>
      </w:tr>
      <w:tr w:rsidR="009639E2" w:rsidRPr="0004722D" w:rsidTr="00D80D84">
        <w:tc>
          <w:tcPr>
            <w:tcW w:w="2700" w:type="dxa"/>
            <w:vAlign w:val="bottom"/>
          </w:tcPr>
          <w:p w:rsidR="009639E2" w:rsidRPr="0004722D" w:rsidRDefault="00137152" w:rsidP="00D80D84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cs="宋体"/>
                <w:snapToGrid/>
                <w:lang w:val="zh-CN"/>
              </w:rPr>
              <w:t>status</w:t>
            </w:r>
          </w:p>
        </w:tc>
        <w:tc>
          <w:tcPr>
            <w:tcW w:w="1094" w:type="dxa"/>
            <w:vAlign w:val="bottom"/>
          </w:tcPr>
          <w:p w:rsidR="009639E2" w:rsidRPr="0004722D" w:rsidRDefault="004132CD" w:rsidP="00D80D84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7" w:type="dxa"/>
            <w:vAlign w:val="bottom"/>
          </w:tcPr>
          <w:p w:rsidR="009639E2" w:rsidRPr="0004722D" w:rsidRDefault="00137152" w:rsidP="004132CD">
            <w:pPr>
              <w:autoSpaceDE w:val="0"/>
              <w:autoSpaceDN w:val="0"/>
              <w:adjustRightInd w:val="0"/>
              <w:spacing w:line="240" w:lineRule="auto"/>
              <w:rPr>
                <w:rFonts w:cs="宋体"/>
                <w:snapToGrid/>
                <w:lang w:val="zh-CN"/>
              </w:rPr>
            </w:pPr>
            <w:r w:rsidRPr="0004722D">
              <w:rPr>
                <w:rFonts w:cs="宋体" w:hint="eastAsia"/>
                <w:snapToGrid/>
                <w:lang w:val="zh-CN"/>
              </w:rPr>
              <w:t>状态</w:t>
            </w:r>
            <w:r w:rsidRPr="0004722D">
              <w:rPr>
                <w:rFonts w:cs="宋体"/>
                <w:snapToGrid/>
                <w:lang w:val="zh-CN"/>
              </w:rPr>
              <w:t xml:space="preserve"> 1 </w:t>
            </w:r>
            <w:r w:rsidRPr="0004722D">
              <w:rPr>
                <w:rFonts w:cs="宋体" w:hint="eastAsia"/>
                <w:snapToGrid/>
                <w:lang w:val="zh-CN"/>
              </w:rPr>
              <w:t>在网点范围内</w:t>
            </w:r>
            <w:r w:rsidRPr="0004722D">
              <w:rPr>
                <w:rFonts w:cs="宋体"/>
                <w:snapToGrid/>
                <w:lang w:val="zh-CN"/>
              </w:rPr>
              <w:t>,0</w:t>
            </w:r>
            <w:r w:rsidRPr="0004722D">
              <w:rPr>
                <w:rFonts w:cs="宋体" w:hint="eastAsia"/>
                <w:snapToGrid/>
                <w:lang w:val="zh-CN"/>
              </w:rPr>
              <w:t>不在网点范围内</w:t>
            </w:r>
          </w:p>
        </w:tc>
        <w:tc>
          <w:tcPr>
            <w:tcW w:w="994" w:type="dxa"/>
          </w:tcPr>
          <w:p w:rsidR="009639E2" w:rsidRPr="0004722D" w:rsidRDefault="009639E2" w:rsidP="00D80D84">
            <w:pPr>
              <w:rPr>
                <w:color w:val="000000"/>
                <w:sz w:val="22"/>
                <w:szCs w:val="22"/>
              </w:rPr>
            </w:pPr>
          </w:p>
        </w:tc>
      </w:tr>
      <w:tr w:rsidR="009639E2" w:rsidRPr="0004722D" w:rsidTr="00D80D84">
        <w:tc>
          <w:tcPr>
            <w:tcW w:w="2700" w:type="dxa"/>
            <w:vAlign w:val="bottom"/>
          </w:tcPr>
          <w:p w:rsidR="009639E2" w:rsidRPr="0004722D" w:rsidRDefault="00137152" w:rsidP="00D80D84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cs="宋体"/>
                <w:snapToGrid/>
                <w:lang w:val="zh-CN"/>
              </w:rPr>
              <w:t>sortNum</w:t>
            </w:r>
          </w:p>
        </w:tc>
        <w:tc>
          <w:tcPr>
            <w:tcW w:w="1094" w:type="dxa"/>
            <w:vAlign w:val="bottom"/>
          </w:tcPr>
          <w:p w:rsidR="009639E2" w:rsidRPr="0004722D" w:rsidRDefault="004132CD" w:rsidP="00D80D84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color w:val="000000"/>
                <w:sz w:val="22"/>
                <w:szCs w:val="22"/>
              </w:rPr>
              <w:t>I</w:t>
            </w:r>
            <w:r w:rsidRPr="0004722D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3967" w:type="dxa"/>
            <w:vAlign w:val="bottom"/>
          </w:tcPr>
          <w:p w:rsidR="009639E2" w:rsidRPr="0004722D" w:rsidRDefault="00137152" w:rsidP="004132CD">
            <w:pPr>
              <w:autoSpaceDE w:val="0"/>
              <w:autoSpaceDN w:val="0"/>
              <w:adjustRightInd w:val="0"/>
              <w:spacing w:line="240" w:lineRule="auto"/>
              <w:rPr>
                <w:rFonts w:cs="宋体"/>
                <w:snapToGrid/>
                <w:lang w:val="zh-CN"/>
              </w:rPr>
            </w:pPr>
            <w:r w:rsidRPr="0004722D">
              <w:rPr>
                <w:rFonts w:cs="宋体" w:hint="eastAsia"/>
                <w:snapToGrid/>
                <w:lang w:val="zh-CN"/>
              </w:rPr>
              <w:t>顺序号</w:t>
            </w:r>
          </w:p>
        </w:tc>
        <w:tc>
          <w:tcPr>
            <w:tcW w:w="994" w:type="dxa"/>
          </w:tcPr>
          <w:p w:rsidR="009639E2" w:rsidRPr="0004722D" w:rsidRDefault="009639E2" w:rsidP="00D80D84">
            <w:pPr>
              <w:rPr>
                <w:color w:val="000000"/>
                <w:sz w:val="22"/>
                <w:szCs w:val="22"/>
              </w:rPr>
            </w:pPr>
          </w:p>
        </w:tc>
      </w:tr>
      <w:tr w:rsidR="009639E2" w:rsidRPr="0004722D" w:rsidTr="00D80D84">
        <w:tc>
          <w:tcPr>
            <w:tcW w:w="2700" w:type="dxa"/>
            <w:vAlign w:val="bottom"/>
          </w:tcPr>
          <w:p w:rsidR="009639E2" w:rsidRPr="0004722D" w:rsidRDefault="00137152" w:rsidP="00D80D84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cs="宋体"/>
                <w:snapToGrid/>
                <w:lang w:val="zh-CN"/>
              </w:rPr>
              <w:t>passZoneCode</w:t>
            </w:r>
          </w:p>
        </w:tc>
        <w:tc>
          <w:tcPr>
            <w:tcW w:w="1094" w:type="dxa"/>
            <w:vAlign w:val="bottom"/>
          </w:tcPr>
          <w:p w:rsidR="009639E2" w:rsidRPr="0004722D" w:rsidRDefault="004132CD" w:rsidP="00D80D84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967" w:type="dxa"/>
            <w:vAlign w:val="bottom"/>
          </w:tcPr>
          <w:p w:rsidR="009639E2" w:rsidRPr="0004722D" w:rsidRDefault="00137152" w:rsidP="004132CD">
            <w:pPr>
              <w:autoSpaceDE w:val="0"/>
              <w:autoSpaceDN w:val="0"/>
              <w:adjustRightInd w:val="0"/>
              <w:spacing w:line="240" w:lineRule="auto"/>
              <w:rPr>
                <w:rFonts w:cs="宋体"/>
                <w:snapToGrid/>
                <w:lang w:val="zh-CN"/>
              </w:rPr>
            </w:pPr>
            <w:r w:rsidRPr="0004722D">
              <w:rPr>
                <w:rFonts w:cs="宋体" w:hint="eastAsia"/>
                <w:snapToGrid/>
                <w:lang w:val="zh-CN"/>
              </w:rPr>
              <w:t>网点名称</w:t>
            </w:r>
          </w:p>
        </w:tc>
        <w:tc>
          <w:tcPr>
            <w:tcW w:w="994" w:type="dxa"/>
          </w:tcPr>
          <w:p w:rsidR="009639E2" w:rsidRPr="0004722D" w:rsidRDefault="009639E2" w:rsidP="00D80D84">
            <w:pPr>
              <w:rPr>
                <w:color w:val="000000"/>
                <w:sz w:val="22"/>
                <w:szCs w:val="22"/>
              </w:rPr>
            </w:pPr>
          </w:p>
        </w:tc>
      </w:tr>
      <w:tr w:rsidR="009639E2" w:rsidRPr="0004722D" w:rsidTr="00D80D84">
        <w:tc>
          <w:tcPr>
            <w:tcW w:w="2700" w:type="dxa"/>
            <w:vAlign w:val="bottom"/>
          </w:tcPr>
          <w:p w:rsidR="009639E2" w:rsidRPr="0004722D" w:rsidRDefault="00137152" w:rsidP="00D80D84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cs="宋体"/>
                <w:snapToGrid/>
                <w:lang w:val="zh-CN"/>
              </w:rPr>
              <w:t>passZoneAddrId</w:t>
            </w:r>
          </w:p>
        </w:tc>
        <w:tc>
          <w:tcPr>
            <w:tcW w:w="1094" w:type="dxa"/>
            <w:vAlign w:val="bottom"/>
          </w:tcPr>
          <w:p w:rsidR="009639E2" w:rsidRPr="0004722D" w:rsidRDefault="009639E2" w:rsidP="00D80D84">
            <w:pPr>
              <w:rPr>
                <w:rFonts w:hAnsi="宋体" w:cs="宋体"/>
                <w:color w:val="000000"/>
                <w:sz w:val="22"/>
                <w:szCs w:val="22"/>
              </w:rPr>
            </w:pPr>
            <w:r w:rsidRPr="0004722D"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967" w:type="dxa"/>
            <w:vAlign w:val="bottom"/>
          </w:tcPr>
          <w:p w:rsidR="009639E2" w:rsidRPr="0004722D" w:rsidRDefault="00137152" w:rsidP="00137152">
            <w:pPr>
              <w:autoSpaceDE w:val="0"/>
              <w:autoSpaceDN w:val="0"/>
              <w:adjustRightInd w:val="0"/>
              <w:spacing w:line="240" w:lineRule="auto"/>
              <w:rPr>
                <w:rFonts w:cs="宋体"/>
                <w:snapToGrid/>
                <w:lang w:val="zh-CN"/>
              </w:rPr>
            </w:pPr>
            <w:r w:rsidRPr="0004722D">
              <w:rPr>
                <w:rFonts w:cs="宋体" w:hint="eastAsia"/>
                <w:snapToGrid/>
                <w:lang w:val="zh-CN"/>
              </w:rPr>
              <w:t>网点地址</w:t>
            </w:r>
            <w:r w:rsidRPr="0004722D">
              <w:rPr>
                <w:rFonts w:cs="宋体"/>
                <w:snapToGrid/>
                <w:lang w:val="zh-CN"/>
              </w:rPr>
              <w:t>ID</w:t>
            </w:r>
          </w:p>
        </w:tc>
        <w:tc>
          <w:tcPr>
            <w:tcW w:w="994" w:type="dxa"/>
          </w:tcPr>
          <w:p w:rsidR="009639E2" w:rsidRPr="0004722D" w:rsidRDefault="009639E2" w:rsidP="00D80D84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9639E2" w:rsidRPr="0004722D" w:rsidRDefault="009639E2" w:rsidP="002708FC"/>
    <w:p w:rsidR="00DF7930" w:rsidRPr="0004722D" w:rsidRDefault="00DF7930" w:rsidP="00DF7930">
      <w:pPr>
        <w:pStyle w:val="2"/>
        <w:rPr>
          <w:lang w:eastAsia="zh-CN"/>
        </w:rPr>
      </w:pPr>
      <w:r w:rsidRPr="0004722D">
        <w:rPr>
          <w:rFonts w:hint="eastAsia"/>
          <w:lang w:eastAsia="zh-CN"/>
        </w:rPr>
        <w:t>WEBSERVICE</w:t>
      </w:r>
    </w:p>
    <w:p w:rsidR="00DA79E7" w:rsidRPr="0004722D" w:rsidRDefault="00DA79E7" w:rsidP="00D47857">
      <w:pPr>
        <w:pStyle w:val="3"/>
      </w:pPr>
      <w:r w:rsidRPr="0004722D">
        <w:rPr>
          <w:rFonts w:hint="eastAsia"/>
        </w:rPr>
        <w:t>电话号码查询接口</w:t>
      </w:r>
    </w:p>
    <w:p w:rsidR="00DA79E7" w:rsidRPr="0004722D" w:rsidRDefault="00DA79E7" w:rsidP="007471D1">
      <w:pPr>
        <w:rPr>
          <w:lang w:val="x-none"/>
        </w:rPr>
      </w:pPr>
      <w:r w:rsidRPr="0004722D">
        <w:rPr>
          <w:rFonts w:hint="eastAsia"/>
          <w:lang w:val="x-none"/>
        </w:rPr>
        <w:t>地址：</w:t>
      </w:r>
    </w:p>
    <w:p w:rsidR="0037255A" w:rsidRPr="0004722D" w:rsidRDefault="000A7676" w:rsidP="007471D1">
      <w:pPr>
        <w:rPr>
          <w:lang w:val="x-none"/>
        </w:rPr>
      </w:pPr>
      <w:hyperlink r:id="rId24" w:history="1">
        <w:r w:rsidR="00DA79E7" w:rsidRPr="0004722D">
          <w:rPr>
            <w:rStyle w:val="af"/>
            <w:lang w:val="x-none"/>
          </w:rPr>
          <w:t>http://10.202.98.42:8145/XIAxisAdapter/MessageServlet?channel=:BC_HRSS:CC_SOAP_HRInftyGet_Sender</w:t>
        </w:r>
      </w:hyperlink>
    </w:p>
    <w:p w:rsidR="00DA79E7" w:rsidRPr="0004722D" w:rsidRDefault="00DA79E7" w:rsidP="007471D1">
      <w:pPr>
        <w:rPr>
          <w:lang w:val="x-none"/>
        </w:rPr>
      </w:pPr>
      <w:r w:rsidRPr="0004722D">
        <w:rPr>
          <w:rFonts w:hint="eastAsia"/>
          <w:lang w:val="x-none"/>
        </w:rPr>
        <w:t>提供系统：未知</w:t>
      </w:r>
    </w:p>
    <w:p w:rsidR="0037255A" w:rsidRPr="0004722D" w:rsidRDefault="0037255A" w:rsidP="007471D1">
      <w:pPr>
        <w:rPr>
          <w:lang w:val="x-none"/>
        </w:rPr>
      </w:pPr>
    </w:p>
    <w:p w:rsidR="0037255A" w:rsidRPr="0004722D" w:rsidRDefault="0037255A" w:rsidP="00D47857">
      <w:pPr>
        <w:pStyle w:val="3"/>
      </w:pPr>
      <w:bookmarkStart w:id="10" w:name="_合同信息查询"/>
      <w:bookmarkEnd w:id="10"/>
      <w:r w:rsidRPr="0004722D">
        <w:rPr>
          <w:rFonts w:hint="eastAsia"/>
        </w:rPr>
        <w:lastRenderedPageBreak/>
        <w:t>合同信息查询</w:t>
      </w:r>
    </w:p>
    <w:p w:rsidR="0037255A" w:rsidRPr="0004722D" w:rsidRDefault="0037255A" w:rsidP="003725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7F5F"/>
          <w:sz w:val="24"/>
          <w:szCs w:val="24"/>
        </w:rPr>
        <w:t>地址</w:t>
      </w:r>
      <w:r w:rsidRPr="0004722D">
        <w:rPr>
          <w:rFonts w:ascii="Consolas" w:hAnsi="Consolas" w:cs="Consolas" w:hint="eastAsia"/>
          <w:snapToGrid/>
          <w:color w:val="000000"/>
          <w:sz w:val="24"/>
          <w:szCs w:val="24"/>
        </w:rPr>
        <w:t>：</w:t>
      </w:r>
      <w:r w:rsidRPr="0004722D">
        <w:rPr>
          <w:rFonts w:ascii="Consolas" w:hAnsi="Consolas" w:cs="Consolas"/>
          <w:snapToGrid/>
          <w:color w:val="2A00FF"/>
          <w:sz w:val="24"/>
          <w:szCs w:val="24"/>
        </w:rPr>
        <w:t>http://10.202.58.46/ws/ContractInfoQuery?wsdl</w:t>
      </w:r>
    </w:p>
    <w:p w:rsidR="0037255A" w:rsidRPr="0004722D" w:rsidRDefault="0037255A" w:rsidP="0037255A">
      <w:pPr>
        <w:rPr>
          <w:lang w:val="x-none"/>
        </w:rPr>
      </w:pPr>
      <w:r w:rsidRPr="0004722D">
        <w:rPr>
          <w:rFonts w:hint="eastAsia"/>
          <w:lang w:val="x-none"/>
        </w:rPr>
        <w:t>提供系统：ground</w:t>
      </w:r>
    </w:p>
    <w:p w:rsidR="00DA79E7" w:rsidRPr="0004722D" w:rsidRDefault="00DA79E7" w:rsidP="007471D1">
      <w:pPr>
        <w:rPr>
          <w:lang w:val="x-none"/>
        </w:rPr>
      </w:pPr>
    </w:p>
    <w:p w:rsidR="00DF7930" w:rsidRPr="0004722D" w:rsidRDefault="00DF7930" w:rsidP="00DF7930">
      <w:pPr>
        <w:pStyle w:val="2"/>
        <w:rPr>
          <w:lang w:eastAsia="zh-CN"/>
        </w:rPr>
      </w:pPr>
      <w:r w:rsidRPr="0004722D">
        <w:rPr>
          <w:rFonts w:hint="eastAsia"/>
          <w:lang w:eastAsia="zh-CN"/>
        </w:rPr>
        <w:t>HTTP</w:t>
      </w:r>
    </w:p>
    <w:p w:rsidR="00B62BE8" w:rsidRPr="0004722D" w:rsidRDefault="004B252C" w:rsidP="00D47857">
      <w:pPr>
        <w:pStyle w:val="3"/>
      </w:pPr>
      <w:r w:rsidRPr="0004722D">
        <w:rPr>
          <w:rFonts w:hint="eastAsia"/>
        </w:rPr>
        <w:t>GIS地图</w:t>
      </w:r>
    </w:p>
    <w:p w:rsidR="004B252C" w:rsidRPr="0004722D" w:rsidRDefault="004B252C" w:rsidP="004B25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7F5F"/>
          <w:sz w:val="24"/>
          <w:szCs w:val="24"/>
        </w:rPr>
        <w:t>#GS</w:t>
      </w:r>
      <w:r w:rsidRPr="0004722D">
        <w:rPr>
          <w:rFonts w:ascii="Consolas" w:hAnsi="Consolas" w:cs="Consolas"/>
          <w:snapToGrid/>
          <w:color w:val="3F7F5F"/>
          <w:sz w:val="24"/>
          <w:szCs w:val="24"/>
        </w:rPr>
        <w:t>地图计算模糊地址列表</w:t>
      </w:r>
    </w:p>
    <w:p w:rsidR="004B252C" w:rsidRPr="0004722D" w:rsidRDefault="004B252C" w:rsidP="004B25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>sfgsmapapi.url=</w:t>
      </w:r>
      <w:r w:rsidRPr="0004722D">
        <w:rPr>
          <w:rFonts w:ascii="Consolas" w:hAnsi="Consolas" w:cs="Consolas"/>
          <w:snapToGrid/>
          <w:color w:val="2A00FF"/>
          <w:sz w:val="24"/>
          <w:szCs w:val="24"/>
        </w:rPr>
        <w:t>http://gis-rss-proxy.intsit.sfdc.com.cn:1080/tip</w:t>
      </w:r>
    </w:p>
    <w:p w:rsidR="004B252C" w:rsidRPr="0004722D" w:rsidRDefault="004B252C" w:rsidP="004B25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</w:p>
    <w:p w:rsidR="004B252C" w:rsidRPr="0004722D" w:rsidRDefault="004B252C" w:rsidP="004B25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7F5F"/>
          <w:sz w:val="24"/>
          <w:szCs w:val="24"/>
        </w:rPr>
        <w:t>#GS</w:t>
      </w:r>
      <w:r w:rsidRPr="0004722D">
        <w:rPr>
          <w:rFonts w:ascii="Consolas" w:hAnsi="Consolas" w:cs="Consolas"/>
          <w:snapToGrid/>
          <w:color w:val="3F7F5F"/>
          <w:sz w:val="24"/>
          <w:szCs w:val="24"/>
        </w:rPr>
        <w:t>地图计算详细地址对应坐标信息</w:t>
      </w:r>
    </w:p>
    <w:p w:rsidR="004B252C" w:rsidRPr="0004722D" w:rsidRDefault="004B252C" w:rsidP="004B252C">
      <w:pPr>
        <w:rPr>
          <w:rFonts w:ascii="Consolas" w:hAnsi="Consolas" w:cs="Consolas"/>
          <w:snapToGrid/>
          <w:color w:val="2A00FF"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>sfgslatlngmapapi.url=</w:t>
      </w:r>
      <w:r w:rsidRPr="0004722D">
        <w:rPr>
          <w:rFonts w:ascii="Consolas" w:hAnsi="Consolas" w:cs="Consolas"/>
          <w:snapToGrid/>
          <w:color w:val="2A00FF"/>
          <w:sz w:val="24"/>
          <w:szCs w:val="24"/>
        </w:rPr>
        <w:t>http://gis-rss.intsit.sfdc.com.cn:1080/geo</w:t>
      </w:r>
    </w:p>
    <w:p w:rsidR="004B252C" w:rsidRPr="0004722D" w:rsidRDefault="004B252C" w:rsidP="004B25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7F5F"/>
          <w:sz w:val="24"/>
          <w:szCs w:val="24"/>
        </w:rPr>
        <w:t>#</w:t>
      </w:r>
      <w:r w:rsidRPr="0004722D">
        <w:rPr>
          <w:rFonts w:ascii="Consolas" w:hAnsi="Consolas" w:cs="Consolas"/>
          <w:snapToGrid/>
          <w:color w:val="3F7F5F"/>
          <w:sz w:val="24"/>
          <w:szCs w:val="24"/>
          <w:u w:val="single"/>
        </w:rPr>
        <w:t>Gis</w:t>
      </w:r>
      <w:r w:rsidRPr="0004722D">
        <w:rPr>
          <w:rFonts w:ascii="Consolas" w:hAnsi="Consolas" w:cs="Consolas"/>
          <w:snapToGrid/>
          <w:color w:val="3F7F5F"/>
          <w:sz w:val="24"/>
          <w:szCs w:val="24"/>
        </w:rPr>
        <w:t>逆地址编码接口地址</w:t>
      </w:r>
    </w:p>
    <w:p w:rsidR="004B252C" w:rsidRPr="0004722D" w:rsidRDefault="004B252C" w:rsidP="004B25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>sfgs_regoapi.url=</w:t>
      </w:r>
      <w:r w:rsidRPr="0004722D">
        <w:rPr>
          <w:rFonts w:ascii="Consolas" w:hAnsi="Consolas" w:cs="Consolas"/>
          <w:snapToGrid/>
          <w:color w:val="2A00FF"/>
          <w:sz w:val="24"/>
          <w:szCs w:val="24"/>
        </w:rPr>
        <w:t>http://gis-rss.intsit.sfdc.com.cn:1080/rgeo</w:t>
      </w:r>
    </w:p>
    <w:p w:rsidR="004B252C" w:rsidRPr="0004722D" w:rsidRDefault="004B252C" w:rsidP="004B25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</w:p>
    <w:p w:rsidR="004B252C" w:rsidRPr="0004722D" w:rsidRDefault="004B252C" w:rsidP="004B25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7F5F"/>
          <w:sz w:val="24"/>
          <w:szCs w:val="24"/>
        </w:rPr>
        <w:t>#</w:t>
      </w:r>
      <w:r w:rsidRPr="0004722D">
        <w:rPr>
          <w:rFonts w:ascii="Consolas" w:hAnsi="Consolas" w:cs="Consolas"/>
          <w:snapToGrid/>
          <w:color w:val="3F7F5F"/>
          <w:sz w:val="24"/>
          <w:szCs w:val="24"/>
          <w:u w:val="single"/>
        </w:rPr>
        <w:t>Gis</w:t>
      </w:r>
      <w:r w:rsidRPr="0004722D">
        <w:rPr>
          <w:rFonts w:ascii="Consolas" w:hAnsi="Consolas" w:cs="Consolas"/>
          <w:snapToGrid/>
          <w:color w:val="3F7F5F"/>
          <w:sz w:val="24"/>
          <w:szCs w:val="24"/>
        </w:rPr>
        <w:t>驾车规划路径地址</w:t>
      </w:r>
    </w:p>
    <w:p w:rsidR="004B252C" w:rsidRPr="0004722D" w:rsidRDefault="004B252C" w:rsidP="004B25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>sfgs_driverlatlng.url=</w:t>
      </w:r>
      <w:r w:rsidRPr="0004722D">
        <w:rPr>
          <w:rFonts w:ascii="Consolas" w:hAnsi="Consolas" w:cs="Consolas"/>
          <w:snapToGrid/>
          <w:color w:val="2A00FF"/>
          <w:sz w:val="24"/>
          <w:szCs w:val="24"/>
        </w:rPr>
        <w:t>http://gis-rss-new.intsit.sfdc.com.cn:1080/rp</w:t>
      </w:r>
    </w:p>
    <w:p w:rsidR="004B252C" w:rsidRPr="0004722D" w:rsidRDefault="004B252C" w:rsidP="004B25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</w:p>
    <w:p w:rsidR="004B252C" w:rsidRPr="0004722D" w:rsidRDefault="004B252C" w:rsidP="004B25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7F5F"/>
          <w:sz w:val="24"/>
          <w:szCs w:val="24"/>
        </w:rPr>
        <w:t>#</w:t>
      </w:r>
      <w:r w:rsidRPr="0004722D">
        <w:rPr>
          <w:rFonts w:ascii="Consolas" w:hAnsi="Consolas" w:cs="Consolas"/>
          <w:snapToGrid/>
          <w:color w:val="3F7F5F"/>
          <w:sz w:val="24"/>
          <w:szCs w:val="24"/>
          <w:u w:val="single"/>
        </w:rPr>
        <w:t>Gis</w:t>
      </w:r>
      <w:r w:rsidRPr="0004722D">
        <w:rPr>
          <w:rFonts w:ascii="Consolas" w:hAnsi="Consolas" w:cs="Consolas"/>
          <w:snapToGrid/>
          <w:color w:val="3F7F5F"/>
          <w:sz w:val="24"/>
          <w:szCs w:val="24"/>
        </w:rPr>
        <w:t>驾车车辆</w:t>
      </w:r>
      <w:r w:rsidRPr="0004722D">
        <w:rPr>
          <w:rFonts w:ascii="Consolas" w:hAnsi="Consolas" w:cs="Consolas"/>
          <w:snapToGrid/>
          <w:color w:val="3F7F5F"/>
          <w:sz w:val="24"/>
          <w:szCs w:val="24"/>
        </w:rPr>
        <w:t>GPS </w:t>
      </w:r>
      <w:r w:rsidRPr="0004722D">
        <w:rPr>
          <w:rFonts w:ascii="Consolas" w:hAnsi="Consolas" w:cs="Consolas"/>
          <w:snapToGrid/>
          <w:color w:val="3F7F5F"/>
          <w:sz w:val="24"/>
          <w:szCs w:val="24"/>
        </w:rPr>
        <w:t>和</w:t>
      </w:r>
      <w:r w:rsidRPr="0004722D">
        <w:rPr>
          <w:rFonts w:ascii="Consolas" w:hAnsi="Consolas" w:cs="Consolas"/>
          <w:snapToGrid/>
          <w:color w:val="3F7F5F"/>
          <w:sz w:val="24"/>
          <w:szCs w:val="24"/>
        </w:rPr>
        <w:t xml:space="preserve"> </w:t>
      </w:r>
      <w:r w:rsidRPr="0004722D">
        <w:rPr>
          <w:rFonts w:ascii="Consolas" w:hAnsi="Consolas" w:cs="Consolas"/>
          <w:snapToGrid/>
          <w:color w:val="3F7F5F"/>
          <w:sz w:val="24"/>
          <w:szCs w:val="24"/>
        </w:rPr>
        <w:t>手机</w:t>
      </w:r>
      <w:r w:rsidRPr="0004722D">
        <w:rPr>
          <w:rFonts w:ascii="Consolas" w:hAnsi="Consolas" w:cs="Consolas"/>
          <w:snapToGrid/>
          <w:color w:val="3F7F5F"/>
          <w:sz w:val="24"/>
          <w:szCs w:val="24"/>
        </w:rPr>
        <w:t>GPS  </w:t>
      </w:r>
    </w:p>
    <w:p w:rsidR="004B252C" w:rsidRPr="0004722D" w:rsidRDefault="004B252C" w:rsidP="004B25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 xml:space="preserve">sfgs_poshiPeriod.url= </w:t>
      </w:r>
      <w:r w:rsidRPr="0004722D">
        <w:rPr>
          <w:rFonts w:ascii="Consolas" w:hAnsi="Consolas" w:cs="Consolas"/>
          <w:snapToGrid/>
          <w:color w:val="2A00FF"/>
          <w:sz w:val="24"/>
          <w:szCs w:val="24"/>
        </w:rPr>
        <w:t>http://gis-loc-ser2.intsit.sfdc.com.cn:1080/gis-track/geo/poshisPeriod</w:t>
      </w:r>
    </w:p>
    <w:p w:rsidR="004B252C" w:rsidRPr="0004722D" w:rsidRDefault="004B252C" w:rsidP="004B252C"/>
    <w:p w:rsidR="004B252C" w:rsidRPr="0004722D" w:rsidRDefault="004B252C" w:rsidP="00D47857">
      <w:pPr>
        <w:pStyle w:val="3"/>
      </w:pPr>
      <w:r w:rsidRPr="0004722D">
        <w:rPr>
          <w:rFonts w:hint="eastAsia"/>
        </w:rPr>
        <w:t>四维地图</w:t>
      </w:r>
    </w:p>
    <w:p w:rsidR="004B252C" w:rsidRPr="0004722D" w:rsidRDefault="004B252C" w:rsidP="004B25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7F5F"/>
          <w:sz w:val="24"/>
          <w:szCs w:val="24"/>
        </w:rPr>
        <w:t>#</w:t>
      </w:r>
      <w:r w:rsidRPr="0004722D">
        <w:rPr>
          <w:rFonts w:ascii="Consolas" w:hAnsi="Consolas" w:cs="Consolas"/>
          <w:snapToGrid/>
          <w:color w:val="3F7F5F"/>
          <w:sz w:val="24"/>
          <w:szCs w:val="24"/>
        </w:rPr>
        <w:t>取四维地图计算地址经纬度</w:t>
      </w:r>
    </w:p>
    <w:p w:rsidR="004B252C" w:rsidRPr="0004722D" w:rsidRDefault="004B252C" w:rsidP="004B25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>getLatLonByAddress.api.url=</w:t>
      </w:r>
      <w:r w:rsidRPr="0004722D">
        <w:rPr>
          <w:rFonts w:ascii="Consolas" w:hAnsi="Consolas" w:cs="Consolas"/>
          <w:snapToGrid/>
          <w:color w:val="2A00FF"/>
          <w:sz w:val="24"/>
          <w:szCs w:val="24"/>
        </w:rPr>
        <w:t>http://esg-lem.sf-express.com/geocoding/getLatLonByAddress.json</w:t>
      </w:r>
    </w:p>
    <w:p w:rsidR="004B252C" w:rsidRPr="0004722D" w:rsidRDefault="004B252C" w:rsidP="004B25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</w:p>
    <w:p w:rsidR="004B252C" w:rsidRPr="0004722D" w:rsidRDefault="004B252C" w:rsidP="004B25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3F7F5F"/>
          <w:sz w:val="24"/>
          <w:szCs w:val="24"/>
        </w:rPr>
        <w:t>#</w:t>
      </w:r>
      <w:r w:rsidRPr="0004722D">
        <w:rPr>
          <w:rFonts w:ascii="Consolas" w:hAnsi="Consolas" w:cs="Consolas"/>
          <w:snapToGrid/>
          <w:color w:val="3F7F5F"/>
          <w:sz w:val="24"/>
          <w:szCs w:val="24"/>
        </w:rPr>
        <w:t>取四维地图计算关键字</w:t>
      </w:r>
      <w:r w:rsidRPr="0004722D">
        <w:rPr>
          <w:rFonts w:ascii="Consolas" w:hAnsi="Consolas" w:cs="Consolas"/>
          <w:snapToGrid/>
          <w:color w:val="3F7F5F"/>
          <w:sz w:val="24"/>
          <w:szCs w:val="24"/>
        </w:rPr>
        <w:t>POI</w:t>
      </w:r>
    </w:p>
    <w:p w:rsidR="004B252C" w:rsidRPr="0004722D" w:rsidRDefault="004B252C" w:rsidP="004B25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>getSuggestKeyword.api.url=</w:t>
      </w:r>
      <w:r w:rsidRPr="0004722D">
        <w:rPr>
          <w:rFonts w:ascii="Consolas" w:hAnsi="Consolas" w:cs="Consolas"/>
          <w:snapToGrid/>
          <w:color w:val="2A00FF"/>
          <w:sz w:val="24"/>
          <w:szCs w:val="24"/>
        </w:rPr>
        <w:t>http://esg-lem.sf-express.com/suggest/getSuggestKeyword.json</w:t>
      </w:r>
    </w:p>
    <w:p w:rsidR="004B252C" w:rsidRPr="0004722D" w:rsidRDefault="004B252C" w:rsidP="004B252C"/>
    <w:p w:rsidR="00DF7930" w:rsidRPr="0004722D" w:rsidRDefault="004B252C" w:rsidP="00DF7930">
      <w:pPr>
        <w:pStyle w:val="2"/>
        <w:rPr>
          <w:lang w:eastAsia="zh-CN"/>
        </w:rPr>
      </w:pPr>
      <w:r w:rsidRPr="0004722D">
        <w:rPr>
          <w:lang w:eastAsia="zh-CN"/>
        </w:rPr>
        <w:t>D</w:t>
      </w:r>
      <w:r w:rsidR="00DF7930" w:rsidRPr="0004722D">
        <w:rPr>
          <w:lang w:eastAsia="zh-CN"/>
        </w:rPr>
        <w:t>ubbo</w:t>
      </w:r>
    </w:p>
    <w:p w:rsidR="004B252C" w:rsidRPr="0004722D" w:rsidRDefault="004B252C" w:rsidP="00D47857">
      <w:pPr>
        <w:pStyle w:val="3"/>
      </w:pPr>
      <w:r w:rsidRPr="0004722D">
        <w:rPr>
          <w:rFonts w:hint="eastAsia"/>
        </w:rPr>
        <w:t xml:space="preserve"> FVP快件票数信息</w:t>
      </w:r>
    </w:p>
    <w:p w:rsidR="004B252C" w:rsidRPr="0004722D" w:rsidRDefault="004B252C" w:rsidP="004B25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  <w:sz w:val="24"/>
          <w:szCs w:val="24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>rs.dubbo.registry.address=</w:t>
      </w:r>
      <w:r w:rsidRPr="0004722D">
        <w:rPr>
          <w:rFonts w:ascii="Consolas" w:hAnsi="Consolas" w:cs="Consolas"/>
          <w:snapToGrid/>
          <w:color w:val="2A00FF"/>
          <w:sz w:val="24"/>
          <w:szCs w:val="24"/>
          <w:u w:val="single"/>
        </w:rPr>
        <w:t>zookeeper</w:t>
      </w:r>
      <w:r w:rsidRPr="0004722D">
        <w:rPr>
          <w:rFonts w:ascii="Consolas" w:hAnsi="Consolas" w:cs="Consolas"/>
          <w:snapToGrid/>
          <w:color w:val="2A00FF"/>
          <w:sz w:val="24"/>
          <w:szCs w:val="24"/>
        </w:rPr>
        <w:t>://10.202.39.19:2181?backup=10.202.39.20:2181,10.202.39.21:2181</w:t>
      </w:r>
    </w:p>
    <w:p w:rsidR="004B252C" w:rsidRPr="004B252C" w:rsidRDefault="004B252C" w:rsidP="004B252C">
      <w:pPr>
        <w:rPr>
          <w:lang w:val="x-none"/>
        </w:rPr>
      </w:pPr>
      <w:r w:rsidRPr="0004722D">
        <w:rPr>
          <w:rFonts w:ascii="Consolas" w:hAnsi="Consolas" w:cs="Consolas"/>
          <w:snapToGrid/>
          <w:color w:val="000000"/>
          <w:sz w:val="24"/>
          <w:szCs w:val="24"/>
        </w:rPr>
        <w:t>rs.dubbo.application.owner=</w:t>
      </w:r>
      <w:r w:rsidRPr="0004722D">
        <w:rPr>
          <w:rFonts w:ascii="Consolas" w:hAnsi="Consolas" w:cs="Consolas"/>
          <w:snapToGrid/>
          <w:color w:val="2A00FF"/>
          <w:sz w:val="24"/>
          <w:szCs w:val="24"/>
          <w:u w:val="single"/>
        </w:rPr>
        <w:t>morly</w:t>
      </w:r>
    </w:p>
    <w:sectPr w:rsidR="004B252C" w:rsidRPr="004B252C" w:rsidSect="00C4601D">
      <w:footerReference w:type="default" r:id="rId25"/>
      <w:footerReference w:type="first" r:id="rId26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numberInDash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676" w:rsidRDefault="000A7676">
      <w:r>
        <w:separator/>
      </w:r>
    </w:p>
  </w:endnote>
  <w:endnote w:type="continuationSeparator" w:id="0">
    <w:p w:rsidR="000A7676" w:rsidRDefault="000A7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文鼎大标宋简">
    <w:altName w:val="宋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926" w:rsidRPr="009905D5" w:rsidRDefault="00F62926" w:rsidP="009905D5">
    <w:pPr>
      <w:pStyle w:val="a8"/>
      <w:jc w:val="center"/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137962">
      <w:rPr>
        <w:rStyle w:val="a9"/>
        <w:noProof/>
      </w:rPr>
      <w:t>- 22 -</w:t>
    </w:r>
    <w:r>
      <w:rPr>
        <w:rStyle w:val="a9"/>
      </w:rPr>
      <w:fldChar w:fldCharType="end"/>
    </w:r>
  </w:p>
  <w:p w:rsidR="00F62926" w:rsidRDefault="00F6292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926" w:rsidRPr="009905D5" w:rsidRDefault="00F62926" w:rsidP="009905D5">
    <w:pPr>
      <w:pStyle w:val="a8"/>
      <w:jc w:val="center"/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A557D8">
      <w:rPr>
        <w:rStyle w:val="a9"/>
        <w:noProof/>
      </w:rPr>
      <w:t>- 1 -</w:t>
    </w:r>
    <w:r>
      <w:rPr>
        <w:rStyle w:val="a9"/>
      </w:rPr>
      <w:fldChar w:fldCharType="end"/>
    </w:r>
  </w:p>
  <w:p w:rsidR="00F62926" w:rsidRDefault="00F6292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676" w:rsidRDefault="000A7676">
      <w:r>
        <w:separator/>
      </w:r>
    </w:p>
  </w:footnote>
  <w:footnote w:type="continuationSeparator" w:id="0">
    <w:p w:rsidR="000A7676" w:rsidRDefault="000A7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43EF666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  <w:rPr>
        <w:color w:val="auto"/>
      </w:rPr>
    </w:lvl>
    <w:lvl w:ilvl="3">
      <w:start w:val="1"/>
      <w:numFmt w:val="decimal"/>
      <w:pStyle w:val="4"/>
      <w:lvlText w:val="%1.%2.%3.%4"/>
      <w:lvlJc w:val="left"/>
      <w:rPr>
        <w:lang w:val="x-none"/>
      </w:rPr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8426C38"/>
    <w:multiLevelType w:val="hybridMultilevel"/>
    <w:tmpl w:val="EE0CD260"/>
    <w:lvl w:ilvl="0" w:tplc="F44CC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674711"/>
    <w:multiLevelType w:val="hybridMultilevel"/>
    <w:tmpl w:val="5E86971A"/>
    <w:lvl w:ilvl="0" w:tplc="3C2A97C8">
      <w:numFmt w:val="bullet"/>
      <w:lvlText w:val="-"/>
      <w:lvlJc w:val="left"/>
      <w:pPr>
        <w:ind w:left="480" w:hanging="360"/>
      </w:pPr>
      <w:rPr>
        <w:rFonts w:ascii="Consolas" w:eastAsia="宋体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3">
    <w:nsid w:val="33836AB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>
    <w:nsid w:val="33D24DE1"/>
    <w:multiLevelType w:val="multilevel"/>
    <w:tmpl w:val="AE129BA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3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ascii="宋体" w:eastAsia="宋体" w:hAnsi="宋体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tabs>
          <w:tab w:val="num" w:pos="142"/>
        </w:tabs>
        <w:ind w:left="142" w:firstLine="0"/>
      </w:pPr>
      <w:rPr>
        <w:rFonts w:hint="eastAsia"/>
        <w:b/>
        <w:i w:val="0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</w:abstractNum>
  <w:abstractNum w:abstractNumId="5">
    <w:nsid w:val="395A691A"/>
    <w:multiLevelType w:val="hybridMultilevel"/>
    <w:tmpl w:val="A776DDF8"/>
    <w:lvl w:ilvl="0" w:tplc="1EF85206">
      <w:start w:val="1"/>
      <w:numFmt w:val="bullet"/>
      <w:pStyle w:val="a"/>
      <w:lvlText w:val=""/>
      <w:lvlJc w:val="left"/>
      <w:pPr>
        <w:tabs>
          <w:tab w:val="num" w:pos="0"/>
        </w:tabs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40"/>
        </w:tabs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60"/>
        </w:tabs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80"/>
        </w:tabs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20"/>
        </w:tabs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40"/>
        </w:tabs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60"/>
        </w:tabs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0"/>
        </w:tabs>
        <w:ind w:left="3880" w:hanging="420"/>
      </w:pPr>
      <w:rPr>
        <w:rFonts w:ascii="Wingdings" w:hAnsi="Wingdings" w:hint="default"/>
      </w:rPr>
    </w:lvl>
  </w:abstractNum>
  <w:abstractNum w:abstractNumId="6">
    <w:nsid w:val="3E935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7E1487C"/>
    <w:multiLevelType w:val="hybridMultilevel"/>
    <w:tmpl w:val="3AD0D0AC"/>
    <w:lvl w:ilvl="0" w:tplc="3EDE5E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007FD6"/>
    <w:multiLevelType w:val="hybridMultilevel"/>
    <w:tmpl w:val="C6821620"/>
    <w:lvl w:ilvl="0" w:tplc="CC16F96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AE432A"/>
    <w:multiLevelType w:val="hybridMultilevel"/>
    <w:tmpl w:val="5C3CCF32"/>
    <w:lvl w:ilvl="0" w:tplc="544C4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A40099"/>
    <w:multiLevelType w:val="multilevel"/>
    <w:tmpl w:val="F376B44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lang w:val="en-GB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66F644C1"/>
    <w:multiLevelType w:val="hybridMultilevel"/>
    <w:tmpl w:val="16BEF556"/>
    <w:lvl w:ilvl="0" w:tplc="7C821F84">
      <w:start w:val="1"/>
      <w:numFmt w:val="decimal"/>
      <w:lvlText w:val="%1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804DFB"/>
    <w:multiLevelType w:val="multilevel"/>
    <w:tmpl w:val="12ACAF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hanging="360"/>
      </w:p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727702A0"/>
    <w:multiLevelType w:val="hybridMultilevel"/>
    <w:tmpl w:val="C82487DE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  <w:num w:numId="7">
    <w:abstractNumId w:val="10"/>
  </w:num>
  <w:num w:numId="8">
    <w:abstractNumId w:val="11"/>
  </w:num>
  <w:num w:numId="9">
    <w:abstractNumId w:val="13"/>
  </w:num>
  <w:num w:numId="10">
    <w:abstractNumId w:val="7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6"/>
  </w:num>
  <w:num w:numId="15">
    <w:abstractNumId w:val="0"/>
  </w:num>
  <w:num w:numId="16">
    <w:abstractNumId w:val="2"/>
  </w:num>
  <w:num w:numId="17">
    <w:abstractNumId w:val="1"/>
  </w:num>
  <w:num w:numId="18">
    <w:abstractNumId w:val="8"/>
  </w:num>
  <w:num w:numId="19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hideSpellingErrors/>
  <w:hideGrammaticalErrors/>
  <w:activeWritingStyle w:appName="MSWord" w:lang="en-US" w:vendorID="64" w:dllVersion="131078" w:nlCheck="1" w:checkStyle="1"/>
  <w:activeWritingStyle w:appName="MSWord" w:lang="zh-CN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213"/>
    <w:rsid w:val="000002C3"/>
    <w:rsid w:val="000006E8"/>
    <w:rsid w:val="000007E9"/>
    <w:rsid w:val="00000AEF"/>
    <w:rsid w:val="00000E63"/>
    <w:rsid w:val="000014BA"/>
    <w:rsid w:val="00001C9E"/>
    <w:rsid w:val="00001DCC"/>
    <w:rsid w:val="00001E9C"/>
    <w:rsid w:val="00002245"/>
    <w:rsid w:val="000024ED"/>
    <w:rsid w:val="00002628"/>
    <w:rsid w:val="000029C2"/>
    <w:rsid w:val="00002BEC"/>
    <w:rsid w:val="00002C4B"/>
    <w:rsid w:val="00003427"/>
    <w:rsid w:val="000040D8"/>
    <w:rsid w:val="00004946"/>
    <w:rsid w:val="00004AC2"/>
    <w:rsid w:val="00004E2B"/>
    <w:rsid w:val="00005668"/>
    <w:rsid w:val="0000574C"/>
    <w:rsid w:val="00005908"/>
    <w:rsid w:val="00005C5C"/>
    <w:rsid w:val="00005D04"/>
    <w:rsid w:val="000064AA"/>
    <w:rsid w:val="00006981"/>
    <w:rsid w:val="00006C0A"/>
    <w:rsid w:val="00006D45"/>
    <w:rsid w:val="000073FF"/>
    <w:rsid w:val="000077F3"/>
    <w:rsid w:val="00007810"/>
    <w:rsid w:val="00007BAD"/>
    <w:rsid w:val="00007D08"/>
    <w:rsid w:val="00007DFD"/>
    <w:rsid w:val="0001005D"/>
    <w:rsid w:val="0001010D"/>
    <w:rsid w:val="0001099C"/>
    <w:rsid w:val="000114EE"/>
    <w:rsid w:val="00011746"/>
    <w:rsid w:val="000118CE"/>
    <w:rsid w:val="00011909"/>
    <w:rsid w:val="00011E71"/>
    <w:rsid w:val="00012237"/>
    <w:rsid w:val="00012847"/>
    <w:rsid w:val="00012921"/>
    <w:rsid w:val="00012DE9"/>
    <w:rsid w:val="00013180"/>
    <w:rsid w:val="0001355F"/>
    <w:rsid w:val="000135E8"/>
    <w:rsid w:val="00013664"/>
    <w:rsid w:val="000138C4"/>
    <w:rsid w:val="00013F82"/>
    <w:rsid w:val="00013FEE"/>
    <w:rsid w:val="000140FB"/>
    <w:rsid w:val="00014391"/>
    <w:rsid w:val="00014497"/>
    <w:rsid w:val="0001468F"/>
    <w:rsid w:val="000149C7"/>
    <w:rsid w:val="00014C4D"/>
    <w:rsid w:val="00015290"/>
    <w:rsid w:val="00015395"/>
    <w:rsid w:val="00015AB2"/>
    <w:rsid w:val="00015D68"/>
    <w:rsid w:val="00015DFB"/>
    <w:rsid w:val="000161AA"/>
    <w:rsid w:val="00016C79"/>
    <w:rsid w:val="00016CF0"/>
    <w:rsid w:val="00016DBC"/>
    <w:rsid w:val="00017102"/>
    <w:rsid w:val="00017271"/>
    <w:rsid w:val="00017406"/>
    <w:rsid w:val="000174B7"/>
    <w:rsid w:val="00017562"/>
    <w:rsid w:val="00017A06"/>
    <w:rsid w:val="00017C5D"/>
    <w:rsid w:val="00017C70"/>
    <w:rsid w:val="00020102"/>
    <w:rsid w:val="0002019A"/>
    <w:rsid w:val="000202FC"/>
    <w:rsid w:val="000208BD"/>
    <w:rsid w:val="000209CB"/>
    <w:rsid w:val="00020BAD"/>
    <w:rsid w:val="00020C77"/>
    <w:rsid w:val="00020C80"/>
    <w:rsid w:val="000210EA"/>
    <w:rsid w:val="000215B4"/>
    <w:rsid w:val="0002176E"/>
    <w:rsid w:val="00021859"/>
    <w:rsid w:val="00021FA1"/>
    <w:rsid w:val="0002230E"/>
    <w:rsid w:val="00022317"/>
    <w:rsid w:val="00022A23"/>
    <w:rsid w:val="00022A92"/>
    <w:rsid w:val="00022F0B"/>
    <w:rsid w:val="00022F66"/>
    <w:rsid w:val="00022FC2"/>
    <w:rsid w:val="000232B1"/>
    <w:rsid w:val="00023420"/>
    <w:rsid w:val="000235C8"/>
    <w:rsid w:val="00023667"/>
    <w:rsid w:val="000237B5"/>
    <w:rsid w:val="000237BC"/>
    <w:rsid w:val="00023A68"/>
    <w:rsid w:val="00023C6B"/>
    <w:rsid w:val="00023E47"/>
    <w:rsid w:val="000242C9"/>
    <w:rsid w:val="00024308"/>
    <w:rsid w:val="00024E4B"/>
    <w:rsid w:val="00025080"/>
    <w:rsid w:val="000250F8"/>
    <w:rsid w:val="000251F4"/>
    <w:rsid w:val="000252D7"/>
    <w:rsid w:val="00025CB9"/>
    <w:rsid w:val="00025DC9"/>
    <w:rsid w:val="00026196"/>
    <w:rsid w:val="000264B1"/>
    <w:rsid w:val="00026558"/>
    <w:rsid w:val="00026A01"/>
    <w:rsid w:val="00026DBC"/>
    <w:rsid w:val="00026E6E"/>
    <w:rsid w:val="00026F8F"/>
    <w:rsid w:val="00026FEF"/>
    <w:rsid w:val="000276FD"/>
    <w:rsid w:val="00027AA3"/>
    <w:rsid w:val="00027F54"/>
    <w:rsid w:val="00030039"/>
    <w:rsid w:val="00030390"/>
    <w:rsid w:val="00030435"/>
    <w:rsid w:val="000308DA"/>
    <w:rsid w:val="00030A90"/>
    <w:rsid w:val="00030B55"/>
    <w:rsid w:val="00030C65"/>
    <w:rsid w:val="00030D0A"/>
    <w:rsid w:val="00030D9A"/>
    <w:rsid w:val="00030EB1"/>
    <w:rsid w:val="00030F13"/>
    <w:rsid w:val="0003101C"/>
    <w:rsid w:val="000310C1"/>
    <w:rsid w:val="0003178D"/>
    <w:rsid w:val="00032151"/>
    <w:rsid w:val="0003270B"/>
    <w:rsid w:val="0003284C"/>
    <w:rsid w:val="000328D4"/>
    <w:rsid w:val="000329DA"/>
    <w:rsid w:val="00032A0E"/>
    <w:rsid w:val="00032AB2"/>
    <w:rsid w:val="00032DD6"/>
    <w:rsid w:val="00033591"/>
    <w:rsid w:val="00033911"/>
    <w:rsid w:val="00033A9E"/>
    <w:rsid w:val="00033AC1"/>
    <w:rsid w:val="00033C99"/>
    <w:rsid w:val="000348A5"/>
    <w:rsid w:val="00035054"/>
    <w:rsid w:val="0003509B"/>
    <w:rsid w:val="00035311"/>
    <w:rsid w:val="000353DD"/>
    <w:rsid w:val="00035714"/>
    <w:rsid w:val="00035D96"/>
    <w:rsid w:val="00036D70"/>
    <w:rsid w:val="00036F6C"/>
    <w:rsid w:val="000371A3"/>
    <w:rsid w:val="0003752B"/>
    <w:rsid w:val="00037959"/>
    <w:rsid w:val="000379C7"/>
    <w:rsid w:val="00037AD8"/>
    <w:rsid w:val="00037BE6"/>
    <w:rsid w:val="00040189"/>
    <w:rsid w:val="00040351"/>
    <w:rsid w:val="00040425"/>
    <w:rsid w:val="000404C0"/>
    <w:rsid w:val="000404D6"/>
    <w:rsid w:val="000404DE"/>
    <w:rsid w:val="0004050A"/>
    <w:rsid w:val="0004090E"/>
    <w:rsid w:val="00040A10"/>
    <w:rsid w:val="00040C59"/>
    <w:rsid w:val="00040CFB"/>
    <w:rsid w:val="00040DE1"/>
    <w:rsid w:val="00040FAF"/>
    <w:rsid w:val="000411CB"/>
    <w:rsid w:val="0004144E"/>
    <w:rsid w:val="0004146E"/>
    <w:rsid w:val="000415F1"/>
    <w:rsid w:val="00041695"/>
    <w:rsid w:val="00041884"/>
    <w:rsid w:val="00041888"/>
    <w:rsid w:val="00041902"/>
    <w:rsid w:val="000421D7"/>
    <w:rsid w:val="00042213"/>
    <w:rsid w:val="00042338"/>
    <w:rsid w:val="00042E7F"/>
    <w:rsid w:val="0004321D"/>
    <w:rsid w:val="00043330"/>
    <w:rsid w:val="000436E4"/>
    <w:rsid w:val="00043722"/>
    <w:rsid w:val="000437D2"/>
    <w:rsid w:val="00043E75"/>
    <w:rsid w:val="00043F7D"/>
    <w:rsid w:val="00043FA4"/>
    <w:rsid w:val="00044356"/>
    <w:rsid w:val="00044681"/>
    <w:rsid w:val="00044E62"/>
    <w:rsid w:val="00044F73"/>
    <w:rsid w:val="00045039"/>
    <w:rsid w:val="000451C5"/>
    <w:rsid w:val="0004538C"/>
    <w:rsid w:val="00045DED"/>
    <w:rsid w:val="00046477"/>
    <w:rsid w:val="0004698E"/>
    <w:rsid w:val="000469BE"/>
    <w:rsid w:val="000469D7"/>
    <w:rsid w:val="00046B87"/>
    <w:rsid w:val="00046D6C"/>
    <w:rsid w:val="00046F89"/>
    <w:rsid w:val="0004714C"/>
    <w:rsid w:val="00047206"/>
    <w:rsid w:val="0004722D"/>
    <w:rsid w:val="0004733A"/>
    <w:rsid w:val="000476A0"/>
    <w:rsid w:val="00047D74"/>
    <w:rsid w:val="00047FC5"/>
    <w:rsid w:val="00050390"/>
    <w:rsid w:val="00050B08"/>
    <w:rsid w:val="00050BC9"/>
    <w:rsid w:val="00050FA2"/>
    <w:rsid w:val="00050FAF"/>
    <w:rsid w:val="000510B3"/>
    <w:rsid w:val="00051136"/>
    <w:rsid w:val="00051142"/>
    <w:rsid w:val="00051A74"/>
    <w:rsid w:val="00051E3F"/>
    <w:rsid w:val="00051E7C"/>
    <w:rsid w:val="00051E81"/>
    <w:rsid w:val="00051E89"/>
    <w:rsid w:val="00051FA6"/>
    <w:rsid w:val="00052368"/>
    <w:rsid w:val="00052592"/>
    <w:rsid w:val="000526A3"/>
    <w:rsid w:val="00052A2F"/>
    <w:rsid w:val="00052E82"/>
    <w:rsid w:val="00052F96"/>
    <w:rsid w:val="00052FE7"/>
    <w:rsid w:val="0005308E"/>
    <w:rsid w:val="0005308F"/>
    <w:rsid w:val="000532C1"/>
    <w:rsid w:val="00053603"/>
    <w:rsid w:val="00053744"/>
    <w:rsid w:val="00053846"/>
    <w:rsid w:val="0005385A"/>
    <w:rsid w:val="000539B5"/>
    <w:rsid w:val="00053D9C"/>
    <w:rsid w:val="000540D9"/>
    <w:rsid w:val="000546ED"/>
    <w:rsid w:val="00054ACE"/>
    <w:rsid w:val="000550C9"/>
    <w:rsid w:val="0005539E"/>
    <w:rsid w:val="00055A5E"/>
    <w:rsid w:val="00055D1E"/>
    <w:rsid w:val="00055E1C"/>
    <w:rsid w:val="0005617C"/>
    <w:rsid w:val="000561E1"/>
    <w:rsid w:val="00056232"/>
    <w:rsid w:val="0005627B"/>
    <w:rsid w:val="00056C90"/>
    <w:rsid w:val="00057059"/>
    <w:rsid w:val="0005707A"/>
    <w:rsid w:val="0005709F"/>
    <w:rsid w:val="000570C3"/>
    <w:rsid w:val="000571BC"/>
    <w:rsid w:val="00057495"/>
    <w:rsid w:val="000576EC"/>
    <w:rsid w:val="000579D8"/>
    <w:rsid w:val="00057A7D"/>
    <w:rsid w:val="00057D08"/>
    <w:rsid w:val="0006032D"/>
    <w:rsid w:val="00060547"/>
    <w:rsid w:val="00060625"/>
    <w:rsid w:val="00060760"/>
    <w:rsid w:val="000608BF"/>
    <w:rsid w:val="000609FA"/>
    <w:rsid w:val="00060BFB"/>
    <w:rsid w:val="00060C80"/>
    <w:rsid w:val="00060CAD"/>
    <w:rsid w:val="00061034"/>
    <w:rsid w:val="00061221"/>
    <w:rsid w:val="00061253"/>
    <w:rsid w:val="0006140B"/>
    <w:rsid w:val="000616D6"/>
    <w:rsid w:val="00061FB5"/>
    <w:rsid w:val="000621BC"/>
    <w:rsid w:val="00063071"/>
    <w:rsid w:val="000631E4"/>
    <w:rsid w:val="000632F1"/>
    <w:rsid w:val="0006350A"/>
    <w:rsid w:val="0006355B"/>
    <w:rsid w:val="000637F6"/>
    <w:rsid w:val="00063BA0"/>
    <w:rsid w:val="00063BF8"/>
    <w:rsid w:val="00063C20"/>
    <w:rsid w:val="00063F55"/>
    <w:rsid w:val="00064110"/>
    <w:rsid w:val="0006474E"/>
    <w:rsid w:val="00064B8A"/>
    <w:rsid w:val="00064C4C"/>
    <w:rsid w:val="00064C65"/>
    <w:rsid w:val="00064CEE"/>
    <w:rsid w:val="0006503B"/>
    <w:rsid w:val="000658F4"/>
    <w:rsid w:val="00065A5A"/>
    <w:rsid w:val="00065D71"/>
    <w:rsid w:val="00065DC0"/>
    <w:rsid w:val="00065EFD"/>
    <w:rsid w:val="000662C6"/>
    <w:rsid w:val="000665E7"/>
    <w:rsid w:val="000666F3"/>
    <w:rsid w:val="00066949"/>
    <w:rsid w:val="00066CF0"/>
    <w:rsid w:val="00066E82"/>
    <w:rsid w:val="0006723F"/>
    <w:rsid w:val="00067927"/>
    <w:rsid w:val="00067B0A"/>
    <w:rsid w:val="0007056E"/>
    <w:rsid w:val="00070E8A"/>
    <w:rsid w:val="00070EC9"/>
    <w:rsid w:val="00070FE4"/>
    <w:rsid w:val="00071D02"/>
    <w:rsid w:val="00071D50"/>
    <w:rsid w:val="00071F7B"/>
    <w:rsid w:val="00072080"/>
    <w:rsid w:val="000722D2"/>
    <w:rsid w:val="00072528"/>
    <w:rsid w:val="00072684"/>
    <w:rsid w:val="000727EC"/>
    <w:rsid w:val="00072802"/>
    <w:rsid w:val="0007281B"/>
    <w:rsid w:val="00072871"/>
    <w:rsid w:val="00072985"/>
    <w:rsid w:val="00072CED"/>
    <w:rsid w:val="00072D22"/>
    <w:rsid w:val="000732C4"/>
    <w:rsid w:val="00073B4F"/>
    <w:rsid w:val="00073C3C"/>
    <w:rsid w:val="00073D2B"/>
    <w:rsid w:val="00073F6A"/>
    <w:rsid w:val="00073F7F"/>
    <w:rsid w:val="000745DC"/>
    <w:rsid w:val="00074E2B"/>
    <w:rsid w:val="00075549"/>
    <w:rsid w:val="00075633"/>
    <w:rsid w:val="0007569E"/>
    <w:rsid w:val="000756CE"/>
    <w:rsid w:val="0007586C"/>
    <w:rsid w:val="00075968"/>
    <w:rsid w:val="00075B92"/>
    <w:rsid w:val="00075D19"/>
    <w:rsid w:val="000763D9"/>
    <w:rsid w:val="000763E4"/>
    <w:rsid w:val="00076542"/>
    <w:rsid w:val="000766CE"/>
    <w:rsid w:val="000768FF"/>
    <w:rsid w:val="00076AB1"/>
    <w:rsid w:val="000772A6"/>
    <w:rsid w:val="000777D9"/>
    <w:rsid w:val="00077B33"/>
    <w:rsid w:val="00077E2A"/>
    <w:rsid w:val="00077F62"/>
    <w:rsid w:val="00077F77"/>
    <w:rsid w:val="0008009F"/>
    <w:rsid w:val="000803B7"/>
    <w:rsid w:val="00080524"/>
    <w:rsid w:val="000805EF"/>
    <w:rsid w:val="0008060D"/>
    <w:rsid w:val="000814C2"/>
    <w:rsid w:val="00081521"/>
    <w:rsid w:val="00081BBA"/>
    <w:rsid w:val="00081C25"/>
    <w:rsid w:val="000825E2"/>
    <w:rsid w:val="000826F5"/>
    <w:rsid w:val="00082A43"/>
    <w:rsid w:val="00082C40"/>
    <w:rsid w:val="000830D6"/>
    <w:rsid w:val="000835CC"/>
    <w:rsid w:val="00083A41"/>
    <w:rsid w:val="000840BF"/>
    <w:rsid w:val="000846B1"/>
    <w:rsid w:val="00084CC3"/>
    <w:rsid w:val="00085147"/>
    <w:rsid w:val="00085B6C"/>
    <w:rsid w:val="00086016"/>
    <w:rsid w:val="000862CD"/>
    <w:rsid w:val="00087141"/>
    <w:rsid w:val="000874CA"/>
    <w:rsid w:val="0008770B"/>
    <w:rsid w:val="0008789F"/>
    <w:rsid w:val="00087A4D"/>
    <w:rsid w:val="00090423"/>
    <w:rsid w:val="0009068D"/>
    <w:rsid w:val="00090F4A"/>
    <w:rsid w:val="00091435"/>
    <w:rsid w:val="000914A9"/>
    <w:rsid w:val="00091824"/>
    <w:rsid w:val="00091B48"/>
    <w:rsid w:val="00091B76"/>
    <w:rsid w:val="000920D2"/>
    <w:rsid w:val="00092B8C"/>
    <w:rsid w:val="00092E08"/>
    <w:rsid w:val="00093375"/>
    <w:rsid w:val="00093622"/>
    <w:rsid w:val="00093682"/>
    <w:rsid w:val="000936F3"/>
    <w:rsid w:val="00093854"/>
    <w:rsid w:val="00093D1D"/>
    <w:rsid w:val="000944AA"/>
    <w:rsid w:val="000946A7"/>
    <w:rsid w:val="000948D6"/>
    <w:rsid w:val="00094A12"/>
    <w:rsid w:val="00094D02"/>
    <w:rsid w:val="00094D3D"/>
    <w:rsid w:val="000950F7"/>
    <w:rsid w:val="000954B4"/>
    <w:rsid w:val="00095CF8"/>
    <w:rsid w:val="0009616F"/>
    <w:rsid w:val="00096195"/>
    <w:rsid w:val="00096480"/>
    <w:rsid w:val="00096634"/>
    <w:rsid w:val="0009665C"/>
    <w:rsid w:val="000969DF"/>
    <w:rsid w:val="00096E99"/>
    <w:rsid w:val="00097108"/>
    <w:rsid w:val="00097426"/>
    <w:rsid w:val="00097776"/>
    <w:rsid w:val="00097B2C"/>
    <w:rsid w:val="00097B76"/>
    <w:rsid w:val="000A0109"/>
    <w:rsid w:val="000A0222"/>
    <w:rsid w:val="000A0585"/>
    <w:rsid w:val="000A064F"/>
    <w:rsid w:val="000A066A"/>
    <w:rsid w:val="000A06B6"/>
    <w:rsid w:val="000A0C32"/>
    <w:rsid w:val="000A0DF8"/>
    <w:rsid w:val="000A0E80"/>
    <w:rsid w:val="000A0E9B"/>
    <w:rsid w:val="000A12D3"/>
    <w:rsid w:val="000A1CB9"/>
    <w:rsid w:val="000A20F3"/>
    <w:rsid w:val="000A23D6"/>
    <w:rsid w:val="000A241A"/>
    <w:rsid w:val="000A2EE0"/>
    <w:rsid w:val="000A304F"/>
    <w:rsid w:val="000A30E2"/>
    <w:rsid w:val="000A31BF"/>
    <w:rsid w:val="000A3258"/>
    <w:rsid w:val="000A3675"/>
    <w:rsid w:val="000A3864"/>
    <w:rsid w:val="000A3A40"/>
    <w:rsid w:val="000A3E9F"/>
    <w:rsid w:val="000A4236"/>
    <w:rsid w:val="000A4373"/>
    <w:rsid w:val="000A465D"/>
    <w:rsid w:val="000A46BA"/>
    <w:rsid w:val="000A47F8"/>
    <w:rsid w:val="000A4DE1"/>
    <w:rsid w:val="000A4DFD"/>
    <w:rsid w:val="000A5C83"/>
    <w:rsid w:val="000A5F92"/>
    <w:rsid w:val="000A6417"/>
    <w:rsid w:val="000A6455"/>
    <w:rsid w:val="000A6481"/>
    <w:rsid w:val="000A6549"/>
    <w:rsid w:val="000A6805"/>
    <w:rsid w:val="000A6A62"/>
    <w:rsid w:val="000A6FC3"/>
    <w:rsid w:val="000A7081"/>
    <w:rsid w:val="000A71DB"/>
    <w:rsid w:val="000A72EA"/>
    <w:rsid w:val="000A7676"/>
    <w:rsid w:val="000A7701"/>
    <w:rsid w:val="000A780D"/>
    <w:rsid w:val="000A7A24"/>
    <w:rsid w:val="000B00BC"/>
    <w:rsid w:val="000B03BE"/>
    <w:rsid w:val="000B064E"/>
    <w:rsid w:val="000B10BC"/>
    <w:rsid w:val="000B11C2"/>
    <w:rsid w:val="000B13A5"/>
    <w:rsid w:val="000B1A10"/>
    <w:rsid w:val="000B1C7F"/>
    <w:rsid w:val="000B1CD5"/>
    <w:rsid w:val="000B226F"/>
    <w:rsid w:val="000B22A8"/>
    <w:rsid w:val="000B22F6"/>
    <w:rsid w:val="000B24DD"/>
    <w:rsid w:val="000B24F7"/>
    <w:rsid w:val="000B28C4"/>
    <w:rsid w:val="000B3006"/>
    <w:rsid w:val="000B38B2"/>
    <w:rsid w:val="000B3A3D"/>
    <w:rsid w:val="000B3AE8"/>
    <w:rsid w:val="000B3CF6"/>
    <w:rsid w:val="000B41F3"/>
    <w:rsid w:val="000B45CC"/>
    <w:rsid w:val="000B47A2"/>
    <w:rsid w:val="000B4DB4"/>
    <w:rsid w:val="000B501A"/>
    <w:rsid w:val="000B5BD4"/>
    <w:rsid w:val="000B5F32"/>
    <w:rsid w:val="000B5F79"/>
    <w:rsid w:val="000B660D"/>
    <w:rsid w:val="000B6CF0"/>
    <w:rsid w:val="000B74D1"/>
    <w:rsid w:val="000B7731"/>
    <w:rsid w:val="000B7DA5"/>
    <w:rsid w:val="000C017A"/>
    <w:rsid w:val="000C03D8"/>
    <w:rsid w:val="000C077D"/>
    <w:rsid w:val="000C11B5"/>
    <w:rsid w:val="000C15EE"/>
    <w:rsid w:val="000C1AE4"/>
    <w:rsid w:val="000C1EEE"/>
    <w:rsid w:val="000C206D"/>
    <w:rsid w:val="000C20BC"/>
    <w:rsid w:val="000C248E"/>
    <w:rsid w:val="000C2833"/>
    <w:rsid w:val="000C2BFD"/>
    <w:rsid w:val="000C3A38"/>
    <w:rsid w:val="000C3AF9"/>
    <w:rsid w:val="000C3B07"/>
    <w:rsid w:val="000C3DBB"/>
    <w:rsid w:val="000C49BD"/>
    <w:rsid w:val="000C52A7"/>
    <w:rsid w:val="000C52BC"/>
    <w:rsid w:val="000C5595"/>
    <w:rsid w:val="000C5AE3"/>
    <w:rsid w:val="000C623F"/>
    <w:rsid w:val="000C686B"/>
    <w:rsid w:val="000C68A6"/>
    <w:rsid w:val="000C6980"/>
    <w:rsid w:val="000C699D"/>
    <w:rsid w:val="000C69B2"/>
    <w:rsid w:val="000C69DA"/>
    <w:rsid w:val="000C6CAB"/>
    <w:rsid w:val="000C6CFE"/>
    <w:rsid w:val="000C6F78"/>
    <w:rsid w:val="000C6F86"/>
    <w:rsid w:val="000C732C"/>
    <w:rsid w:val="000C75FC"/>
    <w:rsid w:val="000C7BD7"/>
    <w:rsid w:val="000D000E"/>
    <w:rsid w:val="000D018C"/>
    <w:rsid w:val="000D0806"/>
    <w:rsid w:val="000D08DA"/>
    <w:rsid w:val="000D096F"/>
    <w:rsid w:val="000D0D8E"/>
    <w:rsid w:val="000D1209"/>
    <w:rsid w:val="000D1263"/>
    <w:rsid w:val="000D13B4"/>
    <w:rsid w:val="000D18BD"/>
    <w:rsid w:val="000D19DD"/>
    <w:rsid w:val="000D1AD3"/>
    <w:rsid w:val="000D1F19"/>
    <w:rsid w:val="000D2145"/>
    <w:rsid w:val="000D25E2"/>
    <w:rsid w:val="000D2689"/>
    <w:rsid w:val="000D2809"/>
    <w:rsid w:val="000D2995"/>
    <w:rsid w:val="000D33A7"/>
    <w:rsid w:val="000D34B4"/>
    <w:rsid w:val="000D35C7"/>
    <w:rsid w:val="000D36C9"/>
    <w:rsid w:val="000D3EAB"/>
    <w:rsid w:val="000D3FC7"/>
    <w:rsid w:val="000D475E"/>
    <w:rsid w:val="000D4A78"/>
    <w:rsid w:val="000D4BE6"/>
    <w:rsid w:val="000D4E1C"/>
    <w:rsid w:val="000D5014"/>
    <w:rsid w:val="000D5171"/>
    <w:rsid w:val="000D59E3"/>
    <w:rsid w:val="000D606D"/>
    <w:rsid w:val="000D6A70"/>
    <w:rsid w:val="000D715D"/>
    <w:rsid w:val="000D71C9"/>
    <w:rsid w:val="000D71FB"/>
    <w:rsid w:val="000D722C"/>
    <w:rsid w:val="000D759A"/>
    <w:rsid w:val="000D7886"/>
    <w:rsid w:val="000D7B50"/>
    <w:rsid w:val="000D7CBD"/>
    <w:rsid w:val="000E044C"/>
    <w:rsid w:val="000E070E"/>
    <w:rsid w:val="000E0713"/>
    <w:rsid w:val="000E07F9"/>
    <w:rsid w:val="000E08F9"/>
    <w:rsid w:val="000E0C8F"/>
    <w:rsid w:val="000E10E7"/>
    <w:rsid w:val="000E139F"/>
    <w:rsid w:val="000E1613"/>
    <w:rsid w:val="000E1C3A"/>
    <w:rsid w:val="000E1C6F"/>
    <w:rsid w:val="000E1D39"/>
    <w:rsid w:val="000E1E5E"/>
    <w:rsid w:val="000E22A5"/>
    <w:rsid w:val="000E26F6"/>
    <w:rsid w:val="000E27AD"/>
    <w:rsid w:val="000E2B4A"/>
    <w:rsid w:val="000E2F4C"/>
    <w:rsid w:val="000E34A6"/>
    <w:rsid w:val="000E35E8"/>
    <w:rsid w:val="000E3757"/>
    <w:rsid w:val="000E385E"/>
    <w:rsid w:val="000E38FC"/>
    <w:rsid w:val="000E3A46"/>
    <w:rsid w:val="000E3B45"/>
    <w:rsid w:val="000E3C2D"/>
    <w:rsid w:val="000E3DCC"/>
    <w:rsid w:val="000E4027"/>
    <w:rsid w:val="000E4043"/>
    <w:rsid w:val="000E4550"/>
    <w:rsid w:val="000E4674"/>
    <w:rsid w:val="000E48E5"/>
    <w:rsid w:val="000E4BE1"/>
    <w:rsid w:val="000E4EA9"/>
    <w:rsid w:val="000E50D5"/>
    <w:rsid w:val="000E50F7"/>
    <w:rsid w:val="000E556F"/>
    <w:rsid w:val="000E60C8"/>
    <w:rsid w:val="000E6B99"/>
    <w:rsid w:val="000E6BF8"/>
    <w:rsid w:val="000E6EB2"/>
    <w:rsid w:val="000E6ECD"/>
    <w:rsid w:val="000E6F35"/>
    <w:rsid w:val="000E7327"/>
    <w:rsid w:val="000E74D0"/>
    <w:rsid w:val="000E752D"/>
    <w:rsid w:val="000E75AA"/>
    <w:rsid w:val="000E7859"/>
    <w:rsid w:val="000E7E2B"/>
    <w:rsid w:val="000F0008"/>
    <w:rsid w:val="000F03CF"/>
    <w:rsid w:val="000F067F"/>
    <w:rsid w:val="000F0D0A"/>
    <w:rsid w:val="000F0E9F"/>
    <w:rsid w:val="000F0FD1"/>
    <w:rsid w:val="000F0FDC"/>
    <w:rsid w:val="000F101D"/>
    <w:rsid w:val="000F12F6"/>
    <w:rsid w:val="000F12FB"/>
    <w:rsid w:val="000F1588"/>
    <w:rsid w:val="000F16E4"/>
    <w:rsid w:val="000F1744"/>
    <w:rsid w:val="000F1BA6"/>
    <w:rsid w:val="000F1D98"/>
    <w:rsid w:val="000F247B"/>
    <w:rsid w:val="000F262B"/>
    <w:rsid w:val="000F279C"/>
    <w:rsid w:val="000F2932"/>
    <w:rsid w:val="000F29A4"/>
    <w:rsid w:val="000F2A2D"/>
    <w:rsid w:val="000F2B11"/>
    <w:rsid w:val="000F2C33"/>
    <w:rsid w:val="000F2CD9"/>
    <w:rsid w:val="000F3513"/>
    <w:rsid w:val="000F3BAF"/>
    <w:rsid w:val="000F3CA2"/>
    <w:rsid w:val="000F405F"/>
    <w:rsid w:val="000F44EC"/>
    <w:rsid w:val="000F45C1"/>
    <w:rsid w:val="000F4986"/>
    <w:rsid w:val="000F4A66"/>
    <w:rsid w:val="000F5539"/>
    <w:rsid w:val="000F55C3"/>
    <w:rsid w:val="000F56AC"/>
    <w:rsid w:val="000F5848"/>
    <w:rsid w:val="000F5E6D"/>
    <w:rsid w:val="000F631A"/>
    <w:rsid w:val="000F65FA"/>
    <w:rsid w:val="000F6C71"/>
    <w:rsid w:val="000F6CA5"/>
    <w:rsid w:val="000F6DDC"/>
    <w:rsid w:val="000F71D2"/>
    <w:rsid w:val="000F753E"/>
    <w:rsid w:val="000F7554"/>
    <w:rsid w:val="000F77A8"/>
    <w:rsid w:val="000F7922"/>
    <w:rsid w:val="000F7B3D"/>
    <w:rsid w:val="000F7E32"/>
    <w:rsid w:val="000F7EA5"/>
    <w:rsid w:val="000F7F5F"/>
    <w:rsid w:val="00100552"/>
    <w:rsid w:val="001005F5"/>
    <w:rsid w:val="0010083F"/>
    <w:rsid w:val="00100A34"/>
    <w:rsid w:val="00100A69"/>
    <w:rsid w:val="00100F7C"/>
    <w:rsid w:val="00100FA9"/>
    <w:rsid w:val="0010146A"/>
    <w:rsid w:val="001016E3"/>
    <w:rsid w:val="0010198B"/>
    <w:rsid w:val="0010199E"/>
    <w:rsid w:val="00101EF9"/>
    <w:rsid w:val="001027DA"/>
    <w:rsid w:val="00102BD0"/>
    <w:rsid w:val="00102F13"/>
    <w:rsid w:val="00103412"/>
    <w:rsid w:val="00103685"/>
    <w:rsid w:val="0010374B"/>
    <w:rsid w:val="001037A9"/>
    <w:rsid w:val="00104128"/>
    <w:rsid w:val="00104A6F"/>
    <w:rsid w:val="00104BE9"/>
    <w:rsid w:val="00104CC4"/>
    <w:rsid w:val="00104F8D"/>
    <w:rsid w:val="00105261"/>
    <w:rsid w:val="001052C6"/>
    <w:rsid w:val="00105823"/>
    <w:rsid w:val="001059AE"/>
    <w:rsid w:val="00105A35"/>
    <w:rsid w:val="00106563"/>
    <w:rsid w:val="0010675B"/>
    <w:rsid w:val="00106E58"/>
    <w:rsid w:val="00107297"/>
    <w:rsid w:val="001072F6"/>
    <w:rsid w:val="0010734D"/>
    <w:rsid w:val="001076A3"/>
    <w:rsid w:val="00107865"/>
    <w:rsid w:val="0010792B"/>
    <w:rsid w:val="00107B3B"/>
    <w:rsid w:val="00107DBE"/>
    <w:rsid w:val="00107DFC"/>
    <w:rsid w:val="00107E0B"/>
    <w:rsid w:val="00110077"/>
    <w:rsid w:val="001100DE"/>
    <w:rsid w:val="0011025B"/>
    <w:rsid w:val="0011025D"/>
    <w:rsid w:val="0011089A"/>
    <w:rsid w:val="001108EB"/>
    <w:rsid w:val="00111417"/>
    <w:rsid w:val="001118C0"/>
    <w:rsid w:val="00111E1F"/>
    <w:rsid w:val="00111F7F"/>
    <w:rsid w:val="001123C2"/>
    <w:rsid w:val="00112442"/>
    <w:rsid w:val="001124D9"/>
    <w:rsid w:val="00112639"/>
    <w:rsid w:val="001127AF"/>
    <w:rsid w:val="00112BDD"/>
    <w:rsid w:val="0011335C"/>
    <w:rsid w:val="001135C7"/>
    <w:rsid w:val="00113774"/>
    <w:rsid w:val="00113988"/>
    <w:rsid w:val="00113CFD"/>
    <w:rsid w:val="00113E24"/>
    <w:rsid w:val="001143BD"/>
    <w:rsid w:val="001143F5"/>
    <w:rsid w:val="001149E7"/>
    <w:rsid w:val="00114A81"/>
    <w:rsid w:val="00114D60"/>
    <w:rsid w:val="0011530F"/>
    <w:rsid w:val="001153A9"/>
    <w:rsid w:val="00115423"/>
    <w:rsid w:val="00115514"/>
    <w:rsid w:val="00115910"/>
    <w:rsid w:val="001159E6"/>
    <w:rsid w:val="00115D9D"/>
    <w:rsid w:val="00116507"/>
    <w:rsid w:val="00116FAB"/>
    <w:rsid w:val="001171BE"/>
    <w:rsid w:val="00117480"/>
    <w:rsid w:val="001202E9"/>
    <w:rsid w:val="0012099F"/>
    <w:rsid w:val="00120A59"/>
    <w:rsid w:val="00120BB6"/>
    <w:rsid w:val="00120ED1"/>
    <w:rsid w:val="00120EE0"/>
    <w:rsid w:val="00121420"/>
    <w:rsid w:val="00121A1B"/>
    <w:rsid w:val="00121A3B"/>
    <w:rsid w:val="00121AF9"/>
    <w:rsid w:val="00121B36"/>
    <w:rsid w:val="00121BDD"/>
    <w:rsid w:val="00122712"/>
    <w:rsid w:val="00122A54"/>
    <w:rsid w:val="00122AD5"/>
    <w:rsid w:val="00123371"/>
    <w:rsid w:val="001236B3"/>
    <w:rsid w:val="0012389A"/>
    <w:rsid w:val="00123916"/>
    <w:rsid w:val="00123FAC"/>
    <w:rsid w:val="0012411B"/>
    <w:rsid w:val="001243B1"/>
    <w:rsid w:val="0012479C"/>
    <w:rsid w:val="00124E54"/>
    <w:rsid w:val="00125187"/>
    <w:rsid w:val="00125312"/>
    <w:rsid w:val="001253B6"/>
    <w:rsid w:val="001254AF"/>
    <w:rsid w:val="00125576"/>
    <w:rsid w:val="001256E9"/>
    <w:rsid w:val="00125868"/>
    <w:rsid w:val="00125CE9"/>
    <w:rsid w:val="00125E3D"/>
    <w:rsid w:val="00125F41"/>
    <w:rsid w:val="00126695"/>
    <w:rsid w:val="00126985"/>
    <w:rsid w:val="00127139"/>
    <w:rsid w:val="00127216"/>
    <w:rsid w:val="00127281"/>
    <w:rsid w:val="00127BCA"/>
    <w:rsid w:val="001308B6"/>
    <w:rsid w:val="00130997"/>
    <w:rsid w:val="00130C61"/>
    <w:rsid w:val="00130D2A"/>
    <w:rsid w:val="00130EA6"/>
    <w:rsid w:val="00130FAA"/>
    <w:rsid w:val="001313FD"/>
    <w:rsid w:val="00131CF6"/>
    <w:rsid w:val="00131D44"/>
    <w:rsid w:val="001323ED"/>
    <w:rsid w:val="0013243E"/>
    <w:rsid w:val="0013261A"/>
    <w:rsid w:val="001327FD"/>
    <w:rsid w:val="001328D2"/>
    <w:rsid w:val="00132A82"/>
    <w:rsid w:val="00132F32"/>
    <w:rsid w:val="0013312C"/>
    <w:rsid w:val="00134113"/>
    <w:rsid w:val="001342B6"/>
    <w:rsid w:val="0013442C"/>
    <w:rsid w:val="00134711"/>
    <w:rsid w:val="00134DA8"/>
    <w:rsid w:val="00134EF8"/>
    <w:rsid w:val="00135D28"/>
    <w:rsid w:val="00136097"/>
    <w:rsid w:val="00136DBB"/>
    <w:rsid w:val="00136E18"/>
    <w:rsid w:val="00136EA7"/>
    <w:rsid w:val="001370F7"/>
    <w:rsid w:val="00137152"/>
    <w:rsid w:val="00137200"/>
    <w:rsid w:val="00137594"/>
    <w:rsid w:val="001377BF"/>
    <w:rsid w:val="00137962"/>
    <w:rsid w:val="001379A1"/>
    <w:rsid w:val="00137A36"/>
    <w:rsid w:val="00137AFF"/>
    <w:rsid w:val="001408D7"/>
    <w:rsid w:val="00140A57"/>
    <w:rsid w:val="00140AC5"/>
    <w:rsid w:val="00140BC1"/>
    <w:rsid w:val="00140E79"/>
    <w:rsid w:val="00140EF0"/>
    <w:rsid w:val="00140FC7"/>
    <w:rsid w:val="00141014"/>
    <w:rsid w:val="0014103D"/>
    <w:rsid w:val="001411EF"/>
    <w:rsid w:val="00141367"/>
    <w:rsid w:val="001415D4"/>
    <w:rsid w:val="0014186B"/>
    <w:rsid w:val="0014188F"/>
    <w:rsid w:val="00141BF8"/>
    <w:rsid w:val="00142159"/>
    <w:rsid w:val="0014218B"/>
    <w:rsid w:val="001421BB"/>
    <w:rsid w:val="0014245A"/>
    <w:rsid w:val="0014263C"/>
    <w:rsid w:val="0014279D"/>
    <w:rsid w:val="00143011"/>
    <w:rsid w:val="00143165"/>
    <w:rsid w:val="001431E4"/>
    <w:rsid w:val="001437B2"/>
    <w:rsid w:val="00144999"/>
    <w:rsid w:val="00144DFC"/>
    <w:rsid w:val="00145461"/>
    <w:rsid w:val="001456B2"/>
    <w:rsid w:val="00145CEA"/>
    <w:rsid w:val="00145D7F"/>
    <w:rsid w:val="00145E66"/>
    <w:rsid w:val="00145EEF"/>
    <w:rsid w:val="00146BD4"/>
    <w:rsid w:val="0014702D"/>
    <w:rsid w:val="00147050"/>
    <w:rsid w:val="00147132"/>
    <w:rsid w:val="0014759E"/>
    <w:rsid w:val="0014767A"/>
    <w:rsid w:val="001476C9"/>
    <w:rsid w:val="00147729"/>
    <w:rsid w:val="00147A7C"/>
    <w:rsid w:val="00147B44"/>
    <w:rsid w:val="00147E18"/>
    <w:rsid w:val="00147FE2"/>
    <w:rsid w:val="001509C9"/>
    <w:rsid w:val="00150BBF"/>
    <w:rsid w:val="0015182A"/>
    <w:rsid w:val="001518C1"/>
    <w:rsid w:val="001527FB"/>
    <w:rsid w:val="00152A21"/>
    <w:rsid w:val="00152AA1"/>
    <w:rsid w:val="001530CF"/>
    <w:rsid w:val="00153248"/>
    <w:rsid w:val="00153350"/>
    <w:rsid w:val="001535E0"/>
    <w:rsid w:val="00153A6C"/>
    <w:rsid w:val="00153B5E"/>
    <w:rsid w:val="00153CC5"/>
    <w:rsid w:val="001546F5"/>
    <w:rsid w:val="00154A67"/>
    <w:rsid w:val="00154A86"/>
    <w:rsid w:val="00154CE0"/>
    <w:rsid w:val="001556EE"/>
    <w:rsid w:val="001559B3"/>
    <w:rsid w:val="00155AE9"/>
    <w:rsid w:val="00155B94"/>
    <w:rsid w:val="0015618D"/>
    <w:rsid w:val="001561A4"/>
    <w:rsid w:val="00156300"/>
    <w:rsid w:val="0015646F"/>
    <w:rsid w:val="00156831"/>
    <w:rsid w:val="00156BC1"/>
    <w:rsid w:val="00156D79"/>
    <w:rsid w:val="00156F70"/>
    <w:rsid w:val="001573C3"/>
    <w:rsid w:val="00157846"/>
    <w:rsid w:val="001579A4"/>
    <w:rsid w:val="00157AA1"/>
    <w:rsid w:val="00157AEF"/>
    <w:rsid w:val="00157E97"/>
    <w:rsid w:val="0016029B"/>
    <w:rsid w:val="0016068E"/>
    <w:rsid w:val="00160873"/>
    <w:rsid w:val="00160BE0"/>
    <w:rsid w:val="00160C1F"/>
    <w:rsid w:val="00160E97"/>
    <w:rsid w:val="0016142D"/>
    <w:rsid w:val="00161AC0"/>
    <w:rsid w:val="00161BA0"/>
    <w:rsid w:val="00161FC2"/>
    <w:rsid w:val="0016216B"/>
    <w:rsid w:val="00162372"/>
    <w:rsid w:val="001624B2"/>
    <w:rsid w:val="00162586"/>
    <w:rsid w:val="001627DE"/>
    <w:rsid w:val="001627EA"/>
    <w:rsid w:val="00162872"/>
    <w:rsid w:val="00162BBE"/>
    <w:rsid w:val="00162EFE"/>
    <w:rsid w:val="001632AF"/>
    <w:rsid w:val="001637EF"/>
    <w:rsid w:val="00163A92"/>
    <w:rsid w:val="00163BAA"/>
    <w:rsid w:val="00163FEF"/>
    <w:rsid w:val="0016461C"/>
    <w:rsid w:val="00164743"/>
    <w:rsid w:val="00164CD2"/>
    <w:rsid w:val="00164E9C"/>
    <w:rsid w:val="00164FE8"/>
    <w:rsid w:val="0016529E"/>
    <w:rsid w:val="001652BC"/>
    <w:rsid w:val="0016544E"/>
    <w:rsid w:val="001656A6"/>
    <w:rsid w:val="001656D9"/>
    <w:rsid w:val="00165A29"/>
    <w:rsid w:val="0016602E"/>
    <w:rsid w:val="0016611B"/>
    <w:rsid w:val="00166429"/>
    <w:rsid w:val="001665E0"/>
    <w:rsid w:val="00166D45"/>
    <w:rsid w:val="0016708F"/>
    <w:rsid w:val="001671B3"/>
    <w:rsid w:val="00167412"/>
    <w:rsid w:val="00167633"/>
    <w:rsid w:val="00167ADE"/>
    <w:rsid w:val="00167B72"/>
    <w:rsid w:val="00167BB0"/>
    <w:rsid w:val="00167FEC"/>
    <w:rsid w:val="00170389"/>
    <w:rsid w:val="001703F0"/>
    <w:rsid w:val="0017081F"/>
    <w:rsid w:val="00170823"/>
    <w:rsid w:val="00170BFE"/>
    <w:rsid w:val="00170ECD"/>
    <w:rsid w:val="00170F3E"/>
    <w:rsid w:val="00171013"/>
    <w:rsid w:val="0017104B"/>
    <w:rsid w:val="001710E6"/>
    <w:rsid w:val="001714BD"/>
    <w:rsid w:val="001717B9"/>
    <w:rsid w:val="00171B9D"/>
    <w:rsid w:val="00171D6E"/>
    <w:rsid w:val="00171D9D"/>
    <w:rsid w:val="00171DD1"/>
    <w:rsid w:val="00171E6D"/>
    <w:rsid w:val="00171EF9"/>
    <w:rsid w:val="0017205A"/>
    <w:rsid w:val="00172628"/>
    <w:rsid w:val="00172DA4"/>
    <w:rsid w:val="0017343C"/>
    <w:rsid w:val="001739C7"/>
    <w:rsid w:val="00173AA3"/>
    <w:rsid w:val="00173BC1"/>
    <w:rsid w:val="00173DD6"/>
    <w:rsid w:val="00173E48"/>
    <w:rsid w:val="00173EE3"/>
    <w:rsid w:val="0017414B"/>
    <w:rsid w:val="001743DD"/>
    <w:rsid w:val="00174843"/>
    <w:rsid w:val="00174B92"/>
    <w:rsid w:val="00174EC2"/>
    <w:rsid w:val="001755B6"/>
    <w:rsid w:val="00176564"/>
    <w:rsid w:val="00176934"/>
    <w:rsid w:val="00177068"/>
    <w:rsid w:val="001778C7"/>
    <w:rsid w:val="00177E93"/>
    <w:rsid w:val="00177EC2"/>
    <w:rsid w:val="00177F11"/>
    <w:rsid w:val="00180061"/>
    <w:rsid w:val="00180752"/>
    <w:rsid w:val="00181159"/>
    <w:rsid w:val="0018141C"/>
    <w:rsid w:val="001818BB"/>
    <w:rsid w:val="00181AD3"/>
    <w:rsid w:val="00182446"/>
    <w:rsid w:val="0018254B"/>
    <w:rsid w:val="0018262F"/>
    <w:rsid w:val="00182D47"/>
    <w:rsid w:val="00182ED0"/>
    <w:rsid w:val="00182F9F"/>
    <w:rsid w:val="001834BB"/>
    <w:rsid w:val="001839DC"/>
    <w:rsid w:val="00184520"/>
    <w:rsid w:val="00184B9D"/>
    <w:rsid w:val="00184C78"/>
    <w:rsid w:val="00184F45"/>
    <w:rsid w:val="00185390"/>
    <w:rsid w:val="001858D5"/>
    <w:rsid w:val="00185A05"/>
    <w:rsid w:val="00185B7F"/>
    <w:rsid w:val="00185DD9"/>
    <w:rsid w:val="00185E97"/>
    <w:rsid w:val="001862B5"/>
    <w:rsid w:val="00186BAA"/>
    <w:rsid w:val="00186D2D"/>
    <w:rsid w:val="00186FC7"/>
    <w:rsid w:val="001872C6"/>
    <w:rsid w:val="001875C0"/>
    <w:rsid w:val="00187643"/>
    <w:rsid w:val="00187DA3"/>
    <w:rsid w:val="0019001E"/>
    <w:rsid w:val="0019014B"/>
    <w:rsid w:val="001901F6"/>
    <w:rsid w:val="00190273"/>
    <w:rsid w:val="00190419"/>
    <w:rsid w:val="0019092E"/>
    <w:rsid w:val="00191117"/>
    <w:rsid w:val="001917E8"/>
    <w:rsid w:val="00191BA2"/>
    <w:rsid w:val="00191EA9"/>
    <w:rsid w:val="00192045"/>
    <w:rsid w:val="001921EC"/>
    <w:rsid w:val="00192632"/>
    <w:rsid w:val="001927B0"/>
    <w:rsid w:val="00192C07"/>
    <w:rsid w:val="001933BF"/>
    <w:rsid w:val="0019353A"/>
    <w:rsid w:val="001939A2"/>
    <w:rsid w:val="00193A07"/>
    <w:rsid w:val="00193B2A"/>
    <w:rsid w:val="00193DE0"/>
    <w:rsid w:val="00193F20"/>
    <w:rsid w:val="00193FA2"/>
    <w:rsid w:val="0019406B"/>
    <w:rsid w:val="00194126"/>
    <w:rsid w:val="001944DC"/>
    <w:rsid w:val="00194AB3"/>
    <w:rsid w:val="00194C2E"/>
    <w:rsid w:val="001950BD"/>
    <w:rsid w:val="0019568A"/>
    <w:rsid w:val="00195CD3"/>
    <w:rsid w:val="001965F1"/>
    <w:rsid w:val="00196655"/>
    <w:rsid w:val="00196B15"/>
    <w:rsid w:val="00196B35"/>
    <w:rsid w:val="00196B48"/>
    <w:rsid w:val="00196F05"/>
    <w:rsid w:val="00197003"/>
    <w:rsid w:val="00197305"/>
    <w:rsid w:val="001973A2"/>
    <w:rsid w:val="001973CA"/>
    <w:rsid w:val="00197417"/>
    <w:rsid w:val="0019744E"/>
    <w:rsid w:val="0019778F"/>
    <w:rsid w:val="001A00FD"/>
    <w:rsid w:val="001A03C7"/>
    <w:rsid w:val="001A06DC"/>
    <w:rsid w:val="001A0A1C"/>
    <w:rsid w:val="001A13FA"/>
    <w:rsid w:val="001A1A83"/>
    <w:rsid w:val="001A20FF"/>
    <w:rsid w:val="001A2145"/>
    <w:rsid w:val="001A24D0"/>
    <w:rsid w:val="001A29BA"/>
    <w:rsid w:val="001A2A68"/>
    <w:rsid w:val="001A2B1E"/>
    <w:rsid w:val="001A2B7F"/>
    <w:rsid w:val="001A2DE6"/>
    <w:rsid w:val="001A30D3"/>
    <w:rsid w:val="001A3156"/>
    <w:rsid w:val="001A370F"/>
    <w:rsid w:val="001A3942"/>
    <w:rsid w:val="001A3D92"/>
    <w:rsid w:val="001A412D"/>
    <w:rsid w:val="001A4187"/>
    <w:rsid w:val="001A42AA"/>
    <w:rsid w:val="001A44BF"/>
    <w:rsid w:val="001A4511"/>
    <w:rsid w:val="001A497E"/>
    <w:rsid w:val="001A4D37"/>
    <w:rsid w:val="001A4DC7"/>
    <w:rsid w:val="001A5956"/>
    <w:rsid w:val="001A5ACE"/>
    <w:rsid w:val="001A5C81"/>
    <w:rsid w:val="001A5F77"/>
    <w:rsid w:val="001A5FCB"/>
    <w:rsid w:val="001A6677"/>
    <w:rsid w:val="001A68AD"/>
    <w:rsid w:val="001A6AA0"/>
    <w:rsid w:val="001A6CCC"/>
    <w:rsid w:val="001A7A77"/>
    <w:rsid w:val="001A7C28"/>
    <w:rsid w:val="001A7C78"/>
    <w:rsid w:val="001B0542"/>
    <w:rsid w:val="001B0800"/>
    <w:rsid w:val="001B0939"/>
    <w:rsid w:val="001B09D3"/>
    <w:rsid w:val="001B0E8B"/>
    <w:rsid w:val="001B0F47"/>
    <w:rsid w:val="001B1494"/>
    <w:rsid w:val="001B16EE"/>
    <w:rsid w:val="001B1753"/>
    <w:rsid w:val="001B18BB"/>
    <w:rsid w:val="001B1A82"/>
    <w:rsid w:val="001B1FC3"/>
    <w:rsid w:val="001B2118"/>
    <w:rsid w:val="001B2A1A"/>
    <w:rsid w:val="001B2EE7"/>
    <w:rsid w:val="001B3051"/>
    <w:rsid w:val="001B33E8"/>
    <w:rsid w:val="001B34AC"/>
    <w:rsid w:val="001B367D"/>
    <w:rsid w:val="001B3A53"/>
    <w:rsid w:val="001B3B80"/>
    <w:rsid w:val="001B3E8C"/>
    <w:rsid w:val="001B3F81"/>
    <w:rsid w:val="001B4214"/>
    <w:rsid w:val="001B428D"/>
    <w:rsid w:val="001B46BA"/>
    <w:rsid w:val="001B4776"/>
    <w:rsid w:val="001B4C8C"/>
    <w:rsid w:val="001B51C8"/>
    <w:rsid w:val="001B53C2"/>
    <w:rsid w:val="001B5982"/>
    <w:rsid w:val="001B5A96"/>
    <w:rsid w:val="001B61BE"/>
    <w:rsid w:val="001B630F"/>
    <w:rsid w:val="001B6402"/>
    <w:rsid w:val="001B65FE"/>
    <w:rsid w:val="001B67D1"/>
    <w:rsid w:val="001B68A2"/>
    <w:rsid w:val="001B6B78"/>
    <w:rsid w:val="001B6B8A"/>
    <w:rsid w:val="001B6BDF"/>
    <w:rsid w:val="001B6C79"/>
    <w:rsid w:val="001B6ECF"/>
    <w:rsid w:val="001B7931"/>
    <w:rsid w:val="001B796D"/>
    <w:rsid w:val="001B79D1"/>
    <w:rsid w:val="001B79D2"/>
    <w:rsid w:val="001B7AF0"/>
    <w:rsid w:val="001B7B62"/>
    <w:rsid w:val="001B7F3D"/>
    <w:rsid w:val="001C00CD"/>
    <w:rsid w:val="001C0566"/>
    <w:rsid w:val="001C07F7"/>
    <w:rsid w:val="001C0A48"/>
    <w:rsid w:val="001C0C91"/>
    <w:rsid w:val="001C0E2C"/>
    <w:rsid w:val="001C0E4C"/>
    <w:rsid w:val="001C1413"/>
    <w:rsid w:val="001C149C"/>
    <w:rsid w:val="001C1B4A"/>
    <w:rsid w:val="001C1CEF"/>
    <w:rsid w:val="001C1D72"/>
    <w:rsid w:val="001C20DA"/>
    <w:rsid w:val="001C2305"/>
    <w:rsid w:val="001C259C"/>
    <w:rsid w:val="001C2664"/>
    <w:rsid w:val="001C2DCA"/>
    <w:rsid w:val="001C2EAB"/>
    <w:rsid w:val="001C3134"/>
    <w:rsid w:val="001C3472"/>
    <w:rsid w:val="001C35EA"/>
    <w:rsid w:val="001C3931"/>
    <w:rsid w:val="001C3EC2"/>
    <w:rsid w:val="001C43E3"/>
    <w:rsid w:val="001C45B6"/>
    <w:rsid w:val="001C45FE"/>
    <w:rsid w:val="001C4958"/>
    <w:rsid w:val="001C49C0"/>
    <w:rsid w:val="001C4A8B"/>
    <w:rsid w:val="001C4FD2"/>
    <w:rsid w:val="001C510A"/>
    <w:rsid w:val="001C5518"/>
    <w:rsid w:val="001C58E8"/>
    <w:rsid w:val="001C5B49"/>
    <w:rsid w:val="001C5D9C"/>
    <w:rsid w:val="001C61A3"/>
    <w:rsid w:val="001C62B2"/>
    <w:rsid w:val="001C63E4"/>
    <w:rsid w:val="001C68BE"/>
    <w:rsid w:val="001C6EBA"/>
    <w:rsid w:val="001C6EF4"/>
    <w:rsid w:val="001C6F9E"/>
    <w:rsid w:val="001C7334"/>
    <w:rsid w:val="001C7388"/>
    <w:rsid w:val="001C74AD"/>
    <w:rsid w:val="001C7718"/>
    <w:rsid w:val="001C7CC6"/>
    <w:rsid w:val="001C7CCE"/>
    <w:rsid w:val="001C7E5C"/>
    <w:rsid w:val="001D003F"/>
    <w:rsid w:val="001D0328"/>
    <w:rsid w:val="001D073E"/>
    <w:rsid w:val="001D090F"/>
    <w:rsid w:val="001D0B97"/>
    <w:rsid w:val="001D0D7D"/>
    <w:rsid w:val="001D0E00"/>
    <w:rsid w:val="001D10AD"/>
    <w:rsid w:val="001D1205"/>
    <w:rsid w:val="001D1664"/>
    <w:rsid w:val="001D17BA"/>
    <w:rsid w:val="001D22A8"/>
    <w:rsid w:val="001D234D"/>
    <w:rsid w:val="001D2372"/>
    <w:rsid w:val="001D2827"/>
    <w:rsid w:val="001D2953"/>
    <w:rsid w:val="001D2A76"/>
    <w:rsid w:val="001D3812"/>
    <w:rsid w:val="001D384F"/>
    <w:rsid w:val="001D462A"/>
    <w:rsid w:val="001D46B7"/>
    <w:rsid w:val="001D4810"/>
    <w:rsid w:val="001D49EC"/>
    <w:rsid w:val="001D54D5"/>
    <w:rsid w:val="001D5901"/>
    <w:rsid w:val="001D5BCA"/>
    <w:rsid w:val="001D60BB"/>
    <w:rsid w:val="001D6181"/>
    <w:rsid w:val="001D62B4"/>
    <w:rsid w:val="001D65E8"/>
    <w:rsid w:val="001D67D3"/>
    <w:rsid w:val="001D69E6"/>
    <w:rsid w:val="001D728A"/>
    <w:rsid w:val="001D72B3"/>
    <w:rsid w:val="001D7795"/>
    <w:rsid w:val="001D7A3C"/>
    <w:rsid w:val="001E0C60"/>
    <w:rsid w:val="001E0E36"/>
    <w:rsid w:val="001E1019"/>
    <w:rsid w:val="001E102B"/>
    <w:rsid w:val="001E1201"/>
    <w:rsid w:val="001E1488"/>
    <w:rsid w:val="001E14BC"/>
    <w:rsid w:val="001E159B"/>
    <w:rsid w:val="001E1B86"/>
    <w:rsid w:val="001E1FA6"/>
    <w:rsid w:val="001E1FAE"/>
    <w:rsid w:val="001E2517"/>
    <w:rsid w:val="001E25CB"/>
    <w:rsid w:val="001E26C9"/>
    <w:rsid w:val="001E26FD"/>
    <w:rsid w:val="001E28DF"/>
    <w:rsid w:val="001E2B15"/>
    <w:rsid w:val="001E2DD6"/>
    <w:rsid w:val="001E32E4"/>
    <w:rsid w:val="001E332A"/>
    <w:rsid w:val="001E340B"/>
    <w:rsid w:val="001E3426"/>
    <w:rsid w:val="001E348F"/>
    <w:rsid w:val="001E3B90"/>
    <w:rsid w:val="001E3D65"/>
    <w:rsid w:val="001E3F82"/>
    <w:rsid w:val="001E48E4"/>
    <w:rsid w:val="001E4FC0"/>
    <w:rsid w:val="001E50C6"/>
    <w:rsid w:val="001E5296"/>
    <w:rsid w:val="001E52BE"/>
    <w:rsid w:val="001E5469"/>
    <w:rsid w:val="001E5586"/>
    <w:rsid w:val="001E559A"/>
    <w:rsid w:val="001E5678"/>
    <w:rsid w:val="001E5CBE"/>
    <w:rsid w:val="001E6265"/>
    <w:rsid w:val="001E66F6"/>
    <w:rsid w:val="001E672E"/>
    <w:rsid w:val="001E6842"/>
    <w:rsid w:val="001E6BE4"/>
    <w:rsid w:val="001E6CDF"/>
    <w:rsid w:val="001E6CE6"/>
    <w:rsid w:val="001E71FB"/>
    <w:rsid w:val="001E7508"/>
    <w:rsid w:val="001E7670"/>
    <w:rsid w:val="001E76FE"/>
    <w:rsid w:val="001E7921"/>
    <w:rsid w:val="001E7A09"/>
    <w:rsid w:val="001E7B57"/>
    <w:rsid w:val="001E7D24"/>
    <w:rsid w:val="001F00F9"/>
    <w:rsid w:val="001F08E5"/>
    <w:rsid w:val="001F0CDC"/>
    <w:rsid w:val="001F0DA7"/>
    <w:rsid w:val="001F0ED6"/>
    <w:rsid w:val="001F0F1D"/>
    <w:rsid w:val="001F10F9"/>
    <w:rsid w:val="001F172B"/>
    <w:rsid w:val="001F2FE5"/>
    <w:rsid w:val="001F31A1"/>
    <w:rsid w:val="001F320E"/>
    <w:rsid w:val="001F3427"/>
    <w:rsid w:val="001F3555"/>
    <w:rsid w:val="001F35A3"/>
    <w:rsid w:val="001F35F7"/>
    <w:rsid w:val="001F3760"/>
    <w:rsid w:val="001F38D5"/>
    <w:rsid w:val="001F464B"/>
    <w:rsid w:val="001F4676"/>
    <w:rsid w:val="001F49AA"/>
    <w:rsid w:val="001F50E1"/>
    <w:rsid w:val="001F50EF"/>
    <w:rsid w:val="001F5710"/>
    <w:rsid w:val="001F605C"/>
    <w:rsid w:val="001F64BA"/>
    <w:rsid w:val="001F685F"/>
    <w:rsid w:val="001F6C23"/>
    <w:rsid w:val="001F6D95"/>
    <w:rsid w:val="001F7387"/>
    <w:rsid w:val="001F7C7B"/>
    <w:rsid w:val="00200216"/>
    <w:rsid w:val="00200402"/>
    <w:rsid w:val="002004DA"/>
    <w:rsid w:val="002004DC"/>
    <w:rsid w:val="00200BB1"/>
    <w:rsid w:val="00200C7B"/>
    <w:rsid w:val="00201565"/>
    <w:rsid w:val="0020190B"/>
    <w:rsid w:val="00201A12"/>
    <w:rsid w:val="00201BB3"/>
    <w:rsid w:val="00201E5C"/>
    <w:rsid w:val="00202294"/>
    <w:rsid w:val="0020260E"/>
    <w:rsid w:val="00202656"/>
    <w:rsid w:val="002029F5"/>
    <w:rsid w:val="00202FFF"/>
    <w:rsid w:val="00203351"/>
    <w:rsid w:val="0020344A"/>
    <w:rsid w:val="00203B9B"/>
    <w:rsid w:val="00203C7B"/>
    <w:rsid w:val="002041CC"/>
    <w:rsid w:val="0020429C"/>
    <w:rsid w:val="002042B7"/>
    <w:rsid w:val="002044F5"/>
    <w:rsid w:val="00204C6A"/>
    <w:rsid w:val="00205048"/>
    <w:rsid w:val="0020536F"/>
    <w:rsid w:val="002056D8"/>
    <w:rsid w:val="002059FA"/>
    <w:rsid w:val="00205DE8"/>
    <w:rsid w:val="00205F64"/>
    <w:rsid w:val="0020614D"/>
    <w:rsid w:val="002065AB"/>
    <w:rsid w:val="00206B86"/>
    <w:rsid w:val="00206BD4"/>
    <w:rsid w:val="00206FE5"/>
    <w:rsid w:val="002072D5"/>
    <w:rsid w:val="0020767E"/>
    <w:rsid w:val="00207894"/>
    <w:rsid w:val="00207B46"/>
    <w:rsid w:val="00207BC8"/>
    <w:rsid w:val="00207E64"/>
    <w:rsid w:val="002101DD"/>
    <w:rsid w:val="002102A1"/>
    <w:rsid w:val="00210527"/>
    <w:rsid w:val="0021058C"/>
    <w:rsid w:val="00210C54"/>
    <w:rsid w:val="00210F82"/>
    <w:rsid w:val="00210FCC"/>
    <w:rsid w:val="00211961"/>
    <w:rsid w:val="00211D4D"/>
    <w:rsid w:val="00211EAC"/>
    <w:rsid w:val="00211F01"/>
    <w:rsid w:val="00211F9D"/>
    <w:rsid w:val="00212231"/>
    <w:rsid w:val="0021259F"/>
    <w:rsid w:val="0021288B"/>
    <w:rsid w:val="00212A16"/>
    <w:rsid w:val="00213307"/>
    <w:rsid w:val="0021334C"/>
    <w:rsid w:val="0021355F"/>
    <w:rsid w:val="0021356B"/>
    <w:rsid w:val="00214725"/>
    <w:rsid w:val="00214F09"/>
    <w:rsid w:val="0021518E"/>
    <w:rsid w:val="002155A4"/>
    <w:rsid w:val="0021568B"/>
    <w:rsid w:val="002156FD"/>
    <w:rsid w:val="00215AA0"/>
    <w:rsid w:val="00215B8C"/>
    <w:rsid w:val="00215C8B"/>
    <w:rsid w:val="00215F15"/>
    <w:rsid w:val="00215F72"/>
    <w:rsid w:val="00215FFF"/>
    <w:rsid w:val="0021656B"/>
    <w:rsid w:val="00216648"/>
    <w:rsid w:val="002166A3"/>
    <w:rsid w:val="00216B63"/>
    <w:rsid w:val="00216C1C"/>
    <w:rsid w:val="00216D08"/>
    <w:rsid w:val="00216DAB"/>
    <w:rsid w:val="002171EC"/>
    <w:rsid w:val="0021743B"/>
    <w:rsid w:val="0021790E"/>
    <w:rsid w:val="00217C0D"/>
    <w:rsid w:val="00217C71"/>
    <w:rsid w:val="00217D6D"/>
    <w:rsid w:val="00217E55"/>
    <w:rsid w:val="0022056F"/>
    <w:rsid w:val="00220578"/>
    <w:rsid w:val="00220784"/>
    <w:rsid w:val="002207C7"/>
    <w:rsid w:val="00220B2C"/>
    <w:rsid w:val="00220BBA"/>
    <w:rsid w:val="00220D91"/>
    <w:rsid w:val="002210BA"/>
    <w:rsid w:val="00221748"/>
    <w:rsid w:val="00222088"/>
    <w:rsid w:val="00222164"/>
    <w:rsid w:val="00222399"/>
    <w:rsid w:val="00222A3B"/>
    <w:rsid w:val="00222EC7"/>
    <w:rsid w:val="0022312D"/>
    <w:rsid w:val="00223427"/>
    <w:rsid w:val="002236A1"/>
    <w:rsid w:val="00223B4E"/>
    <w:rsid w:val="00223DC1"/>
    <w:rsid w:val="00223E68"/>
    <w:rsid w:val="00223E9E"/>
    <w:rsid w:val="00223EBD"/>
    <w:rsid w:val="002241D9"/>
    <w:rsid w:val="0022426F"/>
    <w:rsid w:val="00224433"/>
    <w:rsid w:val="00224928"/>
    <w:rsid w:val="00224D66"/>
    <w:rsid w:val="00225325"/>
    <w:rsid w:val="00225328"/>
    <w:rsid w:val="002253EA"/>
    <w:rsid w:val="00225A58"/>
    <w:rsid w:val="00225B97"/>
    <w:rsid w:val="00225E17"/>
    <w:rsid w:val="00225FA3"/>
    <w:rsid w:val="002260A3"/>
    <w:rsid w:val="0022635A"/>
    <w:rsid w:val="002267BF"/>
    <w:rsid w:val="00226A64"/>
    <w:rsid w:val="00226C43"/>
    <w:rsid w:val="0022717E"/>
    <w:rsid w:val="00227210"/>
    <w:rsid w:val="0022767C"/>
    <w:rsid w:val="00227738"/>
    <w:rsid w:val="0022791A"/>
    <w:rsid w:val="00227B70"/>
    <w:rsid w:val="00230011"/>
    <w:rsid w:val="002305C4"/>
    <w:rsid w:val="00230729"/>
    <w:rsid w:val="00230BCB"/>
    <w:rsid w:val="00230D56"/>
    <w:rsid w:val="00230E12"/>
    <w:rsid w:val="002312D2"/>
    <w:rsid w:val="002312D4"/>
    <w:rsid w:val="002313AD"/>
    <w:rsid w:val="002314E8"/>
    <w:rsid w:val="00231589"/>
    <w:rsid w:val="00231775"/>
    <w:rsid w:val="00232242"/>
    <w:rsid w:val="00232319"/>
    <w:rsid w:val="0023231F"/>
    <w:rsid w:val="00232498"/>
    <w:rsid w:val="00232891"/>
    <w:rsid w:val="00232C40"/>
    <w:rsid w:val="00232C59"/>
    <w:rsid w:val="00232EDD"/>
    <w:rsid w:val="00232FF1"/>
    <w:rsid w:val="0023373D"/>
    <w:rsid w:val="00233BA3"/>
    <w:rsid w:val="00233F9D"/>
    <w:rsid w:val="00234074"/>
    <w:rsid w:val="00234593"/>
    <w:rsid w:val="00234989"/>
    <w:rsid w:val="00234AB3"/>
    <w:rsid w:val="00234CC6"/>
    <w:rsid w:val="00234F54"/>
    <w:rsid w:val="002355B8"/>
    <w:rsid w:val="0023583E"/>
    <w:rsid w:val="00235A7C"/>
    <w:rsid w:val="00235B48"/>
    <w:rsid w:val="00235B92"/>
    <w:rsid w:val="00235CD9"/>
    <w:rsid w:val="0023647D"/>
    <w:rsid w:val="002364F9"/>
    <w:rsid w:val="00236DA6"/>
    <w:rsid w:val="00237034"/>
    <w:rsid w:val="002371FC"/>
    <w:rsid w:val="002373FE"/>
    <w:rsid w:val="0023749B"/>
    <w:rsid w:val="002376A9"/>
    <w:rsid w:val="00237791"/>
    <w:rsid w:val="00237865"/>
    <w:rsid w:val="00237A04"/>
    <w:rsid w:val="00237BBF"/>
    <w:rsid w:val="00237EE7"/>
    <w:rsid w:val="00237F54"/>
    <w:rsid w:val="00237FBB"/>
    <w:rsid w:val="00237FDC"/>
    <w:rsid w:val="00237FEF"/>
    <w:rsid w:val="00240165"/>
    <w:rsid w:val="002401DD"/>
    <w:rsid w:val="002404EA"/>
    <w:rsid w:val="00240974"/>
    <w:rsid w:val="00240A06"/>
    <w:rsid w:val="00240A47"/>
    <w:rsid w:val="00240DA9"/>
    <w:rsid w:val="00240DFA"/>
    <w:rsid w:val="002412F7"/>
    <w:rsid w:val="00241D2D"/>
    <w:rsid w:val="00241DB3"/>
    <w:rsid w:val="00242207"/>
    <w:rsid w:val="00242606"/>
    <w:rsid w:val="002426B3"/>
    <w:rsid w:val="00242A6B"/>
    <w:rsid w:val="00242CB1"/>
    <w:rsid w:val="002432B5"/>
    <w:rsid w:val="00243577"/>
    <w:rsid w:val="00243592"/>
    <w:rsid w:val="002435BF"/>
    <w:rsid w:val="00243667"/>
    <w:rsid w:val="00243C4E"/>
    <w:rsid w:val="00243C55"/>
    <w:rsid w:val="00244008"/>
    <w:rsid w:val="002443BE"/>
    <w:rsid w:val="00244616"/>
    <w:rsid w:val="002446EF"/>
    <w:rsid w:val="002447D5"/>
    <w:rsid w:val="0024483B"/>
    <w:rsid w:val="002449BC"/>
    <w:rsid w:val="00244B9F"/>
    <w:rsid w:val="00244DF3"/>
    <w:rsid w:val="00244DF8"/>
    <w:rsid w:val="00244EE3"/>
    <w:rsid w:val="00245149"/>
    <w:rsid w:val="0024566C"/>
    <w:rsid w:val="00245AD0"/>
    <w:rsid w:val="00245CBE"/>
    <w:rsid w:val="00246195"/>
    <w:rsid w:val="0024620A"/>
    <w:rsid w:val="00246379"/>
    <w:rsid w:val="002466F9"/>
    <w:rsid w:val="002469E7"/>
    <w:rsid w:val="00246CB4"/>
    <w:rsid w:val="00247076"/>
    <w:rsid w:val="002472CC"/>
    <w:rsid w:val="0024737B"/>
    <w:rsid w:val="00247521"/>
    <w:rsid w:val="0024786D"/>
    <w:rsid w:val="00247AE0"/>
    <w:rsid w:val="00247FDA"/>
    <w:rsid w:val="00250980"/>
    <w:rsid w:val="00250A78"/>
    <w:rsid w:val="00250AEB"/>
    <w:rsid w:val="00250B3B"/>
    <w:rsid w:val="00251212"/>
    <w:rsid w:val="00251737"/>
    <w:rsid w:val="0025191B"/>
    <w:rsid w:val="00251B25"/>
    <w:rsid w:val="00251D0F"/>
    <w:rsid w:val="00251F5A"/>
    <w:rsid w:val="002523AB"/>
    <w:rsid w:val="002523DF"/>
    <w:rsid w:val="002527F6"/>
    <w:rsid w:val="002529E0"/>
    <w:rsid w:val="00252D95"/>
    <w:rsid w:val="00252E3A"/>
    <w:rsid w:val="0025323F"/>
    <w:rsid w:val="00253478"/>
    <w:rsid w:val="002536FB"/>
    <w:rsid w:val="0025375F"/>
    <w:rsid w:val="00253798"/>
    <w:rsid w:val="00253B78"/>
    <w:rsid w:val="00253D29"/>
    <w:rsid w:val="00253DAE"/>
    <w:rsid w:val="00253E07"/>
    <w:rsid w:val="00253FBB"/>
    <w:rsid w:val="00254326"/>
    <w:rsid w:val="00254477"/>
    <w:rsid w:val="00254679"/>
    <w:rsid w:val="00254829"/>
    <w:rsid w:val="00254A1C"/>
    <w:rsid w:val="00255532"/>
    <w:rsid w:val="00255646"/>
    <w:rsid w:val="00255D31"/>
    <w:rsid w:val="00255D71"/>
    <w:rsid w:val="00256020"/>
    <w:rsid w:val="002569F7"/>
    <w:rsid w:val="0025728B"/>
    <w:rsid w:val="00257B07"/>
    <w:rsid w:val="00260384"/>
    <w:rsid w:val="0026063B"/>
    <w:rsid w:val="00260869"/>
    <w:rsid w:val="0026088E"/>
    <w:rsid w:val="00260908"/>
    <w:rsid w:val="00260A3A"/>
    <w:rsid w:val="00260CA3"/>
    <w:rsid w:val="00260D6C"/>
    <w:rsid w:val="00260EB2"/>
    <w:rsid w:val="00260F4E"/>
    <w:rsid w:val="002612D8"/>
    <w:rsid w:val="002617FE"/>
    <w:rsid w:val="00261D89"/>
    <w:rsid w:val="00261F75"/>
    <w:rsid w:val="0026245E"/>
    <w:rsid w:val="002624A5"/>
    <w:rsid w:val="002630D1"/>
    <w:rsid w:val="0026345D"/>
    <w:rsid w:val="00263619"/>
    <w:rsid w:val="00263905"/>
    <w:rsid w:val="00263A7E"/>
    <w:rsid w:val="00263C8C"/>
    <w:rsid w:val="00263CB9"/>
    <w:rsid w:val="00263EE1"/>
    <w:rsid w:val="00263FF5"/>
    <w:rsid w:val="002646A4"/>
    <w:rsid w:val="002646B2"/>
    <w:rsid w:val="00264A18"/>
    <w:rsid w:val="00264EF6"/>
    <w:rsid w:val="0026512F"/>
    <w:rsid w:val="00265270"/>
    <w:rsid w:val="002654B7"/>
    <w:rsid w:val="002657E4"/>
    <w:rsid w:val="00265B41"/>
    <w:rsid w:val="00265C75"/>
    <w:rsid w:val="00265ECC"/>
    <w:rsid w:val="002662ED"/>
    <w:rsid w:val="00266775"/>
    <w:rsid w:val="002669C9"/>
    <w:rsid w:val="00266F4B"/>
    <w:rsid w:val="0026763C"/>
    <w:rsid w:val="002676B7"/>
    <w:rsid w:val="002677A1"/>
    <w:rsid w:val="002678CC"/>
    <w:rsid w:val="00270780"/>
    <w:rsid w:val="0027081E"/>
    <w:rsid w:val="002708FC"/>
    <w:rsid w:val="00270978"/>
    <w:rsid w:val="00270AB4"/>
    <w:rsid w:val="00270C5D"/>
    <w:rsid w:val="00270CEF"/>
    <w:rsid w:val="00270DAA"/>
    <w:rsid w:val="00270E76"/>
    <w:rsid w:val="00271279"/>
    <w:rsid w:val="002712CA"/>
    <w:rsid w:val="0027157D"/>
    <w:rsid w:val="002717B7"/>
    <w:rsid w:val="00271871"/>
    <w:rsid w:val="00271AD3"/>
    <w:rsid w:val="00271AF2"/>
    <w:rsid w:val="00271B6C"/>
    <w:rsid w:val="00271BE3"/>
    <w:rsid w:val="00271F04"/>
    <w:rsid w:val="00271F09"/>
    <w:rsid w:val="002722F1"/>
    <w:rsid w:val="0027264C"/>
    <w:rsid w:val="002728F2"/>
    <w:rsid w:val="00272F8B"/>
    <w:rsid w:val="0027308E"/>
    <w:rsid w:val="002731D6"/>
    <w:rsid w:val="00273253"/>
    <w:rsid w:val="002734DD"/>
    <w:rsid w:val="002738D2"/>
    <w:rsid w:val="002738E3"/>
    <w:rsid w:val="00273A7E"/>
    <w:rsid w:val="00273EF2"/>
    <w:rsid w:val="0027444F"/>
    <w:rsid w:val="0027478F"/>
    <w:rsid w:val="002749A1"/>
    <w:rsid w:val="00274DBC"/>
    <w:rsid w:val="0027501B"/>
    <w:rsid w:val="002753CF"/>
    <w:rsid w:val="0027557E"/>
    <w:rsid w:val="002756F8"/>
    <w:rsid w:val="002757A0"/>
    <w:rsid w:val="00275812"/>
    <w:rsid w:val="00275B40"/>
    <w:rsid w:val="00275CC4"/>
    <w:rsid w:val="00275E80"/>
    <w:rsid w:val="0027698F"/>
    <w:rsid w:val="00276A6C"/>
    <w:rsid w:val="002773CF"/>
    <w:rsid w:val="002775A3"/>
    <w:rsid w:val="002775C7"/>
    <w:rsid w:val="00277731"/>
    <w:rsid w:val="00280130"/>
    <w:rsid w:val="00280147"/>
    <w:rsid w:val="00280461"/>
    <w:rsid w:val="00280C06"/>
    <w:rsid w:val="00280C3F"/>
    <w:rsid w:val="00280EBF"/>
    <w:rsid w:val="002811FB"/>
    <w:rsid w:val="00281331"/>
    <w:rsid w:val="0028148D"/>
    <w:rsid w:val="00281CA2"/>
    <w:rsid w:val="00281CFA"/>
    <w:rsid w:val="002822B2"/>
    <w:rsid w:val="00282B47"/>
    <w:rsid w:val="00282F97"/>
    <w:rsid w:val="00282F9C"/>
    <w:rsid w:val="00283012"/>
    <w:rsid w:val="0028307D"/>
    <w:rsid w:val="00283145"/>
    <w:rsid w:val="002832FA"/>
    <w:rsid w:val="00283AF3"/>
    <w:rsid w:val="00283FB3"/>
    <w:rsid w:val="00284562"/>
    <w:rsid w:val="00284614"/>
    <w:rsid w:val="0028473C"/>
    <w:rsid w:val="00284A3C"/>
    <w:rsid w:val="00284DF1"/>
    <w:rsid w:val="0028535D"/>
    <w:rsid w:val="002856AA"/>
    <w:rsid w:val="00285A7F"/>
    <w:rsid w:val="00286017"/>
    <w:rsid w:val="002863AB"/>
    <w:rsid w:val="002864C3"/>
    <w:rsid w:val="0028663A"/>
    <w:rsid w:val="00286EBA"/>
    <w:rsid w:val="00286F9C"/>
    <w:rsid w:val="00286F9E"/>
    <w:rsid w:val="00287811"/>
    <w:rsid w:val="00287B47"/>
    <w:rsid w:val="00287CA9"/>
    <w:rsid w:val="00287EAA"/>
    <w:rsid w:val="00290950"/>
    <w:rsid w:val="00290A7E"/>
    <w:rsid w:val="00290B09"/>
    <w:rsid w:val="00291124"/>
    <w:rsid w:val="0029121D"/>
    <w:rsid w:val="002914AB"/>
    <w:rsid w:val="00291EAB"/>
    <w:rsid w:val="002921AF"/>
    <w:rsid w:val="002922C2"/>
    <w:rsid w:val="00292662"/>
    <w:rsid w:val="002927CC"/>
    <w:rsid w:val="00292E7D"/>
    <w:rsid w:val="0029363D"/>
    <w:rsid w:val="002937EA"/>
    <w:rsid w:val="00293D24"/>
    <w:rsid w:val="00294113"/>
    <w:rsid w:val="0029478E"/>
    <w:rsid w:val="0029487D"/>
    <w:rsid w:val="00294C9D"/>
    <w:rsid w:val="00294D6A"/>
    <w:rsid w:val="00294D9D"/>
    <w:rsid w:val="00295262"/>
    <w:rsid w:val="002958B5"/>
    <w:rsid w:val="00295E41"/>
    <w:rsid w:val="002960F3"/>
    <w:rsid w:val="00296505"/>
    <w:rsid w:val="002967FA"/>
    <w:rsid w:val="00296D6B"/>
    <w:rsid w:val="002976D9"/>
    <w:rsid w:val="00297ACE"/>
    <w:rsid w:val="002A01AE"/>
    <w:rsid w:val="002A02DF"/>
    <w:rsid w:val="002A0512"/>
    <w:rsid w:val="002A079C"/>
    <w:rsid w:val="002A0C3F"/>
    <w:rsid w:val="002A0D3A"/>
    <w:rsid w:val="002A0E7C"/>
    <w:rsid w:val="002A0F31"/>
    <w:rsid w:val="002A0F56"/>
    <w:rsid w:val="002A1CBD"/>
    <w:rsid w:val="002A1D0F"/>
    <w:rsid w:val="002A1E3A"/>
    <w:rsid w:val="002A1E4A"/>
    <w:rsid w:val="002A226E"/>
    <w:rsid w:val="002A2C85"/>
    <w:rsid w:val="002A321F"/>
    <w:rsid w:val="002A32A5"/>
    <w:rsid w:val="002A3700"/>
    <w:rsid w:val="002A3886"/>
    <w:rsid w:val="002A3A2A"/>
    <w:rsid w:val="002A3E20"/>
    <w:rsid w:val="002A44BB"/>
    <w:rsid w:val="002A46AD"/>
    <w:rsid w:val="002A46EE"/>
    <w:rsid w:val="002A474A"/>
    <w:rsid w:val="002A4795"/>
    <w:rsid w:val="002A485F"/>
    <w:rsid w:val="002A4AC5"/>
    <w:rsid w:val="002A5000"/>
    <w:rsid w:val="002A5722"/>
    <w:rsid w:val="002A5729"/>
    <w:rsid w:val="002A5762"/>
    <w:rsid w:val="002A5AD6"/>
    <w:rsid w:val="002A5D1D"/>
    <w:rsid w:val="002A5E1F"/>
    <w:rsid w:val="002A6068"/>
    <w:rsid w:val="002A6112"/>
    <w:rsid w:val="002A61AD"/>
    <w:rsid w:val="002A670E"/>
    <w:rsid w:val="002A6808"/>
    <w:rsid w:val="002A690C"/>
    <w:rsid w:val="002A69B8"/>
    <w:rsid w:val="002A6ED7"/>
    <w:rsid w:val="002A726F"/>
    <w:rsid w:val="002A72A2"/>
    <w:rsid w:val="002A7472"/>
    <w:rsid w:val="002A764C"/>
    <w:rsid w:val="002A7AED"/>
    <w:rsid w:val="002A7B17"/>
    <w:rsid w:val="002A7B87"/>
    <w:rsid w:val="002A7D51"/>
    <w:rsid w:val="002A7E34"/>
    <w:rsid w:val="002B0558"/>
    <w:rsid w:val="002B0A30"/>
    <w:rsid w:val="002B0DDC"/>
    <w:rsid w:val="002B0E91"/>
    <w:rsid w:val="002B1335"/>
    <w:rsid w:val="002B13FF"/>
    <w:rsid w:val="002B1556"/>
    <w:rsid w:val="002B19DD"/>
    <w:rsid w:val="002B1DD7"/>
    <w:rsid w:val="002B2CAE"/>
    <w:rsid w:val="002B2D49"/>
    <w:rsid w:val="002B2D7A"/>
    <w:rsid w:val="002B359A"/>
    <w:rsid w:val="002B35E1"/>
    <w:rsid w:val="002B371C"/>
    <w:rsid w:val="002B38BA"/>
    <w:rsid w:val="002B3BA8"/>
    <w:rsid w:val="002B3F65"/>
    <w:rsid w:val="002B4085"/>
    <w:rsid w:val="002B48BC"/>
    <w:rsid w:val="002B4CC1"/>
    <w:rsid w:val="002B4DEE"/>
    <w:rsid w:val="002B4EA1"/>
    <w:rsid w:val="002B50A0"/>
    <w:rsid w:val="002B542E"/>
    <w:rsid w:val="002B5733"/>
    <w:rsid w:val="002B5C23"/>
    <w:rsid w:val="002B5F54"/>
    <w:rsid w:val="002B6BC9"/>
    <w:rsid w:val="002B6FFF"/>
    <w:rsid w:val="002B7734"/>
    <w:rsid w:val="002B7B5F"/>
    <w:rsid w:val="002B7C51"/>
    <w:rsid w:val="002B7DC2"/>
    <w:rsid w:val="002C03C2"/>
    <w:rsid w:val="002C0735"/>
    <w:rsid w:val="002C074D"/>
    <w:rsid w:val="002C0BC2"/>
    <w:rsid w:val="002C0F50"/>
    <w:rsid w:val="002C10BE"/>
    <w:rsid w:val="002C1454"/>
    <w:rsid w:val="002C1626"/>
    <w:rsid w:val="002C195C"/>
    <w:rsid w:val="002C1DFD"/>
    <w:rsid w:val="002C2056"/>
    <w:rsid w:val="002C2107"/>
    <w:rsid w:val="002C2114"/>
    <w:rsid w:val="002C2415"/>
    <w:rsid w:val="002C25C4"/>
    <w:rsid w:val="002C261F"/>
    <w:rsid w:val="002C2B09"/>
    <w:rsid w:val="002C2EFC"/>
    <w:rsid w:val="002C2F21"/>
    <w:rsid w:val="002C32E5"/>
    <w:rsid w:val="002C34FC"/>
    <w:rsid w:val="002C3589"/>
    <w:rsid w:val="002C3752"/>
    <w:rsid w:val="002C37D1"/>
    <w:rsid w:val="002C3962"/>
    <w:rsid w:val="002C3EB4"/>
    <w:rsid w:val="002C3F38"/>
    <w:rsid w:val="002C414B"/>
    <w:rsid w:val="002C414C"/>
    <w:rsid w:val="002C4770"/>
    <w:rsid w:val="002C483B"/>
    <w:rsid w:val="002C59B4"/>
    <w:rsid w:val="002C5AEE"/>
    <w:rsid w:val="002C5C39"/>
    <w:rsid w:val="002C64A1"/>
    <w:rsid w:val="002C6B68"/>
    <w:rsid w:val="002C6B78"/>
    <w:rsid w:val="002C71F2"/>
    <w:rsid w:val="002C7359"/>
    <w:rsid w:val="002C73AA"/>
    <w:rsid w:val="002C768E"/>
    <w:rsid w:val="002C7855"/>
    <w:rsid w:val="002C7C4A"/>
    <w:rsid w:val="002C7FF7"/>
    <w:rsid w:val="002D090A"/>
    <w:rsid w:val="002D0924"/>
    <w:rsid w:val="002D0F6D"/>
    <w:rsid w:val="002D15CD"/>
    <w:rsid w:val="002D1B87"/>
    <w:rsid w:val="002D1BD2"/>
    <w:rsid w:val="002D1DAE"/>
    <w:rsid w:val="002D2615"/>
    <w:rsid w:val="002D2628"/>
    <w:rsid w:val="002D2833"/>
    <w:rsid w:val="002D28F7"/>
    <w:rsid w:val="002D2986"/>
    <w:rsid w:val="002D2A3C"/>
    <w:rsid w:val="002D2CBF"/>
    <w:rsid w:val="002D3260"/>
    <w:rsid w:val="002D37AB"/>
    <w:rsid w:val="002D3B3A"/>
    <w:rsid w:val="002D3C11"/>
    <w:rsid w:val="002D4093"/>
    <w:rsid w:val="002D46E1"/>
    <w:rsid w:val="002D4B39"/>
    <w:rsid w:val="002D53AD"/>
    <w:rsid w:val="002D55AB"/>
    <w:rsid w:val="002D57F8"/>
    <w:rsid w:val="002D58EA"/>
    <w:rsid w:val="002D5E59"/>
    <w:rsid w:val="002D60D1"/>
    <w:rsid w:val="002D61D5"/>
    <w:rsid w:val="002D6EC6"/>
    <w:rsid w:val="002D6F8F"/>
    <w:rsid w:val="002D71DB"/>
    <w:rsid w:val="002D721E"/>
    <w:rsid w:val="002D7AEB"/>
    <w:rsid w:val="002D7B10"/>
    <w:rsid w:val="002D7F28"/>
    <w:rsid w:val="002D7FED"/>
    <w:rsid w:val="002E0011"/>
    <w:rsid w:val="002E0479"/>
    <w:rsid w:val="002E0719"/>
    <w:rsid w:val="002E08E0"/>
    <w:rsid w:val="002E099D"/>
    <w:rsid w:val="002E0EA3"/>
    <w:rsid w:val="002E0F2A"/>
    <w:rsid w:val="002E0F5E"/>
    <w:rsid w:val="002E110D"/>
    <w:rsid w:val="002E1366"/>
    <w:rsid w:val="002E136E"/>
    <w:rsid w:val="002E16A1"/>
    <w:rsid w:val="002E1B44"/>
    <w:rsid w:val="002E20C7"/>
    <w:rsid w:val="002E2116"/>
    <w:rsid w:val="002E25AF"/>
    <w:rsid w:val="002E2B64"/>
    <w:rsid w:val="002E2D19"/>
    <w:rsid w:val="002E2D80"/>
    <w:rsid w:val="002E310D"/>
    <w:rsid w:val="002E3160"/>
    <w:rsid w:val="002E316D"/>
    <w:rsid w:val="002E31FB"/>
    <w:rsid w:val="002E32C6"/>
    <w:rsid w:val="002E35E4"/>
    <w:rsid w:val="002E42A4"/>
    <w:rsid w:val="002E4332"/>
    <w:rsid w:val="002E4A53"/>
    <w:rsid w:val="002E4A54"/>
    <w:rsid w:val="002E54E0"/>
    <w:rsid w:val="002E57F1"/>
    <w:rsid w:val="002E5931"/>
    <w:rsid w:val="002E5CD8"/>
    <w:rsid w:val="002E5E4A"/>
    <w:rsid w:val="002E5F61"/>
    <w:rsid w:val="002E6753"/>
    <w:rsid w:val="002E6810"/>
    <w:rsid w:val="002E73B3"/>
    <w:rsid w:val="002E7638"/>
    <w:rsid w:val="002E7803"/>
    <w:rsid w:val="002E7A86"/>
    <w:rsid w:val="002E7C92"/>
    <w:rsid w:val="002E7CFC"/>
    <w:rsid w:val="002F030A"/>
    <w:rsid w:val="002F0A69"/>
    <w:rsid w:val="002F0F95"/>
    <w:rsid w:val="002F1020"/>
    <w:rsid w:val="002F14F6"/>
    <w:rsid w:val="002F1985"/>
    <w:rsid w:val="002F1DB6"/>
    <w:rsid w:val="002F2018"/>
    <w:rsid w:val="002F201D"/>
    <w:rsid w:val="002F205B"/>
    <w:rsid w:val="002F221A"/>
    <w:rsid w:val="002F2243"/>
    <w:rsid w:val="002F2341"/>
    <w:rsid w:val="002F2731"/>
    <w:rsid w:val="002F2796"/>
    <w:rsid w:val="002F2AF8"/>
    <w:rsid w:val="002F2CCC"/>
    <w:rsid w:val="002F2F48"/>
    <w:rsid w:val="002F3203"/>
    <w:rsid w:val="002F322B"/>
    <w:rsid w:val="002F3353"/>
    <w:rsid w:val="002F3380"/>
    <w:rsid w:val="002F33E0"/>
    <w:rsid w:val="002F3606"/>
    <w:rsid w:val="002F3693"/>
    <w:rsid w:val="002F3A84"/>
    <w:rsid w:val="002F3B68"/>
    <w:rsid w:val="002F3EFC"/>
    <w:rsid w:val="002F3FE4"/>
    <w:rsid w:val="002F4463"/>
    <w:rsid w:val="002F4639"/>
    <w:rsid w:val="002F4677"/>
    <w:rsid w:val="002F4763"/>
    <w:rsid w:val="002F4B25"/>
    <w:rsid w:val="002F4E30"/>
    <w:rsid w:val="002F50C8"/>
    <w:rsid w:val="002F50F3"/>
    <w:rsid w:val="002F5696"/>
    <w:rsid w:val="002F58FF"/>
    <w:rsid w:val="002F5C30"/>
    <w:rsid w:val="002F5D53"/>
    <w:rsid w:val="002F5E35"/>
    <w:rsid w:val="002F6157"/>
    <w:rsid w:val="002F6902"/>
    <w:rsid w:val="002F69E8"/>
    <w:rsid w:val="002F6A63"/>
    <w:rsid w:val="002F6CB5"/>
    <w:rsid w:val="002F6DC8"/>
    <w:rsid w:val="002F72E7"/>
    <w:rsid w:val="002F735B"/>
    <w:rsid w:val="002F779D"/>
    <w:rsid w:val="002F7828"/>
    <w:rsid w:val="002F79FA"/>
    <w:rsid w:val="002F7B2E"/>
    <w:rsid w:val="00300353"/>
    <w:rsid w:val="0030072B"/>
    <w:rsid w:val="00300765"/>
    <w:rsid w:val="00300BDB"/>
    <w:rsid w:val="00300DBC"/>
    <w:rsid w:val="00300F43"/>
    <w:rsid w:val="00301260"/>
    <w:rsid w:val="003013A3"/>
    <w:rsid w:val="0030157D"/>
    <w:rsid w:val="00301896"/>
    <w:rsid w:val="00301941"/>
    <w:rsid w:val="00301953"/>
    <w:rsid w:val="00301B97"/>
    <w:rsid w:val="00301ED4"/>
    <w:rsid w:val="00301ED5"/>
    <w:rsid w:val="00301F42"/>
    <w:rsid w:val="00301FCE"/>
    <w:rsid w:val="003029A8"/>
    <w:rsid w:val="003029DE"/>
    <w:rsid w:val="003029E5"/>
    <w:rsid w:val="003029E6"/>
    <w:rsid w:val="00302A13"/>
    <w:rsid w:val="00302D65"/>
    <w:rsid w:val="00303510"/>
    <w:rsid w:val="0030385B"/>
    <w:rsid w:val="00304BE2"/>
    <w:rsid w:val="00304D39"/>
    <w:rsid w:val="00305094"/>
    <w:rsid w:val="0030525A"/>
    <w:rsid w:val="0030546C"/>
    <w:rsid w:val="00305732"/>
    <w:rsid w:val="00305E67"/>
    <w:rsid w:val="00305F6A"/>
    <w:rsid w:val="00306459"/>
    <w:rsid w:val="00306875"/>
    <w:rsid w:val="00306A77"/>
    <w:rsid w:val="00306DF7"/>
    <w:rsid w:val="00306E0C"/>
    <w:rsid w:val="0030721F"/>
    <w:rsid w:val="003075EB"/>
    <w:rsid w:val="003078D7"/>
    <w:rsid w:val="00307C62"/>
    <w:rsid w:val="00307CEE"/>
    <w:rsid w:val="00307F3D"/>
    <w:rsid w:val="003104C6"/>
    <w:rsid w:val="00310552"/>
    <w:rsid w:val="003105F5"/>
    <w:rsid w:val="0031086E"/>
    <w:rsid w:val="00310B71"/>
    <w:rsid w:val="00310C62"/>
    <w:rsid w:val="00310D45"/>
    <w:rsid w:val="00310E86"/>
    <w:rsid w:val="00310FC0"/>
    <w:rsid w:val="00311316"/>
    <w:rsid w:val="0031132D"/>
    <w:rsid w:val="00311414"/>
    <w:rsid w:val="003117E5"/>
    <w:rsid w:val="003119A8"/>
    <w:rsid w:val="00311CCA"/>
    <w:rsid w:val="00311E6F"/>
    <w:rsid w:val="0031201D"/>
    <w:rsid w:val="0031210D"/>
    <w:rsid w:val="003122DB"/>
    <w:rsid w:val="003123FD"/>
    <w:rsid w:val="00312738"/>
    <w:rsid w:val="00312E7C"/>
    <w:rsid w:val="00313414"/>
    <w:rsid w:val="00313630"/>
    <w:rsid w:val="0031369E"/>
    <w:rsid w:val="003137E3"/>
    <w:rsid w:val="00313971"/>
    <w:rsid w:val="00313A41"/>
    <w:rsid w:val="00313C27"/>
    <w:rsid w:val="00313F2B"/>
    <w:rsid w:val="0031402E"/>
    <w:rsid w:val="0031407D"/>
    <w:rsid w:val="00314667"/>
    <w:rsid w:val="003146EE"/>
    <w:rsid w:val="00314994"/>
    <w:rsid w:val="00314A42"/>
    <w:rsid w:val="00315C68"/>
    <w:rsid w:val="00315FF6"/>
    <w:rsid w:val="0031614A"/>
    <w:rsid w:val="003161AC"/>
    <w:rsid w:val="003166FB"/>
    <w:rsid w:val="00316FBC"/>
    <w:rsid w:val="00316FC9"/>
    <w:rsid w:val="0031741A"/>
    <w:rsid w:val="003175E1"/>
    <w:rsid w:val="00317BCD"/>
    <w:rsid w:val="00317C0F"/>
    <w:rsid w:val="00317C5F"/>
    <w:rsid w:val="00317D4E"/>
    <w:rsid w:val="0032023D"/>
    <w:rsid w:val="00320384"/>
    <w:rsid w:val="0032071B"/>
    <w:rsid w:val="00320BA7"/>
    <w:rsid w:val="00320C72"/>
    <w:rsid w:val="00320CE7"/>
    <w:rsid w:val="00320F26"/>
    <w:rsid w:val="00320FFA"/>
    <w:rsid w:val="00321476"/>
    <w:rsid w:val="0032177B"/>
    <w:rsid w:val="003218BF"/>
    <w:rsid w:val="00321C3C"/>
    <w:rsid w:val="00321C94"/>
    <w:rsid w:val="00321E1A"/>
    <w:rsid w:val="00321E78"/>
    <w:rsid w:val="00321EE9"/>
    <w:rsid w:val="00322086"/>
    <w:rsid w:val="00322848"/>
    <w:rsid w:val="00322990"/>
    <w:rsid w:val="00322D5D"/>
    <w:rsid w:val="00322D9F"/>
    <w:rsid w:val="00322DC7"/>
    <w:rsid w:val="00322FCB"/>
    <w:rsid w:val="00323055"/>
    <w:rsid w:val="00323286"/>
    <w:rsid w:val="0032371A"/>
    <w:rsid w:val="00323A06"/>
    <w:rsid w:val="00323C2F"/>
    <w:rsid w:val="00323C49"/>
    <w:rsid w:val="00324156"/>
    <w:rsid w:val="003243A1"/>
    <w:rsid w:val="0032451A"/>
    <w:rsid w:val="00324A08"/>
    <w:rsid w:val="00324B72"/>
    <w:rsid w:val="003254A2"/>
    <w:rsid w:val="003254EC"/>
    <w:rsid w:val="003254F6"/>
    <w:rsid w:val="00325787"/>
    <w:rsid w:val="00325A74"/>
    <w:rsid w:val="00326003"/>
    <w:rsid w:val="0032617A"/>
    <w:rsid w:val="003265D2"/>
    <w:rsid w:val="003265F3"/>
    <w:rsid w:val="003266C9"/>
    <w:rsid w:val="00326B0F"/>
    <w:rsid w:val="00327537"/>
    <w:rsid w:val="00330A5C"/>
    <w:rsid w:val="00330F73"/>
    <w:rsid w:val="0033101C"/>
    <w:rsid w:val="00331107"/>
    <w:rsid w:val="003313C5"/>
    <w:rsid w:val="00331608"/>
    <w:rsid w:val="003316D0"/>
    <w:rsid w:val="0033216B"/>
    <w:rsid w:val="00332331"/>
    <w:rsid w:val="00332638"/>
    <w:rsid w:val="00333101"/>
    <w:rsid w:val="003334C6"/>
    <w:rsid w:val="00333820"/>
    <w:rsid w:val="003338FB"/>
    <w:rsid w:val="00333AAA"/>
    <w:rsid w:val="00333EC8"/>
    <w:rsid w:val="0033409E"/>
    <w:rsid w:val="003343D3"/>
    <w:rsid w:val="00334854"/>
    <w:rsid w:val="00334904"/>
    <w:rsid w:val="00334AE3"/>
    <w:rsid w:val="00334B33"/>
    <w:rsid w:val="00334B3E"/>
    <w:rsid w:val="00334F7E"/>
    <w:rsid w:val="00335059"/>
    <w:rsid w:val="0033508D"/>
    <w:rsid w:val="003350ED"/>
    <w:rsid w:val="0033527A"/>
    <w:rsid w:val="00335406"/>
    <w:rsid w:val="00335521"/>
    <w:rsid w:val="003357B9"/>
    <w:rsid w:val="00335AC2"/>
    <w:rsid w:val="00335B36"/>
    <w:rsid w:val="003360BA"/>
    <w:rsid w:val="0033620F"/>
    <w:rsid w:val="00336582"/>
    <w:rsid w:val="0033691B"/>
    <w:rsid w:val="003369E0"/>
    <w:rsid w:val="00336ED4"/>
    <w:rsid w:val="00337193"/>
    <w:rsid w:val="003372F7"/>
    <w:rsid w:val="0033738F"/>
    <w:rsid w:val="00337571"/>
    <w:rsid w:val="00337655"/>
    <w:rsid w:val="00337C47"/>
    <w:rsid w:val="00340487"/>
    <w:rsid w:val="00340546"/>
    <w:rsid w:val="0034174D"/>
    <w:rsid w:val="00341F78"/>
    <w:rsid w:val="00341F91"/>
    <w:rsid w:val="003421AB"/>
    <w:rsid w:val="003421F4"/>
    <w:rsid w:val="00342364"/>
    <w:rsid w:val="003423F1"/>
    <w:rsid w:val="00342448"/>
    <w:rsid w:val="0034262A"/>
    <w:rsid w:val="00342A14"/>
    <w:rsid w:val="00343102"/>
    <w:rsid w:val="0034313D"/>
    <w:rsid w:val="00343191"/>
    <w:rsid w:val="003435EB"/>
    <w:rsid w:val="003437C7"/>
    <w:rsid w:val="00343A3A"/>
    <w:rsid w:val="00343C8B"/>
    <w:rsid w:val="00343D04"/>
    <w:rsid w:val="00344088"/>
    <w:rsid w:val="00344B5C"/>
    <w:rsid w:val="00344DAF"/>
    <w:rsid w:val="00344E62"/>
    <w:rsid w:val="00344EAF"/>
    <w:rsid w:val="003450BD"/>
    <w:rsid w:val="003450FB"/>
    <w:rsid w:val="003451C5"/>
    <w:rsid w:val="0034528A"/>
    <w:rsid w:val="003452F6"/>
    <w:rsid w:val="003455C5"/>
    <w:rsid w:val="003457DD"/>
    <w:rsid w:val="00345D11"/>
    <w:rsid w:val="003460AB"/>
    <w:rsid w:val="00346658"/>
    <w:rsid w:val="00346EB9"/>
    <w:rsid w:val="00347C03"/>
    <w:rsid w:val="00347D13"/>
    <w:rsid w:val="00347DB3"/>
    <w:rsid w:val="00347F86"/>
    <w:rsid w:val="00350258"/>
    <w:rsid w:val="00350B8A"/>
    <w:rsid w:val="00350DB0"/>
    <w:rsid w:val="00350EC5"/>
    <w:rsid w:val="00350EFA"/>
    <w:rsid w:val="003513C4"/>
    <w:rsid w:val="003515C7"/>
    <w:rsid w:val="003519E1"/>
    <w:rsid w:val="00351E47"/>
    <w:rsid w:val="00351F0E"/>
    <w:rsid w:val="003520A6"/>
    <w:rsid w:val="00352746"/>
    <w:rsid w:val="003529E2"/>
    <w:rsid w:val="00352AC6"/>
    <w:rsid w:val="00352B90"/>
    <w:rsid w:val="00352E9A"/>
    <w:rsid w:val="00352FA3"/>
    <w:rsid w:val="00353078"/>
    <w:rsid w:val="00353B81"/>
    <w:rsid w:val="00353E1A"/>
    <w:rsid w:val="0035400B"/>
    <w:rsid w:val="0035418F"/>
    <w:rsid w:val="0035474A"/>
    <w:rsid w:val="00354958"/>
    <w:rsid w:val="003549A5"/>
    <w:rsid w:val="00354AF5"/>
    <w:rsid w:val="00354C47"/>
    <w:rsid w:val="00354F39"/>
    <w:rsid w:val="0035513D"/>
    <w:rsid w:val="0035539C"/>
    <w:rsid w:val="00355BE1"/>
    <w:rsid w:val="0035609A"/>
    <w:rsid w:val="00356220"/>
    <w:rsid w:val="00356319"/>
    <w:rsid w:val="0035693E"/>
    <w:rsid w:val="00356D0E"/>
    <w:rsid w:val="00356DFA"/>
    <w:rsid w:val="00356F18"/>
    <w:rsid w:val="00357318"/>
    <w:rsid w:val="003575B2"/>
    <w:rsid w:val="00357B81"/>
    <w:rsid w:val="00357D2B"/>
    <w:rsid w:val="00357F6E"/>
    <w:rsid w:val="00360384"/>
    <w:rsid w:val="0036053B"/>
    <w:rsid w:val="00360745"/>
    <w:rsid w:val="00360A0B"/>
    <w:rsid w:val="00360EC2"/>
    <w:rsid w:val="00361602"/>
    <w:rsid w:val="003616D5"/>
    <w:rsid w:val="00361C46"/>
    <w:rsid w:val="00361C85"/>
    <w:rsid w:val="00361F72"/>
    <w:rsid w:val="00362617"/>
    <w:rsid w:val="00362A0C"/>
    <w:rsid w:val="003635C0"/>
    <w:rsid w:val="00363958"/>
    <w:rsid w:val="00363A95"/>
    <w:rsid w:val="00364975"/>
    <w:rsid w:val="0036548C"/>
    <w:rsid w:val="00365DC8"/>
    <w:rsid w:val="003667F5"/>
    <w:rsid w:val="00366A46"/>
    <w:rsid w:val="00366BBA"/>
    <w:rsid w:val="00366F52"/>
    <w:rsid w:val="00367132"/>
    <w:rsid w:val="00367224"/>
    <w:rsid w:val="003673A4"/>
    <w:rsid w:val="00367409"/>
    <w:rsid w:val="00367523"/>
    <w:rsid w:val="003676A9"/>
    <w:rsid w:val="003679A7"/>
    <w:rsid w:val="0037004C"/>
    <w:rsid w:val="00370154"/>
    <w:rsid w:val="00370316"/>
    <w:rsid w:val="0037077B"/>
    <w:rsid w:val="00370853"/>
    <w:rsid w:val="00370960"/>
    <w:rsid w:val="00370D0D"/>
    <w:rsid w:val="00370DCC"/>
    <w:rsid w:val="00370F08"/>
    <w:rsid w:val="00370F97"/>
    <w:rsid w:val="0037139B"/>
    <w:rsid w:val="0037147D"/>
    <w:rsid w:val="0037255A"/>
    <w:rsid w:val="0037255E"/>
    <w:rsid w:val="003728CC"/>
    <w:rsid w:val="00372B0C"/>
    <w:rsid w:val="0037361E"/>
    <w:rsid w:val="00373843"/>
    <w:rsid w:val="00373A74"/>
    <w:rsid w:val="00373E7F"/>
    <w:rsid w:val="00373FDD"/>
    <w:rsid w:val="003745ED"/>
    <w:rsid w:val="00374917"/>
    <w:rsid w:val="00374D13"/>
    <w:rsid w:val="00374DA9"/>
    <w:rsid w:val="0037500B"/>
    <w:rsid w:val="003750B4"/>
    <w:rsid w:val="003758DC"/>
    <w:rsid w:val="00375D1D"/>
    <w:rsid w:val="0037600E"/>
    <w:rsid w:val="0037688A"/>
    <w:rsid w:val="00376B28"/>
    <w:rsid w:val="00376D20"/>
    <w:rsid w:val="00376D70"/>
    <w:rsid w:val="003773FB"/>
    <w:rsid w:val="00377500"/>
    <w:rsid w:val="00377C1A"/>
    <w:rsid w:val="00377CBA"/>
    <w:rsid w:val="00377FC2"/>
    <w:rsid w:val="00380090"/>
    <w:rsid w:val="00380262"/>
    <w:rsid w:val="00380783"/>
    <w:rsid w:val="00380851"/>
    <w:rsid w:val="0038094F"/>
    <w:rsid w:val="0038117E"/>
    <w:rsid w:val="003813E9"/>
    <w:rsid w:val="003815E7"/>
    <w:rsid w:val="00382A4C"/>
    <w:rsid w:val="00383E04"/>
    <w:rsid w:val="00384100"/>
    <w:rsid w:val="00384C3B"/>
    <w:rsid w:val="00384DD9"/>
    <w:rsid w:val="0038565D"/>
    <w:rsid w:val="003856B1"/>
    <w:rsid w:val="0038583B"/>
    <w:rsid w:val="00385A73"/>
    <w:rsid w:val="00385AC1"/>
    <w:rsid w:val="00385E6E"/>
    <w:rsid w:val="00385F23"/>
    <w:rsid w:val="003866E3"/>
    <w:rsid w:val="003868E8"/>
    <w:rsid w:val="0038697B"/>
    <w:rsid w:val="00386AB5"/>
    <w:rsid w:val="00386B24"/>
    <w:rsid w:val="00386C97"/>
    <w:rsid w:val="00386D04"/>
    <w:rsid w:val="00386E42"/>
    <w:rsid w:val="0038783F"/>
    <w:rsid w:val="0039004B"/>
    <w:rsid w:val="00390347"/>
    <w:rsid w:val="003906E5"/>
    <w:rsid w:val="00390ACC"/>
    <w:rsid w:val="003910A6"/>
    <w:rsid w:val="00391186"/>
    <w:rsid w:val="00391799"/>
    <w:rsid w:val="00391824"/>
    <w:rsid w:val="003919A2"/>
    <w:rsid w:val="003920DA"/>
    <w:rsid w:val="003926AD"/>
    <w:rsid w:val="00392734"/>
    <w:rsid w:val="00392B4B"/>
    <w:rsid w:val="003930D8"/>
    <w:rsid w:val="0039313F"/>
    <w:rsid w:val="00393439"/>
    <w:rsid w:val="003935CB"/>
    <w:rsid w:val="00393942"/>
    <w:rsid w:val="0039399B"/>
    <w:rsid w:val="00393E81"/>
    <w:rsid w:val="003940B9"/>
    <w:rsid w:val="00394C62"/>
    <w:rsid w:val="00394D1E"/>
    <w:rsid w:val="00394D8D"/>
    <w:rsid w:val="00394FAD"/>
    <w:rsid w:val="00395556"/>
    <w:rsid w:val="003956DE"/>
    <w:rsid w:val="0039580F"/>
    <w:rsid w:val="003958DB"/>
    <w:rsid w:val="00395CB8"/>
    <w:rsid w:val="00395D99"/>
    <w:rsid w:val="00396110"/>
    <w:rsid w:val="003963B2"/>
    <w:rsid w:val="003966E3"/>
    <w:rsid w:val="0039677A"/>
    <w:rsid w:val="00396BFC"/>
    <w:rsid w:val="0039724B"/>
    <w:rsid w:val="0039734A"/>
    <w:rsid w:val="00397373"/>
    <w:rsid w:val="00397579"/>
    <w:rsid w:val="00397F39"/>
    <w:rsid w:val="003A011D"/>
    <w:rsid w:val="003A0196"/>
    <w:rsid w:val="003A02C5"/>
    <w:rsid w:val="003A03B4"/>
    <w:rsid w:val="003A05A9"/>
    <w:rsid w:val="003A0719"/>
    <w:rsid w:val="003A0A50"/>
    <w:rsid w:val="003A0B71"/>
    <w:rsid w:val="003A0F39"/>
    <w:rsid w:val="003A1927"/>
    <w:rsid w:val="003A19DB"/>
    <w:rsid w:val="003A1F21"/>
    <w:rsid w:val="003A20C9"/>
    <w:rsid w:val="003A21B1"/>
    <w:rsid w:val="003A21D3"/>
    <w:rsid w:val="003A25D7"/>
    <w:rsid w:val="003A2744"/>
    <w:rsid w:val="003A2778"/>
    <w:rsid w:val="003A33D5"/>
    <w:rsid w:val="003A35C0"/>
    <w:rsid w:val="003A3797"/>
    <w:rsid w:val="003A3946"/>
    <w:rsid w:val="003A3C41"/>
    <w:rsid w:val="003A3F08"/>
    <w:rsid w:val="003A3FB8"/>
    <w:rsid w:val="003A4029"/>
    <w:rsid w:val="003A40F9"/>
    <w:rsid w:val="003A416F"/>
    <w:rsid w:val="003A46E3"/>
    <w:rsid w:val="003A4B68"/>
    <w:rsid w:val="003A4C3C"/>
    <w:rsid w:val="003A518B"/>
    <w:rsid w:val="003A56F4"/>
    <w:rsid w:val="003A57DC"/>
    <w:rsid w:val="003A6199"/>
    <w:rsid w:val="003A66E1"/>
    <w:rsid w:val="003A6BDA"/>
    <w:rsid w:val="003A6C6A"/>
    <w:rsid w:val="003A718B"/>
    <w:rsid w:val="003A71B1"/>
    <w:rsid w:val="003A7931"/>
    <w:rsid w:val="003A7E52"/>
    <w:rsid w:val="003A7E5F"/>
    <w:rsid w:val="003A7F46"/>
    <w:rsid w:val="003B07D7"/>
    <w:rsid w:val="003B08ED"/>
    <w:rsid w:val="003B0D6A"/>
    <w:rsid w:val="003B17D6"/>
    <w:rsid w:val="003B17F3"/>
    <w:rsid w:val="003B1CA7"/>
    <w:rsid w:val="003B1D70"/>
    <w:rsid w:val="003B1DAE"/>
    <w:rsid w:val="003B2070"/>
    <w:rsid w:val="003B2092"/>
    <w:rsid w:val="003B2618"/>
    <w:rsid w:val="003B27B0"/>
    <w:rsid w:val="003B2A4B"/>
    <w:rsid w:val="003B2ACB"/>
    <w:rsid w:val="003B3266"/>
    <w:rsid w:val="003B3360"/>
    <w:rsid w:val="003B34DF"/>
    <w:rsid w:val="003B3546"/>
    <w:rsid w:val="003B3ACE"/>
    <w:rsid w:val="003B3B23"/>
    <w:rsid w:val="003B429B"/>
    <w:rsid w:val="003B456E"/>
    <w:rsid w:val="003B4ED1"/>
    <w:rsid w:val="003B5858"/>
    <w:rsid w:val="003B5939"/>
    <w:rsid w:val="003B5B31"/>
    <w:rsid w:val="003B5B97"/>
    <w:rsid w:val="003B5F26"/>
    <w:rsid w:val="003B5FB7"/>
    <w:rsid w:val="003B6075"/>
    <w:rsid w:val="003B63A8"/>
    <w:rsid w:val="003B64A8"/>
    <w:rsid w:val="003B6C77"/>
    <w:rsid w:val="003B70F3"/>
    <w:rsid w:val="003B7253"/>
    <w:rsid w:val="003B7392"/>
    <w:rsid w:val="003B742E"/>
    <w:rsid w:val="003B75AD"/>
    <w:rsid w:val="003B7BE6"/>
    <w:rsid w:val="003B7C4D"/>
    <w:rsid w:val="003B7CB8"/>
    <w:rsid w:val="003C011D"/>
    <w:rsid w:val="003C02C8"/>
    <w:rsid w:val="003C040D"/>
    <w:rsid w:val="003C0763"/>
    <w:rsid w:val="003C11A8"/>
    <w:rsid w:val="003C20EE"/>
    <w:rsid w:val="003C2361"/>
    <w:rsid w:val="003C291B"/>
    <w:rsid w:val="003C338A"/>
    <w:rsid w:val="003C3425"/>
    <w:rsid w:val="003C344E"/>
    <w:rsid w:val="003C374A"/>
    <w:rsid w:val="003C3F8F"/>
    <w:rsid w:val="003C441C"/>
    <w:rsid w:val="003C4A07"/>
    <w:rsid w:val="003C4A31"/>
    <w:rsid w:val="003C4B8F"/>
    <w:rsid w:val="003C4CC2"/>
    <w:rsid w:val="003C4D87"/>
    <w:rsid w:val="003C5175"/>
    <w:rsid w:val="003C51D4"/>
    <w:rsid w:val="003C521A"/>
    <w:rsid w:val="003C5839"/>
    <w:rsid w:val="003C5889"/>
    <w:rsid w:val="003C5B68"/>
    <w:rsid w:val="003C5E43"/>
    <w:rsid w:val="003C6988"/>
    <w:rsid w:val="003C6B75"/>
    <w:rsid w:val="003C6BB9"/>
    <w:rsid w:val="003C70F4"/>
    <w:rsid w:val="003C73A8"/>
    <w:rsid w:val="003C75C6"/>
    <w:rsid w:val="003C75EA"/>
    <w:rsid w:val="003C7826"/>
    <w:rsid w:val="003C7959"/>
    <w:rsid w:val="003C7E2A"/>
    <w:rsid w:val="003C7EE2"/>
    <w:rsid w:val="003D00EB"/>
    <w:rsid w:val="003D015B"/>
    <w:rsid w:val="003D09C6"/>
    <w:rsid w:val="003D09F9"/>
    <w:rsid w:val="003D1254"/>
    <w:rsid w:val="003D13B2"/>
    <w:rsid w:val="003D13BD"/>
    <w:rsid w:val="003D19DF"/>
    <w:rsid w:val="003D19E8"/>
    <w:rsid w:val="003D1A2F"/>
    <w:rsid w:val="003D1BAE"/>
    <w:rsid w:val="003D1C21"/>
    <w:rsid w:val="003D2008"/>
    <w:rsid w:val="003D22B5"/>
    <w:rsid w:val="003D2513"/>
    <w:rsid w:val="003D284B"/>
    <w:rsid w:val="003D2F9B"/>
    <w:rsid w:val="003D32B2"/>
    <w:rsid w:val="003D356A"/>
    <w:rsid w:val="003D38B7"/>
    <w:rsid w:val="003D39E9"/>
    <w:rsid w:val="003D3FBE"/>
    <w:rsid w:val="003D4150"/>
    <w:rsid w:val="003D4183"/>
    <w:rsid w:val="003D4193"/>
    <w:rsid w:val="003D46B7"/>
    <w:rsid w:val="003D4905"/>
    <w:rsid w:val="003D4A9C"/>
    <w:rsid w:val="003D4E08"/>
    <w:rsid w:val="003D4E74"/>
    <w:rsid w:val="003D53EC"/>
    <w:rsid w:val="003D542D"/>
    <w:rsid w:val="003D588C"/>
    <w:rsid w:val="003D614C"/>
    <w:rsid w:val="003D6620"/>
    <w:rsid w:val="003D691A"/>
    <w:rsid w:val="003D7611"/>
    <w:rsid w:val="003D77C4"/>
    <w:rsid w:val="003D78DA"/>
    <w:rsid w:val="003D7E16"/>
    <w:rsid w:val="003D7F19"/>
    <w:rsid w:val="003E003C"/>
    <w:rsid w:val="003E015B"/>
    <w:rsid w:val="003E06DB"/>
    <w:rsid w:val="003E080B"/>
    <w:rsid w:val="003E0985"/>
    <w:rsid w:val="003E0BE3"/>
    <w:rsid w:val="003E0CDA"/>
    <w:rsid w:val="003E143F"/>
    <w:rsid w:val="003E169C"/>
    <w:rsid w:val="003E1A4C"/>
    <w:rsid w:val="003E1BBA"/>
    <w:rsid w:val="003E1DFC"/>
    <w:rsid w:val="003E1FA4"/>
    <w:rsid w:val="003E2411"/>
    <w:rsid w:val="003E2528"/>
    <w:rsid w:val="003E2804"/>
    <w:rsid w:val="003E292A"/>
    <w:rsid w:val="003E2C48"/>
    <w:rsid w:val="003E2D24"/>
    <w:rsid w:val="003E36C1"/>
    <w:rsid w:val="003E3BA1"/>
    <w:rsid w:val="003E3E03"/>
    <w:rsid w:val="003E4149"/>
    <w:rsid w:val="003E452B"/>
    <w:rsid w:val="003E4705"/>
    <w:rsid w:val="003E47A6"/>
    <w:rsid w:val="003E4A8C"/>
    <w:rsid w:val="003E4CBA"/>
    <w:rsid w:val="003E502B"/>
    <w:rsid w:val="003E5096"/>
    <w:rsid w:val="003E5472"/>
    <w:rsid w:val="003E5644"/>
    <w:rsid w:val="003E57FF"/>
    <w:rsid w:val="003E585A"/>
    <w:rsid w:val="003E596F"/>
    <w:rsid w:val="003E5B10"/>
    <w:rsid w:val="003E5C4A"/>
    <w:rsid w:val="003E5FF9"/>
    <w:rsid w:val="003E6123"/>
    <w:rsid w:val="003E622C"/>
    <w:rsid w:val="003E6387"/>
    <w:rsid w:val="003E6404"/>
    <w:rsid w:val="003E6460"/>
    <w:rsid w:val="003E649F"/>
    <w:rsid w:val="003E73F1"/>
    <w:rsid w:val="003E757B"/>
    <w:rsid w:val="003F02A7"/>
    <w:rsid w:val="003F06B2"/>
    <w:rsid w:val="003F0834"/>
    <w:rsid w:val="003F0BA6"/>
    <w:rsid w:val="003F0E24"/>
    <w:rsid w:val="003F125C"/>
    <w:rsid w:val="003F13D0"/>
    <w:rsid w:val="003F148C"/>
    <w:rsid w:val="003F170B"/>
    <w:rsid w:val="003F1ABD"/>
    <w:rsid w:val="003F1ED4"/>
    <w:rsid w:val="003F2444"/>
    <w:rsid w:val="003F2A5B"/>
    <w:rsid w:val="003F2E1C"/>
    <w:rsid w:val="003F2E3A"/>
    <w:rsid w:val="003F366B"/>
    <w:rsid w:val="003F3864"/>
    <w:rsid w:val="003F42AF"/>
    <w:rsid w:val="003F44DA"/>
    <w:rsid w:val="003F4668"/>
    <w:rsid w:val="003F466D"/>
    <w:rsid w:val="003F4875"/>
    <w:rsid w:val="003F4CCE"/>
    <w:rsid w:val="003F4E69"/>
    <w:rsid w:val="003F52DF"/>
    <w:rsid w:val="003F55C0"/>
    <w:rsid w:val="003F5DAD"/>
    <w:rsid w:val="003F5E75"/>
    <w:rsid w:val="003F63C5"/>
    <w:rsid w:val="003F6565"/>
    <w:rsid w:val="003F656B"/>
    <w:rsid w:val="003F678E"/>
    <w:rsid w:val="003F716E"/>
    <w:rsid w:val="003F71AF"/>
    <w:rsid w:val="003F71E1"/>
    <w:rsid w:val="003F72C4"/>
    <w:rsid w:val="003F737A"/>
    <w:rsid w:val="003F738E"/>
    <w:rsid w:val="003F7552"/>
    <w:rsid w:val="003F755F"/>
    <w:rsid w:val="003F7BBC"/>
    <w:rsid w:val="004000F8"/>
    <w:rsid w:val="00400272"/>
    <w:rsid w:val="004004DD"/>
    <w:rsid w:val="00400738"/>
    <w:rsid w:val="004007B4"/>
    <w:rsid w:val="00400858"/>
    <w:rsid w:val="004008E9"/>
    <w:rsid w:val="00400B81"/>
    <w:rsid w:val="00401556"/>
    <w:rsid w:val="004018B5"/>
    <w:rsid w:val="00401AB4"/>
    <w:rsid w:val="00401DE1"/>
    <w:rsid w:val="004029B4"/>
    <w:rsid w:val="00402B0F"/>
    <w:rsid w:val="00402C7C"/>
    <w:rsid w:val="00403187"/>
    <w:rsid w:val="004034A6"/>
    <w:rsid w:val="00403619"/>
    <w:rsid w:val="00403B95"/>
    <w:rsid w:val="00403C0F"/>
    <w:rsid w:val="00404174"/>
    <w:rsid w:val="0040463D"/>
    <w:rsid w:val="00404BCC"/>
    <w:rsid w:val="00404DCC"/>
    <w:rsid w:val="00406284"/>
    <w:rsid w:val="0040676D"/>
    <w:rsid w:val="00406D93"/>
    <w:rsid w:val="00406E3D"/>
    <w:rsid w:val="004070C2"/>
    <w:rsid w:val="004075A7"/>
    <w:rsid w:val="0040762F"/>
    <w:rsid w:val="00407EA7"/>
    <w:rsid w:val="00407FB4"/>
    <w:rsid w:val="004109D4"/>
    <w:rsid w:val="00410CE9"/>
    <w:rsid w:val="0041104C"/>
    <w:rsid w:val="00411345"/>
    <w:rsid w:val="00411702"/>
    <w:rsid w:val="004120A8"/>
    <w:rsid w:val="00412248"/>
    <w:rsid w:val="00412685"/>
    <w:rsid w:val="004128C7"/>
    <w:rsid w:val="00412A20"/>
    <w:rsid w:val="00412BE6"/>
    <w:rsid w:val="00412C10"/>
    <w:rsid w:val="00412D37"/>
    <w:rsid w:val="00412F43"/>
    <w:rsid w:val="0041327F"/>
    <w:rsid w:val="004132CD"/>
    <w:rsid w:val="004135A7"/>
    <w:rsid w:val="0041367E"/>
    <w:rsid w:val="004137D3"/>
    <w:rsid w:val="004139B0"/>
    <w:rsid w:val="0041472E"/>
    <w:rsid w:val="0041544D"/>
    <w:rsid w:val="00415570"/>
    <w:rsid w:val="00415895"/>
    <w:rsid w:val="00415A07"/>
    <w:rsid w:val="00415AD3"/>
    <w:rsid w:val="00415D4B"/>
    <w:rsid w:val="00416104"/>
    <w:rsid w:val="00416153"/>
    <w:rsid w:val="0041691C"/>
    <w:rsid w:val="004169E3"/>
    <w:rsid w:val="00416C04"/>
    <w:rsid w:val="00416EB5"/>
    <w:rsid w:val="00416EB6"/>
    <w:rsid w:val="00416F64"/>
    <w:rsid w:val="00417075"/>
    <w:rsid w:val="00417274"/>
    <w:rsid w:val="0041749A"/>
    <w:rsid w:val="004174B1"/>
    <w:rsid w:val="00417841"/>
    <w:rsid w:val="00417A9A"/>
    <w:rsid w:val="00417E63"/>
    <w:rsid w:val="00417F05"/>
    <w:rsid w:val="00420254"/>
    <w:rsid w:val="00420466"/>
    <w:rsid w:val="004205D2"/>
    <w:rsid w:val="004208B4"/>
    <w:rsid w:val="00420C4C"/>
    <w:rsid w:val="00420FEB"/>
    <w:rsid w:val="004211D9"/>
    <w:rsid w:val="00421414"/>
    <w:rsid w:val="004214E1"/>
    <w:rsid w:val="00421592"/>
    <w:rsid w:val="00421C5A"/>
    <w:rsid w:val="00421D1B"/>
    <w:rsid w:val="004226DF"/>
    <w:rsid w:val="004229C3"/>
    <w:rsid w:val="00422AAF"/>
    <w:rsid w:val="00422E2D"/>
    <w:rsid w:val="00422F69"/>
    <w:rsid w:val="0042308B"/>
    <w:rsid w:val="00423320"/>
    <w:rsid w:val="00423852"/>
    <w:rsid w:val="00423C05"/>
    <w:rsid w:val="00424208"/>
    <w:rsid w:val="00424466"/>
    <w:rsid w:val="0042479B"/>
    <w:rsid w:val="0042499E"/>
    <w:rsid w:val="00424D9C"/>
    <w:rsid w:val="004251B9"/>
    <w:rsid w:val="00425207"/>
    <w:rsid w:val="00425624"/>
    <w:rsid w:val="0042564E"/>
    <w:rsid w:val="004257FD"/>
    <w:rsid w:val="00425994"/>
    <w:rsid w:val="00425E5A"/>
    <w:rsid w:val="00425F07"/>
    <w:rsid w:val="00426091"/>
    <w:rsid w:val="0042659F"/>
    <w:rsid w:val="004265EF"/>
    <w:rsid w:val="00426965"/>
    <w:rsid w:val="00426A65"/>
    <w:rsid w:val="00426EF2"/>
    <w:rsid w:val="0042703C"/>
    <w:rsid w:val="00427456"/>
    <w:rsid w:val="0042795F"/>
    <w:rsid w:val="00427AF4"/>
    <w:rsid w:val="00427B38"/>
    <w:rsid w:val="00427D15"/>
    <w:rsid w:val="00430224"/>
    <w:rsid w:val="004302B0"/>
    <w:rsid w:val="004304E3"/>
    <w:rsid w:val="00430859"/>
    <w:rsid w:val="00430C5D"/>
    <w:rsid w:val="00430D39"/>
    <w:rsid w:val="00430EE0"/>
    <w:rsid w:val="00431149"/>
    <w:rsid w:val="0043114E"/>
    <w:rsid w:val="00431173"/>
    <w:rsid w:val="00431484"/>
    <w:rsid w:val="00431695"/>
    <w:rsid w:val="004316B6"/>
    <w:rsid w:val="00431FB6"/>
    <w:rsid w:val="00432A90"/>
    <w:rsid w:val="00432B0F"/>
    <w:rsid w:val="004330BD"/>
    <w:rsid w:val="004330DC"/>
    <w:rsid w:val="00433443"/>
    <w:rsid w:val="004334F3"/>
    <w:rsid w:val="004338C2"/>
    <w:rsid w:val="00433C17"/>
    <w:rsid w:val="00433EA4"/>
    <w:rsid w:val="004341DF"/>
    <w:rsid w:val="00434263"/>
    <w:rsid w:val="00434733"/>
    <w:rsid w:val="00434AC4"/>
    <w:rsid w:val="00434BF6"/>
    <w:rsid w:val="00435179"/>
    <w:rsid w:val="004352B1"/>
    <w:rsid w:val="004354C5"/>
    <w:rsid w:val="0043589B"/>
    <w:rsid w:val="00435E89"/>
    <w:rsid w:val="0043691A"/>
    <w:rsid w:val="00436B89"/>
    <w:rsid w:val="00436EBB"/>
    <w:rsid w:val="00437442"/>
    <w:rsid w:val="00437462"/>
    <w:rsid w:val="00437534"/>
    <w:rsid w:val="004375A6"/>
    <w:rsid w:val="004375B1"/>
    <w:rsid w:val="00437607"/>
    <w:rsid w:val="00437620"/>
    <w:rsid w:val="004379A3"/>
    <w:rsid w:val="00437A61"/>
    <w:rsid w:val="00437BF1"/>
    <w:rsid w:val="00437E8F"/>
    <w:rsid w:val="00437F33"/>
    <w:rsid w:val="00440CA8"/>
    <w:rsid w:val="00440F25"/>
    <w:rsid w:val="00441369"/>
    <w:rsid w:val="004416BB"/>
    <w:rsid w:val="00441945"/>
    <w:rsid w:val="00441ACA"/>
    <w:rsid w:val="00441CCD"/>
    <w:rsid w:val="00441CE1"/>
    <w:rsid w:val="00441F40"/>
    <w:rsid w:val="0044257A"/>
    <w:rsid w:val="00442D6D"/>
    <w:rsid w:val="00443520"/>
    <w:rsid w:val="0044356B"/>
    <w:rsid w:val="004436A0"/>
    <w:rsid w:val="004437E5"/>
    <w:rsid w:val="00443AAF"/>
    <w:rsid w:val="00443CBE"/>
    <w:rsid w:val="0044448E"/>
    <w:rsid w:val="004444B5"/>
    <w:rsid w:val="00444571"/>
    <w:rsid w:val="0044467C"/>
    <w:rsid w:val="00444915"/>
    <w:rsid w:val="0044492A"/>
    <w:rsid w:val="00444A47"/>
    <w:rsid w:val="00444C45"/>
    <w:rsid w:val="00444D63"/>
    <w:rsid w:val="00445067"/>
    <w:rsid w:val="0044522D"/>
    <w:rsid w:val="0044531D"/>
    <w:rsid w:val="00445583"/>
    <w:rsid w:val="0044558E"/>
    <w:rsid w:val="00445622"/>
    <w:rsid w:val="00445B15"/>
    <w:rsid w:val="00445D15"/>
    <w:rsid w:val="00445D9D"/>
    <w:rsid w:val="004462AE"/>
    <w:rsid w:val="0044660A"/>
    <w:rsid w:val="00446B04"/>
    <w:rsid w:val="00446D8C"/>
    <w:rsid w:val="00446E9B"/>
    <w:rsid w:val="00446FF7"/>
    <w:rsid w:val="00447316"/>
    <w:rsid w:val="00447346"/>
    <w:rsid w:val="00447426"/>
    <w:rsid w:val="00447464"/>
    <w:rsid w:val="004474F1"/>
    <w:rsid w:val="00447702"/>
    <w:rsid w:val="00447AB9"/>
    <w:rsid w:val="00447EFB"/>
    <w:rsid w:val="004501C7"/>
    <w:rsid w:val="004503FF"/>
    <w:rsid w:val="00450D54"/>
    <w:rsid w:val="00450E56"/>
    <w:rsid w:val="004511B2"/>
    <w:rsid w:val="004516D9"/>
    <w:rsid w:val="00451B10"/>
    <w:rsid w:val="004528D3"/>
    <w:rsid w:val="004534CF"/>
    <w:rsid w:val="0045351C"/>
    <w:rsid w:val="004536AE"/>
    <w:rsid w:val="00453DB3"/>
    <w:rsid w:val="00454117"/>
    <w:rsid w:val="004549A3"/>
    <w:rsid w:val="00454C1D"/>
    <w:rsid w:val="00454CB6"/>
    <w:rsid w:val="00454D09"/>
    <w:rsid w:val="00454EAE"/>
    <w:rsid w:val="00454EE9"/>
    <w:rsid w:val="00454FB1"/>
    <w:rsid w:val="0045529F"/>
    <w:rsid w:val="004553A5"/>
    <w:rsid w:val="004554AE"/>
    <w:rsid w:val="0045558B"/>
    <w:rsid w:val="00455742"/>
    <w:rsid w:val="004557B5"/>
    <w:rsid w:val="00455FC5"/>
    <w:rsid w:val="00456575"/>
    <w:rsid w:val="0045687D"/>
    <w:rsid w:val="00456E60"/>
    <w:rsid w:val="00456F18"/>
    <w:rsid w:val="00457383"/>
    <w:rsid w:val="0045751D"/>
    <w:rsid w:val="00457565"/>
    <w:rsid w:val="00457634"/>
    <w:rsid w:val="00457970"/>
    <w:rsid w:val="00460093"/>
    <w:rsid w:val="0046009F"/>
    <w:rsid w:val="004602E1"/>
    <w:rsid w:val="0046030B"/>
    <w:rsid w:val="0046034F"/>
    <w:rsid w:val="004607A5"/>
    <w:rsid w:val="004607C3"/>
    <w:rsid w:val="00460895"/>
    <w:rsid w:val="00460ACA"/>
    <w:rsid w:val="00460BA7"/>
    <w:rsid w:val="00460C12"/>
    <w:rsid w:val="00460CBE"/>
    <w:rsid w:val="00460DD4"/>
    <w:rsid w:val="00460DF6"/>
    <w:rsid w:val="00460E72"/>
    <w:rsid w:val="00460EBB"/>
    <w:rsid w:val="00462059"/>
    <w:rsid w:val="00462203"/>
    <w:rsid w:val="00462A88"/>
    <w:rsid w:val="00462B8F"/>
    <w:rsid w:val="004631D6"/>
    <w:rsid w:val="00463337"/>
    <w:rsid w:val="004634D8"/>
    <w:rsid w:val="004639B7"/>
    <w:rsid w:val="004639E1"/>
    <w:rsid w:val="00463D47"/>
    <w:rsid w:val="00463E06"/>
    <w:rsid w:val="00463ECA"/>
    <w:rsid w:val="004644DE"/>
    <w:rsid w:val="0046450F"/>
    <w:rsid w:val="00464521"/>
    <w:rsid w:val="004648EA"/>
    <w:rsid w:val="00465205"/>
    <w:rsid w:val="00465280"/>
    <w:rsid w:val="004655CE"/>
    <w:rsid w:val="0046563A"/>
    <w:rsid w:val="004657A9"/>
    <w:rsid w:val="00465869"/>
    <w:rsid w:val="004658D9"/>
    <w:rsid w:val="00465C0E"/>
    <w:rsid w:val="00465CA8"/>
    <w:rsid w:val="00465DE1"/>
    <w:rsid w:val="00465EF0"/>
    <w:rsid w:val="00466184"/>
    <w:rsid w:val="0046633D"/>
    <w:rsid w:val="00467330"/>
    <w:rsid w:val="0046754F"/>
    <w:rsid w:val="00467993"/>
    <w:rsid w:val="004679A1"/>
    <w:rsid w:val="00467C41"/>
    <w:rsid w:val="00470223"/>
    <w:rsid w:val="00470325"/>
    <w:rsid w:val="0047037B"/>
    <w:rsid w:val="00470438"/>
    <w:rsid w:val="00470681"/>
    <w:rsid w:val="00470C25"/>
    <w:rsid w:val="00470CAF"/>
    <w:rsid w:val="00470DFD"/>
    <w:rsid w:val="004714AA"/>
    <w:rsid w:val="004725FE"/>
    <w:rsid w:val="0047268A"/>
    <w:rsid w:val="00472906"/>
    <w:rsid w:val="00472A98"/>
    <w:rsid w:val="00472BB4"/>
    <w:rsid w:val="00472C8E"/>
    <w:rsid w:val="0047311D"/>
    <w:rsid w:val="0047386D"/>
    <w:rsid w:val="00473963"/>
    <w:rsid w:val="00473A0E"/>
    <w:rsid w:val="00473DED"/>
    <w:rsid w:val="00473DF0"/>
    <w:rsid w:val="00473EBF"/>
    <w:rsid w:val="00474338"/>
    <w:rsid w:val="004748AC"/>
    <w:rsid w:val="00474E6E"/>
    <w:rsid w:val="0047529E"/>
    <w:rsid w:val="004752D9"/>
    <w:rsid w:val="004753F6"/>
    <w:rsid w:val="00475577"/>
    <w:rsid w:val="004757E5"/>
    <w:rsid w:val="00475854"/>
    <w:rsid w:val="00475A7F"/>
    <w:rsid w:val="00475F85"/>
    <w:rsid w:val="00476335"/>
    <w:rsid w:val="004763D2"/>
    <w:rsid w:val="004767DE"/>
    <w:rsid w:val="004769C0"/>
    <w:rsid w:val="00476BAD"/>
    <w:rsid w:val="00476D33"/>
    <w:rsid w:val="00476EBC"/>
    <w:rsid w:val="00476F50"/>
    <w:rsid w:val="0047717A"/>
    <w:rsid w:val="004771A6"/>
    <w:rsid w:val="00477DFF"/>
    <w:rsid w:val="00477E15"/>
    <w:rsid w:val="004801FD"/>
    <w:rsid w:val="004806D5"/>
    <w:rsid w:val="00480D8B"/>
    <w:rsid w:val="00480E73"/>
    <w:rsid w:val="00481363"/>
    <w:rsid w:val="0048192A"/>
    <w:rsid w:val="00481B16"/>
    <w:rsid w:val="004832A3"/>
    <w:rsid w:val="004832CB"/>
    <w:rsid w:val="0048339E"/>
    <w:rsid w:val="00483618"/>
    <w:rsid w:val="00483A6D"/>
    <w:rsid w:val="00483F73"/>
    <w:rsid w:val="00484806"/>
    <w:rsid w:val="00484BB9"/>
    <w:rsid w:val="00484C26"/>
    <w:rsid w:val="00484D2B"/>
    <w:rsid w:val="00484EBE"/>
    <w:rsid w:val="0048502C"/>
    <w:rsid w:val="004850AA"/>
    <w:rsid w:val="004850C9"/>
    <w:rsid w:val="004852A4"/>
    <w:rsid w:val="0048541E"/>
    <w:rsid w:val="004858F3"/>
    <w:rsid w:val="00485F75"/>
    <w:rsid w:val="00486352"/>
    <w:rsid w:val="00486482"/>
    <w:rsid w:val="00486977"/>
    <w:rsid w:val="00486D45"/>
    <w:rsid w:val="00487261"/>
    <w:rsid w:val="004875EF"/>
    <w:rsid w:val="00487718"/>
    <w:rsid w:val="004878A6"/>
    <w:rsid w:val="004879E8"/>
    <w:rsid w:val="00487A6B"/>
    <w:rsid w:val="00487B3D"/>
    <w:rsid w:val="0049002F"/>
    <w:rsid w:val="004900FF"/>
    <w:rsid w:val="004902BA"/>
    <w:rsid w:val="00491213"/>
    <w:rsid w:val="00491456"/>
    <w:rsid w:val="00491983"/>
    <w:rsid w:val="00491BBE"/>
    <w:rsid w:val="00492489"/>
    <w:rsid w:val="0049268C"/>
    <w:rsid w:val="004926E4"/>
    <w:rsid w:val="00492993"/>
    <w:rsid w:val="00492BB1"/>
    <w:rsid w:val="0049327F"/>
    <w:rsid w:val="004932BB"/>
    <w:rsid w:val="00493328"/>
    <w:rsid w:val="004935D3"/>
    <w:rsid w:val="004935E1"/>
    <w:rsid w:val="004938B0"/>
    <w:rsid w:val="00493DDE"/>
    <w:rsid w:val="004942C8"/>
    <w:rsid w:val="004944A0"/>
    <w:rsid w:val="004946F4"/>
    <w:rsid w:val="004948AA"/>
    <w:rsid w:val="00494949"/>
    <w:rsid w:val="00494B51"/>
    <w:rsid w:val="00495548"/>
    <w:rsid w:val="0049567D"/>
    <w:rsid w:val="00495832"/>
    <w:rsid w:val="00495AE1"/>
    <w:rsid w:val="00495F3F"/>
    <w:rsid w:val="00495F46"/>
    <w:rsid w:val="00495FFA"/>
    <w:rsid w:val="004961B3"/>
    <w:rsid w:val="004963BB"/>
    <w:rsid w:val="00496406"/>
    <w:rsid w:val="00497539"/>
    <w:rsid w:val="004978BD"/>
    <w:rsid w:val="00497BA9"/>
    <w:rsid w:val="00497ED9"/>
    <w:rsid w:val="004A03DD"/>
    <w:rsid w:val="004A0798"/>
    <w:rsid w:val="004A0B92"/>
    <w:rsid w:val="004A104F"/>
    <w:rsid w:val="004A157E"/>
    <w:rsid w:val="004A1B89"/>
    <w:rsid w:val="004A1D19"/>
    <w:rsid w:val="004A1E24"/>
    <w:rsid w:val="004A242D"/>
    <w:rsid w:val="004A2510"/>
    <w:rsid w:val="004A2705"/>
    <w:rsid w:val="004A2A0C"/>
    <w:rsid w:val="004A2AAC"/>
    <w:rsid w:val="004A2D75"/>
    <w:rsid w:val="004A2DF4"/>
    <w:rsid w:val="004A2F68"/>
    <w:rsid w:val="004A3147"/>
    <w:rsid w:val="004A3842"/>
    <w:rsid w:val="004A39BE"/>
    <w:rsid w:val="004A3E14"/>
    <w:rsid w:val="004A407A"/>
    <w:rsid w:val="004A475A"/>
    <w:rsid w:val="004A47DC"/>
    <w:rsid w:val="004A47E0"/>
    <w:rsid w:val="004A513F"/>
    <w:rsid w:val="004A5518"/>
    <w:rsid w:val="004A5609"/>
    <w:rsid w:val="004A577E"/>
    <w:rsid w:val="004A5F7E"/>
    <w:rsid w:val="004A649D"/>
    <w:rsid w:val="004A67C6"/>
    <w:rsid w:val="004A6A85"/>
    <w:rsid w:val="004A6A92"/>
    <w:rsid w:val="004A6B7C"/>
    <w:rsid w:val="004A6C5C"/>
    <w:rsid w:val="004A725E"/>
    <w:rsid w:val="004A73A0"/>
    <w:rsid w:val="004A7627"/>
    <w:rsid w:val="004A7634"/>
    <w:rsid w:val="004A76F4"/>
    <w:rsid w:val="004A7C63"/>
    <w:rsid w:val="004B0585"/>
    <w:rsid w:val="004B0770"/>
    <w:rsid w:val="004B07EF"/>
    <w:rsid w:val="004B0A84"/>
    <w:rsid w:val="004B0EEF"/>
    <w:rsid w:val="004B0FB1"/>
    <w:rsid w:val="004B110F"/>
    <w:rsid w:val="004B126F"/>
    <w:rsid w:val="004B1C00"/>
    <w:rsid w:val="004B1D26"/>
    <w:rsid w:val="004B1DB2"/>
    <w:rsid w:val="004B21A2"/>
    <w:rsid w:val="004B243E"/>
    <w:rsid w:val="004B252C"/>
    <w:rsid w:val="004B29EB"/>
    <w:rsid w:val="004B2C6C"/>
    <w:rsid w:val="004B2EFD"/>
    <w:rsid w:val="004B399E"/>
    <w:rsid w:val="004B3ADE"/>
    <w:rsid w:val="004B3B23"/>
    <w:rsid w:val="004B40CB"/>
    <w:rsid w:val="004B4403"/>
    <w:rsid w:val="004B5001"/>
    <w:rsid w:val="004B503A"/>
    <w:rsid w:val="004B50BE"/>
    <w:rsid w:val="004B5134"/>
    <w:rsid w:val="004B5352"/>
    <w:rsid w:val="004B5612"/>
    <w:rsid w:val="004B5772"/>
    <w:rsid w:val="004B60A8"/>
    <w:rsid w:val="004B6561"/>
    <w:rsid w:val="004B6F97"/>
    <w:rsid w:val="004B7893"/>
    <w:rsid w:val="004B7C48"/>
    <w:rsid w:val="004B7E86"/>
    <w:rsid w:val="004C0037"/>
    <w:rsid w:val="004C103A"/>
    <w:rsid w:val="004C1483"/>
    <w:rsid w:val="004C1A6A"/>
    <w:rsid w:val="004C1B84"/>
    <w:rsid w:val="004C1DD5"/>
    <w:rsid w:val="004C1EB1"/>
    <w:rsid w:val="004C2647"/>
    <w:rsid w:val="004C285E"/>
    <w:rsid w:val="004C2DE7"/>
    <w:rsid w:val="004C3259"/>
    <w:rsid w:val="004C34E1"/>
    <w:rsid w:val="004C36AF"/>
    <w:rsid w:val="004C3840"/>
    <w:rsid w:val="004C3954"/>
    <w:rsid w:val="004C3B88"/>
    <w:rsid w:val="004C3E1C"/>
    <w:rsid w:val="004C3E2E"/>
    <w:rsid w:val="004C4365"/>
    <w:rsid w:val="004C44C5"/>
    <w:rsid w:val="004C47E8"/>
    <w:rsid w:val="004C4942"/>
    <w:rsid w:val="004C50BE"/>
    <w:rsid w:val="004C5798"/>
    <w:rsid w:val="004C586F"/>
    <w:rsid w:val="004C58DF"/>
    <w:rsid w:val="004C6281"/>
    <w:rsid w:val="004C65AB"/>
    <w:rsid w:val="004C66FB"/>
    <w:rsid w:val="004C67FC"/>
    <w:rsid w:val="004C6891"/>
    <w:rsid w:val="004C6AEE"/>
    <w:rsid w:val="004C6C6B"/>
    <w:rsid w:val="004C6FC3"/>
    <w:rsid w:val="004C73FB"/>
    <w:rsid w:val="004C74C8"/>
    <w:rsid w:val="004C7692"/>
    <w:rsid w:val="004C7D77"/>
    <w:rsid w:val="004D0211"/>
    <w:rsid w:val="004D0D34"/>
    <w:rsid w:val="004D12F3"/>
    <w:rsid w:val="004D14FE"/>
    <w:rsid w:val="004D1745"/>
    <w:rsid w:val="004D17DC"/>
    <w:rsid w:val="004D1A22"/>
    <w:rsid w:val="004D1F1A"/>
    <w:rsid w:val="004D1FFA"/>
    <w:rsid w:val="004D2683"/>
    <w:rsid w:val="004D2F22"/>
    <w:rsid w:val="004D2FCF"/>
    <w:rsid w:val="004D34F6"/>
    <w:rsid w:val="004D3B3E"/>
    <w:rsid w:val="004D404C"/>
    <w:rsid w:val="004D460B"/>
    <w:rsid w:val="004D47F4"/>
    <w:rsid w:val="004D4D12"/>
    <w:rsid w:val="004D544D"/>
    <w:rsid w:val="004D56AC"/>
    <w:rsid w:val="004D5EF5"/>
    <w:rsid w:val="004D681E"/>
    <w:rsid w:val="004D6B41"/>
    <w:rsid w:val="004D700E"/>
    <w:rsid w:val="004D74B8"/>
    <w:rsid w:val="004D791D"/>
    <w:rsid w:val="004D7A0B"/>
    <w:rsid w:val="004E0276"/>
    <w:rsid w:val="004E073D"/>
    <w:rsid w:val="004E0BC6"/>
    <w:rsid w:val="004E0CC0"/>
    <w:rsid w:val="004E0D3F"/>
    <w:rsid w:val="004E0E1D"/>
    <w:rsid w:val="004E0F34"/>
    <w:rsid w:val="004E11C4"/>
    <w:rsid w:val="004E133A"/>
    <w:rsid w:val="004E1354"/>
    <w:rsid w:val="004E1759"/>
    <w:rsid w:val="004E224F"/>
    <w:rsid w:val="004E2254"/>
    <w:rsid w:val="004E2330"/>
    <w:rsid w:val="004E261D"/>
    <w:rsid w:val="004E2A57"/>
    <w:rsid w:val="004E2FBD"/>
    <w:rsid w:val="004E3029"/>
    <w:rsid w:val="004E308B"/>
    <w:rsid w:val="004E330F"/>
    <w:rsid w:val="004E3653"/>
    <w:rsid w:val="004E3776"/>
    <w:rsid w:val="004E3BFA"/>
    <w:rsid w:val="004E421B"/>
    <w:rsid w:val="004E4854"/>
    <w:rsid w:val="004E4875"/>
    <w:rsid w:val="004E53FF"/>
    <w:rsid w:val="004E549B"/>
    <w:rsid w:val="004E563F"/>
    <w:rsid w:val="004E5717"/>
    <w:rsid w:val="004E5E41"/>
    <w:rsid w:val="004E6040"/>
    <w:rsid w:val="004E6287"/>
    <w:rsid w:val="004E62E0"/>
    <w:rsid w:val="004E63EF"/>
    <w:rsid w:val="004E6AD1"/>
    <w:rsid w:val="004E6B76"/>
    <w:rsid w:val="004E6B85"/>
    <w:rsid w:val="004E6E44"/>
    <w:rsid w:val="004E73B6"/>
    <w:rsid w:val="004E7ABA"/>
    <w:rsid w:val="004E7BC3"/>
    <w:rsid w:val="004F01E8"/>
    <w:rsid w:val="004F02B3"/>
    <w:rsid w:val="004F0845"/>
    <w:rsid w:val="004F0ABE"/>
    <w:rsid w:val="004F117B"/>
    <w:rsid w:val="004F13EA"/>
    <w:rsid w:val="004F1492"/>
    <w:rsid w:val="004F15C8"/>
    <w:rsid w:val="004F1807"/>
    <w:rsid w:val="004F1CDD"/>
    <w:rsid w:val="004F1FB1"/>
    <w:rsid w:val="004F211D"/>
    <w:rsid w:val="004F24D0"/>
    <w:rsid w:val="004F299D"/>
    <w:rsid w:val="004F2C82"/>
    <w:rsid w:val="004F2CD6"/>
    <w:rsid w:val="004F3185"/>
    <w:rsid w:val="004F3497"/>
    <w:rsid w:val="004F36EB"/>
    <w:rsid w:val="004F3728"/>
    <w:rsid w:val="004F3A1A"/>
    <w:rsid w:val="004F3A9A"/>
    <w:rsid w:val="004F3B59"/>
    <w:rsid w:val="004F4094"/>
    <w:rsid w:val="004F43B9"/>
    <w:rsid w:val="004F4431"/>
    <w:rsid w:val="004F4E4A"/>
    <w:rsid w:val="004F5120"/>
    <w:rsid w:val="004F5254"/>
    <w:rsid w:val="004F5261"/>
    <w:rsid w:val="004F572C"/>
    <w:rsid w:val="004F58FD"/>
    <w:rsid w:val="004F59BE"/>
    <w:rsid w:val="004F5AAD"/>
    <w:rsid w:val="004F5CB6"/>
    <w:rsid w:val="004F6301"/>
    <w:rsid w:val="004F6561"/>
    <w:rsid w:val="004F6590"/>
    <w:rsid w:val="004F684B"/>
    <w:rsid w:val="004F68CC"/>
    <w:rsid w:val="004F690D"/>
    <w:rsid w:val="004F6C2B"/>
    <w:rsid w:val="004F6CFD"/>
    <w:rsid w:val="004F72AE"/>
    <w:rsid w:val="004F75E2"/>
    <w:rsid w:val="004F7754"/>
    <w:rsid w:val="004F7D8C"/>
    <w:rsid w:val="004F7F32"/>
    <w:rsid w:val="005001F9"/>
    <w:rsid w:val="005008B6"/>
    <w:rsid w:val="00500FF6"/>
    <w:rsid w:val="005011D9"/>
    <w:rsid w:val="005012CC"/>
    <w:rsid w:val="0050171F"/>
    <w:rsid w:val="00501836"/>
    <w:rsid w:val="00501CC3"/>
    <w:rsid w:val="00501F28"/>
    <w:rsid w:val="005025D6"/>
    <w:rsid w:val="005028D2"/>
    <w:rsid w:val="00502911"/>
    <w:rsid w:val="00502BC4"/>
    <w:rsid w:val="00502F2D"/>
    <w:rsid w:val="00503496"/>
    <w:rsid w:val="00503622"/>
    <w:rsid w:val="005039D2"/>
    <w:rsid w:val="00503AC9"/>
    <w:rsid w:val="00503D03"/>
    <w:rsid w:val="0050406D"/>
    <w:rsid w:val="00504097"/>
    <w:rsid w:val="00504A64"/>
    <w:rsid w:val="00504B9E"/>
    <w:rsid w:val="00504D68"/>
    <w:rsid w:val="00504DE7"/>
    <w:rsid w:val="00505427"/>
    <w:rsid w:val="00505452"/>
    <w:rsid w:val="00505625"/>
    <w:rsid w:val="00505710"/>
    <w:rsid w:val="005057AB"/>
    <w:rsid w:val="0050613E"/>
    <w:rsid w:val="00506633"/>
    <w:rsid w:val="00506738"/>
    <w:rsid w:val="00506C44"/>
    <w:rsid w:val="00506F78"/>
    <w:rsid w:val="00507084"/>
    <w:rsid w:val="00507426"/>
    <w:rsid w:val="00507479"/>
    <w:rsid w:val="005074C2"/>
    <w:rsid w:val="00507BB1"/>
    <w:rsid w:val="00510552"/>
    <w:rsid w:val="0051103A"/>
    <w:rsid w:val="0051104A"/>
    <w:rsid w:val="00511342"/>
    <w:rsid w:val="005113A9"/>
    <w:rsid w:val="005115D3"/>
    <w:rsid w:val="005118AD"/>
    <w:rsid w:val="005118E7"/>
    <w:rsid w:val="00511D3D"/>
    <w:rsid w:val="00511E89"/>
    <w:rsid w:val="00511F51"/>
    <w:rsid w:val="0051253D"/>
    <w:rsid w:val="00512603"/>
    <w:rsid w:val="005126C0"/>
    <w:rsid w:val="005128CC"/>
    <w:rsid w:val="00512A5A"/>
    <w:rsid w:val="00512B1E"/>
    <w:rsid w:val="005131CA"/>
    <w:rsid w:val="00513656"/>
    <w:rsid w:val="0051383C"/>
    <w:rsid w:val="00513A40"/>
    <w:rsid w:val="00513F31"/>
    <w:rsid w:val="005142F2"/>
    <w:rsid w:val="005146CC"/>
    <w:rsid w:val="005147F4"/>
    <w:rsid w:val="00514824"/>
    <w:rsid w:val="005158C3"/>
    <w:rsid w:val="00516A8F"/>
    <w:rsid w:val="00516AF0"/>
    <w:rsid w:val="00516D3E"/>
    <w:rsid w:val="005174D5"/>
    <w:rsid w:val="0051762D"/>
    <w:rsid w:val="005178F2"/>
    <w:rsid w:val="005179AC"/>
    <w:rsid w:val="00517ADC"/>
    <w:rsid w:val="00517BFF"/>
    <w:rsid w:val="00517D57"/>
    <w:rsid w:val="00520297"/>
    <w:rsid w:val="0052083C"/>
    <w:rsid w:val="00520FFA"/>
    <w:rsid w:val="005213CB"/>
    <w:rsid w:val="00521B9C"/>
    <w:rsid w:val="00521EF0"/>
    <w:rsid w:val="00521EFE"/>
    <w:rsid w:val="005221E3"/>
    <w:rsid w:val="005224EB"/>
    <w:rsid w:val="00522876"/>
    <w:rsid w:val="00522BDA"/>
    <w:rsid w:val="0052308C"/>
    <w:rsid w:val="0052342C"/>
    <w:rsid w:val="005234FE"/>
    <w:rsid w:val="0052369E"/>
    <w:rsid w:val="00523705"/>
    <w:rsid w:val="00523849"/>
    <w:rsid w:val="0052386A"/>
    <w:rsid w:val="005238F8"/>
    <w:rsid w:val="00523D8B"/>
    <w:rsid w:val="005242C7"/>
    <w:rsid w:val="005244C6"/>
    <w:rsid w:val="00524BE6"/>
    <w:rsid w:val="00524C70"/>
    <w:rsid w:val="00524CE9"/>
    <w:rsid w:val="005250E4"/>
    <w:rsid w:val="005250FA"/>
    <w:rsid w:val="005252F4"/>
    <w:rsid w:val="005254FF"/>
    <w:rsid w:val="0052577A"/>
    <w:rsid w:val="00525A0D"/>
    <w:rsid w:val="00525B5C"/>
    <w:rsid w:val="00525C65"/>
    <w:rsid w:val="005268E7"/>
    <w:rsid w:val="00526BB1"/>
    <w:rsid w:val="00526C4F"/>
    <w:rsid w:val="005272B5"/>
    <w:rsid w:val="00527367"/>
    <w:rsid w:val="0052779E"/>
    <w:rsid w:val="00530676"/>
    <w:rsid w:val="005308B0"/>
    <w:rsid w:val="005309BD"/>
    <w:rsid w:val="005309CC"/>
    <w:rsid w:val="00530AE2"/>
    <w:rsid w:val="00530E89"/>
    <w:rsid w:val="00530EE8"/>
    <w:rsid w:val="00531212"/>
    <w:rsid w:val="005314CE"/>
    <w:rsid w:val="00531589"/>
    <w:rsid w:val="00531AA4"/>
    <w:rsid w:val="00532434"/>
    <w:rsid w:val="005325D0"/>
    <w:rsid w:val="00532697"/>
    <w:rsid w:val="00532B42"/>
    <w:rsid w:val="00533B51"/>
    <w:rsid w:val="00533BFE"/>
    <w:rsid w:val="00533E58"/>
    <w:rsid w:val="00534075"/>
    <w:rsid w:val="00534567"/>
    <w:rsid w:val="005345C0"/>
    <w:rsid w:val="00534764"/>
    <w:rsid w:val="00534786"/>
    <w:rsid w:val="005349F9"/>
    <w:rsid w:val="00534ABB"/>
    <w:rsid w:val="00534C78"/>
    <w:rsid w:val="00534C98"/>
    <w:rsid w:val="005352B5"/>
    <w:rsid w:val="005354FB"/>
    <w:rsid w:val="005358C3"/>
    <w:rsid w:val="0053598B"/>
    <w:rsid w:val="005359C8"/>
    <w:rsid w:val="00535F65"/>
    <w:rsid w:val="00536794"/>
    <w:rsid w:val="00536F46"/>
    <w:rsid w:val="00537346"/>
    <w:rsid w:val="0053738F"/>
    <w:rsid w:val="0053775B"/>
    <w:rsid w:val="005377E5"/>
    <w:rsid w:val="00537A07"/>
    <w:rsid w:val="00537FD5"/>
    <w:rsid w:val="00540140"/>
    <w:rsid w:val="005401C1"/>
    <w:rsid w:val="005403D0"/>
    <w:rsid w:val="00540454"/>
    <w:rsid w:val="00540F5D"/>
    <w:rsid w:val="005415F4"/>
    <w:rsid w:val="00541633"/>
    <w:rsid w:val="00541810"/>
    <w:rsid w:val="00541BDD"/>
    <w:rsid w:val="00541DCD"/>
    <w:rsid w:val="00541E6D"/>
    <w:rsid w:val="0054258B"/>
    <w:rsid w:val="00542FAF"/>
    <w:rsid w:val="0054303E"/>
    <w:rsid w:val="00543868"/>
    <w:rsid w:val="005439BE"/>
    <w:rsid w:val="00543A86"/>
    <w:rsid w:val="00543DDD"/>
    <w:rsid w:val="00543FD4"/>
    <w:rsid w:val="0054440E"/>
    <w:rsid w:val="005445A8"/>
    <w:rsid w:val="005446D1"/>
    <w:rsid w:val="00545211"/>
    <w:rsid w:val="005452DB"/>
    <w:rsid w:val="00545B49"/>
    <w:rsid w:val="005461B3"/>
    <w:rsid w:val="00546B02"/>
    <w:rsid w:val="00546B29"/>
    <w:rsid w:val="00546BE7"/>
    <w:rsid w:val="00546EF8"/>
    <w:rsid w:val="00547047"/>
    <w:rsid w:val="0054786A"/>
    <w:rsid w:val="005478B8"/>
    <w:rsid w:val="00547B04"/>
    <w:rsid w:val="00547E4B"/>
    <w:rsid w:val="0055049B"/>
    <w:rsid w:val="005509CC"/>
    <w:rsid w:val="00550C1D"/>
    <w:rsid w:val="00550DED"/>
    <w:rsid w:val="00550F3A"/>
    <w:rsid w:val="00551D18"/>
    <w:rsid w:val="0055211B"/>
    <w:rsid w:val="0055260D"/>
    <w:rsid w:val="005526EA"/>
    <w:rsid w:val="00552AD8"/>
    <w:rsid w:val="00552F15"/>
    <w:rsid w:val="005536AC"/>
    <w:rsid w:val="00553860"/>
    <w:rsid w:val="00553D2A"/>
    <w:rsid w:val="00553FE2"/>
    <w:rsid w:val="005540DB"/>
    <w:rsid w:val="00555505"/>
    <w:rsid w:val="0055592A"/>
    <w:rsid w:val="00555A31"/>
    <w:rsid w:val="00555A34"/>
    <w:rsid w:val="005566F4"/>
    <w:rsid w:val="005567EB"/>
    <w:rsid w:val="005568FE"/>
    <w:rsid w:val="00556ADF"/>
    <w:rsid w:val="00556E72"/>
    <w:rsid w:val="00557148"/>
    <w:rsid w:val="0055722C"/>
    <w:rsid w:val="005578BB"/>
    <w:rsid w:val="00557B74"/>
    <w:rsid w:val="00557CC9"/>
    <w:rsid w:val="00560052"/>
    <w:rsid w:val="005601DE"/>
    <w:rsid w:val="00560264"/>
    <w:rsid w:val="005602D6"/>
    <w:rsid w:val="005602DB"/>
    <w:rsid w:val="005603C1"/>
    <w:rsid w:val="0056098E"/>
    <w:rsid w:val="005609E8"/>
    <w:rsid w:val="00560D2F"/>
    <w:rsid w:val="00560F63"/>
    <w:rsid w:val="00561293"/>
    <w:rsid w:val="005615DC"/>
    <w:rsid w:val="005616D3"/>
    <w:rsid w:val="00561A33"/>
    <w:rsid w:val="00561F8A"/>
    <w:rsid w:val="0056208A"/>
    <w:rsid w:val="005621A6"/>
    <w:rsid w:val="00562BD3"/>
    <w:rsid w:val="00562C92"/>
    <w:rsid w:val="00562F46"/>
    <w:rsid w:val="005630DC"/>
    <w:rsid w:val="005630E7"/>
    <w:rsid w:val="005631B9"/>
    <w:rsid w:val="00563204"/>
    <w:rsid w:val="0056344C"/>
    <w:rsid w:val="005634D8"/>
    <w:rsid w:val="0056361F"/>
    <w:rsid w:val="00563668"/>
    <w:rsid w:val="00563B44"/>
    <w:rsid w:val="00563EBE"/>
    <w:rsid w:val="00564241"/>
    <w:rsid w:val="00564806"/>
    <w:rsid w:val="00564867"/>
    <w:rsid w:val="005652EE"/>
    <w:rsid w:val="0056567D"/>
    <w:rsid w:val="00565739"/>
    <w:rsid w:val="0056594C"/>
    <w:rsid w:val="005659CA"/>
    <w:rsid w:val="00565C14"/>
    <w:rsid w:val="00566023"/>
    <w:rsid w:val="005660E9"/>
    <w:rsid w:val="0056641F"/>
    <w:rsid w:val="005665C1"/>
    <w:rsid w:val="00566667"/>
    <w:rsid w:val="005666DB"/>
    <w:rsid w:val="0056688E"/>
    <w:rsid w:val="00566966"/>
    <w:rsid w:val="00566A34"/>
    <w:rsid w:val="00566AF6"/>
    <w:rsid w:val="00566E0D"/>
    <w:rsid w:val="00566ECA"/>
    <w:rsid w:val="00567700"/>
    <w:rsid w:val="00567774"/>
    <w:rsid w:val="00567789"/>
    <w:rsid w:val="0056781B"/>
    <w:rsid w:val="00567969"/>
    <w:rsid w:val="00567ECB"/>
    <w:rsid w:val="00567F97"/>
    <w:rsid w:val="005702D7"/>
    <w:rsid w:val="0057053D"/>
    <w:rsid w:val="0057070A"/>
    <w:rsid w:val="00570C20"/>
    <w:rsid w:val="00570F7B"/>
    <w:rsid w:val="0057106E"/>
    <w:rsid w:val="00571C04"/>
    <w:rsid w:val="00571FD9"/>
    <w:rsid w:val="00572009"/>
    <w:rsid w:val="005724C5"/>
    <w:rsid w:val="005727A1"/>
    <w:rsid w:val="0057282D"/>
    <w:rsid w:val="0057297D"/>
    <w:rsid w:val="00572B49"/>
    <w:rsid w:val="00572C61"/>
    <w:rsid w:val="005730E8"/>
    <w:rsid w:val="005736C1"/>
    <w:rsid w:val="00573727"/>
    <w:rsid w:val="00573D77"/>
    <w:rsid w:val="00573FE1"/>
    <w:rsid w:val="005741D3"/>
    <w:rsid w:val="005742FA"/>
    <w:rsid w:val="00574A2F"/>
    <w:rsid w:val="00574CD9"/>
    <w:rsid w:val="00574DA6"/>
    <w:rsid w:val="0057573C"/>
    <w:rsid w:val="005757E6"/>
    <w:rsid w:val="00575960"/>
    <w:rsid w:val="00575F2B"/>
    <w:rsid w:val="00575FC4"/>
    <w:rsid w:val="005761F7"/>
    <w:rsid w:val="0057680B"/>
    <w:rsid w:val="00576CCF"/>
    <w:rsid w:val="00576DDF"/>
    <w:rsid w:val="00576E7E"/>
    <w:rsid w:val="0057732A"/>
    <w:rsid w:val="00577520"/>
    <w:rsid w:val="0057755C"/>
    <w:rsid w:val="00577B72"/>
    <w:rsid w:val="005809F1"/>
    <w:rsid w:val="0058137E"/>
    <w:rsid w:val="00581AE5"/>
    <w:rsid w:val="00581B01"/>
    <w:rsid w:val="00581B80"/>
    <w:rsid w:val="005822CD"/>
    <w:rsid w:val="00582639"/>
    <w:rsid w:val="00582C9F"/>
    <w:rsid w:val="00582D69"/>
    <w:rsid w:val="00582EF8"/>
    <w:rsid w:val="005831DF"/>
    <w:rsid w:val="00583A1C"/>
    <w:rsid w:val="00583A3E"/>
    <w:rsid w:val="00583A5F"/>
    <w:rsid w:val="00583A65"/>
    <w:rsid w:val="00583A92"/>
    <w:rsid w:val="00583BA2"/>
    <w:rsid w:val="00583CA2"/>
    <w:rsid w:val="0058430C"/>
    <w:rsid w:val="005846C8"/>
    <w:rsid w:val="00584A28"/>
    <w:rsid w:val="00584DA4"/>
    <w:rsid w:val="00585155"/>
    <w:rsid w:val="00585440"/>
    <w:rsid w:val="00585508"/>
    <w:rsid w:val="005855B0"/>
    <w:rsid w:val="005855E4"/>
    <w:rsid w:val="00585A08"/>
    <w:rsid w:val="00585B2F"/>
    <w:rsid w:val="00586071"/>
    <w:rsid w:val="0058630F"/>
    <w:rsid w:val="005863E4"/>
    <w:rsid w:val="00586520"/>
    <w:rsid w:val="00586F8A"/>
    <w:rsid w:val="0058715A"/>
    <w:rsid w:val="00587478"/>
    <w:rsid w:val="00587660"/>
    <w:rsid w:val="00587882"/>
    <w:rsid w:val="00587958"/>
    <w:rsid w:val="00587DA1"/>
    <w:rsid w:val="00587F39"/>
    <w:rsid w:val="0059015D"/>
    <w:rsid w:val="005903E1"/>
    <w:rsid w:val="00590742"/>
    <w:rsid w:val="00590796"/>
    <w:rsid w:val="00590840"/>
    <w:rsid w:val="005909A0"/>
    <w:rsid w:val="00590D7B"/>
    <w:rsid w:val="00590FA6"/>
    <w:rsid w:val="00590FEA"/>
    <w:rsid w:val="00591016"/>
    <w:rsid w:val="0059108C"/>
    <w:rsid w:val="005910C6"/>
    <w:rsid w:val="00591246"/>
    <w:rsid w:val="00591649"/>
    <w:rsid w:val="0059173D"/>
    <w:rsid w:val="005917D7"/>
    <w:rsid w:val="00591C95"/>
    <w:rsid w:val="00591DED"/>
    <w:rsid w:val="00591F9B"/>
    <w:rsid w:val="00592168"/>
    <w:rsid w:val="00592303"/>
    <w:rsid w:val="0059286F"/>
    <w:rsid w:val="00592C79"/>
    <w:rsid w:val="00592CC5"/>
    <w:rsid w:val="00592EF2"/>
    <w:rsid w:val="00593405"/>
    <w:rsid w:val="005935F7"/>
    <w:rsid w:val="00593698"/>
    <w:rsid w:val="00593CEE"/>
    <w:rsid w:val="00593D3B"/>
    <w:rsid w:val="00593E62"/>
    <w:rsid w:val="0059419A"/>
    <w:rsid w:val="005946E7"/>
    <w:rsid w:val="00594C83"/>
    <w:rsid w:val="00594F2F"/>
    <w:rsid w:val="005951EE"/>
    <w:rsid w:val="005952D3"/>
    <w:rsid w:val="0059561C"/>
    <w:rsid w:val="00595A5F"/>
    <w:rsid w:val="00595ABF"/>
    <w:rsid w:val="00595AE4"/>
    <w:rsid w:val="00595B55"/>
    <w:rsid w:val="00595B8C"/>
    <w:rsid w:val="00595E43"/>
    <w:rsid w:val="0059621C"/>
    <w:rsid w:val="0059629D"/>
    <w:rsid w:val="005962F6"/>
    <w:rsid w:val="0059700E"/>
    <w:rsid w:val="005972CA"/>
    <w:rsid w:val="005973AD"/>
    <w:rsid w:val="005975F9"/>
    <w:rsid w:val="00597643"/>
    <w:rsid w:val="0059781F"/>
    <w:rsid w:val="00597923"/>
    <w:rsid w:val="00597936"/>
    <w:rsid w:val="005979E0"/>
    <w:rsid w:val="00597C27"/>
    <w:rsid w:val="00597F09"/>
    <w:rsid w:val="005A0869"/>
    <w:rsid w:val="005A0D5A"/>
    <w:rsid w:val="005A0DEE"/>
    <w:rsid w:val="005A138E"/>
    <w:rsid w:val="005A13FA"/>
    <w:rsid w:val="005A164E"/>
    <w:rsid w:val="005A1652"/>
    <w:rsid w:val="005A1843"/>
    <w:rsid w:val="005A19FF"/>
    <w:rsid w:val="005A1AF3"/>
    <w:rsid w:val="005A1B32"/>
    <w:rsid w:val="005A1BF6"/>
    <w:rsid w:val="005A2024"/>
    <w:rsid w:val="005A2578"/>
    <w:rsid w:val="005A3008"/>
    <w:rsid w:val="005A371E"/>
    <w:rsid w:val="005A37A9"/>
    <w:rsid w:val="005A3A8A"/>
    <w:rsid w:val="005A411D"/>
    <w:rsid w:val="005A41E8"/>
    <w:rsid w:val="005A4418"/>
    <w:rsid w:val="005A45C0"/>
    <w:rsid w:val="005A45EE"/>
    <w:rsid w:val="005A46BC"/>
    <w:rsid w:val="005A49FB"/>
    <w:rsid w:val="005A4A5A"/>
    <w:rsid w:val="005A4C51"/>
    <w:rsid w:val="005A511D"/>
    <w:rsid w:val="005A5517"/>
    <w:rsid w:val="005A5977"/>
    <w:rsid w:val="005A6185"/>
    <w:rsid w:val="005A63C5"/>
    <w:rsid w:val="005A6A6C"/>
    <w:rsid w:val="005A73F2"/>
    <w:rsid w:val="005A77CA"/>
    <w:rsid w:val="005A78B3"/>
    <w:rsid w:val="005A7A21"/>
    <w:rsid w:val="005A7A41"/>
    <w:rsid w:val="005A7AAB"/>
    <w:rsid w:val="005A7C86"/>
    <w:rsid w:val="005B05A8"/>
    <w:rsid w:val="005B07A1"/>
    <w:rsid w:val="005B1340"/>
    <w:rsid w:val="005B14A9"/>
    <w:rsid w:val="005B15BB"/>
    <w:rsid w:val="005B182A"/>
    <w:rsid w:val="005B1991"/>
    <w:rsid w:val="005B203C"/>
    <w:rsid w:val="005B2047"/>
    <w:rsid w:val="005B21FD"/>
    <w:rsid w:val="005B25E0"/>
    <w:rsid w:val="005B323C"/>
    <w:rsid w:val="005B3927"/>
    <w:rsid w:val="005B3AD0"/>
    <w:rsid w:val="005B4C99"/>
    <w:rsid w:val="005B4EBC"/>
    <w:rsid w:val="005B4ECA"/>
    <w:rsid w:val="005B520F"/>
    <w:rsid w:val="005B5699"/>
    <w:rsid w:val="005B58EC"/>
    <w:rsid w:val="005B5CC7"/>
    <w:rsid w:val="005B5DDB"/>
    <w:rsid w:val="005B6028"/>
    <w:rsid w:val="005B610B"/>
    <w:rsid w:val="005B62A1"/>
    <w:rsid w:val="005B6749"/>
    <w:rsid w:val="005B69B5"/>
    <w:rsid w:val="005B74D6"/>
    <w:rsid w:val="005B7910"/>
    <w:rsid w:val="005B7E71"/>
    <w:rsid w:val="005C00F1"/>
    <w:rsid w:val="005C0277"/>
    <w:rsid w:val="005C0961"/>
    <w:rsid w:val="005C0BB2"/>
    <w:rsid w:val="005C0C4A"/>
    <w:rsid w:val="005C118D"/>
    <w:rsid w:val="005C169E"/>
    <w:rsid w:val="005C1AEE"/>
    <w:rsid w:val="005C22F3"/>
    <w:rsid w:val="005C2D07"/>
    <w:rsid w:val="005C2DE8"/>
    <w:rsid w:val="005C35A9"/>
    <w:rsid w:val="005C37D3"/>
    <w:rsid w:val="005C3CE4"/>
    <w:rsid w:val="005C3D88"/>
    <w:rsid w:val="005C3E46"/>
    <w:rsid w:val="005C4DB0"/>
    <w:rsid w:val="005C5095"/>
    <w:rsid w:val="005C5176"/>
    <w:rsid w:val="005C53C3"/>
    <w:rsid w:val="005C55FD"/>
    <w:rsid w:val="005C5FE6"/>
    <w:rsid w:val="005C610B"/>
    <w:rsid w:val="005C619B"/>
    <w:rsid w:val="005C64C5"/>
    <w:rsid w:val="005C695A"/>
    <w:rsid w:val="005C699E"/>
    <w:rsid w:val="005C6B36"/>
    <w:rsid w:val="005C6D6C"/>
    <w:rsid w:val="005C6F94"/>
    <w:rsid w:val="005C728B"/>
    <w:rsid w:val="005C758A"/>
    <w:rsid w:val="005C7AF2"/>
    <w:rsid w:val="005C7BC1"/>
    <w:rsid w:val="005C7BF8"/>
    <w:rsid w:val="005C7F06"/>
    <w:rsid w:val="005D011C"/>
    <w:rsid w:val="005D026E"/>
    <w:rsid w:val="005D0C18"/>
    <w:rsid w:val="005D0C39"/>
    <w:rsid w:val="005D1382"/>
    <w:rsid w:val="005D1A06"/>
    <w:rsid w:val="005D1F1B"/>
    <w:rsid w:val="005D26A6"/>
    <w:rsid w:val="005D2961"/>
    <w:rsid w:val="005D29EF"/>
    <w:rsid w:val="005D2A5C"/>
    <w:rsid w:val="005D33EA"/>
    <w:rsid w:val="005D35A6"/>
    <w:rsid w:val="005D3841"/>
    <w:rsid w:val="005D3930"/>
    <w:rsid w:val="005D3D1C"/>
    <w:rsid w:val="005D3D6F"/>
    <w:rsid w:val="005D430C"/>
    <w:rsid w:val="005D4430"/>
    <w:rsid w:val="005D44D6"/>
    <w:rsid w:val="005D4531"/>
    <w:rsid w:val="005D50D9"/>
    <w:rsid w:val="005D51DF"/>
    <w:rsid w:val="005D54B9"/>
    <w:rsid w:val="005D550E"/>
    <w:rsid w:val="005D59ED"/>
    <w:rsid w:val="005D5C0C"/>
    <w:rsid w:val="005D5FA4"/>
    <w:rsid w:val="005D6227"/>
    <w:rsid w:val="005D63A5"/>
    <w:rsid w:val="005D65D2"/>
    <w:rsid w:val="005D6954"/>
    <w:rsid w:val="005D6A5A"/>
    <w:rsid w:val="005D6B6A"/>
    <w:rsid w:val="005D6EBC"/>
    <w:rsid w:val="005D6F57"/>
    <w:rsid w:val="005D6FCE"/>
    <w:rsid w:val="005D7A02"/>
    <w:rsid w:val="005D7B77"/>
    <w:rsid w:val="005D7FC8"/>
    <w:rsid w:val="005E0294"/>
    <w:rsid w:val="005E063B"/>
    <w:rsid w:val="005E0B5C"/>
    <w:rsid w:val="005E1094"/>
    <w:rsid w:val="005E1175"/>
    <w:rsid w:val="005E1523"/>
    <w:rsid w:val="005E1C15"/>
    <w:rsid w:val="005E1CFE"/>
    <w:rsid w:val="005E1DDA"/>
    <w:rsid w:val="005E20A4"/>
    <w:rsid w:val="005E2113"/>
    <w:rsid w:val="005E26FA"/>
    <w:rsid w:val="005E270D"/>
    <w:rsid w:val="005E27E8"/>
    <w:rsid w:val="005E28BF"/>
    <w:rsid w:val="005E2B79"/>
    <w:rsid w:val="005E2C79"/>
    <w:rsid w:val="005E2D0B"/>
    <w:rsid w:val="005E432F"/>
    <w:rsid w:val="005E48BF"/>
    <w:rsid w:val="005E4C7F"/>
    <w:rsid w:val="005E518B"/>
    <w:rsid w:val="005E5642"/>
    <w:rsid w:val="005E5E5E"/>
    <w:rsid w:val="005E5F5D"/>
    <w:rsid w:val="005E653C"/>
    <w:rsid w:val="005E6585"/>
    <w:rsid w:val="005E658A"/>
    <w:rsid w:val="005E697F"/>
    <w:rsid w:val="005E6AB0"/>
    <w:rsid w:val="005E6ED5"/>
    <w:rsid w:val="005E6FB8"/>
    <w:rsid w:val="005E7451"/>
    <w:rsid w:val="005E7945"/>
    <w:rsid w:val="005E79C5"/>
    <w:rsid w:val="005E7AE4"/>
    <w:rsid w:val="005F07C0"/>
    <w:rsid w:val="005F08B1"/>
    <w:rsid w:val="005F09E8"/>
    <w:rsid w:val="005F0B2B"/>
    <w:rsid w:val="005F0E06"/>
    <w:rsid w:val="005F15C5"/>
    <w:rsid w:val="005F168A"/>
    <w:rsid w:val="005F1868"/>
    <w:rsid w:val="005F19B7"/>
    <w:rsid w:val="005F1DDB"/>
    <w:rsid w:val="005F1E5F"/>
    <w:rsid w:val="005F2536"/>
    <w:rsid w:val="005F338C"/>
    <w:rsid w:val="005F33DF"/>
    <w:rsid w:val="005F347E"/>
    <w:rsid w:val="005F392F"/>
    <w:rsid w:val="005F3B54"/>
    <w:rsid w:val="005F3B62"/>
    <w:rsid w:val="005F3BB1"/>
    <w:rsid w:val="005F4092"/>
    <w:rsid w:val="005F42AB"/>
    <w:rsid w:val="005F4643"/>
    <w:rsid w:val="005F48EE"/>
    <w:rsid w:val="005F49AE"/>
    <w:rsid w:val="005F4C8E"/>
    <w:rsid w:val="005F5781"/>
    <w:rsid w:val="005F58C3"/>
    <w:rsid w:val="005F5A3E"/>
    <w:rsid w:val="005F5CC9"/>
    <w:rsid w:val="005F5F80"/>
    <w:rsid w:val="005F671B"/>
    <w:rsid w:val="005F69B7"/>
    <w:rsid w:val="005F6A9C"/>
    <w:rsid w:val="005F6B36"/>
    <w:rsid w:val="005F6E93"/>
    <w:rsid w:val="005F748D"/>
    <w:rsid w:val="005F783D"/>
    <w:rsid w:val="005F7974"/>
    <w:rsid w:val="005F7B58"/>
    <w:rsid w:val="005F7CC8"/>
    <w:rsid w:val="0060006A"/>
    <w:rsid w:val="006001D7"/>
    <w:rsid w:val="006003C3"/>
    <w:rsid w:val="006007F0"/>
    <w:rsid w:val="00600A7D"/>
    <w:rsid w:val="00600E7D"/>
    <w:rsid w:val="00601459"/>
    <w:rsid w:val="00601521"/>
    <w:rsid w:val="006018BD"/>
    <w:rsid w:val="00601A23"/>
    <w:rsid w:val="00601BE7"/>
    <w:rsid w:val="00601C52"/>
    <w:rsid w:val="00602736"/>
    <w:rsid w:val="0060289F"/>
    <w:rsid w:val="00602EA2"/>
    <w:rsid w:val="00603270"/>
    <w:rsid w:val="00603DD9"/>
    <w:rsid w:val="00603E3B"/>
    <w:rsid w:val="00604807"/>
    <w:rsid w:val="00604961"/>
    <w:rsid w:val="006049E5"/>
    <w:rsid w:val="00604A28"/>
    <w:rsid w:val="0060551C"/>
    <w:rsid w:val="006056BB"/>
    <w:rsid w:val="00605805"/>
    <w:rsid w:val="00605D31"/>
    <w:rsid w:val="00605FD8"/>
    <w:rsid w:val="00605FE5"/>
    <w:rsid w:val="006065B8"/>
    <w:rsid w:val="00606697"/>
    <w:rsid w:val="00606C02"/>
    <w:rsid w:val="00606E08"/>
    <w:rsid w:val="00606E8D"/>
    <w:rsid w:val="00606ECC"/>
    <w:rsid w:val="00606FF9"/>
    <w:rsid w:val="0060767D"/>
    <w:rsid w:val="00607E34"/>
    <w:rsid w:val="006101BB"/>
    <w:rsid w:val="0061027A"/>
    <w:rsid w:val="0061070B"/>
    <w:rsid w:val="00610816"/>
    <w:rsid w:val="00610964"/>
    <w:rsid w:val="00610FB0"/>
    <w:rsid w:val="006115A2"/>
    <w:rsid w:val="00611FA4"/>
    <w:rsid w:val="00612259"/>
    <w:rsid w:val="0061245C"/>
    <w:rsid w:val="00612F35"/>
    <w:rsid w:val="00612FA4"/>
    <w:rsid w:val="00613BCA"/>
    <w:rsid w:val="00614045"/>
    <w:rsid w:val="006145F4"/>
    <w:rsid w:val="00614AEC"/>
    <w:rsid w:val="00614B30"/>
    <w:rsid w:val="00614C2A"/>
    <w:rsid w:val="00614C34"/>
    <w:rsid w:val="00614D5F"/>
    <w:rsid w:val="00614DE4"/>
    <w:rsid w:val="00614E6D"/>
    <w:rsid w:val="00614F6A"/>
    <w:rsid w:val="0061506D"/>
    <w:rsid w:val="006150DC"/>
    <w:rsid w:val="006151B6"/>
    <w:rsid w:val="00615369"/>
    <w:rsid w:val="00615BEA"/>
    <w:rsid w:val="00615CD2"/>
    <w:rsid w:val="006160C3"/>
    <w:rsid w:val="006161A1"/>
    <w:rsid w:val="00616417"/>
    <w:rsid w:val="006164DD"/>
    <w:rsid w:val="0061678D"/>
    <w:rsid w:val="006178E6"/>
    <w:rsid w:val="00617AC0"/>
    <w:rsid w:val="00617E74"/>
    <w:rsid w:val="00617FA1"/>
    <w:rsid w:val="006207EA"/>
    <w:rsid w:val="0062094F"/>
    <w:rsid w:val="006209AB"/>
    <w:rsid w:val="00620D8D"/>
    <w:rsid w:val="00621712"/>
    <w:rsid w:val="00621BA7"/>
    <w:rsid w:val="00621BAF"/>
    <w:rsid w:val="00621D13"/>
    <w:rsid w:val="00621DB3"/>
    <w:rsid w:val="00622135"/>
    <w:rsid w:val="006224E7"/>
    <w:rsid w:val="00622901"/>
    <w:rsid w:val="006229FA"/>
    <w:rsid w:val="00622DF5"/>
    <w:rsid w:val="00622FFD"/>
    <w:rsid w:val="00623593"/>
    <w:rsid w:val="006238B9"/>
    <w:rsid w:val="00623943"/>
    <w:rsid w:val="00623A38"/>
    <w:rsid w:val="006245C8"/>
    <w:rsid w:val="00624780"/>
    <w:rsid w:val="00624B04"/>
    <w:rsid w:val="00624BE1"/>
    <w:rsid w:val="00624E2F"/>
    <w:rsid w:val="00624F12"/>
    <w:rsid w:val="0062500E"/>
    <w:rsid w:val="00625897"/>
    <w:rsid w:val="00625C07"/>
    <w:rsid w:val="00625E3C"/>
    <w:rsid w:val="00625FFF"/>
    <w:rsid w:val="0062606B"/>
    <w:rsid w:val="006264D3"/>
    <w:rsid w:val="0062675C"/>
    <w:rsid w:val="00626914"/>
    <w:rsid w:val="00626F1B"/>
    <w:rsid w:val="00627017"/>
    <w:rsid w:val="0062731E"/>
    <w:rsid w:val="006274E0"/>
    <w:rsid w:val="00627775"/>
    <w:rsid w:val="006277A6"/>
    <w:rsid w:val="006277BC"/>
    <w:rsid w:val="00627846"/>
    <w:rsid w:val="00627884"/>
    <w:rsid w:val="006278A3"/>
    <w:rsid w:val="006278F0"/>
    <w:rsid w:val="006279B0"/>
    <w:rsid w:val="00627EEE"/>
    <w:rsid w:val="006303BA"/>
    <w:rsid w:val="0063065F"/>
    <w:rsid w:val="00630D83"/>
    <w:rsid w:val="00631020"/>
    <w:rsid w:val="006310DF"/>
    <w:rsid w:val="00631286"/>
    <w:rsid w:val="00631327"/>
    <w:rsid w:val="006313FE"/>
    <w:rsid w:val="006315F5"/>
    <w:rsid w:val="00631B63"/>
    <w:rsid w:val="00631B8F"/>
    <w:rsid w:val="00631EB0"/>
    <w:rsid w:val="006320CE"/>
    <w:rsid w:val="006321CF"/>
    <w:rsid w:val="006325F5"/>
    <w:rsid w:val="0063282F"/>
    <w:rsid w:val="006328DE"/>
    <w:rsid w:val="00632B9E"/>
    <w:rsid w:val="0063373B"/>
    <w:rsid w:val="00633753"/>
    <w:rsid w:val="00634C3E"/>
    <w:rsid w:val="0063510C"/>
    <w:rsid w:val="006356E1"/>
    <w:rsid w:val="0063583D"/>
    <w:rsid w:val="00635868"/>
    <w:rsid w:val="00635B13"/>
    <w:rsid w:val="00635CAA"/>
    <w:rsid w:val="00635CCF"/>
    <w:rsid w:val="00635F42"/>
    <w:rsid w:val="006363A8"/>
    <w:rsid w:val="00636635"/>
    <w:rsid w:val="006367C3"/>
    <w:rsid w:val="006369F7"/>
    <w:rsid w:val="00636DF5"/>
    <w:rsid w:val="00636E2D"/>
    <w:rsid w:val="00636F50"/>
    <w:rsid w:val="0063702F"/>
    <w:rsid w:val="006371A4"/>
    <w:rsid w:val="0063774A"/>
    <w:rsid w:val="00637EC1"/>
    <w:rsid w:val="00640192"/>
    <w:rsid w:val="006402AB"/>
    <w:rsid w:val="00640658"/>
    <w:rsid w:val="0064066E"/>
    <w:rsid w:val="00640B4F"/>
    <w:rsid w:val="00640FF2"/>
    <w:rsid w:val="0064132D"/>
    <w:rsid w:val="006416D4"/>
    <w:rsid w:val="00641ACD"/>
    <w:rsid w:val="00641AF8"/>
    <w:rsid w:val="006420EE"/>
    <w:rsid w:val="006421A5"/>
    <w:rsid w:val="00642376"/>
    <w:rsid w:val="0064271B"/>
    <w:rsid w:val="00642E6D"/>
    <w:rsid w:val="00643741"/>
    <w:rsid w:val="006438F9"/>
    <w:rsid w:val="00643AB3"/>
    <w:rsid w:val="00643ABF"/>
    <w:rsid w:val="00643B7F"/>
    <w:rsid w:val="00643F04"/>
    <w:rsid w:val="0064448C"/>
    <w:rsid w:val="00644659"/>
    <w:rsid w:val="0064523C"/>
    <w:rsid w:val="0064529A"/>
    <w:rsid w:val="006454DB"/>
    <w:rsid w:val="00645A1A"/>
    <w:rsid w:val="00645B5A"/>
    <w:rsid w:val="0064600D"/>
    <w:rsid w:val="0064602A"/>
    <w:rsid w:val="00646DB1"/>
    <w:rsid w:val="00647085"/>
    <w:rsid w:val="00647562"/>
    <w:rsid w:val="00647854"/>
    <w:rsid w:val="00647C12"/>
    <w:rsid w:val="00647FA4"/>
    <w:rsid w:val="0065074E"/>
    <w:rsid w:val="00650B05"/>
    <w:rsid w:val="00650C3D"/>
    <w:rsid w:val="00650CDB"/>
    <w:rsid w:val="00650E50"/>
    <w:rsid w:val="00651359"/>
    <w:rsid w:val="006515B3"/>
    <w:rsid w:val="0065181F"/>
    <w:rsid w:val="00651893"/>
    <w:rsid w:val="00651D3E"/>
    <w:rsid w:val="00652291"/>
    <w:rsid w:val="0065280E"/>
    <w:rsid w:val="00652927"/>
    <w:rsid w:val="006529D6"/>
    <w:rsid w:val="00652BF5"/>
    <w:rsid w:val="006530B1"/>
    <w:rsid w:val="0065331F"/>
    <w:rsid w:val="006534F6"/>
    <w:rsid w:val="0065364D"/>
    <w:rsid w:val="006536F3"/>
    <w:rsid w:val="00653889"/>
    <w:rsid w:val="00653A46"/>
    <w:rsid w:val="00653B17"/>
    <w:rsid w:val="0065413C"/>
    <w:rsid w:val="0065455C"/>
    <w:rsid w:val="00654BBB"/>
    <w:rsid w:val="00655031"/>
    <w:rsid w:val="006555BA"/>
    <w:rsid w:val="006558DD"/>
    <w:rsid w:val="00655D40"/>
    <w:rsid w:val="00656037"/>
    <w:rsid w:val="0065637F"/>
    <w:rsid w:val="00656492"/>
    <w:rsid w:val="0065655D"/>
    <w:rsid w:val="0065677A"/>
    <w:rsid w:val="00656B5C"/>
    <w:rsid w:val="00656CB1"/>
    <w:rsid w:val="00656E92"/>
    <w:rsid w:val="006572D5"/>
    <w:rsid w:val="0065788B"/>
    <w:rsid w:val="00657D76"/>
    <w:rsid w:val="00657F63"/>
    <w:rsid w:val="006601A7"/>
    <w:rsid w:val="006601B3"/>
    <w:rsid w:val="006603B2"/>
    <w:rsid w:val="006605D8"/>
    <w:rsid w:val="00660D6B"/>
    <w:rsid w:val="00660EA7"/>
    <w:rsid w:val="0066101C"/>
    <w:rsid w:val="0066149C"/>
    <w:rsid w:val="006615F3"/>
    <w:rsid w:val="00661B9D"/>
    <w:rsid w:val="00662160"/>
    <w:rsid w:val="00662273"/>
    <w:rsid w:val="006623CE"/>
    <w:rsid w:val="0066274F"/>
    <w:rsid w:val="00662DB7"/>
    <w:rsid w:val="00663314"/>
    <w:rsid w:val="006633CB"/>
    <w:rsid w:val="00663A20"/>
    <w:rsid w:val="00663CFC"/>
    <w:rsid w:val="00663D94"/>
    <w:rsid w:val="00663F0F"/>
    <w:rsid w:val="006645D4"/>
    <w:rsid w:val="006645F2"/>
    <w:rsid w:val="00664623"/>
    <w:rsid w:val="006648E5"/>
    <w:rsid w:val="006649EF"/>
    <w:rsid w:val="006654AC"/>
    <w:rsid w:val="006654EC"/>
    <w:rsid w:val="00665B4C"/>
    <w:rsid w:val="00665C20"/>
    <w:rsid w:val="00665CE4"/>
    <w:rsid w:val="00665F3A"/>
    <w:rsid w:val="006666BC"/>
    <w:rsid w:val="006667C8"/>
    <w:rsid w:val="00666902"/>
    <w:rsid w:val="00666D1F"/>
    <w:rsid w:val="006670AB"/>
    <w:rsid w:val="00667159"/>
    <w:rsid w:val="00667602"/>
    <w:rsid w:val="00667D34"/>
    <w:rsid w:val="006701C9"/>
    <w:rsid w:val="00670417"/>
    <w:rsid w:val="006707EE"/>
    <w:rsid w:val="00670909"/>
    <w:rsid w:val="00670A68"/>
    <w:rsid w:val="00670A9B"/>
    <w:rsid w:val="00670DB7"/>
    <w:rsid w:val="00671396"/>
    <w:rsid w:val="00671658"/>
    <w:rsid w:val="006716CB"/>
    <w:rsid w:val="0067181E"/>
    <w:rsid w:val="00671845"/>
    <w:rsid w:val="006720EB"/>
    <w:rsid w:val="006722F7"/>
    <w:rsid w:val="006723D1"/>
    <w:rsid w:val="006725D4"/>
    <w:rsid w:val="00672AC1"/>
    <w:rsid w:val="00672D7E"/>
    <w:rsid w:val="00672DFA"/>
    <w:rsid w:val="00672F06"/>
    <w:rsid w:val="006730E8"/>
    <w:rsid w:val="006730F2"/>
    <w:rsid w:val="00673178"/>
    <w:rsid w:val="00673928"/>
    <w:rsid w:val="00673B8F"/>
    <w:rsid w:val="00673BA3"/>
    <w:rsid w:val="006743B9"/>
    <w:rsid w:val="006745DF"/>
    <w:rsid w:val="006746F9"/>
    <w:rsid w:val="00674874"/>
    <w:rsid w:val="00675AF9"/>
    <w:rsid w:val="00675BDF"/>
    <w:rsid w:val="00675FE3"/>
    <w:rsid w:val="006763FD"/>
    <w:rsid w:val="0067648E"/>
    <w:rsid w:val="006765AE"/>
    <w:rsid w:val="00676939"/>
    <w:rsid w:val="00676E98"/>
    <w:rsid w:val="006776A2"/>
    <w:rsid w:val="006777A7"/>
    <w:rsid w:val="006777E4"/>
    <w:rsid w:val="0067780E"/>
    <w:rsid w:val="00677887"/>
    <w:rsid w:val="00677FC7"/>
    <w:rsid w:val="0068004F"/>
    <w:rsid w:val="00680165"/>
    <w:rsid w:val="006803C0"/>
    <w:rsid w:val="0068046F"/>
    <w:rsid w:val="00680CB4"/>
    <w:rsid w:val="00680DB6"/>
    <w:rsid w:val="00680F89"/>
    <w:rsid w:val="006814CA"/>
    <w:rsid w:val="00681652"/>
    <w:rsid w:val="0068167F"/>
    <w:rsid w:val="00681735"/>
    <w:rsid w:val="00682781"/>
    <w:rsid w:val="006827FE"/>
    <w:rsid w:val="006829E2"/>
    <w:rsid w:val="00682CDA"/>
    <w:rsid w:val="00682DFE"/>
    <w:rsid w:val="006832B0"/>
    <w:rsid w:val="006832C1"/>
    <w:rsid w:val="006835B6"/>
    <w:rsid w:val="00683B71"/>
    <w:rsid w:val="00683EE4"/>
    <w:rsid w:val="00683F1E"/>
    <w:rsid w:val="00683FC5"/>
    <w:rsid w:val="00684126"/>
    <w:rsid w:val="00684394"/>
    <w:rsid w:val="00684436"/>
    <w:rsid w:val="00684639"/>
    <w:rsid w:val="006846E8"/>
    <w:rsid w:val="006848E6"/>
    <w:rsid w:val="00684C42"/>
    <w:rsid w:val="00685184"/>
    <w:rsid w:val="00685194"/>
    <w:rsid w:val="006854A7"/>
    <w:rsid w:val="006858E3"/>
    <w:rsid w:val="00685999"/>
    <w:rsid w:val="00685BA3"/>
    <w:rsid w:val="00685BB1"/>
    <w:rsid w:val="00685ECB"/>
    <w:rsid w:val="00686C15"/>
    <w:rsid w:val="00686D5A"/>
    <w:rsid w:val="00686F80"/>
    <w:rsid w:val="00687005"/>
    <w:rsid w:val="006872E1"/>
    <w:rsid w:val="006877BF"/>
    <w:rsid w:val="00687AF0"/>
    <w:rsid w:val="00687BD7"/>
    <w:rsid w:val="00687FF7"/>
    <w:rsid w:val="00690292"/>
    <w:rsid w:val="006905A6"/>
    <w:rsid w:val="00690DC3"/>
    <w:rsid w:val="00690EE3"/>
    <w:rsid w:val="0069141D"/>
    <w:rsid w:val="0069173C"/>
    <w:rsid w:val="0069184F"/>
    <w:rsid w:val="00692346"/>
    <w:rsid w:val="00692528"/>
    <w:rsid w:val="0069297C"/>
    <w:rsid w:val="00692A7B"/>
    <w:rsid w:val="00692CF2"/>
    <w:rsid w:val="00692D58"/>
    <w:rsid w:val="00692DD6"/>
    <w:rsid w:val="00692E20"/>
    <w:rsid w:val="00692E76"/>
    <w:rsid w:val="0069315A"/>
    <w:rsid w:val="0069361E"/>
    <w:rsid w:val="00693694"/>
    <w:rsid w:val="006939F2"/>
    <w:rsid w:val="00693F67"/>
    <w:rsid w:val="00694ADE"/>
    <w:rsid w:val="00694D4E"/>
    <w:rsid w:val="00695031"/>
    <w:rsid w:val="00695173"/>
    <w:rsid w:val="006951A4"/>
    <w:rsid w:val="006957EA"/>
    <w:rsid w:val="00695FCE"/>
    <w:rsid w:val="0069656B"/>
    <w:rsid w:val="006966BC"/>
    <w:rsid w:val="00696722"/>
    <w:rsid w:val="006969A8"/>
    <w:rsid w:val="00696A55"/>
    <w:rsid w:val="00696AD7"/>
    <w:rsid w:val="00696CB8"/>
    <w:rsid w:val="00696E67"/>
    <w:rsid w:val="00697A0A"/>
    <w:rsid w:val="00697C80"/>
    <w:rsid w:val="00697C9E"/>
    <w:rsid w:val="006A00D9"/>
    <w:rsid w:val="006A0328"/>
    <w:rsid w:val="006A0463"/>
    <w:rsid w:val="006A05FA"/>
    <w:rsid w:val="006A0605"/>
    <w:rsid w:val="006A08E6"/>
    <w:rsid w:val="006A0E0C"/>
    <w:rsid w:val="006A0F0E"/>
    <w:rsid w:val="006A1107"/>
    <w:rsid w:val="006A154E"/>
    <w:rsid w:val="006A1570"/>
    <w:rsid w:val="006A1B42"/>
    <w:rsid w:val="006A2135"/>
    <w:rsid w:val="006A21E4"/>
    <w:rsid w:val="006A2746"/>
    <w:rsid w:val="006A27A1"/>
    <w:rsid w:val="006A2944"/>
    <w:rsid w:val="006A2E84"/>
    <w:rsid w:val="006A3073"/>
    <w:rsid w:val="006A31B2"/>
    <w:rsid w:val="006A367F"/>
    <w:rsid w:val="006A3C54"/>
    <w:rsid w:val="006A3F21"/>
    <w:rsid w:val="006A42E6"/>
    <w:rsid w:val="006A4844"/>
    <w:rsid w:val="006A492B"/>
    <w:rsid w:val="006A499A"/>
    <w:rsid w:val="006A4A72"/>
    <w:rsid w:val="006A4B8D"/>
    <w:rsid w:val="006A4C98"/>
    <w:rsid w:val="006A5118"/>
    <w:rsid w:val="006A5152"/>
    <w:rsid w:val="006A52A4"/>
    <w:rsid w:val="006A5939"/>
    <w:rsid w:val="006A5CA9"/>
    <w:rsid w:val="006A626B"/>
    <w:rsid w:val="006A6441"/>
    <w:rsid w:val="006A6CD2"/>
    <w:rsid w:val="006A70D7"/>
    <w:rsid w:val="006A730C"/>
    <w:rsid w:val="006A748A"/>
    <w:rsid w:val="006A7A8B"/>
    <w:rsid w:val="006A7D0F"/>
    <w:rsid w:val="006B0041"/>
    <w:rsid w:val="006B01AD"/>
    <w:rsid w:val="006B0ABE"/>
    <w:rsid w:val="006B0EA5"/>
    <w:rsid w:val="006B1291"/>
    <w:rsid w:val="006B1311"/>
    <w:rsid w:val="006B1911"/>
    <w:rsid w:val="006B19FB"/>
    <w:rsid w:val="006B1B83"/>
    <w:rsid w:val="006B1C06"/>
    <w:rsid w:val="006B1F18"/>
    <w:rsid w:val="006B2388"/>
    <w:rsid w:val="006B2560"/>
    <w:rsid w:val="006B2951"/>
    <w:rsid w:val="006B2F96"/>
    <w:rsid w:val="006B34F3"/>
    <w:rsid w:val="006B367B"/>
    <w:rsid w:val="006B368F"/>
    <w:rsid w:val="006B37BA"/>
    <w:rsid w:val="006B381C"/>
    <w:rsid w:val="006B3C24"/>
    <w:rsid w:val="006B3F58"/>
    <w:rsid w:val="006B4161"/>
    <w:rsid w:val="006B4897"/>
    <w:rsid w:val="006B4E70"/>
    <w:rsid w:val="006B4EE2"/>
    <w:rsid w:val="006B4F57"/>
    <w:rsid w:val="006B5254"/>
    <w:rsid w:val="006B5370"/>
    <w:rsid w:val="006B5CC3"/>
    <w:rsid w:val="006B5DAC"/>
    <w:rsid w:val="006B62B9"/>
    <w:rsid w:val="006B6927"/>
    <w:rsid w:val="006B6B88"/>
    <w:rsid w:val="006B6D5A"/>
    <w:rsid w:val="006B6E39"/>
    <w:rsid w:val="006B70F7"/>
    <w:rsid w:val="006B733D"/>
    <w:rsid w:val="006B73D4"/>
    <w:rsid w:val="006B745B"/>
    <w:rsid w:val="006B77A0"/>
    <w:rsid w:val="006B79E0"/>
    <w:rsid w:val="006C0038"/>
    <w:rsid w:val="006C02D4"/>
    <w:rsid w:val="006C0565"/>
    <w:rsid w:val="006C073F"/>
    <w:rsid w:val="006C09A6"/>
    <w:rsid w:val="006C09CC"/>
    <w:rsid w:val="006C09FC"/>
    <w:rsid w:val="006C0C0B"/>
    <w:rsid w:val="006C0ED0"/>
    <w:rsid w:val="006C1020"/>
    <w:rsid w:val="006C10B2"/>
    <w:rsid w:val="006C14ED"/>
    <w:rsid w:val="006C1580"/>
    <w:rsid w:val="006C16F0"/>
    <w:rsid w:val="006C16F5"/>
    <w:rsid w:val="006C1870"/>
    <w:rsid w:val="006C19BF"/>
    <w:rsid w:val="006C1CCE"/>
    <w:rsid w:val="006C2022"/>
    <w:rsid w:val="006C2458"/>
    <w:rsid w:val="006C246F"/>
    <w:rsid w:val="006C25EC"/>
    <w:rsid w:val="006C25ED"/>
    <w:rsid w:val="006C27E9"/>
    <w:rsid w:val="006C29FD"/>
    <w:rsid w:val="006C2DBC"/>
    <w:rsid w:val="006C2F31"/>
    <w:rsid w:val="006C3580"/>
    <w:rsid w:val="006C36D1"/>
    <w:rsid w:val="006C3735"/>
    <w:rsid w:val="006C3968"/>
    <w:rsid w:val="006C39F7"/>
    <w:rsid w:val="006C3B2F"/>
    <w:rsid w:val="006C3B4C"/>
    <w:rsid w:val="006C3C78"/>
    <w:rsid w:val="006C3EBF"/>
    <w:rsid w:val="006C3FA4"/>
    <w:rsid w:val="006C410F"/>
    <w:rsid w:val="006C4181"/>
    <w:rsid w:val="006C43B6"/>
    <w:rsid w:val="006C45F3"/>
    <w:rsid w:val="006C4632"/>
    <w:rsid w:val="006C466B"/>
    <w:rsid w:val="006C46EC"/>
    <w:rsid w:val="006C488F"/>
    <w:rsid w:val="006C4E04"/>
    <w:rsid w:val="006C4F14"/>
    <w:rsid w:val="006C4F84"/>
    <w:rsid w:val="006C50B1"/>
    <w:rsid w:val="006C51C8"/>
    <w:rsid w:val="006C55CC"/>
    <w:rsid w:val="006C5F14"/>
    <w:rsid w:val="006C658B"/>
    <w:rsid w:val="006C66E9"/>
    <w:rsid w:val="006C690E"/>
    <w:rsid w:val="006C6C16"/>
    <w:rsid w:val="006C6C25"/>
    <w:rsid w:val="006C6EC3"/>
    <w:rsid w:val="006C6EFB"/>
    <w:rsid w:val="006C701F"/>
    <w:rsid w:val="006C7100"/>
    <w:rsid w:val="006C71A2"/>
    <w:rsid w:val="006C7431"/>
    <w:rsid w:val="006C74E8"/>
    <w:rsid w:val="006C786D"/>
    <w:rsid w:val="006C7CEF"/>
    <w:rsid w:val="006D0241"/>
    <w:rsid w:val="006D0843"/>
    <w:rsid w:val="006D0A9E"/>
    <w:rsid w:val="006D14D7"/>
    <w:rsid w:val="006D1835"/>
    <w:rsid w:val="006D21CB"/>
    <w:rsid w:val="006D2235"/>
    <w:rsid w:val="006D2415"/>
    <w:rsid w:val="006D250B"/>
    <w:rsid w:val="006D27A2"/>
    <w:rsid w:val="006D2C87"/>
    <w:rsid w:val="006D3596"/>
    <w:rsid w:val="006D3DB6"/>
    <w:rsid w:val="006D3E24"/>
    <w:rsid w:val="006D4A3D"/>
    <w:rsid w:val="006D4B85"/>
    <w:rsid w:val="006D4CCE"/>
    <w:rsid w:val="006D4EA4"/>
    <w:rsid w:val="006D531B"/>
    <w:rsid w:val="006D5397"/>
    <w:rsid w:val="006D5D03"/>
    <w:rsid w:val="006D61E1"/>
    <w:rsid w:val="006D63A3"/>
    <w:rsid w:val="006D64B3"/>
    <w:rsid w:val="006D65B8"/>
    <w:rsid w:val="006D6623"/>
    <w:rsid w:val="006D67B0"/>
    <w:rsid w:val="006D6916"/>
    <w:rsid w:val="006D73F5"/>
    <w:rsid w:val="006D75B0"/>
    <w:rsid w:val="006D7684"/>
    <w:rsid w:val="006D77B5"/>
    <w:rsid w:val="006D79B6"/>
    <w:rsid w:val="006D7A20"/>
    <w:rsid w:val="006D7AFA"/>
    <w:rsid w:val="006D7B6E"/>
    <w:rsid w:val="006E0013"/>
    <w:rsid w:val="006E0123"/>
    <w:rsid w:val="006E0FDE"/>
    <w:rsid w:val="006E1B5F"/>
    <w:rsid w:val="006E20A0"/>
    <w:rsid w:val="006E212B"/>
    <w:rsid w:val="006E2713"/>
    <w:rsid w:val="006E27E7"/>
    <w:rsid w:val="006E3068"/>
    <w:rsid w:val="006E31E6"/>
    <w:rsid w:val="006E3A18"/>
    <w:rsid w:val="006E4377"/>
    <w:rsid w:val="006E4560"/>
    <w:rsid w:val="006E45A9"/>
    <w:rsid w:val="006E4EB3"/>
    <w:rsid w:val="006E4F2A"/>
    <w:rsid w:val="006E5418"/>
    <w:rsid w:val="006E5925"/>
    <w:rsid w:val="006E5CE9"/>
    <w:rsid w:val="006E61B7"/>
    <w:rsid w:val="006E622E"/>
    <w:rsid w:val="006E6723"/>
    <w:rsid w:val="006E68C2"/>
    <w:rsid w:val="006E6CD4"/>
    <w:rsid w:val="006E76C1"/>
    <w:rsid w:val="006E78C3"/>
    <w:rsid w:val="006E7E89"/>
    <w:rsid w:val="006E7F08"/>
    <w:rsid w:val="006F0278"/>
    <w:rsid w:val="006F042F"/>
    <w:rsid w:val="006F06EC"/>
    <w:rsid w:val="006F0876"/>
    <w:rsid w:val="006F0BC9"/>
    <w:rsid w:val="006F10CD"/>
    <w:rsid w:val="006F113A"/>
    <w:rsid w:val="006F1382"/>
    <w:rsid w:val="006F1884"/>
    <w:rsid w:val="006F1FD7"/>
    <w:rsid w:val="006F1FEE"/>
    <w:rsid w:val="006F258D"/>
    <w:rsid w:val="006F25EC"/>
    <w:rsid w:val="006F2D3C"/>
    <w:rsid w:val="006F2E3E"/>
    <w:rsid w:val="006F308B"/>
    <w:rsid w:val="006F32BB"/>
    <w:rsid w:val="006F3398"/>
    <w:rsid w:val="006F354C"/>
    <w:rsid w:val="006F35A2"/>
    <w:rsid w:val="006F3985"/>
    <w:rsid w:val="006F3DA9"/>
    <w:rsid w:val="006F418A"/>
    <w:rsid w:val="006F463F"/>
    <w:rsid w:val="006F4D26"/>
    <w:rsid w:val="006F4DBF"/>
    <w:rsid w:val="006F5136"/>
    <w:rsid w:val="006F51E5"/>
    <w:rsid w:val="006F5395"/>
    <w:rsid w:val="006F570A"/>
    <w:rsid w:val="006F5ABF"/>
    <w:rsid w:val="006F5ACD"/>
    <w:rsid w:val="006F5D8E"/>
    <w:rsid w:val="006F5D9C"/>
    <w:rsid w:val="006F60BA"/>
    <w:rsid w:val="006F60F8"/>
    <w:rsid w:val="006F6230"/>
    <w:rsid w:val="006F627C"/>
    <w:rsid w:val="006F6305"/>
    <w:rsid w:val="006F6B82"/>
    <w:rsid w:val="006F6B88"/>
    <w:rsid w:val="006F7047"/>
    <w:rsid w:val="006F70C2"/>
    <w:rsid w:val="006F71C9"/>
    <w:rsid w:val="006F7452"/>
    <w:rsid w:val="006F7A00"/>
    <w:rsid w:val="006F7B70"/>
    <w:rsid w:val="007001BF"/>
    <w:rsid w:val="0070031F"/>
    <w:rsid w:val="0070048A"/>
    <w:rsid w:val="007007F8"/>
    <w:rsid w:val="00700D25"/>
    <w:rsid w:val="00701248"/>
    <w:rsid w:val="0070171F"/>
    <w:rsid w:val="00701748"/>
    <w:rsid w:val="0070260C"/>
    <w:rsid w:val="00702721"/>
    <w:rsid w:val="007027AD"/>
    <w:rsid w:val="00702B21"/>
    <w:rsid w:val="00702CE5"/>
    <w:rsid w:val="00702D36"/>
    <w:rsid w:val="0070323F"/>
    <w:rsid w:val="00703351"/>
    <w:rsid w:val="00703672"/>
    <w:rsid w:val="00703734"/>
    <w:rsid w:val="0070398E"/>
    <w:rsid w:val="00703AEA"/>
    <w:rsid w:val="00703C85"/>
    <w:rsid w:val="00703E62"/>
    <w:rsid w:val="00704198"/>
    <w:rsid w:val="007043E2"/>
    <w:rsid w:val="00704558"/>
    <w:rsid w:val="00704CA1"/>
    <w:rsid w:val="00704CA3"/>
    <w:rsid w:val="00704F79"/>
    <w:rsid w:val="007051BA"/>
    <w:rsid w:val="00705313"/>
    <w:rsid w:val="00705489"/>
    <w:rsid w:val="00705724"/>
    <w:rsid w:val="00705E62"/>
    <w:rsid w:val="0070661A"/>
    <w:rsid w:val="00706C9D"/>
    <w:rsid w:val="00706D5B"/>
    <w:rsid w:val="00706E56"/>
    <w:rsid w:val="00706F91"/>
    <w:rsid w:val="00707073"/>
    <w:rsid w:val="00707A0C"/>
    <w:rsid w:val="00707C6E"/>
    <w:rsid w:val="00707EA5"/>
    <w:rsid w:val="00707FF1"/>
    <w:rsid w:val="0071028A"/>
    <w:rsid w:val="0071042E"/>
    <w:rsid w:val="0071046D"/>
    <w:rsid w:val="007107A2"/>
    <w:rsid w:val="0071094E"/>
    <w:rsid w:val="00710B95"/>
    <w:rsid w:val="00711624"/>
    <w:rsid w:val="007116D9"/>
    <w:rsid w:val="00711701"/>
    <w:rsid w:val="007117FB"/>
    <w:rsid w:val="00711A27"/>
    <w:rsid w:val="00711BE1"/>
    <w:rsid w:val="00711D8D"/>
    <w:rsid w:val="0071237E"/>
    <w:rsid w:val="0071239B"/>
    <w:rsid w:val="007124C8"/>
    <w:rsid w:val="00712557"/>
    <w:rsid w:val="0071299E"/>
    <w:rsid w:val="00712B32"/>
    <w:rsid w:val="00713062"/>
    <w:rsid w:val="00713493"/>
    <w:rsid w:val="00713618"/>
    <w:rsid w:val="007139B6"/>
    <w:rsid w:val="00713B77"/>
    <w:rsid w:val="007142BC"/>
    <w:rsid w:val="007144B9"/>
    <w:rsid w:val="00714600"/>
    <w:rsid w:val="007146F3"/>
    <w:rsid w:val="00714A46"/>
    <w:rsid w:val="00714A5A"/>
    <w:rsid w:val="00714DAE"/>
    <w:rsid w:val="0071508C"/>
    <w:rsid w:val="0071519F"/>
    <w:rsid w:val="007155BA"/>
    <w:rsid w:val="0071585E"/>
    <w:rsid w:val="00715C0A"/>
    <w:rsid w:val="00715D99"/>
    <w:rsid w:val="00715E7E"/>
    <w:rsid w:val="00715F4E"/>
    <w:rsid w:val="00716218"/>
    <w:rsid w:val="00716576"/>
    <w:rsid w:val="00716A31"/>
    <w:rsid w:val="00716BBF"/>
    <w:rsid w:val="0071768F"/>
    <w:rsid w:val="007177AD"/>
    <w:rsid w:val="0072029E"/>
    <w:rsid w:val="00720304"/>
    <w:rsid w:val="0072070D"/>
    <w:rsid w:val="0072072C"/>
    <w:rsid w:val="00720799"/>
    <w:rsid w:val="00720E9E"/>
    <w:rsid w:val="007217AF"/>
    <w:rsid w:val="00721B84"/>
    <w:rsid w:val="00721FE8"/>
    <w:rsid w:val="00722058"/>
    <w:rsid w:val="0072205A"/>
    <w:rsid w:val="0072256A"/>
    <w:rsid w:val="007227BB"/>
    <w:rsid w:val="007229DC"/>
    <w:rsid w:val="00722A1B"/>
    <w:rsid w:val="0072327B"/>
    <w:rsid w:val="00723505"/>
    <w:rsid w:val="007238A3"/>
    <w:rsid w:val="00723B35"/>
    <w:rsid w:val="00723C6A"/>
    <w:rsid w:val="00723F68"/>
    <w:rsid w:val="00723FB2"/>
    <w:rsid w:val="007240F0"/>
    <w:rsid w:val="00724406"/>
    <w:rsid w:val="007248E9"/>
    <w:rsid w:val="007249D5"/>
    <w:rsid w:val="00724A75"/>
    <w:rsid w:val="007253C7"/>
    <w:rsid w:val="007256BA"/>
    <w:rsid w:val="00726F78"/>
    <w:rsid w:val="00726FEE"/>
    <w:rsid w:val="00727306"/>
    <w:rsid w:val="0072761B"/>
    <w:rsid w:val="007277DD"/>
    <w:rsid w:val="00727A44"/>
    <w:rsid w:val="00727BE9"/>
    <w:rsid w:val="00727E23"/>
    <w:rsid w:val="00727F65"/>
    <w:rsid w:val="0073009A"/>
    <w:rsid w:val="0073014A"/>
    <w:rsid w:val="00730153"/>
    <w:rsid w:val="007304EC"/>
    <w:rsid w:val="0073091B"/>
    <w:rsid w:val="00731157"/>
    <w:rsid w:val="0073162C"/>
    <w:rsid w:val="00731AFD"/>
    <w:rsid w:val="0073208C"/>
    <w:rsid w:val="0073251A"/>
    <w:rsid w:val="0073257E"/>
    <w:rsid w:val="0073297C"/>
    <w:rsid w:val="00733358"/>
    <w:rsid w:val="007333D3"/>
    <w:rsid w:val="00733C0C"/>
    <w:rsid w:val="00733C83"/>
    <w:rsid w:val="00733F12"/>
    <w:rsid w:val="00734199"/>
    <w:rsid w:val="0073431F"/>
    <w:rsid w:val="00734E96"/>
    <w:rsid w:val="00735085"/>
    <w:rsid w:val="00735A83"/>
    <w:rsid w:val="00736042"/>
    <w:rsid w:val="007368CF"/>
    <w:rsid w:val="00736A3E"/>
    <w:rsid w:val="00736E58"/>
    <w:rsid w:val="00736FEF"/>
    <w:rsid w:val="0073700C"/>
    <w:rsid w:val="00737023"/>
    <w:rsid w:val="007377A1"/>
    <w:rsid w:val="00737A83"/>
    <w:rsid w:val="0074017B"/>
    <w:rsid w:val="0074032B"/>
    <w:rsid w:val="00740667"/>
    <w:rsid w:val="00740A0C"/>
    <w:rsid w:val="007410BE"/>
    <w:rsid w:val="007410F0"/>
    <w:rsid w:val="00741199"/>
    <w:rsid w:val="00741285"/>
    <w:rsid w:val="0074132A"/>
    <w:rsid w:val="0074144D"/>
    <w:rsid w:val="00741771"/>
    <w:rsid w:val="00741F4C"/>
    <w:rsid w:val="007422BA"/>
    <w:rsid w:val="00742659"/>
    <w:rsid w:val="00742694"/>
    <w:rsid w:val="00742C5C"/>
    <w:rsid w:val="007433DD"/>
    <w:rsid w:val="007433F3"/>
    <w:rsid w:val="00743436"/>
    <w:rsid w:val="007437CC"/>
    <w:rsid w:val="00743CB7"/>
    <w:rsid w:val="00743FED"/>
    <w:rsid w:val="00744141"/>
    <w:rsid w:val="00744707"/>
    <w:rsid w:val="0074470C"/>
    <w:rsid w:val="0074499E"/>
    <w:rsid w:val="00744BA8"/>
    <w:rsid w:val="00745283"/>
    <w:rsid w:val="00745D0D"/>
    <w:rsid w:val="007460E7"/>
    <w:rsid w:val="007465BE"/>
    <w:rsid w:val="00746722"/>
    <w:rsid w:val="007467C1"/>
    <w:rsid w:val="007468E3"/>
    <w:rsid w:val="00746B3A"/>
    <w:rsid w:val="00746E30"/>
    <w:rsid w:val="007471D1"/>
    <w:rsid w:val="007472F9"/>
    <w:rsid w:val="00747503"/>
    <w:rsid w:val="00747598"/>
    <w:rsid w:val="00747752"/>
    <w:rsid w:val="00747BE1"/>
    <w:rsid w:val="00747E5E"/>
    <w:rsid w:val="00750251"/>
    <w:rsid w:val="0075032C"/>
    <w:rsid w:val="00750761"/>
    <w:rsid w:val="00750982"/>
    <w:rsid w:val="00750E6F"/>
    <w:rsid w:val="00750F25"/>
    <w:rsid w:val="007511BF"/>
    <w:rsid w:val="00751378"/>
    <w:rsid w:val="007514B7"/>
    <w:rsid w:val="0075175F"/>
    <w:rsid w:val="0075186C"/>
    <w:rsid w:val="007518DA"/>
    <w:rsid w:val="007519DE"/>
    <w:rsid w:val="0075231B"/>
    <w:rsid w:val="007527B9"/>
    <w:rsid w:val="00752819"/>
    <w:rsid w:val="00752E1B"/>
    <w:rsid w:val="00753004"/>
    <w:rsid w:val="0075302F"/>
    <w:rsid w:val="00753492"/>
    <w:rsid w:val="00753AAC"/>
    <w:rsid w:val="00753C4A"/>
    <w:rsid w:val="00753FD5"/>
    <w:rsid w:val="00754223"/>
    <w:rsid w:val="0075428C"/>
    <w:rsid w:val="00754B1D"/>
    <w:rsid w:val="00754B33"/>
    <w:rsid w:val="00754BFF"/>
    <w:rsid w:val="00754D07"/>
    <w:rsid w:val="00754DFE"/>
    <w:rsid w:val="00755120"/>
    <w:rsid w:val="00755A36"/>
    <w:rsid w:val="00755A8C"/>
    <w:rsid w:val="00755C41"/>
    <w:rsid w:val="00755D47"/>
    <w:rsid w:val="00755EFF"/>
    <w:rsid w:val="00756E54"/>
    <w:rsid w:val="00757542"/>
    <w:rsid w:val="00757BE3"/>
    <w:rsid w:val="00760134"/>
    <w:rsid w:val="00760305"/>
    <w:rsid w:val="0076093B"/>
    <w:rsid w:val="00760DE5"/>
    <w:rsid w:val="0076106F"/>
    <w:rsid w:val="00761090"/>
    <w:rsid w:val="0076132E"/>
    <w:rsid w:val="00761784"/>
    <w:rsid w:val="007617CF"/>
    <w:rsid w:val="00761AB1"/>
    <w:rsid w:val="00761C15"/>
    <w:rsid w:val="00761E75"/>
    <w:rsid w:val="00762ADF"/>
    <w:rsid w:val="00762CA2"/>
    <w:rsid w:val="00762FF8"/>
    <w:rsid w:val="0076327B"/>
    <w:rsid w:val="007633D1"/>
    <w:rsid w:val="007637DA"/>
    <w:rsid w:val="00763846"/>
    <w:rsid w:val="00763A54"/>
    <w:rsid w:val="00763A6F"/>
    <w:rsid w:val="00763B67"/>
    <w:rsid w:val="00763FB9"/>
    <w:rsid w:val="00764238"/>
    <w:rsid w:val="00764570"/>
    <w:rsid w:val="00764DEC"/>
    <w:rsid w:val="0076548C"/>
    <w:rsid w:val="0076552C"/>
    <w:rsid w:val="00765AFC"/>
    <w:rsid w:val="00765D1E"/>
    <w:rsid w:val="00765E8B"/>
    <w:rsid w:val="00766378"/>
    <w:rsid w:val="00766C26"/>
    <w:rsid w:val="00766DBF"/>
    <w:rsid w:val="0076718B"/>
    <w:rsid w:val="0076733C"/>
    <w:rsid w:val="00767CC7"/>
    <w:rsid w:val="007701EC"/>
    <w:rsid w:val="007707D0"/>
    <w:rsid w:val="00770BDE"/>
    <w:rsid w:val="00771A10"/>
    <w:rsid w:val="00771AD9"/>
    <w:rsid w:val="007721BA"/>
    <w:rsid w:val="0077221C"/>
    <w:rsid w:val="00772364"/>
    <w:rsid w:val="00772ED5"/>
    <w:rsid w:val="007734B5"/>
    <w:rsid w:val="00773532"/>
    <w:rsid w:val="007736EF"/>
    <w:rsid w:val="0077375E"/>
    <w:rsid w:val="007739E7"/>
    <w:rsid w:val="00773F0B"/>
    <w:rsid w:val="00773FB2"/>
    <w:rsid w:val="00774323"/>
    <w:rsid w:val="0077461E"/>
    <w:rsid w:val="00774871"/>
    <w:rsid w:val="00774AD3"/>
    <w:rsid w:val="00774B60"/>
    <w:rsid w:val="00774BF5"/>
    <w:rsid w:val="00774DF8"/>
    <w:rsid w:val="0077513C"/>
    <w:rsid w:val="00775272"/>
    <w:rsid w:val="00775320"/>
    <w:rsid w:val="00775B76"/>
    <w:rsid w:val="00775B8C"/>
    <w:rsid w:val="00775BC6"/>
    <w:rsid w:val="00775C29"/>
    <w:rsid w:val="00775E69"/>
    <w:rsid w:val="00776855"/>
    <w:rsid w:val="00776B3A"/>
    <w:rsid w:val="00776DFF"/>
    <w:rsid w:val="00776F5E"/>
    <w:rsid w:val="00776F6E"/>
    <w:rsid w:val="0077706E"/>
    <w:rsid w:val="007776C2"/>
    <w:rsid w:val="007778BD"/>
    <w:rsid w:val="00777944"/>
    <w:rsid w:val="00777B63"/>
    <w:rsid w:val="0078018B"/>
    <w:rsid w:val="007801E1"/>
    <w:rsid w:val="00780531"/>
    <w:rsid w:val="00780C3D"/>
    <w:rsid w:val="00780FD5"/>
    <w:rsid w:val="00781390"/>
    <w:rsid w:val="0078154E"/>
    <w:rsid w:val="00781607"/>
    <w:rsid w:val="00782118"/>
    <w:rsid w:val="00782439"/>
    <w:rsid w:val="00782466"/>
    <w:rsid w:val="007826AE"/>
    <w:rsid w:val="00782B07"/>
    <w:rsid w:val="00782EFF"/>
    <w:rsid w:val="00783523"/>
    <w:rsid w:val="00783610"/>
    <w:rsid w:val="00783790"/>
    <w:rsid w:val="00783F6F"/>
    <w:rsid w:val="007840B9"/>
    <w:rsid w:val="007840F0"/>
    <w:rsid w:val="00784A7D"/>
    <w:rsid w:val="007850FF"/>
    <w:rsid w:val="00785175"/>
    <w:rsid w:val="00785576"/>
    <w:rsid w:val="00785AAD"/>
    <w:rsid w:val="00785D5B"/>
    <w:rsid w:val="00785DD0"/>
    <w:rsid w:val="00785DE5"/>
    <w:rsid w:val="007861CF"/>
    <w:rsid w:val="007861EB"/>
    <w:rsid w:val="00786EA0"/>
    <w:rsid w:val="00787846"/>
    <w:rsid w:val="0078787E"/>
    <w:rsid w:val="0078799D"/>
    <w:rsid w:val="00787B18"/>
    <w:rsid w:val="00787BD5"/>
    <w:rsid w:val="00787BFE"/>
    <w:rsid w:val="00787C0D"/>
    <w:rsid w:val="0079054F"/>
    <w:rsid w:val="007908D2"/>
    <w:rsid w:val="00790B81"/>
    <w:rsid w:val="00790C3D"/>
    <w:rsid w:val="00790CD4"/>
    <w:rsid w:val="007911DA"/>
    <w:rsid w:val="00791273"/>
    <w:rsid w:val="0079203C"/>
    <w:rsid w:val="00792209"/>
    <w:rsid w:val="007924B4"/>
    <w:rsid w:val="007924D0"/>
    <w:rsid w:val="0079255C"/>
    <w:rsid w:val="00792791"/>
    <w:rsid w:val="00792C30"/>
    <w:rsid w:val="00792F05"/>
    <w:rsid w:val="00793437"/>
    <w:rsid w:val="00793746"/>
    <w:rsid w:val="00793CDF"/>
    <w:rsid w:val="00793E2C"/>
    <w:rsid w:val="0079410D"/>
    <w:rsid w:val="00794970"/>
    <w:rsid w:val="00794AF1"/>
    <w:rsid w:val="00795175"/>
    <w:rsid w:val="0079525F"/>
    <w:rsid w:val="0079543F"/>
    <w:rsid w:val="00795821"/>
    <w:rsid w:val="00795896"/>
    <w:rsid w:val="00795D91"/>
    <w:rsid w:val="00795F42"/>
    <w:rsid w:val="007966B3"/>
    <w:rsid w:val="00796A43"/>
    <w:rsid w:val="007973F2"/>
    <w:rsid w:val="00797401"/>
    <w:rsid w:val="0079760A"/>
    <w:rsid w:val="0079770D"/>
    <w:rsid w:val="0079776E"/>
    <w:rsid w:val="00797864"/>
    <w:rsid w:val="00797AFD"/>
    <w:rsid w:val="00797B6C"/>
    <w:rsid w:val="00797BC6"/>
    <w:rsid w:val="007A0088"/>
    <w:rsid w:val="007A0101"/>
    <w:rsid w:val="007A0763"/>
    <w:rsid w:val="007A0783"/>
    <w:rsid w:val="007A07AD"/>
    <w:rsid w:val="007A0858"/>
    <w:rsid w:val="007A0BFA"/>
    <w:rsid w:val="007A1170"/>
    <w:rsid w:val="007A12C5"/>
    <w:rsid w:val="007A13B8"/>
    <w:rsid w:val="007A191E"/>
    <w:rsid w:val="007A1966"/>
    <w:rsid w:val="007A2C6D"/>
    <w:rsid w:val="007A2D41"/>
    <w:rsid w:val="007A2F1A"/>
    <w:rsid w:val="007A3882"/>
    <w:rsid w:val="007A3C1B"/>
    <w:rsid w:val="007A3D49"/>
    <w:rsid w:val="007A3E9F"/>
    <w:rsid w:val="007A3EEF"/>
    <w:rsid w:val="007A4821"/>
    <w:rsid w:val="007A482E"/>
    <w:rsid w:val="007A4AC3"/>
    <w:rsid w:val="007A4CE9"/>
    <w:rsid w:val="007A53AE"/>
    <w:rsid w:val="007A548B"/>
    <w:rsid w:val="007A5774"/>
    <w:rsid w:val="007A5899"/>
    <w:rsid w:val="007A5E68"/>
    <w:rsid w:val="007A6610"/>
    <w:rsid w:val="007A666C"/>
    <w:rsid w:val="007A691B"/>
    <w:rsid w:val="007A693A"/>
    <w:rsid w:val="007A6A13"/>
    <w:rsid w:val="007A6A70"/>
    <w:rsid w:val="007A7066"/>
    <w:rsid w:val="007A732E"/>
    <w:rsid w:val="007A772A"/>
    <w:rsid w:val="007A784D"/>
    <w:rsid w:val="007A78BD"/>
    <w:rsid w:val="007A78F7"/>
    <w:rsid w:val="007A7A27"/>
    <w:rsid w:val="007A7AF1"/>
    <w:rsid w:val="007B0411"/>
    <w:rsid w:val="007B0458"/>
    <w:rsid w:val="007B0551"/>
    <w:rsid w:val="007B0F52"/>
    <w:rsid w:val="007B1A2E"/>
    <w:rsid w:val="007B1B5B"/>
    <w:rsid w:val="007B2096"/>
    <w:rsid w:val="007B23DF"/>
    <w:rsid w:val="007B25D8"/>
    <w:rsid w:val="007B2837"/>
    <w:rsid w:val="007B28D3"/>
    <w:rsid w:val="007B3121"/>
    <w:rsid w:val="007B4072"/>
    <w:rsid w:val="007B421D"/>
    <w:rsid w:val="007B458D"/>
    <w:rsid w:val="007B4603"/>
    <w:rsid w:val="007B469E"/>
    <w:rsid w:val="007B4B60"/>
    <w:rsid w:val="007B4C68"/>
    <w:rsid w:val="007B4D8B"/>
    <w:rsid w:val="007B4E9A"/>
    <w:rsid w:val="007B5059"/>
    <w:rsid w:val="007B5076"/>
    <w:rsid w:val="007B5105"/>
    <w:rsid w:val="007B5351"/>
    <w:rsid w:val="007B5B9D"/>
    <w:rsid w:val="007B5CFE"/>
    <w:rsid w:val="007B5E67"/>
    <w:rsid w:val="007B6180"/>
    <w:rsid w:val="007B654C"/>
    <w:rsid w:val="007B6A3B"/>
    <w:rsid w:val="007B6BB5"/>
    <w:rsid w:val="007B759B"/>
    <w:rsid w:val="007B75FD"/>
    <w:rsid w:val="007B7F5D"/>
    <w:rsid w:val="007C03CE"/>
    <w:rsid w:val="007C04EB"/>
    <w:rsid w:val="007C061C"/>
    <w:rsid w:val="007C077D"/>
    <w:rsid w:val="007C07C0"/>
    <w:rsid w:val="007C0BB9"/>
    <w:rsid w:val="007C0D80"/>
    <w:rsid w:val="007C0DAC"/>
    <w:rsid w:val="007C0EB5"/>
    <w:rsid w:val="007C12C4"/>
    <w:rsid w:val="007C12F1"/>
    <w:rsid w:val="007C15E2"/>
    <w:rsid w:val="007C1DB6"/>
    <w:rsid w:val="007C23BE"/>
    <w:rsid w:val="007C2431"/>
    <w:rsid w:val="007C24B2"/>
    <w:rsid w:val="007C257B"/>
    <w:rsid w:val="007C25A0"/>
    <w:rsid w:val="007C2B72"/>
    <w:rsid w:val="007C2E61"/>
    <w:rsid w:val="007C337A"/>
    <w:rsid w:val="007C34F5"/>
    <w:rsid w:val="007C36AA"/>
    <w:rsid w:val="007C36AC"/>
    <w:rsid w:val="007C4063"/>
    <w:rsid w:val="007C4510"/>
    <w:rsid w:val="007C468B"/>
    <w:rsid w:val="007C4903"/>
    <w:rsid w:val="007C4FD7"/>
    <w:rsid w:val="007C520E"/>
    <w:rsid w:val="007C52C2"/>
    <w:rsid w:val="007C5478"/>
    <w:rsid w:val="007C5E10"/>
    <w:rsid w:val="007C5E4D"/>
    <w:rsid w:val="007C61BB"/>
    <w:rsid w:val="007C61CE"/>
    <w:rsid w:val="007C6959"/>
    <w:rsid w:val="007C6974"/>
    <w:rsid w:val="007C70FA"/>
    <w:rsid w:val="007C70FF"/>
    <w:rsid w:val="007C732A"/>
    <w:rsid w:val="007C7EDE"/>
    <w:rsid w:val="007D00BA"/>
    <w:rsid w:val="007D029B"/>
    <w:rsid w:val="007D11BF"/>
    <w:rsid w:val="007D11FC"/>
    <w:rsid w:val="007D1301"/>
    <w:rsid w:val="007D15F0"/>
    <w:rsid w:val="007D1CA7"/>
    <w:rsid w:val="007D1D7F"/>
    <w:rsid w:val="007D21DE"/>
    <w:rsid w:val="007D22C6"/>
    <w:rsid w:val="007D236A"/>
    <w:rsid w:val="007D260A"/>
    <w:rsid w:val="007D268C"/>
    <w:rsid w:val="007D28E5"/>
    <w:rsid w:val="007D2E4B"/>
    <w:rsid w:val="007D3075"/>
    <w:rsid w:val="007D3301"/>
    <w:rsid w:val="007D3ADA"/>
    <w:rsid w:val="007D3ADC"/>
    <w:rsid w:val="007D3EDB"/>
    <w:rsid w:val="007D41F3"/>
    <w:rsid w:val="007D44B6"/>
    <w:rsid w:val="007D45BB"/>
    <w:rsid w:val="007D45E9"/>
    <w:rsid w:val="007D4C82"/>
    <w:rsid w:val="007D5146"/>
    <w:rsid w:val="007D53B3"/>
    <w:rsid w:val="007D551F"/>
    <w:rsid w:val="007D57A0"/>
    <w:rsid w:val="007D5E11"/>
    <w:rsid w:val="007D6007"/>
    <w:rsid w:val="007D627E"/>
    <w:rsid w:val="007D65E3"/>
    <w:rsid w:val="007D6ECD"/>
    <w:rsid w:val="007D6FD1"/>
    <w:rsid w:val="007D70D1"/>
    <w:rsid w:val="007D7258"/>
    <w:rsid w:val="007D7353"/>
    <w:rsid w:val="007D74AF"/>
    <w:rsid w:val="007D750A"/>
    <w:rsid w:val="007D7667"/>
    <w:rsid w:val="007D76F4"/>
    <w:rsid w:val="007D779E"/>
    <w:rsid w:val="007D78CD"/>
    <w:rsid w:val="007D7FDD"/>
    <w:rsid w:val="007E00BC"/>
    <w:rsid w:val="007E0497"/>
    <w:rsid w:val="007E07C8"/>
    <w:rsid w:val="007E0934"/>
    <w:rsid w:val="007E09AD"/>
    <w:rsid w:val="007E0C19"/>
    <w:rsid w:val="007E1132"/>
    <w:rsid w:val="007E1383"/>
    <w:rsid w:val="007E1516"/>
    <w:rsid w:val="007E196B"/>
    <w:rsid w:val="007E1A66"/>
    <w:rsid w:val="007E1BFB"/>
    <w:rsid w:val="007E1C53"/>
    <w:rsid w:val="007E21A6"/>
    <w:rsid w:val="007E2413"/>
    <w:rsid w:val="007E29FF"/>
    <w:rsid w:val="007E2E42"/>
    <w:rsid w:val="007E31EA"/>
    <w:rsid w:val="007E32D6"/>
    <w:rsid w:val="007E342B"/>
    <w:rsid w:val="007E3460"/>
    <w:rsid w:val="007E376E"/>
    <w:rsid w:val="007E4618"/>
    <w:rsid w:val="007E462F"/>
    <w:rsid w:val="007E4881"/>
    <w:rsid w:val="007E4A80"/>
    <w:rsid w:val="007E4AD1"/>
    <w:rsid w:val="007E4C74"/>
    <w:rsid w:val="007E4E62"/>
    <w:rsid w:val="007E50FE"/>
    <w:rsid w:val="007E546B"/>
    <w:rsid w:val="007E5B6C"/>
    <w:rsid w:val="007E5BD4"/>
    <w:rsid w:val="007E5C66"/>
    <w:rsid w:val="007E5F37"/>
    <w:rsid w:val="007E60DE"/>
    <w:rsid w:val="007E6255"/>
    <w:rsid w:val="007E641E"/>
    <w:rsid w:val="007E6E80"/>
    <w:rsid w:val="007E73B1"/>
    <w:rsid w:val="007E7600"/>
    <w:rsid w:val="007E79F0"/>
    <w:rsid w:val="007F0090"/>
    <w:rsid w:val="007F0093"/>
    <w:rsid w:val="007F016E"/>
    <w:rsid w:val="007F0295"/>
    <w:rsid w:val="007F040D"/>
    <w:rsid w:val="007F060E"/>
    <w:rsid w:val="007F10BA"/>
    <w:rsid w:val="007F15C3"/>
    <w:rsid w:val="007F1BC1"/>
    <w:rsid w:val="007F1D1B"/>
    <w:rsid w:val="007F2039"/>
    <w:rsid w:val="007F2572"/>
    <w:rsid w:val="007F2680"/>
    <w:rsid w:val="007F2723"/>
    <w:rsid w:val="007F27D4"/>
    <w:rsid w:val="007F2A6B"/>
    <w:rsid w:val="007F33B9"/>
    <w:rsid w:val="007F37D1"/>
    <w:rsid w:val="007F3A0F"/>
    <w:rsid w:val="007F4DFD"/>
    <w:rsid w:val="007F506A"/>
    <w:rsid w:val="007F57F9"/>
    <w:rsid w:val="007F5CEC"/>
    <w:rsid w:val="007F63D8"/>
    <w:rsid w:val="007F66EC"/>
    <w:rsid w:val="007F6810"/>
    <w:rsid w:val="007F6D77"/>
    <w:rsid w:val="007F6EFB"/>
    <w:rsid w:val="007F6FE3"/>
    <w:rsid w:val="007F7020"/>
    <w:rsid w:val="007F7024"/>
    <w:rsid w:val="007F7472"/>
    <w:rsid w:val="007F787D"/>
    <w:rsid w:val="007F7B3E"/>
    <w:rsid w:val="007F7E08"/>
    <w:rsid w:val="0080092E"/>
    <w:rsid w:val="008010CB"/>
    <w:rsid w:val="008012CD"/>
    <w:rsid w:val="00801491"/>
    <w:rsid w:val="00801823"/>
    <w:rsid w:val="00801888"/>
    <w:rsid w:val="00802092"/>
    <w:rsid w:val="0080308E"/>
    <w:rsid w:val="00803202"/>
    <w:rsid w:val="00803CCA"/>
    <w:rsid w:val="00803FFA"/>
    <w:rsid w:val="008040A5"/>
    <w:rsid w:val="008040D5"/>
    <w:rsid w:val="00804129"/>
    <w:rsid w:val="008043F7"/>
    <w:rsid w:val="008049BD"/>
    <w:rsid w:val="00804BFA"/>
    <w:rsid w:val="0080551C"/>
    <w:rsid w:val="008055B3"/>
    <w:rsid w:val="008059CA"/>
    <w:rsid w:val="00805F26"/>
    <w:rsid w:val="00805FF6"/>
    <w:rsid w:val="008064B7"/>
    <w:rsid w:val="00806742"/>
    <w:rsid w:val="008067D5"/>
    <w:rsid w:val="008068AC"/>
    <w:rsid w:val="00806913"/>
    <w:rsid w:val="00806B2A"/>
    <w:rsid w:val="00806B64"/>
    <w:rsid w:val="00807428"/>
    <w:rsid w:val="008074DF"/>
    <w:rsid w:val="008074ED"/>
    <w:rsid w:val="00807687"/>
    <w:rsid w:val="008077CD"/>
    <w:rsid w:val="008079A3"/>
    <w:rsid w:val="00807DD6"/>
    <w:rsid w:val="00807E73"/>
    <w:rsid w:val="0081068E"/>
    <w:rsid w:val="00810B66"/>
    <w:rsid w:val="00810EA4"/>
    <w:rsid w:val="00810FA2"/>
    <w:rsid w:val="0081123C"/>
    <w:rsid w:val="008114AA"/>
    <w:rsid w:val="00811585"/>
    <w:rsid w:val="00811599"/>
    <w:rsid w:val="008116B5"/>
    <w:rsid w:val="00811C64"/>
    <w:rsid w:val="00811F45"/>
    <w:rsid w:val="008120AE"/>
    <w:rsid w:val="008122A3"/>
    <w:rsid w:val="00812471"/>
    <w:rsid w:val="0081266F"/>
    <w:rsid w:val="0081272C"/>
    <w:rsid w:val="00812BDB"/>
    <w:rsid w:val="00813D3B"/>
    <w:rsid w:val="008143B9"/>
    <w:rsid w:val="008145F9"/>
    <w:rsid w:val="0081495D"/>
    <w:rsid w:val="008149BB"/>
    <w:rsid w:val="008149C2"/>
    <w:rsid w:val="008150BA"/>
    <w:rsid w:val="0081526B"/>
    <w:rsid w:val="00815372"/>
    <w:rsid w:val="00815422"/>
    <w:rsid w:val="00815A38"/>
    <w:rsid w:val="00815A43"/>
    <w:rsid w:val="00815BC6"/>
    <w:rsid w:val="00815C9E"/>
    <w:rsid w:val="00815D16"/>
    <w:rsid w:val="00815E5A"/>
    <w:rsid w:val="008166B3"/>
    <w:rsid w:val="00816812"/>
    <w:rsid w:val="00816861"/>
    <w:rsid w:val="008169E1"/>
    <w:rsid w:val="00816A10"/>
    <w:rsid w:val="00816E27"/>
    <w:rsid w:val="00816F3A"/>
    <w:rsid w:val="0081716A"/>
    <w:rsid w:val="00817995"/>
    <w:rsid w:val="00817B2C"/>
    <w:rsid w:val="00817B2E"/>
    <w:rsid w:val="00817C5F"/>
    <w:rsid w:val="00817E77"/>
    <w:rsid w:val="008200AD"/>
    <w:rsid w:val="0082031A"/>
    <w:rsid w:val="008203C1"/>
    <w:rsid w:val="0082040E"/>
    <w:rsid w:val="0082074D"/>
    <w:rsid w:val="0082079F"/>
    <w:rsid w:val="008209F2"/>
    <w:rsid w:val="008212FA"/>
    <w:rsid w:val="00821447"/>
    <w:rsid w:val="008215DA"/>
    <w:rsid w:val="008219CD"/>
    <w:rsid w:val="00821A5B"/>
    <w:rsid w:val="00821B2C"/>
    <w:rsid w:val="00821C2F"/>
    <w:rsid w:val="00821D28"/>
    <w:rsid w:val="00821E8E"/>
    <w:rsid w:val="008223BD"/>
    <w:rsid w:val="008224F2"/>
    <w:rsid w:val="00822916"/>
    <w:rsid w:val="00822A41"/>
    <w:rsid w:val="00822C17"/>
    <w:rsid w:val="00822DDB"/>
    <w:rsid w:val="00823354"/>
    <w:rsid w:val="008234A4"/>
    <w:rsid w:val="0082352F"/>
    <w:rsid w:val="00824061"/>
    <w:rsid w:val="008249DB"/>
    <w:rsid w:val="00824A35"/>
    <w:rsid w:val="00824B26"/>
    <w:rsid w:val="00824B96"/>
    <w:rsid w:val="00825569"/>
    <w:rsid w:val="00825584"/>
    <w:rsid w:val="008255E7"/>
    <w:rsid w:val="0082578F"/>
    <w:rsid w:val="00825AF8"/>
    <w:rsid w:val="00825E3A"/>
    <w:rsid w:val="008265A6"/>
    <w:rsid w:val="008268E8"/>
    <w:rsid w:val="008271B4"/>
    <w:rsid w:val="0082730B"/>
    <w:rsid w:val="00827C61"/>
    <w:rsid w:val="00827EBC"/>
    <w:rsid w:val="008306D6"/>
    <w:rsid w:val="008308C4"/>
    <w:rsid w:val="00830B07"/>
    <w:rsid w:val="00830BD1"/>
    <w:rsid w:val="00830F50"/>
    <w:rsid w:val="008311B5"/>
    <w:rsid w:val="00831252"/>
    <w:rsid w:val="00831312"/>
    <w:rsid w:val="0083175F"/>
    <w:rsid w:val="00831773"/>
    <w:rsid w:val="00831FDC"/>
    <w:rsid w:val="0083200B"/>
    <w:rsid w:val="0083201E"/>
    <w:rsid w:val="008321BA"/>
    <w:rsid w:val="008325A1"/>
    <w:rsid w:val="00832621"/>
    <w:rsid w:val="00832897"/>
    <w:rsid w:val="00832AE3"/>
    <w:rsid w:val="00832F42"/>
    <w:rsid w:val="008330A2"/>
    <w:rsid w:val="00833377"/>
    <w:rsid w:val="00833438"/>
    <w:rsid w:val="008334CF"/>
    <w:rsid w:val="00833936"/>
    <w:rsid w:val="00833AD7"/>
    <w:rsid w:val="00833B46"/>
    <w:rsid w:val="00833FF0"/>
    <w:rsid w:val="00834516"/>
    <w:rsid w:val="00834573"/>
    <w:rsid w:val="008347B5"/>
    <w:rsid w:val="00834B4C"/>
    <w:rsid w:val="00834BBC"/>
    <w:rsid w:val="00834D75"/>
    <w:rsid w:val="00834E31"/>
    <w:rsid w:val="00834F7F"/>
    <w:rsid w:val="0083504B"/>
    <w:rsid w:val="008350DC"/>
    <w:rsid w:val="0083523D"/>
    <w:rsid w:val="0083552C"/>
    <w:rsid w:val="00835631"/>
    <w:rsid w:val="00835C36"/>
    <w:rsid w:val="0083607F"/>
    <w:rsid w:val="00836111"/>
    <w:rsid w:val="00836294"/>
    <w:rsid w:val="008362B4"/>
    <w:rsid w:val="00836403"/>
    <w:rsid w:val="00836560"/>
    <w:rsid w:val="008369B8"/>
    <w:rsid w:val="008369DB"/>
    <w:rsid w:val="00836AD2"/>
    <w:rsid w:val="008372BD"/>
    <w:rsid w:val="00837607"/>
    <w:rsid w:val="0083764E"/>
    <w:rsid w:val="00837B75"/>
    <w:rsid w:val="00837D8B"/>
    <w:rsid w:val="00837E14"/>
    <w:rsid w:val="00837EE3"/>
    <w:rsid w:val="008400BF"/>
    <w:rsid w:val="00840514"/>
    <w:rsid w:val="00841127"/>
    <w:rsid w:val="00841141"/>
    <w:rsid w:val="008419E9"/>
    <w:rsid w:val="00841A11"/>
    <w:rsid w:val="00841A78"/>
    <w:rsid w:val="00841BF3"/>
    <w:rsid w:val="00841C00"/>
    <w:rsid w:val="00841D1F"/>
    <w:rsid w:val="00841F6D"/>
    <w:rsid w:val="00842175"/>
    <w:rsid w:val="008424D8"/>
    <w:rsid w:val="00842CD0"/>
    <w:rsid w:val="00842D53"/>
    <w:rsid w:val="0084334D"/>
    <w:rsid w:val="008433C9"/>
    <w:rsid w:val="008435B0"/>
    <w:rsid w:val="00843624"/>
    <w:rsid w:val="00843D74"/>
    <w:rsid w:val="00843F48"/>
    <w:rsid w:val="0084412E"/>
    <w:rsid w:val="00844219"/>
    <w:rsid w:val="00844CE5"/>
    <w:rsid w:val="00845583"/>
    <w:rsid w:val="008455CC"/>
    <w:rsid w:val="00845D20"/>
    <w:rsid w:val="0084605D"/>
    <w:rsid w:val="0084641B"/>
    <w:rsid w:val="0084641E"/>
    <w:rsid w:val="00846B23"/>
    <w:rsid w:val="00846D0A"/>
    <w:rsid w:val="00846D36"/>
    <w:rsid w:val="00847255"/>
    <w:rsid w:val="00847461"/>
    <w:rsid w:val="008476A5"/>
    <w:rsid w:val="0084771F"/>
    <w:rsid w:val="008477D6"/>
    <w:rsid w:val="00847A39"/>
    <w:rsid w:val="00847CCD"/>
    <w:rsid w:val="00847F17"/>
    <w:rsid w:val="00847F4E"/>
    <w:rsid w:val="0085013E"/>
    <w:rsid w:val="0085070E"/>
    <w:rsid w:val="00850808"/>
    <w:rsid w:val="00850AEB"/>
    <w:rsid w:val="00850E76"/>
    <w:rsid w:val="00850F5A"/>
    <w:rsid w:val="00851696"/>
    <w:rsid w:val="008517D8"/>
    <w:rsid w:val="008526E2"/>
    <w:rsid w:val="00852877"/>
    <w:rsid w:val="00852A7E"/>
    <w:rsid w:val="00852BDE"/>
    <w:rsid w:val="00852FEB"/>
    <w:rsid w:val="00852FF5"/>
    <w:rsid w:val="00853014"/>
    <w:rsid w:val="00853609"/>
    <w:rsid w:val="00853682"/>
    <w:rsid w:val="0085391E"/>
    <w:rsid w:val="00853CF2"/>
    <w:rsid w:val="00853D87"/>
    <w:rsid w:val="00853E8F"/>
    <w:rsid w:val="00853FF1"/>
    <w:rsid w:val="0085409A"/>
    <w:rsid w:val="008543FC"/>
    <w:rsid w:val="00854406"/>
    <w:rsid w:val="0085442D"/>
    <w:rsid w:val="00854A8C"/>
    <w:rsid w:val="00854D72"/>
    <w:rsid w:val="00854E51"/>
    <w:rsid w:val="0085528D"/>
    <w:rsid w:val="00855499"/>
    <w:rsid w:val="008558C8"/>
    <w:rsid w:val="00855AD3"/>
    <w:rsid w:val="00855D9E"/>
    <w:rsid w:val="00855E0C"/>
    <w:rsid w:val="00856070"/>
    <w:rsid w:val="0085667C"/>
    <w:rsid w:val="00856D36"/>
    <w:rsid w:val="00856E2E"/>
    <w:rsid w:val="00857088"/>
    <w:rsid w:val="00857129"/>
    <w:rsid w:val="00857305"/>
    <w:rsid w:val="00857796"/>
    <w:rsid w:val="00857AA7"/>
    <w:rsid w:val="00857E38"/>
    <w:rsid w:val="008601C9"/>
    <w:rsid w:val="0086023C"/>
    <w:rsid w:val="00860632"/>
    <w:rsid w:val="00860892"/>
    <w:rsid w:val="00860924"/>
    <w:rsid w:val="00860D47"/>
    <w:rsid w:val="00860FF7"/>
    <w:rsid w:val="00861028"/>
    <w:rsid w:val="00861A6B"/>
    <w:rsid w:val="00861EED"/>
    <w:rsid w:val="00861F28"/>
    <w:rsid w:val="008620DF"/>
    <w:rsid w:val="008625EB"/>
    <w:rsid w:val="00862727"/>
    <w:rsid w:val="008627BC"/>
    <w:rsid w:val="00862858"/>
    <w:rsid w:val="00862DDF"/>
    <w:rsid w:val="008632C1"/>
    <w:rsid w:val="008636D2"/>
    <w:rsid w:val="008638EA"/>
    <w:rsid w:val="008639F7"/>
    <w:rsid w:val="00863DCF"/>
    <w:rsid w:val="00863F19"/>
    <w:rsid w:val="00864453"/>
    <w:rsid w:val="00865025"/>
    <w:rsid w:val="008650C4"/>
    <w:rsid w:val="00865CDC"/>
    <w:rsid w:val="00865D1F"/>
    <w:rsid w:val="00865F3F"/>
    <w:rsid w:val="00865FDB"/>
    <w:rsid w:val="0086627E"/>
    <w:rsid w:val="0086691E"/>
    <w:rsid w:val="00866ADA"/>
    <w:rsid w:val="00866C26"/>
    <w:rsid w:val="00866D04"/>
    <w:rsid w:val="00866F6D"/>
    <w:rsid w:val="008670B2"/>
    <w:rsid w:val="0086775C"/>
    <w:rsid w:val="00867827"/>
    <w:rsid w:val="00867C21"/>
    <w:rsid w:val="00867E63"/>
    <w:rsid w:val="00867F5C"/>
    <w:rsid w:val="00870835"/>
    <w:rsid w:val="00870A8C"/>
    <w:rsid w:val="00870E39"/>
    <w:rsid w:val="00870FEC"/>
    <w:rsid w:val="00871022"/>
    <w:rsid w:val="008714FB"/>
    <w:rsid w:val="00872057"/>
    <w:rsid w:val="008720E5"/>
    <w:rsid w:val="00872601"/>
    <w:rsid w:val="00872EA5"/>
    <w:rsid w:val="00873001"/>
    <w:rsid w:val="00873010"/>
    <w:rsid w:val="0087307F"/>
    <w:rsid w:val="00873094"/>
    <w:rsid w:val="008735B3"/>
    <w:rsid w:val="00873A90"/>
    <w:rsid w:val="00874000"/>
    <w:rsid w:val="008751F6"/>
    <w:rsid w:val="0087528B"/>
    <w:rsid w:val="008752D1"/>
    <w:rsid w:val="008753F7"/>
    <w:rsid w:val="00875650"/>
    <w:rsid w:val="00875B24"/>
    <w:rsid w:val="00877263"/>
    <w:rsid w:val="00877448"/>
    <w:rsid w:val="008802C5"/>
    <w:rsid w:val="008805C1"/>
    <w:rsid w:val="00880C63"/>
    <w:rsid w:val="00880FF1"/>
    <w:rsid w:val="0088127C"/>
    <w:rsid w:val="008812F5"/>
    <w:rsid w:val="0088158B"/>
    <w:rsid w:val="00881A95"/>
    <w:rsid w:val="00881AF7"/>
    <w:rsid w:val="00881B49"/>
    <w:rsid w:val="008821F1"/>
    <w:rsid w:val="00882DBB"/>
    <w:rsid w:val="008833CC"/>
    <w:rsid w:val="008835EA"/>
    <w:rsid w:val="008839A9"/>
    <w:rsid w:val="00883AF5"/>
    <w:rsid w:val="00883CD1"/>
    <w:rsid w:val="00883DB0"/>
    <w:rsid w:val="00883DF6"/>
    <w:rsid w:val="00883E7B"/>
    <w:rsid w:val="00883F7E"/>
    <w:rsid w:val="00884482"/>
    <w:rsid w:val="00884491"/>
    <w:rsid w:val="008845C3"/>
    <w:rsid w:val="00884719"/>
    <w:rsid w:val="00884AE3"/>
    <w:rsid w:val="00884B39"/>
    <w:rsid w:val="00884C65"/>
    <w:rsid w:val="00885068"/>
    <w:rsid w:val="008851EF"/>
    <w:rsid w:val="0088529F"/>
    <w:rsid w:val="008853FE"/>
    <w:rsid w:val="00885423"/>
    <w:rsid w:val="0088593F"/>
    <w:rsid w:val="00885ABD"/>
    <w:rsid w:val="00885C4E"/>
    <w:rsid w:val="0088607D"/>
    <w:rsid w:val="008867E7"/>
    <w:rsid w:val="00886C16"/>
    <w:rsid w:val="00886E4A"/>
    <w:rsid w:val="00887198"/>
    <w:rsid w:val="00887246"/>
    <w:rsid w:val="00887252"/>
    <w:rsid w:val="008874DF"/>
    <w:rsid w:val="0088773B"/>
    <w:rsid w:val="00887845"/>
    <w:rsid w:val="00887C32"/>
    <w:rsid w:val="00887DC0"/>
    <w:rsid w:val="008903F4"/>
    <w:rsid w:val="0089072B"/>
    <w:rsid w:val="00890887"/>
    <w:rsid w:val="00890AB3"/>
    <w:rsid w:val="00890C42"/>
    <w:rsid w:val="00890E83"/>
    <w:rsid w:val="00891859"/>
    <w:rsid w:val="008919F6"/>
    <w:rsid w:val="00892023"/>
    <w:rsid w:val="00892238"/>
    <w:rsid w:val="0089250D"/>
    <w:rsid w:val="00892B97"/>
    <w:rsid w:val="00892D18"/>
    <w:rsid w:val="0089309C"/>
    <w:rsid w:val="008930D9"/>
    <w:rsid w:val="00893131"/>
    <w:rsid w:val="008935A2"/>
    <w:rsid w:val="0089419B"/>
    <w:rsid w:val="008942B0"/>
    <w:rsid w:val="0089457A"/>
    <w:rsid w:val="00894ECC"/>
    <w:rsid w:val="00894F14"/>
    <w:rsid w:val="00894F8D"/>
    <w:rsid w:val="0089552F"/>
    <w:rsid w:val="008955F0"/>
    <w:rsid w:val="00895630"/>
    <w:rsid w:val="0089621E"/>
    <w:rsid w:val="00896EB7"/>
    <w:rsid w:val="0089727E"/>
    <w:rsid w:val="008972B4"/>
    <w:rsid w:val="0089775C"/>
    <w:rsid w:val="00897D93"/>
    <w:rsid w:val="00897F32"/>
    <w:rsid w:val="00897F51"/>
    <w:rsid w:val="008A044F"/>
    <w:rsid w:val="008A0C81"/>
    <w:rsid w:val="008A0F88"/>
    <w:rsid w:val="008A10F1"/>
    <w:rsid w:val="008A13E0"/>
    <w:rsid w:val="008A1614"/>
    <w:rsid w:val="008A184E"/>
    <w:rsid w:val="008A1A2B"/>
    <w:rsid w:val="008A1AA7"/>
    <w:rsid w:val="008A1D87"/>
    <w:rsid w:val="008A25E2"/>
    <w:rsid w:val="008A2B97"/>
    <w:rsid w:val="008A2C25"/>
    <w:rsid w:val="008A3350"/>
    <w:rsid w:val="008A3382"/>
    <w:rsid w:val="008A348D"/>
    <w:rsid w:val="008A34CB"/>
    <w:rsid w:val="008A3C3D"/>
    <w:rsid w:val="008A412E"/>
    <w:rsid w:val="008A413D"/>
    <w:rsid w:val="008A44A7"/>
    <w:rsid w:val="008A461D"/>
    <w:rsid w:val="008A4E4B"/>
    <w:rsid w:val="008A502D"/>
    <w:rsid w:val="008A52DD"/>
    <w:rsid w:val="008A562E"/>
    <w:rsid w:val="008A6287"/>
    <w:rsid w:val="008A63E9"/>
    <w:rsid w:val="008A6639"/>
    <w:rsid w:val="008A66DB"/>
    <w:rsid w:val="008A7039"/>
    <w:rsid w:val="008A729E"/>
    <w:rsid w:val="008A7441"/>
    <w:rsid w:val="008A7ECB"/>
    <w:rsid w:val="008B015C"/>
    <w:rsid w:val="008B0543"/>
    <w:rsid w:val="008B05DB"/>
    <w:rsid w:val="008B06A9"/>
    <w:rsid w:val="008B0C98"/>
    <w:rsid w:val="008B10A2"/>
    <w:rsid w:val="008B1195"/>
    <w:rsid w:val="008B126B"/>
    <w:rsid w:val="008B1281"/>
    <w:rsid w:val="008B1693"/>
    <w:rsid w:val="008B1D99"/>
    <w:rsid w:val="008B259E"/>
    <w:rsid w:val="008B2877"/>
    <w:rsid w:val="008B2915"/>
    <w:rsid w:val="008B295C"/>
    <w:rsid w:val="008B29C9"/>
    <w:rsid w:val="008B29ED"/>
    <w:rsid w:val="008B2A3F"/>
    <w:rsid w:val="008B31A1"/>
    <w:rsid w:val="008B33FA"/>
    <w:rsid w:val="008B355B"/>
    <w:rsid w:val="008B3A0B"/>
    <w:rsid w:val="008B4049"/>
    <w:rsid w:val="008B4091"/>
    <w:rsid w:val="008B40C5"/>
    <w:rsid w:val="008B4164"/>
    <w:rsid w:val="008B4231"/>
    <w:rsid w:val="008B42DF"/>
    <w:rsid w:val="008B43D2"/>
    <w:rsid w:val="008B4A39"/>
    <w:rsid w:val="008B4DD3"/>
    <w:rsid w:val="008B4E5D"/>
    <w:rsid w:val="008B5091"/>
    <w:rsid w:val="008B530F"/>
    <w:rsid w:val="008B5320"/>
    <w:rsid w:val="008B54F2"/>
    <w:rsid w:val="008B5B7B"/>
    <w:rsid w:val="008B5BD4"/>
    <w:rsid w:val="008B6132"/>
    <w:rsid w:val="008B61BB"/>
    <w:rsid w:val="008B62A3"/>
    <w:rsid w:val="008B643D"/>
    <w:rsid w:val="008B6768"/>
    <w:rsid w:val="008B684B"/>
    <w:rsid w:val="008B6A73"/>
    <w:rsid w:val="008B6B34"/>
    <w:rsid w:val="008B6DE9"/>
    <w:rsid w:val="008B79CB"/>
    <w:rsid w:val="008B7B3F"/>
    <w:rsid w:val="008B7B6B"/>
    <w:rsid w:val="008B7DE3"/>
    <w:rsid w:val="008B7E55"/>
    <w:rsid w:val="008B7EA6"/>
    <w:rsid w:val="008B7ED0"/>
    <w:rsid w:val="008B7F1D"/>
    <w:rsid w:val="008C013F"/>
    <w:rsid w:val="008C015C"/>
    <w:rsid w:val="008C0382"/>
    <w:rsid w:val="008C03BC"/>
    <w:rsid w:val="008C07AD"/>
    <w:rsid w:val="008C0BD1"/>
    <w:rsid w:val="008C0DC4"/>
    <w:rsid w:val="008C11A7"/>
    <w:rsid w:val="008C1384"/>
    <w:rsid w:val="008C14A7"/>
    <w:rsid w:val="008C161F"/>
    <w:rsid w:val="008C1A29"/>
    <w:rsid w:val="008C22F7"/>
    <w:rsid w:val="008C286D"/>
    <w:rsid w:val="008C2B1D"/>
    <w:rsid w:val="008C2C37"/>
    <w:rsid w:val="008C3116"/>
    <w:rsid w:val="008C316B"/>
    <w:rsid w:val="008C3276"/>
    <w:rsid w:val="008C32C5"/>
    <w:rsid w:val="008C32CA"/>
    <w:rsid w:val="008C3382"/>
    <w:rsid w:val="008C3399"/>
    <w:rsid w:val="008C34A4"/>
    <w:rsid w:val="008C37AB"/>
    <w:rsid w:val="008C38BD"/>
    <w:rsid w:val="008C3C9F"/>
    <w:rsid w:val="008C4363"/>
    <w:rsid w:val="008C4453"/>
    <w:rsid w:val="008C45FE"/>
    <w:rsid w:val="008C4787"/>
    <w:rsid w:val="008C49A1"/>
    <w:rsid w:val="008C4B9C"/>
    <w:rsid w:val="008C4E19"/>
    <w:rsid w:val="008C517E"/>
    <w:rsid w:val="008C52D1"/>
    <w:rsid w:val="008C55FD"/>
    <w:rsid w:val="008C58A6"/>
    <w:rsid w:val="008C5DB6"/>
    <w:rsid w:val="008C65FC"/>
    <w:rsid w:val="008C713F"/>
    <w:rsid w:val="008C777D"/>
    <w:rsid w:val="008C7A55"/>
    <w:rsid w:val="008C7AC9"/>
    <w:rsid w:val="008C7C2E"/>
    <w:rsid w:val="008C7CAB"/>
    <w:rsid w:val="008C7D86"/>
    <w:rsid w:val="008D0197"/>
    <w:rsid w:val="008D0428"/>
    <w:rsid w:val="008D0604"/>
    <w:rsid w:val="008D0616"/>
    <w:rsid w:val="008D088D"/>
    <w:rsid w:val="008D09E0"/>
    <w:rsid w:val="008D0F90"/>
    <w:rsid w:val="008D102B"/>
    <w:rsid w:val="008D10F1"/>
    <w:rsid w:val="008D1368"/>
    <w:rsid w:val="008D148B"/>
    <w:rsid w:val="008D17BF"/>
    <w:rsid w:val="008D1862"/>
    <w:rsid w:val="008D1C44"/>
    <w:rsid w:val="008D1F4B"/>
    <w:rsid w:val="008D1FC6"/>
    <w:rsid w:val="008D205B"/>
    <w:rsid w:val="008D2179"/>
    <w:rsid w:val="008D2657"/>
    <w:rsid w:val="008D2BCE"/>
    <w:rsid w:val="008D2C52"/>
    <w:rsid w:val="008D2D95"/>
    <w:rsid w:val="008D30E3"/>
    <w:rsid w:val="008D33CB"/>
    <w:rsid w:val="008D3A02"/>
    <w:rsid w:val="008D3A3A"/>
    <w:rsid w:val="008D3DF5"/>
    <w:rsid w:val="008D3E27"/>
    <w:rsid w:val="008D3F78"/>
    <w:rsid w:val="008D4478"/>
    <w:rsid w:val="008D48B6"/>
    <w:rsid w:val="008D50B4"/>
    <w:rsid w:val="008D5243"/>
    <w:rsid w:val="008D5264"/>
    <w:rsid w:val="008D5381"/>
    <w:rsid w:val="008D5A07"/>
    <w:rsid w:val="008D5BAD"/>
    <w:rsid w:val="008D5FCE"/>
    <w:rsid w:val="008D6487"/>
    <w:rsid w:val="008D65C5"/>
    <w:rsid w:val="008D6658"/>
    <w:rsid w:val="008D676E"/>
    <w:rsid w:val="008D68A7"/>
    <w:rsid w:val="008D694C"/>
    <w:rsid w:val="008D6C74"/>
    <w:rsid w:val="008D705D"/>
    <w:rsid w:val="008D7098"/>
    <w:rsid w:val="008D709D"/>
    <w:rsid w:val="008D71D5"/>
    <w:rsid w:val="008D75E4"/>
    <w:rsid w:val="008D7825"/>
    <w:rsid w:val="008D7B11"/>
    <w:rsid w:val="008D7BD5"/>
    <w:rsid w:val="008D7D60"/>
    <w:rsid w:val="008D7DE1"/>
    <w:rsid w:val="008E065D"/>
    <w:rsid w:val="008E0B05"/>
    <w:rsid w:val="008E0DD7"/>
    <w:rsid w:val="008E0F83"/>
    <w:rsid w:val="008E157F"/>
    <w:rsid w:val="008E18D8"/>
    <w:rsid w:val="008E18EE"/>
    <w:rsid w:val="008E1AAC"/>
    <w:rsid w:val="008E20E9"/>
    <w:rsid w:val="008E22C7"/>
    <w:rsid w:val="008E253C"/>
    <w:rsid w:val="008E2618"/>
    <w:rsid w:val="008E2762"/>
    <w:rsid w:val="008E2AB1"/>
    <w:rsid w:val="008E2C40"/>
    <w:rsid w:val="008E2DAC"/>
    <w:rsid w:val="008E2EC7"/>
    <w:rsid w:val="008E3325"/>
    <w:rsid w:val="008E338B"/>
    <w:rsid w:val="008E34BD"/>
    <w:rsid w:val="008E48AF"/>
    <w:rsid w:val="008E49FD"/>
    <w:rsid w:val="008E4A90"/>
    <w:rsid w:val="008E509C"/>
    <w:rsid w:val="008E517A"/>
    <w:rsid w:val="008E5466"/>
    <w:rsid w:val="008E5733"/>
    <w:rsid w:val="008E574A"/>
    <w:rsid w:val="008E5896"/>
    <w:rsid w:val="008E59F2"/>
    <w:rsid w:val="008E5D41"/>
    <w:rsid w:val="008E6456"/>
    <w:rsid w:val="008E65F6"/>
    <w:rsid w:val="008E66CA"/>
    <w:rsid w:val="008E69DC"/>
    <w:rsid w:val="008E7044"/>
    <w:rsid w:val="008E7275"/>
    <w:rsid w:val="008E746F"/>
    <w:rsid w:val="008E74F1"/>
    <w:rsid w:val="008E7569"/>
    <w:rsid w:val="008E76A1"/>
    <w:rsid w:val="008F0150"/>
    <w:rsid w:val="008F05C5"/>
    <w:rsid w:val="008F075D"/>
    <w:rsid w:val="008F094B"/>
    <w:rsid w:val="008F09AB"/>
    <w:rsid w:val="008F0A76"/>
    <w:rsid w:val="008F0B2F"/>
    <w:rsid w:val="008F0D3C"/>
    <w:rsid w:val="008F0E88"/>
    <w:rsid w:val="008F1D8F"/>
    <w:rsid w:val="008F1EDB"/>
    <w:rsid w:val="008F20EE"/>
    <w:rsid w:val="008F2114"/>
    <w:rsid w:val="008F26C2"/>
    <w:rsid w:val="008F2B76"/>
    <w:rsid w:val="008F2BED"/>
    <w:rsid w:val="008F2D12"/>
    <w:rsid w:val="008F2E10"/>
    <w:rsid w:val="008F3232"/>
    <w:rsid w:val="008F33C2"/>
    <w:rsid w:val="008F39BD"/>
    <w:rsid w:val="008F3FEC"/>
    <w:rsid w:val="008F439B"/>
    <w:rsid w:val="008F4420"/>
    <w:rsid w:val="008F45A2"/>
    <w:rsid w:val="008F48E1"/>
    <w:rsid w:val="008F507A"/>
    <w:rsid w:val="008F519B"/>
    <w:rsid w:val="008F5229"/>
    <w:rsid w:val="008F5718"/>
    <w:rsid w:val="008F5B8E"/>
    <w:rsid w:val="008F5BA5"/>
    <w:rsid w:val="008F63B7"/>
    <w:rsid w:val="008F64B8"/>
    <w:rsid w:val="008F6849"/>
    <w:rsid w:val="008F69D3"/>
    <w:rsid w:val="008F6BCC"/>
    <w:rsid w:val="008F7024"/>
    <w:rsid w:val="008F7156"/>
    <w:rsid w:val="008F72A6"/>
    <w:rsid w:val="008F7423"/>
    <w:rsid w:val="008F774D"/>
    <w:rsid w:val="008F7814"/>
    <w:rsid w:val="008F78D0"/>
    <w:rsid w:val="008F7AF1"/>
    <w:rsid w:val="008F7B28"/>
    <w:rsid w:val="008F7C83"/>
    <w:rsid w:val="0090045A"/>
    <w:rsid w:val="009004B7"/>
    <w:rsid w:val="00900660"/>
    <w:rsid w:val="009009A7"/>
    <w:rsid w:val="00900BF4"/>
    <w:rsid w:val="00900D17"/>
    <w:rsid w:val="00900ED3"/>
    <w:rsid w:val="00900F07"/>
    <w:rsid w:val="00901079"/>
    <w:rsid w:val="0090107E"/>
    <w:rsid w:val="00901170"/>
    <w:rsid w:val="0090119A"/>
    <w:rsid w:val="00901222"/>
    <w:rsid w:val="0090130C"/>
    <w:rsid w:val="00901350"/>
    <w:rsid w:val="00901471"/>
    <w:rsid w:val="00901680"/>
    <w:rsid w:val="00901C8C"/>
    <w:rsid w:val="00902014"/>
    <w:rsid w:val="009022E6"/>
    <w:rsid w:val="0090277B"/>
    <w:rsid w:val="009027BB"/>
    <w:rsid w:val="00902C18"/>
    <w:rsid w:val="00902C78"/>
    <w:rsid w:val="00902FFD"/>
    <w:rsid w:val="00903067"/>
    <w:rsid w:val="00903075"/>
    <w:rsid w:val="00903217"/>
    <w:rsid w:val="00903283"/>
    <w:rsid w:val="00903CE2"/>
    <w:rsid w:val="00903DF1"/>
    <w:rsid w:val="009045B7"/>
    <w:rsid w:val="00904C70"/>
    <w:rsid w:val="00904D14"/>
    <w:rsid w:val="00904E14"/>
    <w:rsid w:val="00904E1D"/>
    <w:rsid w:val="00905B14"/>
    <w:rsid w:val="00905E2F"/>
    <w:rsid w:val="00906155"/>
    <w:rsid w:val="00906796"/>
    <w:rsid w:val="00906858"/>
    <w:rsid w:val="00906EE6"/>
    <w:rsid w:val="0090726C"/>
    <w:rsid w:val="0090731E"/>
    <w:rsid w:val="00907B07"/>
    <w:rsid w:val="009100A4"/>
    <w:rsid w:val="009102E7"/>
    <w:rsid w:val="00910B40"/>
    <w:rsid w:val="00910D12"/>
    <w:rsid w:val="0091101C"/>
    <w:rsid w:val="009114A3"/>
    <w:rsid w:val="009117A8"/>
    <w:rsid w:val="00912C33"/>
    <w:rsid w:val="00912F00"/>
    <w:rsid w:val="00913FB2"/>
    <w:rsid w:val="00914447"/>
    <w:rsid w:val="00914653"/>
    <w:rsid w:val="009148DA"/>
    <w:rsid w:val="00914CF2"/>
    <w:rsid w:val="00914EB6"/>
    <w:rsid w:val="00915425"/>
    <w:rsid w:val="00915843"/>
    <w:rsid w:val="00915C3E"/>
    <w:rsid w:val="00915DF8"/>
    <w:rsid w:val="00915E3C"/>
    <w:rsid w:val="00916303"/>
    <w:rsid w:val="009163CA"/>
    <w:rsid w:val="00916712"/>
    <w:rsid w:val="0091678C"/>
    <w:rsid w:val="00916FD4"/>
    <w:rsid w:val="00917875"/>
    <w:rsid w:val="00917A47"/>
    <w:rsid w:val="00917C24"/>
    <w:rsid w:val="00920030"/>
    <w:rsid w:val="00920082"/>
    <w:rsid w:val="00920798"/>
    <w:rsid w:val="00920830"/>
    <w:rsid w:val="00920915"/>
    <w:rsid w:val="00920927"/>
    <w:rsid w:val="00920B41"/>
    <w:rsid w:val="009210C7"/>
    <w:rsid w:val="009211FE"/>
    <w:rsid w:val="00921625"/>
    <w:rsid w:val="00921660"/>
    <w:rsid w:val="00921669"/>
    <w:rsid w:val="00921696"/>
    <w:rsid w:val="009219FC"/>
    <w:rsid w:val="00921CF1"/>
    <w:rsid w:val="00921F98"/>
    <w:rsid w:val="00922056"/>
    <w:rsid w:val="009223E5"/>
    <w:rsid w:val="0092278C"/>
    <w:rsid w:val="009227E8"/>
    <w:rsid w:val="00923002"/>
    <w:rsid w:val="00923184"/>
    <w:rsid w:val="00923BF2"/>
    <w:rsid w:val="00923F43"/>
    <w:rsid w:val="009249C6"/>
    <w:rsid w:val="00924FE1"/>
    <w:rsid w:val="0092501C"/>
    <w:rsid w:val="009259B7"/>
    <w:rsid w:val="00926616"/>
    <w:rsid w:val="009267A8"/>
    <w:rsid w:val="00926EBC"/>
    <w:rsid w:val="009273F8"/>
    <w:rsid w:val="009278F5"/>
    <w:rsid w:val="00927A4F"/>
    <w:rsid w:val="00927ED0"/>
    <w:rsid w:val="00927FE8"/>
    <w:rsid w:val="00930383"/>
    <w:rsid w:val="00930884"/>
    <w:rsid w:val="00930ECC"/>
    <w:rsid w:val="00931262"/>
    <w:rsid w:val="00931799"/>
    <w:rsid w:val="00931D1C"/>
    <w:rsid w:val="00931DB3"/>
    <w:rsid w:val="00931E95"/>
    <w:rsid w:val="00932080"/>
    <w:rsid w:val="00932866"/>
    <w:rsid w:val="00932887"/>
    <w:rsid w:val="009328A2"/>
    <w:rsid w:val="00932F64"/>
    <w:rsid w:val="009331A2"/>
    <w:rsid w:val="00933742"/>
    <w:rsid w:val="009337E9"/>
    <w:rsid w:val="0093382D"/>
    <w:rsid w:val="00933D1A"/>
    <w:rsid w:val="00933D40"/>
    <w:rsid w:val="009345EE"/>
    <w:rsid w:val="009351A2"/>
    <w:rsid w:val="00935838"/>
    <w:rsid w:val="00935A8F"/>
    <w:rsid w:val="00935A98"/>
    <w:rsid w:val="00935E7A"/>
    <w:rsid w:val="0093605D"/>
    <w:rsid w:val="0093633B"/>
    <w:rsid w:val="0093640D"/>
    <w:rsid w:val="00936CCF"/>
    <w:rsid w:val="00936E23"/>
    <w:rsid w:val="009374E5"/>
    <w:rsid w:val="009378E1"/>
    <w:rsid w:val="009379FE"/>
    <w:rsid w:val="00937AE9"/>
    <w:rsid w:val="0094065E"/>
    <w:rsid w:val="009407FE"/>
    <w:rsid w:val="009408B2"/>
    <w:rsid w:val="00940AA5"/>
    <w:rsid w:val="00940AC4"/>
    <w:rsid w:val="00941244"/>
    <w:rsid w:val="009412A6"/>
    <w:rsid w:val="00941434"/>
    <w:rsid w:val="00941483"/>
    <w:rsid w:val="009419DF"/>
    <w:rsid w:val="00941D61"/>
    <w:rsid w:val="00942286"/>
    <w:rsid w:val="009423D6"/>
    <w:rsid w:val="00942549"/>
    <w:rsid w:val="00942936"/>
    <w:rsid w:val="0094295C"/>
    <w:rsid w:val="00942B87"/>
    <w:rsid w:val="00942FE8"/>
    <w:rsid w:val="00943389"/>
    <w:rsid w:val="00943C48"/>
    <w:rsid w:val="00943D65"/>
    <w:rsid w:val="00943D6A"/>
    <w:rsid w:val="00943FEC"/>
    <w:rsid w:val="0094419F"/>
    <w:rsid w:val="009441BC"/>
    <w:rsid w:val="009445D5"/>
    <w:rsid w:val="00944CD5"/>
    <w:rsid w:val="00944D2B"/>
    <w:rsid w:val="0094547D"/>
    <w:rsid w:val="0094552D"/>
    <w:rsid w:val="00945BA9"/>
    <w:rsid w:val="00945D48"/>
    <w:rsid w:val="00945FFE"/>
    <w:rsid w:val="00946025"/>
    <w:rsid w:val="00946157"/>
    <w:rsid w:val="0094686E"/>
    <w:rsid w:val="009468E8"/>
    <w:rsid w:val="009470CE"/>
    <w:rsid w:val="009472C4"/>
    <w:rsid w:val="009478BE"/>
    <w:rsid w:val="00947A58"/>
    <w:rsid w:val="00947AEB"/>
    <w:rsid w:val="00947AFB"/>
    <w:rsid w:val="00947B0B"/>
    <w:rsid w:val="00947BFC"/>
    <w:rsid w:val="00947C46"/>
    <w:rsid w:val="00947C83"/>
    <w:rsid w:val="00947D7C"/>
    <w:rsid w:val="00947E7B"/>
    <w:rsid w:val="00947FB8"/>
    <w:rsid w:val="009502A4"/>
    <w:rsid w:val="009504DF"/>
    <w:rsid w:val="00950B4A"/>
    <w:rsid w:val="00950BC2"/>
    <w:rsid w:val="00950E92"/>
    <w:rsid w:val="009510E6"/>
    <w:rsid w:val="00951230"/>
    <w:rsid w:val="0095139D"/>
    <w:rsid w:val="00952176"/>
    <w:rsid w:val="00952342"/>
    <w:rsid w:val="009524A4"/>
    <w:rsid w:val="00952685"/>
    <w:rsid w:val="00952693"/>
    <w:rsid w:val="009528FC"/>
    <w:rsid w:val="00952B90"/>
    <w:rsid w:val="00952D4B"/>
    <w:rsid w:val="00953079"/>
    <w:rsid w:val="00953124"/>
    <w:rsid w:val="009535EA"/>
    <w:rsid w:val="0095375E"/>
    <w:rsid w:val="009538B3"/>
    <w:rsid w:val="00953F5B"/>
    <w:rsid w:val="00954065"/>
    <w:rsid w:val="009542FA"/>
    <w:rsid w:val="00954344"/>
    <w:rsid w:val="00954E76"/>
    <w:rsid w:val="00954F29"/>
    <w:rsid w:val="00954F97"/>
    <w:rsid w:val="00955854"/>
    <w:rsid w:val="009558DA"/>
    <w:rsid w:val="00955F0D"/>
    <w:rsid w:val="009563E3"/>
    <w:rsid w:val="00956642"/>
    <w:rsid w:val="009566D7"/>
    <w:rsid w:val="009567DE"/>
    <w:rsid w:val="0095735D"/>
    <w:rsid w:val="0095778B"/>
    <w:rsid w:val="009579C9"/>
    <w:rsid w:val="009579DA"/>
    <w:rsid w:val="00957B75"/>
    <w:rsid w:val="00957DC0"/>
    <w:rsid w:val="00957EE4"/>
    <w:rsid w:val="009601F7"/>
    <w:rsid w:val="009602AB"/>
    <w:rsid w:val="0096034F"/>
    <w:rsid w:val="009603D6"/>
    <w:rsid w:val="009603EA"/>
    <w:rsid w:val="00960571"/>
    <w:rsid w:val="00960891"/>
    <w:rsid w:val="00960901"/>
    <w:rsid w:val="00960979"/>
    <w:rsid w:val="0096129F"/>
    <w:rsid w:val="00961724"/>
    <w:rsid w:val="009618AF"/>
    <w:rsid w:val="00961AD1"/>
    <w:rsid w:val="00961C49"/>
    <w:rsid w:val="00961CFA"/>
    <w:rsid w:val="00962568"/>
    <w:rsid w:val="009627FA"/>
    <w:rsid w:val="0096287C"/>
    <w:rsid w:val="00962960"/>
    <w:rsid w:val="009631C2"/>
    <w:rsid w:val="009639E2"/>
    <w:rsid w:val="00963DBA"/>
    <w:rsid w:val="00964448"/>
    <w:rsid w:val="00964510"/>
    <w:rsid w:val="009645D6"/>
    <w:rsid w:val="00964C8E"/>
    <w:rsid w:val="00964F9A"/>
    <w:rsid w:val="009654A2"/>
    <w:rsid w:val="009655ED"/>
    <w:rsid w:val="00965CB5"/>
    <w:rsid w:val="00966239"/>
    <w:rsid w:val="00966317"/>
    <w:rsid w:val="0096678D"/>
    <w:rsid w:val="00966E41"/>
    <w:rsid w:val="00966F54"/>
    <w:rsid w:val="0096709A"/>
    <w:rsid w:val="00967320"/>
    <w:rsid w:val="00967383"/>
    <w:rsid w:val="009678D0"/>
    <w:rsid w:val="00967A9A"/>
    <w:rsid w:val="00967E3E"/>
    <w:rsid w:val="00967EE1"/>
    <w:rsid w:val="00967F50"/>
    <w:rsid w:val="0097005A"/>
    <w:rsid w:val="009700C0"/>
    <w:rsid w:val="00971448"/>
    <w:rsid w:val="009719AC"/>
    <w:rsid w:val="00971A53"/>
    <w:rsid w:val="00971B4A"/>
    <w:rsid w:val="00971E31"/>
    <w:rsid w:val="00972489"/>
    <w:rsid w:val="00972668"/>
    <w:rsid w:val="0097280B"/>
    <w:rsid w:val="00972AD6"/>
    <w:rsid w:val="00973109"/>
    <w:rsid w:val="00973179"/>
    <w:rsid w:val="0097325F"/>
    <w:rsid w:val="00973294"/>
    <w:rsid w:val="00973339"/>
    <w:rsid w:val="0097341F"/>
    <w:rsid w:val="009736FA"/>
    <w:rsid w:val="0097375E"/>
    <w:rsid w:val="0097420C"/>
    <w:rsid w:val="0097486F"/>
    <w:rsid w:val="00974D50"/>
    <w:rsid w:val="00975677"/>
    <w:rsid w:val="009757F7"/>
    <w:rsid w:val="00975D97"/>
    <w:rsid w:val="00976199"/>
    <w:rsid w:val="00976547"/>
    <w:rsid w:val="009769B6"/>
    <w:rsid w:val="00976A5D"/>
    <w:rsid w:val="00976CAE"/>
    <w:rsid w:val="00976E98"/>
    <w:rsid w:val="00977264"/>
    <w:rsid w:val="0097751B"/>
    <w:rsid w:val="00977657"/>
    <w:rsid w:val="0097780C"/>
    <w:rsid w:val="0097785E"/>
    <w:rsid w:val="00977E73"/>
    <w:rsid w:val="00980082"/>
    <w:rsid w:val="00980904"/>
    <w:rsid w:val="00980E10"/>
    <w:rsid w:val="00980F73"/>
    <w:rsid w:val="00980FC8"/>
    <w:rsid w:val="00981424"/>
    <w:rsid w:val="009816A8"/>
    <w:rsid w:val="00981792"/>
    <w:rsid w:val="009818B6"/>
    <w:rsid w:val="00981BC2"/>
    <w:rsid w:val="00981C76"/>
    <w:rsid w:val="00981DF2"/>
    <w:rsid w:val="00981E34"/>
    <w:rsid w:val="00981F8E"/>
    <w:rsid w:val="009820C4"/>
    <w:rsid w:val="0098216A"/>
    <w:rsid w:val="00982A23"/>
    <w:rsid w:val="00982E55"/>
    <w:rsid w:val="009836F3"/>
    <w:rsid w:val="0098387D"/>
    <w:rsid w:val="009838ED"/>
    <w:rsid w:val="009839F6"/>
    <w:rsid w:val="00983AE6"/>
    <w:rsid w:val="00983CBC"/>
    <w:rsid w:val="00983DF6"/>
    <w:rsid w:val="0098442F"/>
    <w:rsid w:val="009846BF"/>
    <w:rsid w:val="00984DD5"/>
    <w:rsid w:val="009852A5"/>
    <w:rsid w:val="00985637"/>
    <w:rsid w:val="0098656E"/>
    <w:rsid w:val="0098661B"/>
    <w:rsid w:val="009869F4"/>
    <w:rsid w:val="00986F1E"/>
    <w:rsid w:val="009870C5"/>
    <w:rsid w:val="00987925"/>
    <w:rsid w:val="00990084"/>
    <w:rsid w:val="009900BE"/>
    <w:rsid w:val="00990116"/>
    <w:rsid w:val="00990308"/>
    <w:rsid w:val="00990593"/>
    <w:rsid w:val="009905D5"/>
    <w:rsid w:val="0099089C"/>
    <w:rsid w:val="00990999"/>
    <w:rsid w:val="00990C3F"/>
    <w:rsid w:val="00990D9D"/>
    <w:rsid w:val="00990E2B"/>
    <w:rsid w:val="00990FB5"/>
    <w:rsid w:val="00991211"/>
    <w:rsid w:val="00991436"/>
    <w:rsid w:val="0099180F"/>
    <w:rsid w:val="0099186E"/>
    <w:rsid w:val="00991B5D"/>
    <w:rsid w:val="00991C68"/>
    <w:rsid w:val="00991FC8"/>
    <w:rsid w:val="0099218A"/>
    <w:rsid w:val="009922D6"/>
    <w:rsid w:val="009926D7"/>
    <w:rsid w:val="009926E9"/>
    <w:rsid w:val="009927A3"/>
    <w:rsid w:val="00992C2F"/>
    <w:rsid w:val="00992E94"/>
    <w:rsid w:val="009931F7"/>
    <w:rsid w:val="009933F3"/>
    <w:rsid w:val="0099354A"/>
    <w:rsid w:val="009937DA"/>
    <w:rsid w:val="009938E9"/>
    <w:rsid w:val="00993A76"/>
    <w:rsid w:val="00993B27"/>
    <w:rsid w:val="00993BB3"/>
    <w:rsid w:val="009942DD"/>
    <w:rsid w:val="00994411"/>
    <w:rsid w:val="00994572"/>
    <w:rsid w:val="00994942"/>
    <w:rsid w:val="00994C18"/>
    <w:rsid w:val="00994D0E"/>
    <w:rsid w:val="00995148"/>
    <w:rsid w:val="00995353"/>
    <w:rsid w:val="009953FE"/>
    <w:rsid w:val="009954A5"/>
    <w:rsid w:val="00995BED"/>
    <w:rsid w:val="00995D0D"/>
    <w:rsid w:val="00995EFB"/>
    <w:rsid w:val="00996412"/>
    <w:rsid w:val="009969B0"/>
    <w:rsid w:val="00996C5B"/>
    <w:rsid w:val="00996DB2"/>
    <w:rsid w:val="009971D2"/>
    <w:rsid w:val="0099732F"/>
    <w:rsid w:val="00997645"/>
    <w:rsid w:val="00997C71"/>
    <w:rsid w:val="009A06E9"/>
    <w:rsid w:val="009A0986"/>
    <w:rsid w:val="009A104B"/>
    <w:rsid w:val="009A19AD"/>
    <w:rsid w:val="009A1A5D"/>
    <w:rsid w:val="009A1BC6"/>
    <w:rsid w:val="009A1C9A"/>
    <w:rsid w:val="009A1E2E"/>
    <w:rsid w:val="009A2010"/>
    <w:rsid w:val="009A24E2"/>
    <w:rsid w:val="009A272E"/>
    <w:rsid w:val="009A2932"/>
    <w:rsid w:val="009A2FC7"/>
    <w:rsid w:val="009A3705"/>
    <w:rsid w:val="009A375C"/>
    <w:rsid w:val="009A3C26"/>
    <w:rsid w:val="009A3DC4"/>
    <w:rsid w:val="009A3DE8"/>
    <w:rsid w:val="009A3E6D"/>
    <w:rsid w:val="009A3F3A"/>
    <w:rsid w:val="009A3F54"/>
    <w:rsid w:val="009A401D"/>
    <w:rsid w:val="009A40E0"/>
    <w:rsid w:val="009A417A"/>
    <w:rsid w:val="009A4189"/>
    <w:rsid w:val="009A48B1"/>
    <w:rsid w:val="009A49A9"/>
    <w:rsid w:val="009A4C4F"/>
    <w:rsid w:val="009A4CBB"/>
    <w:rsid w:val="009A50DE"/>
    <w:rsid w:val="009A5299"/>
    <w:rsid w:val="009A5707"/>
    <w:rsid w:val="009A5A57"/>
    <w:rsid w:val="009A60BA"/>
    <w:rsid w:val="009A6529"/>
    <w:rsid w:val="009A65CA"/>
    <w:rsid w:val="009A6744"/>
    <w:rsid w:val="009A68A9"/>
    <w:rsid w:val="009A68AB"/>
    <w:rsid w:val="009A6C21"/>
    <w:rsid w:val="009A7043"/>
    <w:rsid w:val="009A71C7"/>
    <w:rsid w:val="009A76F0"/>
    <w:rsid w:val="009A7E07"/>
    <w:rsid w:val="009A7F33"/>
    <w:rsid w:val="009B01EA"/>
    <w:rsid w:val="009B0324"/>
    <w:rsid w:val="009B0C3D"/>
    <w:rsid w:val="009B0DEC"/>
    <w:rsid w:val="009B11E4"/>
    <w:rsid w:val="009B13ED"/>
    <w:rsid w:val="009B14F7"/>
    <w:rsid w:val="009B1ADE"/>
    <w:rsid w:val="009B1B18"/>
    <w:rsid w:val="009B217E"/>
    <w:rsid w:val="009B2505"/>
    <w:rsid w:val="009B26C8"/>
    <w:rsid w:val="009B2944"/>
    <w:rsid w:val="009B2AD8"/>
    <w:rsid w:val="009B2E8A"/>
    <w:rsid w:val="009B313B"/>
    <w:rsid w:val="009B33BA"/>
    <w:rsid w:val="009B33FC"/>
    <w:rsid w:val="009B3623"/>
    <w:rsid w:val="009B37A2"/>
    <w:rsid w:val="009B3BD1"/>
    <w:rsid w:val="009B3EBE"/>
    <w:rsid w:val="009B440E"/>
    <w:rsid w:val="009B44C4"/>
    <w:rsid w:val="009B500F"/>
    <w:rsid w:val="009B51BF"/>
    <w:rsid w:val="009B5563"/>
    <w:rsid w:val="009B5647"/>
    <w:rsid w:val="009B593C"/>
    <w:rsid w:val="009B59D0"/>
    <w:rsid w:val="009B5F31"/>
    <w:rsid w:val="009B6149"/>
    <w:rsid w:val="009B65FC"/>
    <w:rsid w:val="009B68C9"/>
    <w:rsid w:val="009B6DF0"/>
    <w:rsid w:val="009B7140"/>
    <w:rsid w:val="009B72FF"/>
    <w:rsid w:val="009B7649"/>
    <w:rsid w:val="009B7661"/>
    <w:rsid w:val="009B778A"/>
    <w:rsid w:val="009B7C2E"/>
    <w:rsid w:val="009B7E83"/>
    <w:rsid w:val="009C0172"/>
    <w:rsid w:val="009C02EC"/>
    <w:rsid w:val="009C0A6C"/>
    <w:rsid w:val="009C0D24"/>
    <w:rsid w:val="009C121F"/>
    <w:rsid w:val="009C1623"/>
    <w:rsid w:val="009C1698"/>
    <w:rsid w:val="009C17BA"/>
    <w:rsid w:val="009C1876"/>
    <w:rsid w:val="009C1972"/>
    <w:rsid w:val="009C1B24"/>
    <w:rsid w:val="009C1DAA"/>
    <w:rsid w:val="009C1F53"/>
    <w:rsid w:val="009C23E7"/>
    <w:rsid w:val="009C268D"/>
    <w:rsid w:val="009C26A5"/>
    <w:rsid w:val="009C26E9"/>
    <w:rsid w:val="009C27AF"/>
    <w:rsid w:val="009C2828"/>
    <w:rsid w:val="009C28C6"/>
    <w:rsid w:val="009C30ED"/>
    <w:rsid w:val="009C31E7"/>
    <w:rsid w:val="009C3719"/>
    <w:rsid w:val="009C39AA"/>
    <w:rsid w:val="009C3E94"/>
    <w:rsid w:val="009C3F85"/>
    <w:rsid w:val="009C41D8"/>
    <w:rsid w:val="009C41F4"/>
    <w:rsid w:val="009C420C"/>
    <w:rsid w:val="009C4A4F"/>
    <w:rsid w:val="009C4DE3"/>
    <w:rsid w:val="009C52DB"/>
    <w:rsid w:val="009C539B"/>
    <w:rsid w:val="009C6234"/>
    <w:rsid w:val="009C67DD"/>
    <w:rsid w:val="009C6843"/>
    <w:rsid w:val="009C6873"/>
    <w:rsid w:val="009C6B6E"/>
    <w:rsid w:val="009C6CDA"/>
    <w:rsid w:val="009C6FA1"/>
    <w:rsid w:val="009C711A"/>
    <w:rsid w:val="009C7149"/>
    <w:rsid w:val="009C7193"/>
    <w:rsid w:val="009C79A0"/>
    <w:rsid w:val="009C79DC"/>
    <w:rsid w:val="009C7AE0"/>
    <w:rsid w:val="009D051B"/>
    <w:rsid w:val="009D0642"/>
    <w:rsid w:val="009D0CF0"/>
    <w:rsid w:val="009D1571"/>
    <w:rsid w:val="009D231D"/>
    <w:rsid w:val="009D2442"/>
    <w:rsid w:val="009D27BF"/>
    <w:rsid w:val="009D27DE"/>
    <w:rsid w:val="009D2855"/>
    <w:rsid w:val="009D2D24"/>
    <w:rsid w:val="009D3617"/>
    <w:rsid w:val="009D41C1"/>
    <w:rsid w:val="009D46F8"/>
    <w:rsid w:val="009D4967"/>
    <w:rsid w:val="009D4B56"/>
    <w:rsid w:val="009D4F8C"/>
    <w:rsid w:val="009D52C9"/>
    <w:rsid w:val="009D56E3"/>
    <w:rsid w:val="009D5B10"/>
    <w:rsid w:val="009D5B50"/>
    <w:rsid w:val="009D6163"/>
    <w:rsid w:val="009D61E6"/>
    <w:rsid w:val="009D626E"/>
    <w:rsid w:val="009D6953"/>
    <w:rsid w:val="009D69A3"/>
    <w:rsid w:val="009D6B24"/>
    <w:rsid w:val="009D6B7C"/>
    <w:rsid w:val="009D6E0B"/>
    <w:rsid w:val="009D70CB"/>
    <w:rsid w:val="009D732E"/>
    <w:rsid w:val="009D771F"/>
    <w:rsid w:val="009D784D"/>
    <w:rsid w:val="009D7A0B"/>
    <w:rsid w:val="009D7B79"/>
    <w:rsid w:val="009D7BDB"/>
    <w:rsid w:val="009E0C3C"/>
    <w:rsid w:val="009E0E0E"/>
    <w:rsid w:val="009E13B7"/>
    <w:rsid w:val="009E159C"/>
    <w:rsid w:val="009E1881"/>
    <w:rsid w:val="009E2078"/>
    <w:rsid w:val="009E207E"/>
    <w:rsid w:val="009E2331"/>
    <w:rsid w:val="009E2481"/>
    <w:rsid w:val="009E2746"/>
    <w:rsid w:val="009E2A29"/>
    <w:rsid w:val="009E2EB0"/>
    <w:rsid w:val="009E2ED6"/>
    <w:rsid w:val="009E3032"/>
    <w:rsid w:val="009E3274"/>
    <w:rsid w:val="009E3553"/>
    <w:rsid w:val="009E3B91"/>
    <w:rsid w:val="009E4180"/>
    <w:rsid w:val="009E4195"/>
    <w:rsid w:val="009E426B"/>
    <w:rsid w:val="009E46DB"/>
    <w:rsid w:val="009E472E"/>
    <w:rsid w:val="009E48AE"/>
    <w:rsid w:val="009E4AD6"/>
    <w:rsid w:val="009E4EBD"/>
    <w:rsid w:val="009E4F48"/>
    <w:rsid w:val="009E572D"/>
    <w:rsid w:val="009E5798"/>
    <w:rsid w:val="009E5F08"/>
    <w:rsid w:val="009E6147"/>
    <w:rsid w:val="009E6312"/>
    <w:rsid w:val="009E667F"/>
    <w:rsid w:val="009E6A34"/>
    <w:rsid w:val="009E6A73"/>
    <w:rsid w:val="009E6EB7"/>
    <w:rsid w:val="009E79E1"/>
    <w:rsid w:val="009E7A5E"/>
    <w:rsid w:val="009F0091"/>
    <w:rsid w:val="009F0300"/>
    <w:rsid w:val="009F04C2"/>
    <w:rsid w:val="009F0805"/>
    <w:rsid w:val="009F0BBB"/>
    <w:rsid w:val="009F0FCD"/>
    <w:rsid w:val="009F1882"/>
    <w:rsid w:val="009F1AE9"/>
    <w:rsid w:val="009F2441"/>
    <w:rsid w:val="009F2DC8"/>
    <w:rsid w:val="009F3E64"/>
    <w:rsid w:val="009F4048"/>
    <w:rsid w:val="009F42B2"/>
    <w:rsid w:val="009F456C"/>
    <w:rsid w:val="009F4BBF"/>
    <w:rsid w:val="009F4ED0"/>
    <w:rsid w:val="009F54BB"/>
    <w:rsid w:val="009F5532"/>
    <w:rsid w:val="009F5CC3"/>
    <w:rsid w:val="009F616B"/>
    <w:rsid w:val="009F6774"/>
    <w:rsid w:val="009F6FB7"/>
    <w:rsid w:val="009F719B"/>
    <w:rsid w:val="009F719E"/>
    <w:rsid w:val="009F731D"/>
    <w:rsid w:val="009F7725"/>
    <w:rsid w:val="009F77EB"/>
    <w:rsid w:val="009F79A5"/>
    <w:rsid w:val="009F7B39"/>
    <w:rsid w:val="009F7D36"/>
    <w:rsid w:val="009F7DA0"/>
    <w:rsid w:val="009F7DF3"/>
    <w:rsid w:val="009F7F00"/>
    <w:rsid w:val="00A0030B"/>
    <w:rsid w:val="00A003C6"/>
    <w:rsid w:val="00A006B5"/>
    <w:rsid w:val="00A007B2"/>
    <w:rsid w:val="00A00A31"/>
    <w:rsid w:val="00A00E77"/>
    <w:rsid w:val="00A00EF0"/>
    <w:rsid w:val="00A01023"/>
    <w:rsid w:val="00A01257"/>
    <w:rsid w:val="00A012FC"/>
    <w:rsid w:val="00A01742"/>
    <w:rsid w:val="00A01DAF"/>
    <w:rsid w:val="00A02667"/>
    <w:rsid w:val="00A02AB0"/>
    <w:rsid w:val="00A02B92"/>
    <w:rsid w:val="00A030B2"/>
    <w:rsid w:val="00A03337"/>
    <w:rsid w:val="00A034F5"/>
    <w:rsid w:val="00A03706"/>
    <w:rsid w:val="00A03A68"/>
    <w:rsid w:val="00A03E9C"/>
    <w:rsid w:val="00A04110"/>
    <w:rsid w:val="00A04E02"/>
    <w:rsid w:val="00A04F31"/>
    <w:rsid w:val="00A04FB4"/>
    <w:rsid w:val="00A0520D"/>
    <w:rsid w:val="00A05982"/>
    <w:rsid w:val="00A05ABA"/>
    <w:rsid w:val="00A05BC1"/>
    <w:rsid w:val="00A05E88"/>
    <w:rsid w:val="00A05F4C"/>
    <w:rsid w:val="00A06058"/>
    <w:rsid w:val="00A060B8"/>
    <w:rsid w:val="00A06136"/>
    <w:rsid w:val="00A062B3"/>
    <w:rsid w:val="00A065A9"/>
    <w:rsid w:val="00A06921"/>
    <w:rsid w:val="00A07002"/>
    <w:rsid w:val="00A070EA"/>
    <w:rsid w:val="00A072D7"/>
    <w:rsid w:val="00A076A8"/>
    <w:rsid w:val="00A0781E"/>
    <w:rsid w:val="00A07AFE"/>
    <w:rsid w:val="00A07C16"/>
    <w:rsid w:val="00A07C2A"/>
    <w:rsid w:val="00A07D96"/>
    <w:rsid w:val="00A07DB4"/>
    <w:rsid w:val="00A07E81"/>
    <w:rsid w:val="00A100E5"/>
    <w:rsid w:val="00A1015A"/>
    <w:rsid w:val="00A10ADC"/>
    <w:rsid w:val="00A10C9B"/>
    <w:rsid w:val="00A111AE"/>
    <w:rsid w:val="00A11241"/>
    <w:rsid w:val="00A1135E"/>
    <w:rsid w:val="00A116ED"/>
    <w:rsid w:val="00A1190E"/>
    <w:rsid w:val="00A11949"/>
    <w:rsid w:val="00A121CE"/>
    <w:rsid w:val="00A124BE"/>
    <w:rsid w:val="00A124EF"/>
    <w:rsid w:val="00A12915"/>
    <w:rsid w:val="00A12B68"/>
    <w:rsid w:val="00A13070"/>
    <w:rsid w:val="00A131A6"/>
    <w:rsid w:val="00A13233"/>
    <w:rsid w:val="00A1327A"/>
    <w:rsid w:val="00A13352"/>
    <w:rsid w:val="00A13BCC"/>
    <w:rsid w:val="00A13DCA"/>
    <w:rsid w:val="00A13EB1"/>
    <w:rsid w:val="00A13ED6"/>
    <w:rsid w:val="00A14209"/>
    <w:rsid w:val="00A146B7"/>
    <w:rsid w:val="00A14704"/>
    <w:rsid w:val="00A1477E"/>
    <w:rsid w:val="00A1483E"/>
    <w:rsid w:val="00A14E54"/>
    <w:rsid w:val="00A14EC2"/>
    <w:rsid w:val="00A1501E"/>
    <w:rsid w:val="00A1502D"/>
    <w:rsid w:val="00A1522B"/>
    <w:rsid w:val="00A15482"/>
    <w:rsid w:val="00A1550F"/>
    <w:rsid w:val="00A15B70"/>
    <w:rsid w:val="00A15B88"/>
    <w:rsid w:val="00A15BC3"/>
    <w:rsid w:val="00A15D2C"/>
    <w:rsid w:val="00A16043"/>
    <w:rsid w:val="00A16161"/>
    <w:rsid w:val="00A165E0"/>
    <w:rsid w:val="00A16F58"/>
    <w:rsid w:val="00A16FA7"/>
    <w:rsid w:val="00A16FC0"/>
    <w:rsid w:val="00A1707D"/>
    <w:rsid w:val="00A174CB"/>
    <w:rsid w:val="00A175F7"/>
    <w:rsid w:val="00A175FC"/>
    <w:rsid w:val="00A177C3"/>
    <w:rsid w:val="00A17E42"/>
    <w:rsid w:val="00A20671"/>
    <w:rsid w:val="00A207E5"/>
    <w:rsid w:val="00A20B70"/>
    <w:rsid w:val="00A20B7D"/>
    <w:rsid w:val="00A20BA2"/>
    <w:rsid w:val="00A213F4"/>
    <w:rsid w:val="00A21419"/>
    <w:rsid w:val="00A22211"/>
    <w:rsid w:val="00A22AAB"/>
    <w:rsid w:val="00A22BBE"/>
    <w:rsid w:val="00A22D13"/>
    <w:rsid w:val="00A22DFB"/>
    <w:rsid w:val="00A23322"/>
    <w:rsid w:val="00A233ED"/>
    <w:rsid w:val="00A23489"/>
    <w:rsid w:val="00A2379A"/>
    <w:rsid w:val="00A23A41"/>
    <w:rsid w:val="00A23ECA"/>
    <w:rsid w:val="00A23FC4"/>
    <w:rsid w:val="00A2432F"/>
    <w:rsid w:val="00A243E9"/>
    <w:rsid w:val="00A2444F"/>
    <w:rsid w:val="00A24A45"/>
    <w:rsid w:val="00A24B54"/>
    <w:rsid w:val="00A24D4D"/>
    <w:rsid w:val="00A2571A"/>
    <w:rsid w:val="00A25ACB"/>
    <w:rsid w:val="00A25AE7"/>
    <w:rsid w:val="00A25D48"/>
    <w:rsid w:val="00A2628E"/>
    <w:rsid w:val="00A26434"/>
    <w:rsid w:val="00A26606"/>
    <w:rsid w:val="00A26781"/>
    <w:rsid w:val="00A2678D"/>
    <w:rsid w:val="00A2690D"/>
    <w:rsid w:val="00A269E1"/>
    <w:rsid w:val="00A26A33"/>
    <w:rsid w:val="00A26BFA"/>
    <w:rsid w:val="00A26C2D"/>
    <w:rsid w:val="00A27612"/>
    <w:rsid w:val="00A27715"/>
    <w:rsid w:val="00A2771C"/>
    <w:rsid w:val="00A27A7D"/>
    <w:rsid w:val="00A27C31"/>
    <w:rsid w:val="00A27C6B"/>
    <w:rsid w:val="00A30126"/>
    <w:rsid w:val="00A303ED"/>
    <w:rsid w:val="00A30542"/>
    <w:rsid w:val="00A30C62"/>
    <w:rsid w:val="00A310B3"/>
    <w:rsid w:val="00A310CE"/>
    <w:rsid w:val="00A31434"/>
    <w:rsid w:val="00A316DD"/>
    <w:rsid w:val="00A317A4"/>
    <w:rsid w:val="00A31A7D"/>
    <w:rsid w:val="00A32148"/>
    <w:rsid w:val="00A32200"/>
    <w:rsid w:val="00A324A2"/>
    <w:rsid w:val="00A329F8"/>
    <w:rsid w:val="00A32AFB"/>
    <w:rsid w:val="00A32D68"/>
    <w:rsid w:val="00A331C3"/>
    <w:rsid w:val="00A33215"/>
    <w:rsid w:val="00A332AE"/>
    <w:rsid w:val="00A33630"/>
    <w:rsid w:val="00A33779"/>
    <w:rsid w:val="00A33AF3"/>
    <w:rsid w:val="00A33B30"/>
    <w:rsid w:val="00A34056"/>
    <w:rsid w:val="00A3429F"/>
    <w:rsid w:val="00A34586"/>
    <w:rsid w:val="00A34B86"/>
    <w:rsid w:val="00A34DEB"/>
    <w:rsid w:val="00A352A3"/>
    <w:rsid w:val="00A353C7"/>
    <w:rsid w:val="00A3571B"/>
    <w:rsid w:val="00A3580E"/>
    <w:rsid w:val="00A358E3"/>
    <w:rsid w:val="00A35A1A"/>
    <w:rsid w:val="00A35C3B"/>
    <w:rsid w:val="00A35C60"/>
    <w:rsid w:val="00A36101"/>
    <w:rsid w:val="00A361D3"/>
    <w:rsid w:val="00A36467"/>
    <w:rsid w:val="00A3648C"/>
    <w:rsid w:val="00A36498"/>
    <w:rsid w:val="00A36613"/>
    <w:rsid w:val="00A367D1"/>
    <w:rsid w:val="00A36C26"/>
    <w:rsid w:val="00A37014"/>
    <w:rsid w:val="00A3731B"/>
    <w:rsid w:val="00A37456"/>
    <w:rsid w:val="00A37808"/>
    <w:rsid w:val="00A3795F"/>
    <w:rsid w:val="00A37C5D"/>
    <w:rsid w:val="00A37D40"/>
    <w:rsid w:val="00A40BB3"/>
    <w:rsid w:val="00A40C53"/>
    <w:rsid w:val="00A40C6B"/>
    <w:rsid w:val="00A416E2"/>
    <w:rsid w:val="00A41935"/>
    <w:rsid w:val="00A41B79"/>
    <w:rsid w:val="00A41BF4"/>
    <w:rsid w:val="00A42317"/>
    <w:rsid w:val="00A42462"/>
    <w:rsid w:val="00A42825"/>
    <w:rsid w:val="00A42B30"/>
    <w:rsid w:val="00A42BCF"/>
    <w:rsid w:val="00A42D00"/>
    <w:rsid w:val="00A431F6"/>
    <w:rsid w:val="00A4389D"/>
    <w:rsid w:val="00A43A9C"/>
    <w:rsid w:val="00A440F3"/>
    <w:rsid w:val="00A44C8D"/>
    <w:rsid w:val="00A44F1B"/>
    <w:rsid w:val="00A4543F"/>
    <w:rsid w:val="00A45564"/>
    <w:rsid w:val="00A45846"/>
    <w:rsid w:val="00A459DD"/>
    <w:rsid w:val="00A45C9B"/>
    <w:rsid w:val="00A45FA6"/>
    <w:rsid w:val="00A46047"/>
    <w:rsid w:val="00A468D2"/>
    <w:rsid w:val="00A46A2B"/>
    <w:rsid w:val="00A46B35"/>
    <w:rsid w:val="00A46CCE"/>
    <w:rsid w:val="00A46DAB"/>
    <w:rsid w:val="00A47055"/>
    <w:rsid w:val="00A47059"/>
    <w:rsid w:val="00A47853"/>
    <w:rsid w:val="00A47A32"/>
    <w:rsid w:val="00A50303"/>
    <w:rsid w:val="00A51388"/>
    <w:rsid w:val="00A519E0"/>
    <w:rsid w:val="00A51BF3"/>
    <w:rsid w:val="00A51FD3"/>
    <w:rsid w:val="00A52146"/>
    <w:rsid w:val="00A5279F"/>
    <w:rsid w:val="00A527FD"/>
    <w:rsid w:val="00A52BBD"/>
    <w:rsid w:val="00A52BC3"/>
    <w:rsid w:val="00A52FB2"/>
    <w:rsid w:val="00A5361D"/>
    <w:rsid w:val="00A5389C"/>
    <w:rsid w:val="00A53D6B"/>
    <w:rsid w:val="00A53E2B"/>
    <w:rsid w:val="00A5404C"/>
    <w:rsid w:val="00A5409F"/>
    <w:rsid w:val="00A542E5"/>
    <w:rsid w:val="00A5457F"/>
    <w:rsid w:val="00A545C8"/>
    <w:rsid w:val="00A54D42"/>
    <w:rsid w:val="00A55503"/>
    <w:rsid w:val="00A557D8"/>
    <w:rsid w:val="00A55976"/>
    <w:rsid w:val="00A55A05"/>
    <w:rsid w:val="00A55BB7"/>
    <w:rsid w:val="00A560C5"/>
    <w:rsid w:val="00A56826"/>
    <w:rsid w:val="00A56ABE"/>
    <w:rsid w:val="00A56EA0"/>
    <w:rsid w:val="00A56F65"/>
    <w:rsid w:val="00A57394"/>
    <w:rsid w:val="00A573E1"/>
    <w:rsid w:val="00A57461"/>
    <w:rsid w:val="00A575C3"/>
    <w:rsid w:val="00A57633"/>
    <w:rsid w:val="00A57802"/>
    <w:rsid w:val="00A57FB3"/>
    <w:rsid w:val="00A602CA"/>
    <w:rsid w:val="00A60391"/>
    <w:rsid w:val="00A60724"/>
    <w:rsid w:val="00A608CE"/>
    <w:rsid w:val="00A60FB1"/>
    <w:rsid w:val="00A611C1"/>
    <w:rsid w:val="00A615F1"/>
    <w:rsid w:val="00A61A64"/>
    <w:rsid w:val="00A61B47"/>
    <w:rsid w:val="00A61BD1"/>
    <w:rsid w:val="00A61D7C"/>
    <w:rsid w:val="00A61DCA"/>
    <w:rsid w:val="00A61F6D"/>
    <w:rsid w:val="00A625EC"/>
    <w:rsid w:val="00A629CA"/>
    <w:rsid w:val="00A6313F"/>
    <w:rsid w:val="00A637E8"/>
    <w:rsid w:val="00A63AD4"/>
    <w:rsid w:val="00A63EF7"/>
    <w:rsid w:val="00A63F4B"/>
    <w:rsid w:val="00A642C8"/>
    <w:rsid w:val="00A64338"/>
    <w:rsid w:val="00A644CE"/>
    <w:rsid w:val="00A647E2"/>
    <w:rsid w:val="00A64FD5"/>
    <w:rsid w:val="00A65706"/>
    <w:rsid w:val="00A65F0C"/>
    <w:rsid w:val="00A66123"/>
    <w:rsid w:val="00A668CF"/>
    <w:rsid w:val="00A66B90"/>
    <w:rsid w:val="00A67046"/>
    <w:rsid w:val="00A6760D"/>
    <w:rsid w:val="00A705F4"/>
    <w:rsid w:val="00A7081C"/>
    <w:rsid w:val="00A70D68"/>
    <w:rsid w:val="00A71070"/>
    <w:rsid w:val="00A7138C"/>
    <w:rsid w:val="00A7168F"/>
    <w:rsid w:val="00A71C0B"/>
    <w:rsid w:val="00A71C8A"/>
    <w:rsid w:val="00A71E12"/>
    <w:rsid w:val="00A71E30"/>
    <w:rsid w:val="00A7209B"/>
    <w:rsid w:val="00A721E0"/>
    <w:rsid w:val="00A7254D"/>
    <w:rsid w:val="00A729CA"/>
    <w:rsid w:val="00A72C0E"/>
    <w:rsid w:val="00A72EC6"/>
    <w:rsid w:val="00A72F1E"/>
    <w:rsid w:val="00A7320D"/>
    <w:rsid w:val="00A73564"/>
    <w:rsid w:val="00A738C2"/>
    <w:rsid w:val="00A7395B"/>
    <w:rsid w:val="00A739F7"/>
    <w:rsid w:val="00A73B37"/>
    <w:rsid w:val="00A73E7C"/>
    <w:rsid w:val="00A741ED"/>
    <w:rsid w:val="00A743B1"/>
    <w:rsid w:val="00A74439"/>
    <w:rsid w:val="00A74470"/>
    <w:rsid w:val="00A745E6"/>
    <w:rsid w:val="00A751D7"/>
    <w:rsid w:val="00A75411"/>
    <w:rsid w:val="00A75A7C"/>
    <w:rsid w:val="00A75B8D"/>
    <w:rsid w:val="00A75D68"/>
    <w:rsid w:val="00A763F7"/>
    <w:rsid w:val="00A7663F"/>
    <w:rsid w:val="00A768CD"/>
    <w:rsid w:val="00A76967"/>
    <w:rsid w:val="00A76B9C"/>
    <w:rsid w:val="00A76D70"/>
    <w:rsid w:val="00A77144"/>
    <w:rsid w:val="00A776EA"/>
    <w:rsid w:val="00A77DF9"/>
    <w:rsid w:val="00A80572"/>
    <w:rsid w:val="00A80A64"/>
    <w:rsid w:val="00A80E4C"/>
    <w:rsid w:val="00A81029"/>
    <w:rsid w:val="00A8107D"/>
    <w:rsid w:val="00A81786"/>
    <w:rsid w:val="00A81A00"/>
    <w:rsid w:val="00A81CC2"/>
    <w:rsid w:val="00A823D4"/>
    <w:rsid w:val="00A8261F"/>
    <w:rsid w:val="00A8272B"/>
    <w:rsid w:val="00A82F78"/>
    <w:rsid w:val="00A83503"/>
    <w:rsid w:val="00A83C05"/>
    <w:rsid w:val="00A841D3"/>
    <w:rsid w:val="00A8495E"/>
    <w:rsid w:val="00A849D0"/>
    <w:rsid w:val="00A84E3C"/>
    <w:rsid w:val="00A8524F"/>
    <w:rsid w:val="00A85A9D"/>
    <w:rsid w:val="00A85CFD"/>
    <w:rsid w:val="00A86236"/>
    <w:rsid w:val="00A8638E"/>
    <w:rsid w:val="00A868DD"/>
    <w:rsid w:val="00A86E9D"/>
    <w:rsid w:val="00A870C1"/>
    <w:rsid w:val="00A871F4"/>
    <w:rsid w:val="00A8745F"/>
    <w:rsid w:val="00A8746E"/>
    <w:rsid w:val="00A8782D"/>
    <w:rsid w:val="00A878F0"/>
    <w:rsid w:val="00A90058"/>
    <w:rsid w:val="00A90317"/>
    <w:rsid w:val="00A903BC"/>
    <w:rsid w:val="00A90731"/>
    <w:rsid w:val="00A90833"/>
    <w:rsid w:val="00A90864"/>
    <w:rsid w:val="00A909F5"/>
    <w:rsid w:val="00A90BB3"/>
    <w:rsid w:val="00A916C2"/>
    <w:rsid w:val="00A917CA"/>
    <w:rsid w:val="00A91DB5"/>
    <w:rsid w:val="00A91EBA"/>
    <w:rsid w:val="00A92089"/>
    <w:rsid w:val="00A921D2"/>
    <w:rsid w:val="00A924DA"/>
    <w:rsid w:val="00A92601"/>
    <w:rsid w:val="00A92D5B"/>
    <w:rsid w:val="00A92D90"/>
    <w:rsid w:val="00A92E2F"/>
    <w:rsid w:val="00A932D9"/>
    <w:rsid w:val="00A9332C"/>
    <w:rsid w:val="00A933AB"/>
    <w:rsid w:val="00A93A93"/>
    <w:rsid w:val="00A93AB3"/>
    <w:rsid w:val="00A93F93"/>
    <w:rsid w:val="00A941DD"/>
    <w:rsid w:val="00A941EA"/>
    <w:rsid w:val="00A94256"/>
    <w:rsid w:val="00A94358"/>
    <w:rsid w:val="00A946C1"/>
    <w:rsid w:val="00A94BE6"/>
    <w:rsid w:val="00A94C06"/>
    <w:rsid w:val="00A94E2B"/>
    <w:rsid w:val="00A957F7"/>
    <w:rsid w:val="00A95A23"/>
    <w:rsid w:val="00A95CD4"/>
    <w:rsid w:val="00A9620D"/>
    <w:rsid w:val="00A9631B"/>
    <w:rsid w:val="00A964FC"/>
    <w:rsid w:val="00A965EF"/>
    <w:rsid w:val="00A96A65"/>
    <w:rsid w:val="00A96BA5"/>
    <w:rsid w:val="00A96F38"/>
    <w:rsid w:val="00A9711C"/>
    <w:rsid w:val="00A97336"/>
    <w:rsid w:val="00A9773E"/>
    <w:rsid w:val="00A97A7A"/>
    <w:rsid w:val="00A97E2B"/>
    <w:rsid w:val="00A97F35"/>
    <w:rsid w:val="00A97F75"/>
    <w:rsid w:val="00AA0372"/>
    <w:rsid w:val="00AA03D5"/>
    <w:rsid w:val="00AA07C1"/>
    <w:rsid w:val="00AA0E28"/>
    <w:rsid w:val="00AA0EAD"/>
    <w:rsid w:val="00AA0EB3"/>
    <w:rsid w:val="00AA0EF8"/>
    <w:rsid w:val="00AA1038"/>
    <w:rsid w:val="00AA1051"/>
    <w:rsid w:val="00AA1267"/>
    <w:rsid w:val="00AA12D4"/>
    <w:rsid w:val="00AA172A"/>
    <w:rsid w:val="00AA1CA2"/>
    <w:rsid w:val="00AA2358"/>
    <w:rsid w:val="00AA266A"/>
    <w:rsid w:val="00AA2818"/>
    <w:rsid w:val="00AA2AD0"/>
    <w:rsid w:val="00AA2B1D"/>
    <w:rsid w:val="00AA2BE1"/>
    <w:rsid w:val="00AA2E12"/>
    <w:rsid w:val="00AA2E68"/>
    <w:rsid w:val="00AA2EDB"/>
    <w:rsid w:val="00AA2EE1"/>
    <w:rsid w:val="00AA319C"/>
    <w:rsid w:val="00AA32B1"/>
    <w:rsid w:val="00AA3329"/>
    <w:rsid w:val="00AA372B"/>
    <w:rsid w:val="00AA40F1"/>
    <w:rsid w:val="00AA428B"/>
    <w:rsid w:val="00AA45E0"/>
    <w:rsid w:val="00AA476C"/>
    <w:rsid w:val="00AA496B"/>
    <w:rsid w:val="00AA4F93"/>
    <w:rsid w:val="00AA50BE"/>
    <w:rsid w:val="00AA521A"/>
    <w:rsid w:val="00AA53C2"/>
    <w:rsid w:val="00AA55F8"/>
    <w:rsid w:val="00AA56B8"/>
    <w:rsid w:val="00AA5939"/>
    <w:rsid w:val="00AA5B1D"/>
    <w:rsid w:val="00AA5C05"/>
    <w:rsid w:val="00AA6214"/>
    <w:rsid w:val="00AA6250"/>
    <w:rsid w:val="00AA641B"/>
    <w:rsid w:val="00AA6BDC"/>
    <w:rsid w:val="00AA6DC0"/>
    <w:rsid w:val="00AA6E58"/>
    <w:rsid w:val="00AA7479"/>
    <w:rsid w:val="00AA74B9"/>
    <w:rsid w:val="00AA7A4F"/>
    <w:rsid w:val="00AA7AA4"/>
    <w:rsid w:val="00AA7AAF"/>
    <w:rsid w:val="00AA7BA3"/>
    <w:rsid w:val="00AA7BF0"/>
    <w:rsid w:val="00AB05EA"/>
    <w:rsid w:val="00AB0708"/>
    <w:rsid w:val="00AB0916"/>
    <w:rsid w:val="00AB0A34"/>
    <w:rsid w:val="00AB0D31"/>
    <w:rsid w:val="00AB0D9F"/>
    <w:rsid w:val="00AB0DD9"/>
    <w:rsid w:val="00AB1191"/>
    <w:rsid w:val="00AB11F2"/>
    <w:rsid w:val="00AB1349"/>
    <w:rsid w:val="00AB1358"/>
    <w:rsid w:val="00AB1FBB"/>
    <w:rsid w:val="00AB219E"/>
    <w:rsid w:val="00AB29E8"/>
    <w:rsid w:val="00AB2DC8"/>
    <w:rsid w:val="00AB2F9B"/>
    <w:rsid w:val="00AB3393"/>
    <w:rsid w:val="00AB341D"/>
    <w:rsid w:val="00AB38C5"/>
    <w:rsid w:val="00AB3CAD"/>
    <w:rsid w:val="00AB3D4D"/>
    <w:rsid w:val="00AB41C5"/>
    <w:rsid w:val="00AB42EE"/>
    <w:rsid w:val="00AB444A"/>
    <w:rsid w:val="00AB485E"/>
    <w:rsid w:val="00AB536A"/>
    <w:rsid w:val="00AB5384"/>
    <w:rsid w:val="00AB5884"/>
    <w:rsid w:val="00AB59DD"/>
    <w:rsid w:val="00AB5D19"/>
    <w:rsid w:val="00AB60D6"/>
    <w:rsid w:val="00AB72A9"/>
    <w:rsid w:val="00AB769C"/>
    <w:rsid w:val="00AB78E8"/>
    <w:rsid w:val="00AB7E36"/>
    <w:rsid w:val="00AB7EAA"/>
    <w:rsid w:val="00AC045D"/>
    <w:rsid w:val="00AC1025"/>
    <w:rsid w:val="00AC1038"/>
    <w:rsid w:val="00AC160E"/>
    <w:rsid w:val="00AC1952"/>
    <w:rsid w:val="00AC1BD5"/>
    <w:rsid w:val="00AC1DB3"/>
    <w:rsid w:val="00AC1DEF"/>
    <w:rsid w:val="00AC1F51"/>
    <w:rsid w:val="00AC2258"/>
    <w:rsid w:val="00AC257A"/>
    <w:rsid w:val="00AC27CD"/>
    <w:rsid w:val="00AC291E"/>
    <w:rsid w:val="00AC2C39"/>
    <w:rsid w:val="00AC2E62"/>
    <w:rsid w:val="00AC2FA7"/>
    <w:rsid w:val="00AC387A"/>
    <w:rsid w:val="00AC3909"/>
    <w:rsid w:val="00AC3B24"/>
    <w:rsid w:val="00AC3CA1"/>
    <w:rsid w:val="00AC4091"/>
    <w:rsid w:val="00AC40AD"/>
    <w:rsid w:val="00AC4726"/>
    <w:rsid w:val="00AC4C37"/>
    <w:rsid w:val="00AC4CEA"/>
    <w:rsid w:val="00AC4DB9"/>
    <w:rsid w:val="00AC50FB"/>
    <w:rsid w:val="00AC5464"/>
    <w:rsid w:val="00AC54FC"/>
    <w:rsid w:val="00AC5553"/>
    <w:rsid w:val="00AC5569"/>
    <w:rsid w:val="00AC5640"/>
    <w:rsid w:val="00AC57F1"/>
    <w:rsid w:val="00AC5949"/>
    <w:rsid w:val="00AC5958"/>
    <w:rsid w:val="00AC6029"/>
    <w:rsid w:val="00AC61B6"/>
    <w:rsid w:val="00AC6877"/>
    <w:rsid w:val="00AC6EC3"/>
    <w:rsid w:val="00AD0084"/>
    <w:rsid w:val="00AD0150"/>
    <w:rsid w:val="00AD025B"/>
    <w:rsid w:val="00AD0339"/>
    <w:rsid w:val="00AD0AA2"/>
    <w:rsid w:val="00AD0E3E"/>
    <w:rsid w:val="00AD0E70"/>
    <w:rsid w:val="00AD1025"/>
    <w:rsid w:val="00AD143C"/>
    <w:rsid w:val="00AD149D"/>
    <w:rsid w:val="00AD1B19"/>
    <w:rsid w:val="00AD1C5E"/>
    <w:rsid w:val="00AD23DF"/>
    <w:rsid w:val="00AD25D1"/>
    <w:rsid w:val="00AD25FB"/>
    <w:rsid w:val="00AD2A56"/>
    <w:rsid w:val="00AD2B54"/>
    <w:rsid w:val="00AD3391"/>
    <w:rsid w:val="00AD33DF"/>
    <w:rsid w:val="00AD3497"/>
    <w:rsid w:val="00AD3635"/>
    <w:rsid w:val="00AD3726"/>
    <w:rsid w:val="00AD38A5"/>
    <w:rsid w:val="00AD3C25"/>
    <w:rsid w:val="00AD3E6A"/>
    <w:rsid w:val="00AD401B"/>
    <w:rsid w:val="00AD47A4"/>
    <w:rsid w:val="00AD4DF2"/>
    <w:rsid w:val="00AD554B"/>
    <w:rsid w:val="00AD5D29"/>
    <w:rsid w:val="00AD63CF"/>
    <w:rsid w:val="00AD64F3"/>
    <w:rsid w:val="00AD6AE2"/>
    <w:rsid w:val="00AD6D7A"/>
    <w:rsid w:val="00AD6E31"/>
    <w:rsid w:val="00AD7A7D"/>
    <w:rsid w:val="00AD7BAE"/>
    <w:rsid w:val="00AE080E"/>
    <w:rsid w:val="00AE097C"/>
    <w:rsid w:val="00AE1172"/>
    <w:rsid w:val="00AE15C8"/>
    <w:rsid w:val="00AE1847"/>
    <w:rsid w:val="00AE1DA0"/>
    <w:rsid w:val="00AE1F22"/>
    <w:rsid w:val="00AE1F8C"/>
    <w:rsid w:val="00AE21E8"/>
    <w:rsid w:val="00AE29E0"/>
    <w:rsid w:val="00AE2AF6"/>
    <w:rsid w:val="00AE2BC7"/>
    <w:rsid w:val="00AE39FD"/>
    <w:rsid w:val="00AE3A95"/>
    <w:rsid w:val="00AE3D26"/>
    <w:rsid w:val="00AE3FF8"/>
    <w:rsid w:val="00AE40A6"/>
    <w:rsid w:val="00AE41E5"/>
    <w:rsid w:val="00AE465C"/>
    <w:rsid w:val="00AE477C"/>
    <w:rsid w:val="00AE47EB"/>
    <w:rsid w:val="00AE4C59"/>
    <w:rsid w:val="00AE502F"/>
    <w:rsid w:val="00AE5B8C"/>
    <w:rsid w:val="00AE617B"/>
    <w:rsid w:val="00AE6183"/>
    <w:rsid w:val="00AE6797"/>
    <w:rsid w:val="00AE679C"/>
    <w:rsid w:val="00AE686F"/>
    <w:rsid w:val="00AE6C1D"/>
    <w:rsid w:val="00AE6D01"/>
    <w:rsid w:val="00AE6EFA"/>
    <w:rsid w:val="00AE6EFF"/>
    <w:rsid w:val="00AE72D6"/>
    <w:rsid w:val="00AE7B8E"/>
    <w:rsid w:val="00AE7EF4"/>
    <w:rsid w:val="00AF045B"/>
    <w:rsid w:val="00AF079A"/>
    <w:rsid w:val="00AF16BF"/>
    <w:rsid w:val="00AF1961"/>
    <w:rsid w:val="00AF1D67"/>
    <w:rsid w:val="00AF2671"/>
    <w:rsid w:val="00AF2ECF"/>
    <w:rsid w:val="00AF3273"/>
    <w:rsid w:val="00AF3291"/>
    <w:rsid w:val="00AF32C9"/>
    <w:rsid w:val="00AF34A6"/>
    <w:rsid w:val="00AF34B9"/>
    <w:rsid w:val="00AF3579"/>
    <w:rsid w:val="00AF38A5"/>
    <w:rsid w:val="00AF3E9A"/>
    <w:rsid w:val="00AF42A7"/>
    <w:rsid w:val="00AF44A5"/>
    <w:rsid w:val="00AF46F5"/>
    <w:rsid w:val="00AF493F"/>
    <w:rsid w:val="00AF4F6C"/>
    <w:rsid w:val="00AF56D2"/>
    <w:rsid w:val="00AF58C7"/>
    <w:rsid w:val="00AF5907"/>
    <w:rsid w:val="00AF5BD1"/>
    <w:rsid w:val="00AF5D93"/>
    <w:rsid w:val="00AF6322"/>
    <w:rsid w:val="00AF6388"/>
    <w:rsid w:val="00AF6907"/>
    <w:rsid w:val="00AF6D6D"/>
    <w:rsid w:val="00AF7688"/>
    <w:rsid w:val="00AF7F70"/>
    <w:rsid w:val="00B00AAB"/>
    <w:rsid w:val="00B00B0D"/>
    <w:rsid w:val="00B00BAE"/>
    <w:rsid w:val="00B00C22"/>
    <w:rsid w:val="00B01548"/>
    <w:rsid w:val="00B01910"/>
    <w:rsid w:val="00B019FE"/>
    <w:rsid w:val="00B01DAC"/>
    <w:rsid w:val="00B01DFF"/>
    <w:rsid w:val="00B01E9D"/>
    <w:rsid w:val="00B027C3"/>
    <w:rsid w:val="00B02A31"/>
    <w:rsid w:val="00B02A77"/>
    <w:rsid w:val="00B02AE5"/>
    <w:rsid w:val="00B02CD5"/>
    <w:rsid w:val="00B02D4F"/>
    <w:rsid w:val="00B02E97"/>
    <w:rsid w:val="00B02ED5"/>
    <w:rsid w:val="00B039B6"/>
    <w:rsid w:val="00B03A96"/>
    <w:rsid w:val="00B03DDB"/>
    <w:rsid w:val="00B047F4"/>
    <w:rsid w:val="00B04849"/>
    <w:rsid w:val="00B048C1"/>
    <w:rsid w:val="00B04BA7"/>
    <w:rsid w:val="00B04C23"/>
    <w:rsid w:val="00B04E69"/>
    <w:rsid w:val="00B06165"/>
    <w:rsid w:val="00B063D6"/>
    <w:rsid w:val="00B0664E"/>
    <w:rsid w:val="00B06BAF"/>
    <w:rsid w:val="00B06C32"/>
    <w:rsid w:val="00B06C73"/>
    <w:rsid w:val="00B06EEC"/>
    <w:rsid w:val="00B06FDB"/>
    <w:rsid w:val="00B07AAC"/>
    <w:rsid w:val="00B07D4E"/>
    <w:rsid w:val="00B07E08"/>
    <w:rsid w:val="00B07EE7"/>
    <w:rsid w:val="00B10406"/>
    <w:rsid w:val="00B10712"/>
    <w:rsid w:val="00B10C71"/>
    <w:rsid w:val="00B11286"/>
    <w:rsid w:val="00B115B8"/>
    <w:rsid w:val="00B11924"/>
    <w:rsid w:val="00B11A4E"/>
    <w:rsid w:val="00B11D27"/>
    <w:rsid w:val="00B11DA9"/>
    <w:rsid w:val="00B11EAA"/>
    <w:rsid w:val="00B11F07"/>
    <w:rsid w:val="00B12885"/>
    <w:rsid w:val="00B12E21"/>
    <w:rsid w:val="00B13205"/>
    <w:rsid w:val="00B133E9"/>
    <w:rsid w:val="00B136A0"/>
    <w:rsid w:val="00B13E8F"/>
    <w:rsid w:val="00B1408A"/>
    <w:rsid w:val="00B14384"/>
    <w:rsid w:val="00B14658"/>
    <w:rsid w:val="00B147F1"/>
    <w:rsid w:val="00B1481E"/>
    <w:rsid w:val="00B14AE3"/>
    <w:rsid w:val="00B14C7B"/>
    <w:rsid w:val="00B14F92"/>
    <w:rsid w:val="00B154E8"/>
    <w:rsid w:val="00B15902"/>
    <w:rsid w:val="00B1596D"/>
    <w:rsid w:val="00B15C8D"/>
    <w:rsid w:val="00B15F49"/>
    <w:rsid w:val="00B15F96"/>
    <w:rsid w:val="00B16253"/>
    <w:rsid w:val="00B162DF"/>
    <w:rsid w:val="00B166AB"/>
    <w:rsid w:val="00B16E65"/>
    <w:rsid w:val="00B16EB5"/>
    <w:rsid w:val="00B1719A"/>
    <w:rsid w:val="00B1723B"/>
    <w:rsid w:val="00B17452"/>
    <w:rsid w:val="00B175EB"/>
    <w:rsid w:val="00B17623"/>
    <w:rsid w:val="00B179C3"/>
    <w:rsid w:val="00B179D2"/>
    <w:rsid w:val="00B17CC1"/>
    <w:rsid w:val="00B17F00"/>
    <w:rsid w:val="00B206E4"/>
    <w:rsid w:val="00B208B8"/>
    <w:rsid w:val="00B20A4B"/>
    <w:rsid w:val="00B20CF0"/>
    <w:rsid w:val="00B20ED7"/>
    <w:rsid w:val="00B21178"/>
    <w:rsid w:val="00B21682"/>
    <w:rsid w:val="00B219C6"/>
    <w:rsid w:val="00B21B1C"/>
    <w:rsid w:val="00B21BE3"/>
    <w:rsid w:val="00B21D4E"/>
    <w:rsid w:val="00B21DA1"/>
    <w:rsid w:val="00B21F83"/>
    <w:rsid w:val="00B2216A"/>
    <w:rsid w:val="00B2222D"/>
    <w:rsid w:val="00B222CB"/>
    <w:rsid w:val="00B222F8"/>
    <w:rsid w:val="00B2260A"/>
    <w:rsid w:val="00B22CA7"/>
    <w:rsid w:val="00B22F1B"/>
    <w:rsid w:val="00B2303D"/>
    <w:rsid w:val="00B231BB"/>
    <w:rsid w:val="00B234FC"/>
    <w:rsid w:val="00B23622"/>
    <w:rsid w:val="00B23708"/>
    <w:rsid w:val="00B23755"/>
    <w:rsid w:val="00B237B6"/>
    <w:rsid w:val="00B2385A"/>
    <w:rsid w:val="00B23A25"/>
    <w:rsid w:val="00B23CF8"/>
    <w:rsid w:val="00B242E6"/>
    <w:rsid w:val="00B24529"/>
    <w:rsid w:val="00B246DD"/>
    <w:rsid w:val="00B249A6"/>
    <w:rsid w:val="00B254A9"/>
    <w:rsid w:val="00B256F3"/>
    <w:rsid w:val="00B25828"/>
    <w:rsid w:val="00B26003"/>
    <w:rsid w:val="00B26256"/>
    <w:rsid w:val="00B2681C"/>
    <w:rsid w:val="00B26C4D"/>
    <w:rsid w:val="00B26DC7"/>
    <w:rsid w:val="00B2701F"/>
    <w:rsid w:val="00B270D3"/>
    <w:rsid w:val="00B2725C"/>
    <w:rsid w:val="00B275F6"/>
    <w:rsid w:val="00B27663"/>
    <w:rsid w:val="00B27A15"/>
    <w:rsid w:val="00B27B16"/>
    <w:rsid w:val="00B27CA0"/>
    <w:rsid w:val="00B27E79"/>
    <w:rsid w:val="00B311FA"/>
    <w:rsid w:val="00B3153B"/>
    <w:rsid w:val="00B318FA"/>
    <w:rsid w:val="00B31B75"/>
    <w:rsid w:val="00B31F1D"/>
    <w:rsid w:val="00B31FF8"/>
    <w:rsid w:val="00B32061"/>
    <w:rsid w:val="00B328F4"/>
    <w:rsid w:val="00B330AD"/>
    <w:rsid w:val="00B33523"/>
    <w:rsid w:val="00B33623"/>
    <w:rsid w:val="00B336F1"/>
    <w:rsid w:val="00B33720"/>
    <w:rsid w:val="00B339E1"/>
    <w:rsid w:val="00B33AE8"/>
    <w:rsid w:val="00B342D3"/>
    <w:rsid w:val="00B342E1"/>
    <w:rsid w:val="00B344B1"/>
    <w:rsid w:val="00B34886"/>
    <w:rsid w:val="00B348DE"/>
    <w:rsid w:val="00B34B81"/>
    <w:rsid w:val="00B34EEB"/>
    <w:rsid w:val="00B34FC3"/>
    <w:rsid w:val="00B3527C"/>
    <w:rsid w:val="00B359A2"/>
    <w:rsid w:val="00B36446"/>
    <w:rsid w:val="00B36A65"/>
    <w:rsid w:val="00B36B8E"/>
    <w:rsid w:val="00B36C71"/>
    <w:rsid w:val="00B36CA5"/>
    <w:rsid w:val="00B36E8E"/>
    <w:rsid w:val="00B36EF0"/>
    <w:rsid w:val="00B37699"/>
    <w:rsid w:val="00B376A3"/>
    <w:rsid w:val="00B3779F"/>
    <w:rsid w:val="00B37A0F"/>
    <w:rsid w:val="00B37F0F"/>
    <w:rsid w:val="00B40811"/>
    <w:rsid w:val="00B40A63"/>
    <w:rsid w:val="00B40DEF"/>
    <w:rsid w:val="00B41322"/>
    <w:rsid w:val="00B4139C"/>
    <w:rsid w:val="00B415CD"/>
    <w:rsid w:val="00B417B7"/>
    <w:rsid w:val="00B4195F"/>
    <w:rsid w:val="00B4196F"/>
    <w:rsid w:val="00B42080"/>
    <w:rsid w:val="00B42128"/>
    <w:rsid w:val="00B424F3"/>
    <w:rsid w:val="00B42523"/>
    <w:rsid w:val="00B42998"/>
    <w:rsid w:val="00B42AA5"/>
    <w:rsid w:val="00B42B90"/>
    <w:rsid w:val="00B43454"/>
    <w:rsid w:val="00B438C1"/>
    <w:rsid w:val="00B43CDE"/>
    <w:rsid w:val="00B43D30"/>
    <w:rsid w:val="00B441C3"/>
    <w:rsid w:val="00B44225"/>
    <w:rsid w:val="00B443C3"/>
    <w:rsid w:val="00B452C2"/>
    <w:rsid w:val="00B45DFE"/>
    <w:rsid w:val="00B467E3"/>
    <w:rsid w:val="00B46831"/>
    <w:rsid w:val="00B4686A"/>
    <w:rsid w:val="00B46D07"/>
    <w:rsid w:val="00B470F3"/>
    <w:rsid w:val="00B476DB"/>
    <w:rsid w:val="00B47BA4"/>
    <w:rsid w:val="00B508D9"/>
    <w:rsid w:val="00B50EC7"/>
    <w:rsid w:val="00B50FC7"/>
    <w:rsid w:val="00B51067"/>
    <w:rsid w:val="00B5125A"/>
    <w:rsid w:val="00B517BC"/>
    <w:rsid w:val="00B518C4"/>
    <w:rsid w:val="00B518DD"/>
    <w:rsid w:val="00B51BAB"/>
    <w:rsid w:val="00B51F31"/>
    <w:rsid w:val="00B521FA"/>
    <w:rsid w:val="00B5270D"/>
    <w:rsid w:val="00B5341A"/>
    <w:rsid w:val="00B53BD8"/>
    <w:rsid w:val="00B53F13"/>
    <w:rsid w:val="00B53FDC"/>
    <w:rsid w:val="00B541EA"/>
    <w:rsid w:val="00B544D0"/>
    <w:rsid w:val="00B545C2"/>
    <w:rsid w:val="00B546F1"/>
    <w:rsid w:val="00B547DD"/>
    <w:rsid w:val="00B54864"/>
    <w:rsid w:val="00B548BC"/>
    <w:rsid w:val="00B54B82"/>
    <w:rsid w:val="00B54BEE"/>
    <w:rsid w:val="00B5502F"/>
    <w:rsid w:val="00B551A8"/>
    <w:rsid w:val="00B5608D"/>
    <w:rsid w:val="00B56A1D"/>
    <w:rsid w:val="00B572A6"/>
    <w:rsid w:val="00B575EB"/>
    <w:rsid w:val="00B57656"/>
    <w:rsid w:val="00B57882"/>
    <w:rsid w:val="00B57B4F"/>
    <w:rsid w:val="00B60595"/>
    <w:rsid w:val="00B60620"/>
    <w:rsid w:val="00B60636"/>
    <w:rsid w:val="00B606D3"/>
    <w:rsid w:val="00B607C6"/>
    <w:rsid w:val="00B60E60"/>
    <w:rsid w:val="00B61109"/>
    <w:rsid w:val="00B61524"/>
    <w:rsid w:val="00B617CC"/>
    <w:rsid w:val="00B61840"/>
    <w:rsid w:val="00B618D0"/>
    <w:rsid w:val="00B61CDD"/>
    <w:rsid w:val="00B61E9A"/>
    <w:rsid w:val="00B61F21"/>
    <w:rsid w:val="00B620D6"/>
    <w:rsid w:val="00B622F0"/>
    <w:rsid w:val="00B626D1"/>
    <w:rsid w:val="00B6278C"/>
    <w:rsid w:val="00B62BE8"/>
    <w:rsid w:val="00B630FA"/>
    <w:rsid w:val="00B633F5"/>
    <w:rsid w:val="00B63767"/>
    <w:rsid w:val="00B637AD"/>
    <w:rsid w:val="00B63A18"/>
    <w:rsid w:val="00B64344"/>
    <w:rsid w:val="00B6449A"/>
    <w:rsid w:val="00B64733"/>
    <w:rsid w:val="00B64E5A"/>
    <w:rsid w:val="00B65051"/>
    <w:rsid w:val="00B650C1"/>
    <w:rsid w:val="00B65940"/>
    <w:rsid w:val="00B65D7B"/>
    <w:rsid w:val="00B65EE6"/>
    <w:rsid w:val="00B661B1"/>
    <w:rsid w:val="00B6672A"/>
    <w:rsid w:val="00B6680D"/>
    <w:rsid w:val="00B6695F"/>
    <w:rsid w:val="00B66BEF"/>
    <w:rsid w:val="00B66DAA"/>
    <w:rsid w:val="00B66FE9"/>
    <w:rsid w:val="00B6740C"/>
    <w:rsid w:val="00B67469"/>
    <w:rsid w:val="00B674B9"/>
    <w:rsid w:val="00B67747"/>
    <w:rsid w:val="00B67D9F"/>
    <w:rsid w:val="00B67DA7"/>
    <w:rsid w:val="00B67E59"/>
    <w:rsid w:val="00B67FE4"/>
    <w:rsid w:val="00B70185"/>
    <w:rsid w:val="00B703AE"/>
    <w:rsid w:val="00B707A1"/>
    <w:rsid w:val="00B709D4"/>
    <w:rsid w:val="00B70A80"/>
    <w:rsid w:val="00B70DED"/>
    <w:rsid w:val="00B70E5F"/>
    <w:rsid w:val="00B71864"/>
    <w:rsid w:val="00B719E5"/>
    <w:rsid w:val="00B71A5A"/>
    <w:rsid w:val="00B71AF3"/>
    <w:rsid w:val="00B71F6A"/>
    <w:rsid w:val="00B7205F"/>
    <w:rsid w:val="00B720C3"/>
    <w:rsid w:val="00B721DB"/>
    <w:rsid w:val="00B72290"/>
    <w:rsid w:val="00B72382"/>
    <w:rsid w:val="00B72C5F"/>
    <w:rsid w:val="00B72EAD"/>
    <w:rsid w:val="00B73064"/>
    <w:rsid w:val="00B73209"/>
    <w:rsid w:val="00B7361B"/>
    <w:rsid w:val="00B736DA"/>
    <w:rsid w:val="00B73D7D"/>
    <w:rsid w:val="00B7422B"/>
    <w:rsid w:val="00B74421"/>
    <w:rsid w:val="00B746A5"/>
    <w:rsid w:val="00B746F2"/>
    <w:rsid w:val="00B749D7"/>
    <w:rsid w:val="00B74A37"/>
    <w:rsid w:val="00B74E1F"/>
    <w:rsid w:val="00B74F22"/>
    <w:rsid w:val="00B74FD0"/>
    <w:rsid w:val="00B751E6"/>
    <w:rsid w:val="00B75292"/>
    <w:rsid w:val="00B75371"/>
    <w:rsid w:val="00B7573A"/>
    <w:rsid w:val="00B75783"/>
    <w:rsid w:val="00B758E2"/>
    <w:rsid w:val="00B75E34"/>
    <w:rsid w:val="00B75F31"/>
    <w:rsid w:val="00B75F82"/>
    <w:rsid w:val="00B76119"/>
    <w:rsid w:val="00B76244"/>
    <w:rsid w:val="00B76DE5"/>
    <w:rsid w:val="00B76F4F"/>
    <w:rsid w:val="00B7741D"/>
    <w:rsid w:val="00B7789F"/>
    <w:rsid w:val="00B778D0"/>
    <w:rsid w:val="00B77D04"/>
    <w:rsid w:val="00B77D0A"/>
    <w:rsid w:val="00B80026"/>
    <w:rsid w:val="00B80217"/>
    <w:rsid w:val="00B803D2"/>
    <w:rsid w:val="00B812C6"/>
    <w:rsid w:val="00B812E0"/>
    <w:rsid w:val="00B8132E"/>
    <w:rsid w:val="00B81401"/>
    <w:rsid w:val="00B81587"/>
    <w:rsid w:val="00B81A70"/>
    <w:rsid w:val="00B81A92"/>
    <w:rsid w:val="00B81CD5"/>
    <w:rsid w:val="00B81FC0"/>
    <w:rsid w:val="00B82078"/>
    <w:rsid w:val="00B82128"/>
    <w:rsid w:val="00B82A85"/>
    <w:rsid w:val="00B8301E"/>
    <w:rsid w:val="00B8318B"/>
    <w:rsid w:val="00B832C8"/>
    <w:rsid w:val="00B83A66"/>
    <w:rsid w:val="00B83ADB"/>
    <w:rsid w:val="00B842B7"/>
    <w:rsid w:val="00B847C7"/>
    <w:rsid w:val="00B847FE"/>
    <w:rsid w:val="00B84985"/>
    <w:rsid w:val="00B84A7A"/>
    <w:rsid w:val="00B84A93"/>
    <w:rsid w:val="00B850D1"/>
    <w:rsid w:val="00B851C7"/>
    <w:rsid w:val="00B85C00"/>
    <w:rsid w:val="00B85DC6"/>
    <w:rsid w:val="00B85F86"/>
    <w:rsid w:val="00B864D9"/>
    <w:rsid w:val="00B865B6"/>
    <w:rsid w:val="00B86981"/>
    <w:rsid w:val="00B872F0"/>
    <w:rsid w:val="00B875AC"/>
    <w:rsid w:val="00B87C37"/>
    <w:rsid w:val="00B87CCF"/>
    <w:rsid w:val="00B87F80"/>
    <w:rsid w:val="00B90589"/>
    <w:rsid w:val="00B90C05"/>
    <w:rsid w:val="00B90DD4"/>
    <w:rsid w:val="00B90DDA"/>
    <w:rsid w:val="00B90F48"/>
    <w:rsid w:val="00B91111"/>
    <w:rsid w:val="00B91414"/>
    <w:rsid w:val="00B92067"/>
    <w:rsid w:val="00B9221B"/>
    <w:rsid w:val="00B9284C"/>
    <w:rsid w:val="00B92F7A"/>
    <w:rsid w:val="00B932A1"/>
    <w:rsid w:val="00B93379"/>
    <w:rsid w:val="00B93642"/>
    <w:rsid w:val="00B94163"/>
    <w:rsid w:val="00B9428E"/>
    <w:rsid w:val="00B94474"/>
    <w:rsid w:val="00B951BF"/>
    <w:rsid w:val="00B95A12"/>
    <w:rsid w:val="00B95AD8"/>
    <w:rsid w:val="00B95B8E"/>
    <w:rsid w:val="00B95CC8"/>
    <w:rsid w:val="00B9659A"/>
    <w:rsid w:val="00B966CC"/>
    <w:rsid w:val="00B96A44"/>
    <w:rsid w:val="00B96D7D"/>
    <w:rsid w:val="00B96DBC"/>
    <w:rsid w:val="00B97031"/>
    <w:rsid w:val="00B97745"/>
    <w:rsid w:val="00B97B8A"/>
    <w:rsid w:val="00B97D95"/>
    <w:rsid w:val="00B97E63"/>
    <w:rsid w:val="00BA01D8"/>
    <w:rsid w:val="00BA0708"/>
    <w:rsid w:val="00BA075A"/>
    <w:rsid w:val="00BA07E1"/>
    <w:rsid w:val="00BA0FA2"/>
    <w:rsid w:val="00BA0FAC"/>
    <w:rsid w:val="00BA110B"/>
    <w:rsid w:val="00BA11AB"/>
    <w:rsid w:val="00BA130B"/>
    <w:rsid w:val="00BA188D"/>
    <w:rsid w:val="00BA18F5"/>
    <w:rsid w:val="00BA1E1F"/>
    <w:rsid w:val="00BA21BD"/>
    <w:rsid w:val="00BA25E6"/>
    <w:rsid w:val="00BA2C5F"/>
    <w:rsid w:val="00BA2E98"/>
    <w:rsid w:val="00BA2F71"/>
    <w:rsid w:val="00BA327D"/>
    <w:rsid w:val="00BA3BCA"/>
    <w:rsid w:val="00BA4925"/>
    <w:rsid w:val="00BA4BA6"/>
    <w:rsid w:val="00BA5400"/>
    <w:rsid w:val="00BA56E0"/>
    <w:rsid w:val="00BA56E5"/>
    <w:rsid w:val="00BA5753"/>
    <w:rsid w:val="00BA577B"/>
    <w:rsid w:val="00BA598B"/>
    <w:rsid w:val="00BA5CAF"/>
    <w:rsid w:val="00BA60CE"/>
    <w:rsid w:val="00BA6440"/>
    <w:rsid w:val="00BA6B24"/>
    <w:rsid w:val="00BA6CEB"/>
    <w:rsid w:val="00BA6D5A"/>
    <w:rsid w:val="00BA7485"/>
    <w:rsid w:val="00BA75BF"/>
    <w:rsid w:val="00BA7A05"/>
    <w:rsid w:val="00BB00CC"/>
    <w:rsid w:val="00BB03A7"/>
    <w:rsid w:val="00BB06F5"/>
    <w:rsid w:val="00BB0F01"/>
    <w:rsid w:val="00BB19D6"/>
    <w:rsid w:val="00BB1EE8"/>
    <w:rsid w:val="00BB20A1"/>
    <w:rsid w:val="00BB271D"/>
    <w:rsid w:val="00BB288A"/>
    <w:rsid w:val="00BB290C"/>
    <w:rsid w:val="00BB2C84"/>
    <w:rsid w:val="00BB2F2E"/>
    <w:rsid w:val="00BB31E2"/>
    <w:rsid w:val="00BB331B"/>
    <w:rsid w:val="00BB36CF"/>
    <w:rsid w:val="00BB3B29"/>
    <w:rsid w:val="00BB4067"/>
    <w:rsid w:val="00BB40D4"/>
    <w:rsid w:val="00BB427F"/>
    <w:rsid w:val="00BB447F"/>
    <w:rsid w:val="00BB456A"/>
    <w:rsid w:val="00BB4F10"/>
    <w:rsid w:val="00BB4F85"/>
    <w:rsid w:val="00BB506C"/>
    <w:rsid w:val="00BB5235"/>
    <w:rsid w:val="00BB5A8C"/>
    <w:rsid w:val="00BB5B72"/>
    <w:rsid w:val="00BB5EC5"/>
    <w:rsid w:val="00BB5FDF"/>
    <w:rsid w:val="00BB6175"/>
    <w:rsid w:val="00BB61DD"/>
    <w:rsid w:val="00BB6308"/>
    <w:rsid w:val="00BB6780"/>
    <w:rsid w:val="00BB679C"/>
    <w:rsid w:val="00BB696F"/>
    <w:rsid w:val="00BB71E2"/>
    <w:rsid w:val="00BB732C"/>
    <w:rsid w:val="00BB74D8"/>
    <w:rsid w:val="00BB762D"/>
    <w:rsid w:val="00BB76F5"/>
    <w:rsid w:val="00BB799C"/>
    <w:rsid w:val="00BC023B"/>
    <w:rsid w:val="00BC0344"/>
    <w:rsid w:val="00BC0765"/>
    <w:rsid w:val="00BC0782"/>
    <w:rsid w:val="00BC07DA"/>
    <w:rsid w:val="00BC0834"/>
    <w:rsid w:val="00BC0A72"/>
    <w:rsid w:val="00BC0C91"/>
    <w:rsid w:val="00BC1657"/>
    <w:rsid w:val="00BC1946"/>
    <w:rsid w:val="00BC1BA2"/>
    <w:rsid w:val="00BC1F17"/>
    <w:rsid w:val="00BC21F2"/>
    <w:rsid w:val="00BC25DA"/>
    <w:rsid w:val="00BC2A7E"/>
    <w:rsid w:val="00BC30C1"/>
    <w:rsid w:val="00BC34EE"/>
    <w:rsid w:val="00BC3531"/>
    <w:rsid w:val="00BC371B"/>
    <w:rsid w:val="00BC3BE3"/>
    <w:rsid w:val="00BC3E27"/>
    <w:rsid w:val="00BC3E75"/>
    <w:rsid w:val="00BC3EB4"/>
    <w:rsid w:val="00BC3FCB"/>
    <w:rsid w:val="00BC3FFC"/>
    <w:rsid w:val="00BC4129"/>
    <w:rsid w:val="00BC4183"/>
    <w:rsid w:val="00BC419C"/>
    <w:rsid w:val="00BC4258"/>
    <w:rsid w:val="00BC44FE"/>
    <w:rsid w:val="00BC465B"/>
    <w:rsid w:val="00BC48D2"/>
    <w:rsid w:val="00BC4E21"/>
    <w:rsid w:val="00BC53C7"/>
    <w:rsid w:val="00BC54B9"/>
    <w:rsid w:val="00BC5521"/>
    <w:rsid w:val="00BC5758"/>
    <w:rsid w:val="00BC583B"/>
    <w:rsid w:val="00BC583C"/>
    <w:rsid w:val="00BC5870"/>
    <w:rsid w:val="00BC5908"/>
    <w:rsid w:val="00BC5B4F"/>
    <w:rsid w:val="00BC6003"/>
    <w:rsid w:val="00BC6389"/>
    <w:rsid w:val="00BC682E"/>
    <w:rsid w:val="00BC6A77"/>
    <w:rsid w:val="00BC6BEF"/>
    <w:rsid w:val="00BC6D03"/>
    <w:rsid w:val="00BC6E54"/>
    <w:rsid w:val="00BC6E7F"/>
    <w:rsid w:val="00BC72B6"/>
    <w:rsid w:val="00BC7393"/>
    <w:rsid w:val="00BC752E"/>
    <w:rsid w:val="00BC7D58"/>
    <w:rsid w:val="00BD03D6"/>
    <w:rsid w:val="00BD0410"/>
    <w:rsid w:val="00BD09BE"/>
    <w:rsid w:val="00BD0DD1"/>
    <w:rsid w:val="00BD0E5A"/>
    <w:rsid w:val="00BD11D4"/>
    <w:rsid w:val="00BD11ED"/>
    <w:rsid w:val="00BD1224"/>
    <w:rsid w:val="00BD1472"/>
    <w:rsid w:val="00BD15B1"/>
    <w:rsid w:val="00BD1AB3"/>
    <w:rsid w:val="00BD1B8B"/>
    <w:rsid w:val="00BD1C10"/>
    <w:rsid w:val="00BD1D79"/>
    <w:rsid w:val="00BD1DF0"/>
    <w:rsid w:val="00BD2010"/>
    <w:rsid w:val="00BD2C6F"/>
    <w:rsid w:val="00BD3089"/>
    <w:rsid w:val="00BD3105"/>
    <w:rsid w:val="00BD39E1"/>
    <w:rsid w:val="00BD3EFA"/>
    <w:rsid w:val="00BD4109"/>
    <w:rsid w:val="00BD44C2"/>
    <w:rsid w:val="00BD5190"/>
    <w:rsid w:val="00BD528F"/>
    <w:rsid w:val="00BD553B"/>
    <w:rsid w:val="00BD5B1B"/>
    <w:rsid w:val="00BD5B7C"/>
    <w:rsid w:val="00BD5BBE"/>
    <w:rsid w:val="00BD5C27"/>
    <w:rsid w:val="00BD5CBF"/>
    <w:rsid w:val="00BD639A"/>
    <w:rsid w:val="00BD6ACF"/>
    <w:rsid w:val="00BD6AD8"/>
    <w:rsid w:val="00BD7097"/>
    <w:rsid w:val="00BD7584"/>
    <w:rsid w:val="00BD7CB2"/>
    <w:rsid w:val="00BD7D6A"/>
    <w:rsid w:val="00BD7E50"/>
    <w:rsid w:val="00BE010C"/>
    <w:rsid w:val="00BE02CC"/>
    <w:rsid w:val="00BE0343"/>
    <w:rsid w:val="00BE0357"/>
    <w:rsid w:val="00BE0C92"/>
    <w:rsid w:val="00BE0E64"/>
    <w:rsid w:val="00BE0EE3"/>
    <w:rsid w:val="00BE1094"/>
    <w:rsid w:val="00BE167A"/>
    <w:rsid w:val="00BE1B5D"/>
    <w:rsid w:val="00BE1B7D"/>
    <w:rsid w:val="00BE1BE9"/>
    <w:rsid w:val="00BE1D52"/>
    <w:rsid w:val="00BE1D7C"/>
    <w:rsid w:val="00BE1DF8"/>
    <w:rsid w:val="00BE2062"/>
    <w:rsid w:val="00BE2184"/>
    <w:rsid w:val="00BE2CE0"/>
    <w:rsid w:val="00BE2DDB"/>
    <w:rsid w:val="00BE327E"/>
    <w:rsid w:val="00BE3819"/>
    <w:rsid w:val="00BE3996"/>
    <w:rsid w:val="00BE3FD0"/>
    <w:rsid w:val="00BE40F0"/>
    <w:rsid w:val="00BE47E1"/>
    <w:rsid w:val="00BE4E8E"/>
    <w:rsid w:val="00BE5473"/>
    <w:rsid w:val="00BE56BC"/>
    <w:rsid w:val="00BE5C1D"/>
    <w:rsid w:val="00BE63E1"/>
    <w:rsid w:val="00BE689E"/>
    <w:rsid w:val="00BE68DA"/>
    <w:rsid w:val="00BE6973"/>
    <w:rsid w:val="00BE69FF"/>
    <w:rsid w:val="00BE6A50"/>
    <w:rsid w:val="00BE6BAA"/>
    <w:rsid w:val="00BE6BCC"/>
    <w:rsid w:val="00BE72E6"/>
    <w:rsid w:val="00BE7477"/>
    <w:rsid w:val="00BE74E8"/>
    <w:rsid w:val="00BE78F8"/>
    <w:rsid w:val="00BE7C9D"/>
    <w:rsid w:val="00BF0163"/>
    <w:rsid w:val="00BF01B5"/>
    <w:rsid w:val="00BF01BA"/>
    <w:rsid w:val="00BF03FB"/>
    <w:rsid w:val="00BF070A"/>
    <w:rsid w:val="00BF0EA1"/>
    <w:rsid w:val="00BF1150"/>
    <w:rsid w:val="00BF17EC"/>
    <w:rsid w:val="00BF1A54"/>
    <w:rsid w:val="00BF1D39"/>
    <w:rsid w:val="00BF1E55"/>
    <w:rsid w:val="00BF1FAF"/>
    <w:rsid w:val="00BF2EF6"/>
    <w:rsid w:val="00BF3887"/>
    <w:rsid w:val="00BF3AED"/>
    <w:rsid w:val="00BF3BC7"/>
    <w:rsid w:val="00BF3DC8"/>
    <w:rsid w:val="00BF443B"/>
    <w:rsid w:val="00BF4490"/>
    <w:rsid w:val="00BF44E6"/>
    <w:rsid w:val="00BF46CF"/>
    <w:rsid w:val="00BF4DB6"/>
    <w:rsid w:val="00BF4EBC"/>
    <w:rsid w:val="00BF5074"/>
    <w:rsid w:val="00BF553D"/>
    <w:rsid w:val="00BF5692"/>
    <w:rsid w:val="00BF5959"/>
    <w:rsid w:val="00BF5A7D"/>
    <w:rsid w:val="00BF5AD2"/>
    <w:rsid w:val="00BF5DBF"/>
    <w:rsid w:val="00BF5F1B"/>
    <w:rsid w:val="00BF60F7"/>
    <w:rsid w:val="00BF61E6"/>
    <w:rsid w:val="00BF62C5"/>
    <w:rsid w:val="00BF6B75"/>
    <w:rsid w:val="00BF6C28"/>
    <w:rsid w:val="00BF6C57"/>
    <w:rsid w:val="00BF6CB1"/>
    <w:rsid w:val="00BF6DDD"/>
    <w:rsid w:val="00BF7290"/>
    <w:rsid w:val="00BF764D"/>
    <w:rsid w:val="00BF7723"/>
    <w:rsid w:val="00BF77E5"/>
    <w:rsid w:val="00BF79DF"/>
    <w:rsid w:val="00BF7EA8"/>
    <w:rsid w:val="00BF7EAE"/>
    <w:rsid w:val="00BF7F70"/>
    <w:rsid w:val="00C000D4"/>
    <w:rsid w:val="00C0012B"/>
    <w:rsid w:val="00C00727"/>
    <w:rsid w:val="00C00C33"/>
    <w:rsid w:val="00C00DA5"/>
    <w:rsid w:val="00C00E0D"/>
    <w:rsid w:val="00C00E81"/>
    <w:rsid w:val="00C00FCB"/>
    <w:rsid w:val="00C0102C"/>
    <w:rsid w:val="00C01256"/>
    <w:rsid w:val="00C0140A"/>
    <w:rsid w:val="00C01B32"/>
    <w:rsid w:val="00C01B4A"/>
    <w:rsid w:val="00C01C8F"/>
    <w:rsid w:val="00C01CC7"/>
    <w:rsid w:val="00C01D96"/>
    <w:rsid w:val="00C01DC6"/>
    <w:rsid w:val="00C0218B"/>
    <w:rsid w:val="00C021DF"/>
    <w:rsid w:val="00C022A4"/>
    <w:rsid w:val="00C023FF"/>
    <w:rsid w:val="00C024C4"/>
    <w:rsid w:val="00C02874"/>
    <w:rsid w:val="00C02B05"/>
    <w:rsid w:val="00C02C1F"/>
    <w:rsid w:val="00C02C33"/>
    <w:rsid w:val="00C02CDC"/>
    <w:rsid w:val="00C031A5"/>
    <w:rsid w:val="00C03249"/>
    <w:rsid w:val="00C03490"/>
    <w:rsid w:val="00C035AE"/>
    <w:rsid w:val="00C0393D"/>
    <w:rsid w:val="00C03FBF"/>
    <w:rsid w:val="00C043AD"/>
    <w:rsid w:val="00C044C5"/>
    <w:rsid w:val="00C047BC"/>
    <w:rsid w:val="00C0483C"/>
    <w:rsid w:val="00C04960"/>
    <w:rsid w:val="00C04DC3"/>
    <w:rsid w:val="00C05838"/>
    <w:rsid w:val="00C05AEF"/>
    <w:rsid w:val="00C05CF4"/>
    <w:rsid w:val="00C05D04"/>
    <w:rsid w:val="00C05D2D"/>
    <w:rsid w:val="00C0604F"/>
    <w:rsid w:val="00C060E8"/>
    <w:rsid w:val="00C06364"/>
    <w:rsid w:val="00C0648C"/>
    <w:rsid w:val="00C071AA"/>
    <w:rsid w:val="00C07365"/>
    <w:rsid w:val="00C10240"/>
    <w:rsid w:val="00C105DC"/>
    <w:rsid w:val="00C10D66"/>
    <w:rsid w:val="00C10EAC"/>
    <w:rsid w:val="00C11092"/>
    <w:rsid w:val="00C110DB"/>
    <w:rsid w:val="00C118E9"/>
    <w:rsid w:val="00C11CFF"/>
    <w:rsid w:val="00C11D9C"/>
    <w:rsid w:val="00C11DDE"/>
    <w:rsid w:val="00C11F6F"/>
    <w:rsid w:val="00C11FF5"/>
    <w:rsid w:val="00C12486"/>
    <w:rsid w:val="00C129D5"/>
    <w:rsid w:val="00C12BF3"/>
    <w:rsid w:val="00C12E1C"/>
    <w:rsid w:val="00C134F6"/>
    <w:rsid w:val="00C14223"/>
    <w:rsid w:val="00C1451F"/>
    <w:rsid w:val="00C1453B"/>
    <w:rsid w:val="00C14552"/>
    <w:rsid w:val="00C1468B"/>
    <w:rsid w:val="00C146A0"/>
    <w:rsid w:val="00C14B66"/>
    <w:rsid w:val="00C14BE0"/>
    <w:rsid w:val="00C1519B"/>
    <w:rsid w:val="00C15798"/>
    <w:rsid w:val="00C15F73"/>
    <w:rsid w:val="00C16272"/>
    <w:rsid w:val="00C16522"/>
    <w:rsid w:val="00C165E4"/>
    <w:rsid w:val="00C16607"/>
    <w:rsid w:val="00C16835"/>
    <w:rsid w:val="00C16849"/>
    <w:rsid w:val="00C16AF9"/>
    <w:rsid w:val="00C16DDE"/>
    <w:rsid w:val="00C16E46"/>
    <w:rsid w:val="00C16FAB"/>
    <w:rsid w:val="00C17733"/>
    <w:rsid w:val="00C17992"/>
    <w:rsid w:val="00C17C8B"/>
    <w:rsid w:val="00C17D70"/>
    <w:rsid w:val="00C17F20"/>
    <w:rsid w:val="00C20687"/>
    <w:rsid w:val="00C206D4"/>
    <w:rsid w:val="00C20869"/>
    <w:rsid w:val="00C20880"/>
    <w:rsid w:val="00C20BE6"/>
    <w:rsid w:val="00C21451"/>
    <w:rsid w:val="00C2155D"/>
    <w:rsid w:val="00C21C39"/>
    <w:rsid w:val="00C21CA0"/>
    <w:rsid w:val="00C21E96"/>
    <w:rsid w:val="00C226BC"/>
    <w:rsid w:val="00C22ADB"/>
    <w:rsid w:val="00C22FD7"/>
    <w:rsid w:val="00C23066"/>
    <w:rsid w:val="00C231CA"/>
    <w:rsid w:val="00C2327F"/>
    <w:rsid w:val="00C2328E"/>
    <w:rsid w:val="00C233DB"/>
    <w:rsid w:val="00C234C2"/>
    <w:rsid w:val="00C2370A"/>
    <w:rsid w:val="00C23801"/>
    <w:rsid w:val="00C238D2"/>
    <w:rsid w:val="00C23D01"/>
    <w:rsid w:val="00C23DBE"/>
    <w:rsid w:val="00C23E2C"/>
    <w:rsid w:val="00C23E3F"/>
    <w:rsid w:val="00C23EC6"/>
    <w:rsid w:val="00C240BD"/>
    <w:rsid w:val="00C24678"/>
    <w:rsid w:val="00C25092"/>
    <w:rsid w:val="00C2521A"/>
    <w:rsid w:val="00C25235"/>
    <w:rsid w:val="00C25841"/>
    <w:rsid w:val="00C25A9A"/>
    <w:rsid w:val="00C25D8A"/>
    <w:rsid w:val="00C25DD3"/>
    <w:rsid w:val="00C25F1A"/>
    <w:rsid w:val="00C26155"/>
    <w:rsid w:val="00C261A9"/>
    <w:rsid w:val="00C265FA"/>
    <w:rsid w:val="00C26660"/>
    <w:rsid w:val="00C267BB"/>
    <w:rsid w:val="00C26C87"/>
    <w:rsid w:val="00C26EFA"/>
    <w:rsid w:val="00C2704E"/>
    <w:rsid w:val="00C27159"/>
    <w:rsid w:val="00C2737D"/>
    <w:rsid w:val="00C27679"/>
    <w:rsid w:val="00C276B8"/>
    <w:rsid w:val="00C2789F"/>
    <w:rsid w:val="00C279B3"/>
    <w:rsid w:val="00C27AEA"/>
    <w:rsid w:val="00C27D9C"/>
    <w:rsid w:val="00C27E81"/>
    <w:rsid w:val="00C306A3"/>
    <w:rsid w:val="00C3079F"/>
    <w:rsid w:val="00C30D5A"/>
    <w:rsid w:val="00C313FF"/>
    <w:rsid w:val="00C31DD1"/>
    <w:rsid w:val="00C3246F"/>
    <w:rsid w:val="00C3247D"/>
    <w:rsid w:val="00C3286A"/>
    <w:rsid w:val="00C329BD"/>
    <w:rsid w:val="00C329D0"/>
    <w:rsid w:val="00C32B6B"/>
    <w:rsid w:val="00C32FE9"/>
    <w:rsid w:val="00C33724"/>
    <w:rsid w:val="00C3380E"/>
    <w:rsid w:val="00C33937"/>
    <w:rsid w:val="00C33E41"/>
    <w:rsid w:val="00C340C2"/>
    <w:rsid w:val="00C34414"/>
    <w:rsid w:val="00C349F7"/>
    <w:rsid w:val="00C34A28"/>
    <w:rsid w:val="00C34B71"/>
    <w:rsid w:val="00C35239"/>
    <w:rsid w:val="00C35C8F"/>
    <w:rsid w:val="00C35D37"/>
    <w:rsid w:val="00C3628D"/>
    <w:rsid w:val="00C36863"/>
    <w:rsid w:val="00C3692C"/>
    <w:rsid w:val="00C36CC2"/>
    <w:rsid w:val="00C371E3"/>
    <w:rsid w:val="00C3721B"/>
    <w:rsid w:val="00C37636"/>
    <w:rsid w:val="00C37873"/>
    <w:rsid w:val="00C37988"/>
    <w:rsid w:val="00C37AD6"/>
    <w:rsid w:val="00C400C1"/>
    <w:rsid w:val="00C4098B"/>
    <w:rsid w:val="00C40C3E"/>
    <w:rsid w:val="00C40D2F"/>
    <w:rsid w:val="00C41071"/>
    <w:rsid w:val="00C41625"/>
    <w:rsid w:val="00C416B9"/>
    <w:rsid w:val="00C41841"/>
    <w:rsid w:val="00C418D8"/>
    <w:rsid w:val="00C419C0"/>
    <w:rsid w:val="00C419DB"/>
    <w:rsid w:val="00C41A4B"/>
    <w:rsid w:val="00C41AD9"/>
    <w:rsid w:val="00C41FFC"/>
    <w:rsid w:val="00C4270D"/>
    <w:rsid w:val="00C4284C"/>
    <w:rsid w:val="00C42C98"/>
    <w:rsid w:val="00C42D8C"/>
    <w:rsid w:val="00C42FD4"/>
    <w:rsid w:val="00C432DD"/>
    <w:rsid w:val="00C43727"/>
    <w:rsid w:val="00C43B0F"/>
    <w:rsid w:val="00C43CC1"/>
    <w:rsid w:val="00C43EF9"/>
    <w:rsid w:val="00C441AE"/>
    <w:rsid w:val="00C4458B"/>
    <w:rsid w:val="00C446AD"/>
    <w:rsid w:val="00C447FE"/>
    <w:rsid w:val="00C44B30"/>
    <w:rsid w:val="00C45771"/>
    <w:rsid w:val="00C45F77"/>
    <w:rsid w:val="00C4601D"/>
    <w:rsid w:val="00C46AB2"/>
    <w:rsid w:val="00C46AC4"/>
    <w:rsid w:val="00C47145"/>
    <w:rsid w:val="00C47235"/>
    <w:rsid w:val="00C478EF"/>
    <w:rsid w:val="00C47C2C"/>
    <w:rsid w:val="00C47FD9"/>
    <w:rsid w:val="00C500BA"/>
    <w:rsid w:val="00C50319"/>
    <w:rsid w:val="00C5062D"/>
    <w:rsid w:val="00C5068B"/>
    <w:rsid w:val="00C509BE"/>
    <w:rsid w:val="00C50A5E"/>
    <w:rsid w:val="00C517F7"/>
    <w:rsid w:val="00C51ABE"/>
    <w:rsid w:val="00C5212D"/>
    <w:rsid w:val="00C522B3"/>
    <w:rsid w:val="00C52432"/>
    <w:rsid w:val="00C5292F"/>
    <w:rsid w:val="00C52F78"/>
    <w:rsid w:val="00C5372C"/>
    <w:rsid w:val="00C5386E"/>
    <w:rsid w:val="00C53A5D"/>
    <w:rsid w:val="00C53EA5"/>
    <w:rsid w:val="00C54008"/>
    <w:rsid w:val="00C54473"/>
    <w:rsid w:val="00C54569"/>
    <w:rsid w:val="00C54723"/>
    <w:rsid w:val="00C548FE"/>
    <w:rsid w:val="00C54BFC"/>
    <w:rsid w:val="00C54DF2"/>
    <w:rsid w:val="00C550B2"/>
    <w:rsid w:val="00C550D6"/>
    <w:rsid w:val="00C55577"/>
    <w:rsid w:val="00C5560A"/>
    <w:rsid w:val="00C55C5E"/>
    <w:rsid w:val="00C5616F"/>
    <w:rsid w:val="00C56A95"/>
    <w:rsid w:val="00C56BD8"/>
    <w:rsid w:val="00C56D06"/>
    <w:rsid w:val="00C56D0D"/>
    <w:rsid w:val="00C56DCE"/>
    <w:rsid w:val="00C56E63"/>
    <w:rsid w:val="00C5757A"/>
    <w:rsid w:val="00C600B6"/>
    <w:rsid w:val="00C60428"/>
    <w:rsid w:val="00C60606"/>
    <w:rsid w:val="00C609BE"/>
    <w:rsid w:val="00C60EFB"/>
    <w:rsid w:val="00C61044"/>
    <w:rsid w:val="00C61323"/>
    <w:rsid w:val="00C61F38"/>
    <w:rsid w:val="00C62249"/>
    <w:rsid w:val="00C6228E"/>
    <w:rsid w:val="00C62756"/>
    <w:rsid w:val="00C6279F"/>
    <w:rsid w:val="00C6281C"/>
    <w:rsid w:val="00C62885"/>
    <w:rsid w:val="00C62AA7"/>
    <w:rsid w:val="00C62DAD"/>
    <w:rsid w:val="00C63B94"/>
    <w:rsid w:val="00C63BAB"/>
    <w:rsid w:val="00C63C74"/>
    <w:rsid w:val="00C63DAE"/>
    <w:rsid w:val="00C64A3F"/>
    <w:rsid w:val="00C64C13"/>
    <w:rsid w:val="00C651B5"/>
    <w:rsid w:val="00C65676"/>
    <w:rsid w:val="00C6598A"/>
    <w:rsid w:val="00C65BAB"/>
    <w:rsid w:val="00C660F2"/>
    <w:rsid w:val="00C66418"/>
    <w:rsid w:val="00C66499"/>
    <w:rsid w:val="00C666A9"/>
    <w:rsid w:val="00C66895"/>
    <w:rsid w:val="00C66E5A"/>
    <w:rsid w:val="00C66EE8"/>
    <w:rsid w:val="00C67561"/>
    <w:rsid w:val="00C67583"/>
    <w:rsid w:val="00C6793F"/>
    <w:rsid w:val="00C6797E"/>
    <w:rsid w:val="00C67D03"/>
    <w:rsid w:val="00C70681"/>
    <w:rsid w:val="00C708AC"/>
    <w:rsid w:val="00C71211"/>
    <w:rsid w:val="00C717C9"/>
    <w:rsid w:val="00C71AF7"/>
    <w:rsid w:val="00C71BBF"/>
    <w:rsid w:val="00C71C17"/>
    <w:rsid w:val="00C71EBD"/>
    <w:rsid w:val="00C71F95"/>
    <w:rsid w:val="00C7200C"/>
    <w:rsid w:val="00C720B8"/>
    <w:rsid w:val="00C7261D"/>
    <w:rsid w:val="00C7270D"/>
    <w:rsid w:val="00C72802"/>
    <w:rsid w:val="00C728D8"/>
    <w:rsid w:val="00C72F4F"/>
    <w:rsid w:val="00C730A3"/>
    <w:rsid w:val="00C7348B"/>
    <w:rsid w:val="00C736EB"/>
    <w:rsid w:val="00C73916"/>
    <w:rsid w:val="00C73E93"/>
    <w:rsid w:val="00C73EC9"/>
    <w:rsid w:val="00C74004"/>
    <w:rsid w:val="00C74035"/>
    <w:rsid w:val="00C74A7A"/>
    <w:rsid w:val="00C754DC"/>
    <w:rsid w:val="00C7571F"/>
    <w:rsid w:val="00C7573A"/>
    <w:rsid w:val="00C75C2D"/>
    <w:rsid w:val="00C76710"/>
    <w:rsid w:val="00C76AA0"/>
    <w:rsid w:val="00C76C0F"/>
    <w:rsid w:val="00C76C45"/>
    <w:rsid w:val="00C76D3F"/>
    <w:rsid w:val="00C76D78"/>
    <w:rsid w:val="00C76F30"/>
    <w:rsid w:val="00C77036"/>
    <w:rsid w:val="00C771F1"/>
    <w:rsid w:val="00C7729C"/>
    <w:rsid w:val="00C7761D"/>
    <w:rsid w:val="00C7779E"/>
    <w:rsid w:val="00C778B9"/>
    <w:rsid w:val="00C779A4"/>
    <w:rsid w:val="00C80302"/>
    <w:rsid w:val="00C803DF"/>
    <w:rsid w:val="00C80C07"/>
    <w:rsid w:val="00C80CF6"/>
    <w:rsid w:val="00C80E8D"/>
    <w:rsid w:val="00C81044"/>
    <w:rsid w:val="00C8111D"/>
    <w:rsid w:val="00C81DBD"/>
    <w:rsid w:val="00C824C4"/>
    <w:rsid w:val="00C826DF"/>
    <w:rsid w:val="00C82C70"/>
    <w:rsid w:val="00C82E0E"/>
    <w:rsid w:val="00C82FD8"/>
    <w:rsid w:val="00C8307B"/>
    <w:rsid w:val="00C8382F"/>
    <w:rsid w:val="00C83962"/>
    <w:rsid w:val="00C83DB1"/>
    <w:rsid w:val="00C84451"/>
    <w:rsid w:val="00C84498"/>
    <w:rsid w:val="00C8473F"/>
    <w:rsid w:val="00C84C24"/>
    <w:rsid w:val="00C8530B"/>
    <w:rsid w:val="00C86047"/>
    <w:rsid w:val="00C860E1"/>
    <w:rsid w:val="00C864BB"/>
    <w:rsid w:val="00C8694C"/>
    <w:rsid w:val="00C86B3C"/>
    <w:rsid w:val="00C86FDD"/>
    <w:rsid w:val="00C874C2"/>
    <w:rsid w:val="00C875E3"/>
    <w:rsid w:val="00C87707"/>
    <w:rsid w:val="00C87F19"/>
    <w:rsid w:val="00C90089"/>
    <w:rsid w:val="00C904C5"/>
    <w:rsid w:val="00C90645"/>
    <w:rsid w:val="00C906C5"/>
    <w:rsid w:val="00C90AF5"/>
    <w:rsid w:val="00C90F24"/>
    <w:rsid w:val="00C9120F"/>
    <w:rsid w:val="00C91259"/>
    <w:rsid w:val="00C91808"/>
    <w:rsid w:val="00C91AA5"/>
    <w:rsid w:val="00C91DA4"/>
    <w:rsid w:val="00C926D1"/>
    <w:rsid w:val="00C92770"/>
    <w:rsid w:val="00C9283F"/>
    <w:rsid w:val="00C92B0B"/>
    <w:rsid w:val="00C92C28"/>
    <w:rsid w:val="00C9306C"/>
    <w:rsid w:val="00C932E0"/>
    <w:rsid w:val="00C93345"/>
    <w:rsid w:val="00C93743"/>
    <w:rsid w:val="00C93C22"/>
    <w:rsid w:val="00C94042"/>
    <w:rsid w:val="00C9420E"/>
    <w:rsid w:val="00C94290"/>
    <w:rsid w:val="00C943C7"/>
    <w:rsid w:val="00C947AC"/>
    <w:rsid w:val="00C94A67"/>
    <w:rsid w:val="00C94AE0"/>
    <w:rsid w:val="00C9525F"/>
    <w:rsid w:val="00C9583C"/>
    <w:rsid w:val="00C959EB"/>
    <w:rsid w:val="00C96354"/>
    <w:rsid w:val="00C9658A"/>
    <w:rsid w:val="00C969D5"/>
    <w:rsid w:val="00C96ABE"/>
    <w:rsid w:val="00C96BB1"/>
    <w:rsid w:val="00C96C52"/>
    <w:rsid w:val="00C97280"/>
    <w:rsid w:val="00C975C3"/>
    <w:rsid w:val="00C9769F"/>
    <w:rsid w:val="00C976D7"/>
    <w:rsid w:val="00C977DE"/>
    <w:rsid w:val="00C97BBE"/>
    <w:rsid w:val="00C97C8E"/>
    <w:rsid w:val="00C97D0D"/>
    <w:rsid w:val="00CA02B8"/>
    <w:rsid w:val="00CA0352"/>
    <w:rsid w:val="00CA1116"/>
    <w:rsid w:val="00CA172A"/>
    <w:rsid w:val="00CA1BE2"/>
    <w:rsid w:val="00CA1C32"/>
    <w:rsid w:val="00CA1F7E"/>
    <w:rsid w:val="00CA2325"/>
    <w:rsid w:val="00CA236D"/>
    <w:rsid w:val="00CA288E"/>
    <w:rsid w:val="00CA293E"/>
    <w:rsid w:val="00CA2958"/>
    <w:rsid w:val="00CA2A30"/>
    <w:rsid w:val="00CA2B97"/>
    <w:rsid w:val="00CA314D"/>
    <w:rsid w:val="00CA3366"/>
    <w:rsid w:val="00CA3515"/>
    <w:rsid w:val="00CA3782"/>
    <w:rsid w:val="00CA37B5"/>
    <w:rsid w:val="00CA3855"/>
    <w:rsid w:val="00CA3986"/>
    <w:rsid w:val="00CA3A22"/>
    <w:rsid w:val="00CA3F33"/>
    <w:rsid w:val="00CA4171"/>
    <w:rsid w:val="00CA42C0"/>
    <w:rsid w:val="00CA4352"/>
    <w:rsid w:val="00CA4960"/>
    <w:rsid w:val="00CA4A2A"/>
    <w:rsid w:val="00CA4F2A"/>
    <w:rsid w:val="00CA4F4E"/>
    <w:rsid w:val="00CA5117"/>
    <w:rsid w:val="00CA59FF"/>
    <w:rsid w:val="00CA5B20"/>
    <w:rsid w:val="00CA6242"/>
    <w:rsid w:val="00CA6A62"/>
    <w:rsid w:val="00CA72B2"/>
    <w:rsid w:val="00CA7415"/>
    <w:rsid w:val="00CA764F"/>
    <w:rsid w:val="00CA7774"/>
    <w:rsid w:val="00CA77E3"/>
    <w:rsid w:val="00CA7A47"/>
    <w:rsid w:val="00CA7E12"/>
    <w:rsid w:val="00CB0208"/>
    <w:rsid w:val="00CB0819"/>
    <w:rsid w:val="00CB0CE3"/>
    <w:rsid w:val="00CB0D09"/>
    <w:rsid w:val="00CB0D9F"/>
    <w:rsid w:val="00CB0E7B"/>
    <w:rsid w:val="00CB0F65"/>
    <w:rsid w:val="00CB1201"/>
    <w:rsid w:val="00CB13D4"/>
    <w:rsid w:val="00CB15A0"/>
    <w:rsid w:val="00CB1693"/>
    <w:rsid w:val="00CB2170"/>
    <w:rsid w:val="00CB2566"/>
    <w:rsid w:val="00CB25C4"/>
    <w:rsid w:val="00CB26DA"/>
    <w:rsid w:val="00CB2BC6"/>
    <w:rsid w:val="00CB30BF"/>
    <w:rsid w:val="00CB3218"/>
    <w:rsid w:val="00CB33D1"/>
    <w:rsid w:val="00CB3711"/>
    <w:rsid w:val="00CB3A5B"/>
    <w:rsid w:val="00CB44BD"/>
    <w:rsid w:val="00CB4579"/>
    <w:rsid w:val="00CB4804"/>
    <w:rsid w:val="00CB4CE3"/>
    <w:rsid w:val="00CB5628"/>
    <w:rsid w:val="00CB60D7"/>
    <w:rsid w:val="00CB616A"/>
    <w:rsid w:val="00CB66E4"/>
    <w:rsid w:val="00CB724F"/>
    <w:rsid w:val="00CB7403"/>
    <w:rsid w:val="00CB7B04"/>
    <w:rsid w:val="00CB7BC2"/>
    <w:rsid w:val="00CC06C0"/>
    <w:rsid w:val="00CC0CCF"/>
    <w:rsid w:val="00CC0DA9"/>
    <w:rsid w:val="00CC1091"/>
    <w:rsid w:val="00CC18C7"/>
    <w:rsid w:val="00CC1A36"/>
    <w:rsid w:val="00CC1E9D"/>
    <w:rsid w:val="00CC255E"/>
    <w:rsid w:val="00CC2A78"/>
    <w:rsid w:val="00CC34FB"/>
    <w:rsid w:val="00CC3B7E"/>
    <w:rsid w:val="00CC3C0C"/>
    <w:rsid w:val="00CC3C86"/>
    <w:rsid w:val="00CC3D2D"/>
    <w:rsid w:val="00CC45EB"/>
    <w:rsid w:val="00CC4823"/>
    <w:rsid w:val="00CC5432"/>
    <w:rsid w:val="00CC5761"/>
    <w:rsid w:val="00CC5956"/>
    <w:rsid w:val="00CC59B4"/>
    <w:rsid w:val="00CC5B17"/>
    <w:rsid w:val="00CC5C59"/>
    <w:rsid w:val="00CC5D53"/>
    <w:rsid w:val="00CC6046"/>
    <w:rsid w:val="00CC645D"/>
    <w:rsid w:val="00CC68C4"/>
    <w:rsid w:val="00CC6C40"/>
    <w:rsid w:val="00CC6D37"/>
    <w:rsid w:val="00CC6E5D"/>
    <w:rsid w:val="00CC6F71"/>
    <w:rsid w:val="00CC70FE"/>
    <w:rsid w:val="00CC75C5"/>
    <w:rsid w:val="00CC7F32"/>
    <w:rsid w:val="00CD0032"/>
    <w:rsid w:val="00CD02EF"/>
    <w:rsid w:val="00CD04B1"/>
    <w:rsid w:val="00CD0934"/>
    <w:rsid w:val="00CD0D51"/>
    <w:rsid w:val="00CD0DC4"/>
    <w:rsid w:val="00CD0EE5"/>
    <w:rsid w:val="00CD113F"/>
    <w:rsid w:val="00CD12EE"/>
    <w:rsid w:val="00CD1328"/>
    <w:rsid w:val="00CD1DE8"/>
    <w:rsid w:val="00CD1DFE"/>
    <w:rsid w:val="00CD2185"/>
    <w:rsid w:val="00CD244E"/>
    <w:rsid w:val="00CD2749"/>
    <w:rsid w:val="00CD27C7"/>
    <w:rsid w:val="00CD2A3E"/>
    <w:rsid w:val="00CD2D3B"/>
    <w:rsid w:val="00CD2E48"/>
    <w:rsid w:val="00CD3154"/>
    <w:rsid w:val="00CD31B0"/>
    <w:rsid w:val="00CD35A7"/>
    <w:rsid w:val="00CD398C"/>
    <w:rsid w:val="00CD3EB3"/>
    <w:rsid w:val="00CD4658"/>
    <w:rsid w:val="00CD481D"/>
    <w:rsid w:val="00CD5277"/>
    <w:rsid w:val="00CD53A1"/>
    <w:rsid w:val="00CD5AA9"/>
    <w:rsid w:val="00CD5AAD"/>
    <w:rsid w:val="00CD5BB3"/>
    <w:rsid w:val="00CD5C1F"/>
    <w:rsid w:val="00CD6070"/>
    <w:rsid w:val="00CD62CC"/>
    <w:rsid w:val="00CD6366"/>
    <w:rsid w:val="00CD68C9"/>
    <w:rsid w:val="00CD68D5"/>
    <w:rsid w:val="00CD6941"/>
    <w:rsid w:val="00CD6AD7"/>
    <w:rsid w:val="00CD6C34"/>
    <w:rsid w:val="00CD7052"/>
    <w:rsid w:val="00CD706D"/>
    <w:rsid w:val="00CD7076"/>
    <w:rsid w:val="00CD71B1"/>
    <w:rsid w:val="00CD7239"/>
    <w:rsid w:val="00CD7257"/>
    <w:rsid w:val="00CD7333"/>
    <w:rsid w:val="00CD755D"/>
    <w:rsid w:val="00CD75A9"/>
    <w:rsid w:val="00CD7813"/>
    <w:rsid w:val="00CD79D5"/>
    <w:rsid w:val="00CD7B9A"/>
    <w:rsid w:val="00CD7CA5"/>
    <w:rsid w:val="00CD7DC0"/>
    <w:rsid w:val="00CD7ECC"/>
    <w:rsid w:val="00CE044B"/>
    <w:rsid w:val="00CE05D0"/>
    <w:rsid w:val="00CE0A60"/>
    <w:rsid w:val="00CE0B55"/>
    <w:rsid w:val="00CE0B8E"/>
    <w:rsid w:val="00CE0EB4"/>
    <w:rsid w:val="00CE1315"/>
    <w:rsid w:val="00CE152D"/>
    <w:rsid w:val="00CE1555"/>
    <w:rsid w:val="00CE15F5"/>
    <w:rsid w:val="00CE1B4D"/>
    <w:rsid w:val="00CE1BBB"/>
    <w:rsid w:val="00CE2100"/>
    <w:rsid w:val="00CE2179"/>
    <w:rsid w:val="00CE2305"/>
    <w:rsid w:val="00CE244C"/>
    <w:rsid w:val="00CE2984"/>
    <w:rsid w:val="00CE2DDD"/>
    <w:rsid w:val="00CE33D7"/>
    <w:rsid w:val="00CE3E89"/>
    <w:rsid w:val="00CE3F9E"/>
    <w:rsid w:val="00CE45C0"/>
    <w:rsid w:val="00CE46E0"/>
    <w:rsid w:val="00CE4776"/>
    <w:rsid w:val="00CE49C8"/>
    <w:rsid w:val="00CE4F1F"/>
    <w:rsid w:val="00CE5298"/>
    <w:rsid w:val="00CE5392"/>
    <w:rsid w:val="00CE5768"/>
    <w:rsid w:val="00CE5919"/>
    <w:rsid w:val="00CE59E2"/>
    <w:rsid w:val="00CE5A65"/>
    <w:rsid w:val="00CE5C6E"/>
    <w:rsid w:val="00CE5C84"/>
    <w:rsid w:val="00CE5F7B"/>
    <w:rsid w:val="00CE6006"/>
    <w:rsid w:val="00CE6123"/>
    <w:rsid w:val="00CE68C9"/>
    <w:rsid w:val="00CE6929"/>
    <w:rsid w:val="00CE6AB9"/>
    <w:rsid w:val="00CE6CB1"/>
    <w:rsid w:val="00CE6E61"/>
    <w:rsid w:val="00CE70DD"/>
    <w:rsid w:val="00CE76B4"/>
    <w:rsid w:val="00CE799A"/>
    <w:rsid w:val="00CE7DEA"/>
    <w:rsid w:val="00CE7E73"/>
    <w:rsid w:val="00CF0864"/>
    <w:rsid w:val="00CF086D"/>
    <w:rsid w:val="00CF0A8A"/>
    <w:rsid w:val="00CF0D96"/>
    <w:rsid w:val="00CF0DF5"/>
    <w:rsid w:val="00CF11F4"/>
    <w:rsid w:val="00CF1FA6"/>
    <w:rsid w:val="00CF20DF"/>
    <w:rsid w:val="00CF24AF"/>
    <w:rsid w:val="00CF26C7"/>
    <w:rsid w:val="00CF2809"/>
    <w:rsid w:val="00CF2D14"/>
    <w:rsid w:val="00CF2F2A"/>
    <w:rsid w:val="00CF2FAD"/>
    <w:rsid w:val="00CF3214"/>
    <w:rsid w:val="00CF33BC"/>
    <w:rsid w:val="00CF3621"/>
    <w:rsid w:val="00CF3707"/>
    <w:rsid w:val="00CF3CC8"/>
    <w:rsid w:val="00CF3F46"/>
    <w:rsid w:val="00CF3F9B"/>
    <w:rsid w:val="00CF41D7"/>
    <w:rsid w:val="00CF4459"/>
    <w:rsid w:val="00CF450E"/>
    <w:rsid w:val="00CF4CCC"/>
    <w:rsid w:val="00CF4E81"/>
    <w:rsid w:val="00CF4EB8"/>
    <w:rsid w:val="00CF5A88"/>
    <w:rsid w:val="00CF5AFF"/>
    <w:rsid w:val="00CF5B0E"/>
    <w:rsid w:val="00CF5B7D"/>
    <w:rsid w:val="00CF5EC3"/>
    <w:rsid w:val="00CF5F7D"/>
    <w:rsid w:val="00CF600D"/>
    <w:rsid w:val="00CF6765"/>
    <w:rsid w:val="00CF679B"/>
    <w:rsid w:val="00CF6F9B"/>
    <w:rsid w:val="00CF6F9F"/>
    <w:rsid w:val="00CF78AA"/>
    <w:rsid w:val="00CF78F0"/>
    <w:rsid w:val="00CF798F"/>
    <w:rsid w:val="00CF79AD"/>
    <w:rsid w:val="00CF7BE1"/>
    <w:rsid w:val="00D0001A"/>
    <w:rsid w:val="00D00429"/>
    <w:rsid w:val="00D008DC"/>
    <w:rsid w:val="00D00BCD"/>
    <w:rsid w:val="00D00C88"/>
    <w:rsid w:val="00D00D59"/>
    <w:rsid w:val="00D012F3"/>
    <w:rsid w:val="00D019E9"/>
    <w:rsid w:val="00D01AC2"/>
    <w:rsid w:val="00D022D3"/>
    <w:rsid w:val="00D022F2"/>
    <w:rsid w:val="00D02C3C"/>
    <w:rsid w:val="00D0333B"/>
    <w:rsid w:val="00D03770"/>
    <w:rsid w:val="00D0377F"/>
    <w:rsid w:val="00D037F4"/>
    <w:rsid w:val="00D03925"/>
    <w:rsid w:val="00D03CD5"/>
    <w:rsid w:val="00D03DA8"/>
    <w:rsid w:val="00D04177"/>
    <w:rsid w:val="00D04264"/>
    <w:rsid w:val="00D0428A"/>
    <w:rsid w:val="00D043D8"/>
    <w:rsid w:val="00D048C4"/>
    <w:rsid w:val="00D0499F"/>
    <w:rsid w:val="00D04B61"/>
    <w:rsid w:val="00D04D6D"/>
    <w:rsid w:val="00D04DF8"/>
    <w:rsid w:val="00D04F6C"/>
    <w:rsid w:val="00D04FF9"/>
    <w:rsid w:val="00D0524B"/>
    <w:rsid w:val="00D05527"/>
    <w:rsid w:val="00D05565"/>
    <w:rsid w:val="00D05658"/>
    <w:rsid w:val="00D060B0"/>
    <w:rsid w:val="00D06162"/>
    <w:rsid w:val="00D069C7"/>
    <w:rsid w:val="00D06B1F"/>
    <w:rsid w:val="00D06FAE"/>
    <w:rsid w:val="00D0710A"/>
    <w:rsid w:val="00D0720C"/>
    <w:rsid w:val="00D072C1"/>
    <w:rsid w:val="00D079F6"/>
    <w:rsid w:val="00D07BC5"/>
    <w:rsid w:val="00D101CB"/>
    <w:rsid w:val="00D101D0"/>
    <w:rsid w:val="00D10351"/>
    <w:rsid w:val="00D10512"/>
    <w:rsid w:val="00D10943"/>
    <w:rsid w:val="00D115F7"/>
    <w:rsid w:val="00D11890"/>
    <w:rsid w:val="00D11C65"/>
    <w:rsid w:val="00D11C73"/>
    <w:rsid w:val="00D11D59"/>
    <w:rsid w:val="00D11F50"/>
    <w:rsid w:val="00D120CD"/>
    <w:rsid w:val="00D1231C"/>
    <w:rsid w:val="00D12578"/>
    <w:rsid w:val="00D12BCF"/>
    <w:rsid w:val="00D12FC1"/>
    <w:rsid w:val="00D1387D"/>
    <w:rsid w:val="00D14261"/>
    <w:rsid w:val="00D14363"/>
    <w:rsid w:val="00D144F5"/>
    <w:rsid w:val="00D14705"/>
    <w:rsid w:val="00D14F21"/>
    <w:rsid w:val="00D15091"/>
    <w:rsid w:val="00D1539C"/>
    <w:rsid w:val="00D157C9"/>
    <w:rsid w:val="00D159F9"/>
    <w:rsid w:val="00D15D0C"/>
    <w:rsid w:val="00D15D30"/>
    <w:rsid w:val="00D15D7F"/>
    <w:rsid w:val="00D15D98"/>
    <w:rsid w:val="00D16052"/>
    <w:rsid w:val="00D16064"/>
    <w:rsid w:val="00D163F7"/>
    <w:rsid w:val="00D16644"/>
    <w:rsid w:val="00D16738"/>
    <w:rsid w:val="00D16ADB"/>
    <w:rsid w:val="00D16E34"/>
    <w:rsid w:val="00D1732E"/>
    <w:rsid w:val="00D173BD"/>
    <w:rsid w:val="00D1774C"/>
    <w:rsid w:val="00D17EE5"/>
    <w:rsid w:val="00D20523"/>
    <w:rsid w:val="00D2068E"/>
    <w:rsid w:val="00D207C4"/>
    <w:rsid w:val="00D20EB1"/>
    <w:rsid w:val="00D21116"/>
    <w:rsid w:val="00D21223"/>
    <w:rsid w:val="00D21381"/>
    <w:rsid w:val="00D213ED"/>
    <w:rsid w:val="00D21B0D"/>
    <w:rsid w:val="00D224E2"/>
    <w:rsid w:val="00D2284D"/>
    <w:rsid w:val="00D228DB"/>
    <w:rsid w:val="00D22F22"/>
    <w:rsid w:val="00D22FC0"/>
    <w:rsid w:val="00D23947"/>
    <w:rsid w:val="00D23ADF"/>
    <w:rsid w:val="00D242CE"/>
    <w:rsid w:val="00D2437A"/>
    <w:rsid w:val="00D24498"/>
    <w:rsid w:val="00D24B30"/>
    <w:rsid w:val="00D25033"/>
    <w:rsid w:val="00D25464"/>
    <w:rsid w:val="00D25B64"/>
    <w:rsid w:val="00D26047"/>
    <w:rsid w:val="00D26456"/>
    <w:rsid w:val="00D26CEC"/>
    <w:rsid w:val="00D26D30"/>
    <w:rsid w:val="00D276F5"/>
    <w:rsid w:val="00D307CD"/>
    <w:rsid w:val="00D30BED"/>
    <w:rsid w:val="00D30F0E"/>
    <w:rsid w:val="00D315F5"/>
    <w:rsid w:val="00D317F8"/>
    <w:rsid w:val="00D31C11"/>
    <w:rsid w:val="00D32118"/>
    <w:rsid w:val="00D329EF"/>
    <w:rsid w:val="00D32D97"/>
    <w:rsid w:val="00D335F7"/>
    <w:rsid w:val="00D33675"/>
    <w:rsid w:val="00D33972"/>
    <w:rsid w:val="00D33D1D"/>
    <w:rsid w:val="00D33F9C"/>
    <w:rsid w:val="00D3408A"/>
    <w:rsid w:val="00D3470A"/>
    <w:rsid w:val="00D34F47"/>
    <w:rsid w:val="00D353DC"/>
    <w:rsid w:val="00D353FC"/>
    <w:rsid w:val="00D357B5"/>
    <w:rsid w:val="00D358A3"/>
    <w:rsid w:val="00D35D7B"/>
    <w:rsid w:val="00D35E9B"/>
    <w:rsid w:val="00D36209"/>
    <w:rsid w:val="00D3623F"/>
    <w:rsid w:val="00D366E9"/>
    <w:rsid w:val="00D367DA"/>
    <w:rsid w:val="00D36FA1"/>
    <w:rsid w:val="00D37019"/>
    <w:rsid w:val="00D3705C"/>
    <w:rsid w:val="00D37264"/>
    <w:rsid w:val="00D372B5"/>
    <w:rsid w:val="00D372D1"/>
    <w:rsid w:val="00D37356"/>
    <w:rsid w:val="00D37668"/>
    <w:rsid w:val="00D37A61"/>
    <w:rsid w:val="00D37B9A"/>
    <w:rsid w:val="00D37C7E"/>
    <w:rsid w:val="00D37ED0"/>
    <w:rsid w:val="00D406A2"/>
    <w:rsid w:val="00D4070B"/>
    <w:rsid w:val="00D40747"/>
    <w:rsid w:val="00D408E4"/>
    <w:rsid w:val="00D409E2"/>
    <w:rsid w:val="00D40C82"/>
    <w:rsid w:val="00D410F2"/>
    <w:rsid w:val="00D41112"/>
    <w:rsid w:val="00D4170C"/>
    <w:rsid w:val="00D418E2"/>
    <w:rsid w:val="00D41C5C"/>
    <w:rsid w:val="00D41DE2"/>
    <w:rsid w:val="00D4203F"/>
    <w:rsid w:val="00D4260A"/>
    <w:rsid w:val="00D42B65"/>
    <w:rsid w:val="00D42BC1"/>
    <w:rsid w:val="00D4314D"/>
    <w:rsid w:val="00D431DA"/>
    <w:rsid w:val="00D4329D"/>
    <w:rsid w:val="00D434D2"/>
    <w:rsid w:val="00D4388B"/>
    <w:rsid w:val="00D43B06"/>
    <w:rsid w:val="00D442C6"/>
    <w:rsid w:val="00D446F0"/>
    <w:rsid w:val="00D449CE"/>
    <w:rsid w:val="00D44BC6"/>
    <w:rsid w:val="00D44DC3"/>
    <w:rsid w:val="00D44E36"/>
    <w:rsid w:val="00D45238"/>
    <w:rsid w:val="00D45239"/>
    <w:rsid w:val="00D4536D"/>
    <w:rsid w:val="00D4556F"/>
    <w:rsid w:val="00D45AC0"/>
    <w:rsid w:val="00D45B02"/>
    <w:rsid w:val="00D45EEF"/>
    <w:rsid w:val="00D45FC0"/>
    <w:rsid w:val="00D46661"/>
    <w:rsid w:val="00D466E9"/>
    <w:rsid w:val="00D468A0"/>
    <w:rsid w:val="00D4692D"/>
    <w:rsid w:val="00D4699D"/>
    <w:rsid w:val="00D469F8"/>
    <w:rsid w:val="00D46ED2"/>
    <w:rsid w:val="00D47368"/>
    <w:rsid w:val="00D476E0"/>
    <w:rsid w:val="00D47758"/>
    <w:rsid w:val="00D47857"/>
    <w:rsid w:val="00D47E2E"/>
    <w:rsid w:val="00D47FF0"/>
    <w:rsid w:val="00D5012F"/>
    <w:rsid w:val="00D50670"/>
    <w:rsid w:val="00D508F3"/>
    <w:rsid w:val="00D5090B"/>
    <w:rsid w:val="00D50AEB"/>
    <w:rsid w:val="00D50B61"/>
    <w:rsid w:val="00D50CB2"/>
    <w:rsid w:val="00D50CD7"/>
    <w:rsid w:val="00D50FD3"/>
    <w:rsid w:val="00D5101C"/>
    <w:rsid w:val="00D5117D"/>
    <w:rsid w:val="00D51229"/>
    <w:rsid w:val="00D51827"/>
    <w:rsid w:val="00D518B6"/>
    <w:rsid w:val="00D51960"/>
    <w:rsid w:val="00D521E8"/>
    <w:rsid w:val="00D52241"/>
    <w:rsid w:val="00D52297"/>
    <w:rsid w:val="00D52457"/>
    <w:rsid w:val="00D52751"/>
    <w:rsid w:val="00D5283B"/>
    <w:rsid w:val="00D52A7E"/>
    <w:rsid w:val="00D52B1F"/>
    <w:rsid w:val="00D52D17"/>
    <w:rsid w:val="00D52D23"/>
    <w:rsid w:val="00D5319D"/>
    <w:rsid w:val="00D53304"/>
    <w:rsid w:val="00D53330"/>
    <w:rsid w:val="00D5360D"/>
    <w:rsid w:val="00D5361A"/>
    <w:rsid w:val="00D536E4"/>
    <w:rsid w:val="00D53793"/>
    <w:rsid w:val="00D53D62"/>
    <w:rsid w:val="00D54765"/>
    <w:rsid w:val="00D547BD"/>
    <w:rsid w:val="00D54A40"/>
    <w:rsid w:val="00D54A7E"/>
    <w:rsid w:val="00D54DE1"/>
    <w:rsid w:val="00D551AA"/>
    <w:rsid w:val="00D5579B"/>
    <w:rsid w:val="00D5597A"/>
    <w:rsid w:val="00D55AC6"/>
    <w:rsid w:val="00D55B49"/>
    <w:rsid w:val="00D55EF4"/>
    <w:rsid w:val="00D56227"/>
    <w:rsid w:val="00D56408"/>
    <w:rsid w:val="00D565B3"/>
    <w:rsid w:val="00D567FF"/>
    <w:rsid w:val="00D56CE1"/>
    <w:rsid w:val="00D56F03"/>
    <w:rsid w:val="00D577B9"/>
    <w:rsid w:val="00D57854"/>
    <w:rsid w:val="00D5791F"/>
    <w:rsid w:val="00D57EE6"/>
    <w:rsid w:val="00D57F38"/>
    <w:rsid w:val="00D609BE"/>
    <w:rsid w:val="00D609C7"/>
    <w:rsid w:val="00D60A3E"/>
    <w:rsid w:val="00D6102C"/>
    <w:rsid w:val="00D610E0"/>
    <w:rsid w:val="00D6111F"/>
    <w:rsid w:val="00D61187"/>
    <w:rsid w:val="00D61364"/>
    <w:rsid w:val="00D614FD"/>
    <w:rsid w:val="00D61B70"/>
    <w:rsid w:val="00D61ED8"/>
    <w:rsid w:val="00D620C0"/>
    <w:rsid w:val="00D62186"/>
    <w:rsid w:val="00D628F7"/>
    <w:rsid w:val="00D62AFF"/>
    <w:rsid w:val="00D62C27"/>
    <w:rsid w:val="00D62DAD"/>
    <w:rsid w:val="00D62F87"/>
    <w:rsid w:val="00D63274"/>
    <w:rsid w:val="00D632E8"/>
    <w:rsid w:val="00D6374A"/>
    <w:rsid w:val="00D63EA1"/>
    <w:rsid w:val="00D640BF"/>
    <w:rsid w:val="00D64121"/>
    <w:rsid w:val="00D642D8"/>
    <w:rsid w:val="00D645FE"/>
    <w:rsid w:val="00D6470D"/>
    <w:rsid w:val="00D64846"/>
    <w:rsid w:val="00D64951"/>
    <w:rsid w:val="00D64972"/>
    <w:rsid w:val="00D64E49"/>
    <w:rsid w:val="00D64E51"/>
    <w:rsid w:val="00D64F53"/>
    <w:rsid w:val="00D65303"/>
    <w:rsid w:val="00D65331"/>
    <w:rsid w:val="00D656DD"/>
    <w:rsid w:val="00D6570F"/>
    <w:rsid w:val="00D65C45"/>
    <w:rsid w:val="00D65CAE"/>
    <w:rsid w:val="00D65DFF"/>
    <w:rsid w:val="00D65E11"/>
    <w:rsid w:val="00D65E9B"/>
    <w:rsid w:val="00D65F39"/>
    <w:rsid w:val="00D66198"/>
    <w:rsid w:val="00D6640A"/>
    <w:rsid w:val="00D668D7"/>
    <w:rsid w:val="00D66DCE"/>
    <w:rsid w:val="00D66F40"/>
    <w:rsid w:val="00D670BA"/>
    <w:rsid w:val="00D670E8"/>
    <w:rsid w:val="00D67119"/>
    <w:rsid w:val="00D6711F"/>
    <w:rsid w:val="00D67311"/>
    <w:rsid w:val="00D6781F"/>
    <w:rsid w:val="00D678B2"/>
    <w:rsid w:val="00D67A8E"/>
    <w:rsid w:val="00D70005"/>
    <w:rsid w:val="00D70298"/>
    <w:rsid w:val="00D702FD"/>
    <w:rsid w:val="00D704D2"/>
    <w:rsid w:val="00D70847"/>
    <w:rsid w:val="00D70927"/>
    <w:rsid w:val="00D70959"/>
    <w:rsid w:val="00D70B2B"/>
    <w:rsid w:val="00D71212"/>
    <w:rsid w:val="00D71455"/>
    <w:rsid w:val="00D7146B"/>
    <w:rsid w:val="00D71553"/>
    <w:rsid w:val="00D71573"/>
    <w:rsid w:val="00D71634"/>
    <w:rsid w:val="00D71C07"/>
    <w:rsid w:val="00D71C34"/>
    <w:rsid w:val="00D71D4B"/>
    <w:rsid w:val="00D7217E"/>
    <w:rsid w:val="00D721EA"/>
    <w:rsid w:val="00D72666"/>
    <w:rsid w:val="00D7266B"/>
    <w:rsid w:val="00D7280A"/>
    <w:rsid w:val="00D72834"/>
    <w:rsid w:val="00D72850"/>
    <w:rsid w:val="00D729EC"/>
    <w:rsid w:val="00D72DAC"/>
    <w:rsid w:val="00D72E7D"/>
    <w:rsid w:val="00D72FBC"/>
    <w:rsid w:val="00D730AD"/>
    <w:rsid w:val="00D73406"/>
    <w:rsid w:val="00D73BEB"/>
    <w:rsid w:val="00D74658"/>
    <w:rsid w:val="00D74C4C"/>
    <w:rsid w:val="00D75295"/>
    <w:rsid w:val="00D75317"/>
    <w:rsid w:val="00D756AD"/>
    <w:rsid w:val="00D75714"/>
    <w:rsid w:val="00D75819"/>
    <w:rsid w:val="00D759F4"/>
    <w:rsid w:val="00D760C9"/>
    <w:rsid w:val="00D769E5"/>
    <w:rsid w:val="00D76E9A"/>
    <w:rsid w:val="00D77247"/>
    <w:rsid w:val="00D77266"/>
    <w:rsid w:val="00D774AF"/>
    <w:rsid w:val="00D775AD"/>
    <w:rsid w:val="00D779F1"/>
    <w:rsid w:val="00D8020F"/>
    <w:rsid w:val="00D80555"/>
    <w:rsid w:val="00D807EE"/>
    <w:rsid w:val="00D809AE"/>
    <w:rsid w:val="00D809FC"/>
    <w:rsid w:val="00D80B1B"/>
    <w:rsid w:val="00D80D1B"/>
    <w:rsid w:val="00D80D52"/>
    <w:rsid w:val="00D80D84"/>
    <w:rsid w:val="00D8101F"/>
    <w:rsid w:val="00D810CA"/>
    <w:rsid w:val="00D81263"/>
    <w:rsid w:val="00D81648"/>
    <w:rsid w:val="00D81789"/>
    <w:rsid w:val="00D81AF2"/>
    <w:rsid w:val="00D81E98"/>
    <w:rsid w:val="00D81F66"/>
    <w:rsid w:val="00D824AB"/>
    <w:rsid w:val="00D827EB"/>
    <w:rsid w:val="00D82B5A"/>
    <w:rsid w:val="00D82C22"/>
    <w:rsid w:val="00D8377E"/>
    <w:rsid w:val="00D83926"/>
    <w:rsid w:val="00D83B25"/>
    <w:rsid w:val="00D83C05"/>
    <w:rsid w:val="00D83F55"/>
    <w:rsid w:val="00D843CF"/>
    <w:rsid w:val="00D8509C"/>
    <w:rsid w:val="00D852A5"/>
    <w:rsid w:val="00D855E1"/>
    <w:rsid w:val="00D858F5"/>
    <w:rsid w:val="00D8593E"/>
    <w:rsid w:val="00D85B54"/>
    <w:rsid w:val="00D85CFB"/>
    <w:rsid w:val="00D86487"/>
    <w:rsid w:val="00D8653D"/>
    <w:rsid w:val="00D868F9"/>
    <w:rsid w:val="00D86E5C"/>
    <w:rsid w:val="00D870B6"/>
    <w:rsid w:val="00D87352"/>
    <w:rsid w:val="00D87438"/>
    <w:rsid w:val="00D87813"/>
    <w:rsid w:val="00D87B3D"/>
    <w:rsid w:val="00D87B7C"/>
    <w:rsid w:val="00D87F74"/>
    <w:rsid w:val="00D91173"/>
    <w:rsid w:val="00D913E6"/>
    <w:rsid w:val="00D915A9"/>
    <w:rsid w:val="00D91777"/>
    <w:rsid w:val="00D918F1"/>
    <w:rsid w:val="00D91F51"/>
    <w:rsid w:val="00D91F67"/>
    <w:rsid w:val="00D91FD4"/>
    <w:rsid w:val="00D921FE"/>
    <w:rsid w:val="00D92390"/>
    <w:rsid w:val="00D9255C"/>
    <w:rsid w:val="00D92780"/>
    <w:rsid w:val="00D92846"/>
    <w:rsid w:val="00D92F63"/>
    <w:rsid w:val="00D9379E"/>
    <w:rsid w:val="00D93BC8"/>
    <w:rsid w:val="00D9452E"/>
    <w:rsid w:val="00D945DC"/>
    <w:rsid w:val="00D9486A"/>
    <w:rsid w:val="00D94F5B"/>
    <w:rsid w:val="00D95053"/>
    <w:rsid w:val="00D950E4"/>
    <w:rsid w:val="00D950F7"/>
    <w:rsid w:val="00D95342"/>
    <w:rsid w:val="00D95D0B"/>
    <w:rsid w:val="00D96A6B"/>
    <w:rsid w:val="00D96E1C"/>
    <w:rsid w:val="00D97140"/>
    <w:rsid w:val="00D97814"/>
    <w:rsid w:val="00D978CF"/>
    <w:rsid w:val="00D979E6"/>
    <w:rsid w:val="00D97F1C"/>
    <w:rsid w:val="00D97FA6"/>
    <w:rsid w:val="00DA0460"/>
    <w:rsid w:val="00DA1239"/>
    <w:rsid w:val="00DA1272"/>
    <w:rsid w:val="00DA17FF"/>
    <w:rsid w:val="00DA1B4F"/>
    <w:rsid w:val="00DA1BB6"/>
    <w:rsid w:val="00DA1CB3"/>
    <w:rsid w:val="00DA1E25"/>
    <w:rsid w:val="00DA23EA"/>
    <w:rsid w:val="00DA27D6"/>
    <w:rsid w:val="00DA29CF"/>
    <w:rsid w:val="00DA2CA9"/>
    <w:rsid w:val="00DA2D78"/>
    <w:rsid w:val="00DA33F2"/>
    <w:rsid w:val="00DA3582"/>
    <w:rsid w:val="00DA3796"/>
    <w:rsid w:val="00DA3EED"/>
    <w:rsid w:val="00DA3F32"/>
    <w:rsid w:val="00DA47A9"/>
    <w:rsid w:val="00DA49D5"/>
    <w:rsid w:val="00DA4F4D"/>
    <w:rsid w:val="00DA4FDA"/>
    <w:rsid w:val="00DA5244"/>
    <w:rsid w:val="00DA5405"/>
    <w:rsid w:val="00DA55CE"/>
    <w:rsid w:val="00DA5849"/>
    <w:rsid w:val="00DA586E"/>
    <w:rsid w:val="00DA5909"/>
    <w:rsid w:val="00DA5B4A"/>
    <w:rsid w:val="00DA5E7E"/>
    <w:rsid w:val="00DA61A3"/>
    <w:rsid w:val="00DA65B2"/>
    <w:rsid w:val="00DA67C5"/>
    <w:rsid w:val="00DA6991"/>
    <w:rsid w:val="00DA6EF1"/>
    <w:rsid w:val="00DA6F48"/>
    <w:rsid w:val="00DA72D8"/>
    <w:rsid w:val="00DA75CC"/>
    <w:rsid w:val="00DA79E7"/>
    <w:rsid w:val="00DA7C90"/>
    <w:rsid w:val="00DA7D1B"/>
    <w:rsid w:val="00DB005B"/>
    <w:rsid w:val="00DB00FB"/>
    <w:rsid w:val="00DB0310"/>
    <w:rsid w:val="00DB17B2"/>
    <w:rsid w:val="00DB184B"/>
    <w:rsid w:val="00DB19AE"/>
    <w:rsid w:val="00DB1B50"/>
    <w:rsid w:val="00DB1D0A"/>
    <w:rsid w:val="00DB2112"/>
    <w:rsid w:val="00DB26B7"/>
    <w:rsid w:val="00DB274C"/>
    <w:rsid w:val="00DB2785"/>
    <w:rsid w:val="00DB2D30"/>
    <w:rsid w:val="00DB2D5C"/>
    <w:rsid w:val="00DB30C5"/>
    <w:rsid w:val="00DB31B3"/>
    <w:rsid w:val="00DB34BD"/>
    <w:rsid w:val="00DB35EE"/>
    <w:rsid w:val="00DB371D"/>
    <w:rsid w:val="00DB3C80"/>
    <w:rsid w:val="00DB3CB4"/>
    <w:rsid w:val="00DB47CC"/>
    <w:rsid w:val="00DB4800"/>
    <w:rsid w:val="00DB4A4D"/>
    <w:rsid w:val="00DB52A2"/>
    <w:rsid w:val="00DB5440"/>
    <w:rsid w:val="00DB58B3"/>
    <w:rsid w:val="00DB5E9B"/>
    <w:rsid w:val="00DB62F6"/>
    <w:rsid w:val="00DB6F60"/>
    <w:rsid w:val="00DB7527"/>
    <w:rsid w:val="00DB77A7"/>
    <w:rsid w:val="00DB79D1"/>
    <w:rsid w:val="00DB79EC"/>
    <w:rsid w:val="00DB7B91"/>
    <w:rsid w:val="00DB7DDE"/>
    <w:rsid w:val="00DC01A1"/>
    <w:rsid w:val="00DC032F"/>
    <w:rsid w:val="00DC04CA"/>
    <w:rsid w:val="00DC07C2"/>
    <w:rsid w:val="00DC0D23"/>
    <w:rsid w:val="00DC1069"/>
    <w:rsid w:val="00DC154C"/>
    <w:rsid w:val="00DC167E"/>
    <w:rsid w:val="00DC177D"/>
    <w:rsid w:val="00DC1C8B"/>
    <w:rsid w:val="00DC2438"/>
    <w:rsid w:val="00DC2A62"/>
    <w:rsid w:val="00DC2AFC"/>
    <w:rsid w:val="00DC2EF8"/>
    <w:rsid w:val="00DC3CFC"/>
    <w:rsid w:val="00DC428C"/>
    <w:rsid w:val="00DC445D"/>
    <w:rsid w:val="00DC4682"/>
    <w:rsid w:val="00DC4E8B"/>
    <w:rsid w:val="00DC4ED6"/>
    <w:rsid w:val="00DC4F7D"/>
    <w:rsid w:val="00DC4FF2"/>
    <w:rsid w:val="00DC50C1"/>
    <w:rsid w:val="00DC5188"/>
    <w:rsid w:val="00DC53AA"/>
    <w:rsid w:val="00DC56F3"/>
    <w:rsid w:val="00DC582B"/>
    <w:rsid w:val="00DC665E"/>
    <w:rsid w:val="00DC7169"/>
    <w:rsid w:val="00DC72B0"/>
    <w:rsid w:val="00DC7917"/>
    <w:rsid w:val="00DC7A8D"/>
    <w:rsid w:val="00DC7CE0"/>
    <w:rsid w:val="00DC7EF2"/>
    <w:rsid w:val="00DD0079"/>
    <w:rsid w:val="00DD008C"/>
    <w:rsid w:val="00DD00FC"/>
    <w:rsid w:val="00DD0985"/>
    <w:rsid w:val="00DD1021"/>
    <w:rsid w:val="00DD10B2"/>
    <w:rsid w:val="00DD11A9"/>
    <w:rsid w:val="00DD1288"/>
    <w:rsid w:val="00DD192F"/>
    <w:rsid w:val="00DD19AD"/>
    <w:rsid w:val="00DD1D61"/>
    <w:rsid w:val="00DD1F15"/>
    <w:rsid w:val="00DD1F30"/>
    <w:rsid w:val="00DD245F"/>
    <w:rsid w:val="00DD2630"/>
    <w:rsid w:val="00DD2E54"/>
    <w:rsid w:val="00DD2FAC"/>
    <w:rsid w:val="00DD3B28"/>
    <w:rsid w:val="00DD3F3D"/>
    <w:rsid w:val="00DD41E9"/>
    <w:rsid w:val="00DD4BBE"/>
    <w:rsid w:val="00DD58E7"/>
    <w:rsid w:val="00DD5982"/>
    <w:rsid w:val="00DD5ACC"/>
    <w:rsid w:val="00DD5AE8"/>
    <w:rsid w:val="00DD64E1"/>
    <w:rsid w:val="00DD6647"/>
    <w:rsid w:val="00DD69E8"/>
    <w:rsid w:val="00DD6AF5"/>
    <w:rsid w:val="00DD70A6"/>
    <w:rsid w:val="00DD7387"/>
    <w:rsid w:val="00DD74F7"/>
    <w:rsid w:val="00DD7BDB"/>
    <w:rsid w:val="00DD7BEF"/>
    <w:rsid w:val="00DD7CFE"/>
    <w:rsid w:val="00DE0690"/>
    <w:rsid w:val="00DE09FE"/>
    <w:rsid w:val="00DE0BA6"/>
    <w:rsid w:val="00DE0D3B"/>
    <w:rsid w:val="00DE0FA6"/>
    <w:rsid w:val="00DE103B"/>
    <w:rsid w:val="00DE17BD"/>
    <w:rsid w:val="00DE18EF"/>
    <w:rsid w:val="00DE23A8"/>
    <w:rsid w:val="00DE2622"/>
    <w:rsid w:val="00DE2EED"/>
    <w:rsid w:val="00DE2F94"/>
    <w:rsid w:val="00DE3263"/>
    <w:rsid w:val="00DE4033"/>
    <w:rsid w:val="00DE460B"/>
    <w:rsid w:val="00DE4826"/>
    <w:rsid w:val="00DE4C24"/>
    <w:rsid w:val="00DE4DB5"/>
    <w:rsid w:val="00DE50F0"/>
    <w:rsid w:val="00DE51D9"/>
    <w:rsid w:val="00DE5BE6"/>
    <w:rsid w:val="00DE60D4"/>
    <w:rsid w:val="00DE64B8"/>
    <w:rsid w:val="00DE65A8"/>
    <w:rsid w:val="00DE6B1E"/>
    <w:rsid w:val="00DE70AF"/>
    <w:rsid w:val="00DE7429"/>
    <w:rsid w:val="00DE78A5"/>
    <w:rsid w:val="00DE7E86"/>
    <w:rsid w:val="00DF0210"/>
    <w:rsid w:val="00DF02EB"/>
    <w:rsid w:val="00DF03BF"/>
    <w:rsid w:val="00DF0456"/>
    <w:rsid w:val="00DF0568"/>
    <w:rsid w:val="00DF058A"/>
    <w:rsid w:val="00DF08F0"/>
    <w:rsid w:val="00DF095A"/>
    <w:rsid w:val="00DF0A0F"/>
    <w:rsid w:val="00DF0B51"/>
    <w:rsid w:val="00DF0DAB"/>
    <w:rsid w:val="00DF0F09"/>
    <w:rsid w:val="00DF1218"/>
    <w:rsid w:val="00DF14C1"/>
    <w:rsid w:val="00DF1530"/>
    <w:rsid w:val="00DF1599"/>
    <w:rsid w:val="00DF17B0"/>
    <w:rsid w:val="00DF19E7"/>
    <w:rsid w:val="00DF1C38"/>
    <w:rsid w:val="00DF1E0A"/>
    <w:rsid w:val="00DF26DC"/>
    <w:rsid w:val="00DF2729"/>
    <w:rsid w:val="00DF27C5"/>
    <w:rsid w:val="00DF29CE"/>
    <w:rsid w:val="00DF2AC3"/>
    <w:rsid w:val="00DF2B25"/>
    <w:rsid w:val="00DF2D98"/>
    <w:rsid w:val="00DF2E23"/>
    <w:rsid w:val="00DF326A"/>
    <w:rsid w:val="00DF34FE"/>
    <w:rsid w:val="00DF3AD4"/>
    <w:rsid w:val="00DF3D85"/>
    <w:rsid w:val="00DF4108"/>
    <w:rsid w:val="00DF4380"/>
    <w:rsid w:val="00DF46BC"/>
    <w:rsid w:val="00DF470B"/>
    <w:rsid w:val="00DF4801"/>
    <w:rsid w:val="00DF4834"/>
    <w:rsid w:val="00DF4A2E"/>
    <w:rsid w:val="00DF4B15"/>
    <w:rsid w:val="00DF5250"/>
    <w:rsid w:val="00DF5918"/>
    <w:rsid w:val="00DF5B3E"/>
    <w:rsid w:val="00DF5DBB"/>
    <w:rsid w:val="00DF61BB"/>
    <w:rsid w:val="00DF6227"/>
    <w:rsid w:val="00DF6448"/>
    <w:rsid w:val="00DF677B"/>
    <w:rsid w:val="00DF6A43"/>
    <w:rsid w:val="00DF6A92"/>
    <w:rsid w:val="00DF6AEF"/>
    <w:rsid w:val="00DF71AD"/>
    <w:rsid w:val="00DF736D"/>
    <w:rsid w:val="00DF745B"/>
    <w:rsid w:val="00DF779D"/>
    <w:rsid w:val="00DF7930"/>
    <w:rsid w:val="00DF799E"/>
    <w:rsid w:val="00DF79BC"/>
    <w:rsid w:val="00DF7DDC"/>
    <w:rsid w:val="00E0014A"/>
    <w:rsid w:val="00E00150"/>
    <w:rsid w:val="00E00362"/>
    <w:rsid w:val="00E0068C"/>
    <w:rsid w:val="00E00862"/>
    <w:rsid w:val="00E009E5"/>
    <w:rsid w:val="00E00CD6"/>
    <w:rsid w:val="00E0110B"/>
    <w:rsid w:val="00E0116C"/>
    <w:rsid w:val="00E017E6"/>
    <w:rsid w:val="00E0197F"/>
    <w:rsid w:val="00E023DC"/>
    <w:rsid w:val="00E025F1"/>
    <w:rsid w:val="00E0307E"/>
    <w:rsid w:val="00E031D0"/>
    <w:rsid w:val="00E0348B"/>
    <w:rsid w:val="00E03527"/>
    <w:rsid w:val="00E0370A"/>
    <w:rsid w:val="00E03778"/>
    <w:rsid w:val="00E03B7D"/>
    <w:rsid w:val="00E03C9C"/>
    <w:rsid w:val="00E03E0B"/>
    <w:rsid w:val="00E041B8"/>
    <w:rsid w:val="00E04248"/>
    <w:rsid w:val="00E045B4"/>
    <w:rsid w:val="00E048B2"/>
    <w:rsid w:val="00E048DA"/>
    <w:rsid w:val="00E04B24"/>
    <w:rsid w:val="00E04B3D"/>
    <w:rsid w:val="00E04B92"/>
    <w:rsid w:val="00E04EDE"/>
    <w:rsid w:val="00E04F24"/>
    <w:rsid w:val="00E04FD9"/>
    <w:rsid w:val="00E0542D"/>
    <w:rsid w:val="00E05E47"/>
    <w:rsid w:val="00E06214"/>
    <w:rsid w:val="00E06738"/>
    <w:rsid w:val="00E06A52"/>
    <w:rsid w:val="00E06BAC"/>
    <w:rsid w:val="00E06EF9"/>
    <w:rsid w:val="00E07036"/>
    <w:rsid w:val="00E0713E"/>
    <w:rsid w:val="00E07396"/>
    <w:rsid w:val="00E075D5"/>
    <w:rsid w:val="00E07B03"/>
    <w:rsid w:val="00E07BAB"/>
    <w:rsid w:val="00E07D10"/>
    <w:rsid w:val="00E07E25"/>
    <w:rsid w:val="00E07E7F"/>
    <w:rsid w:val="00E10026"/>
    <w:rsid w:val="00E10209"/>
    <w:rsid w:val="00E1058F"/>
    <w:rsid w:val="00E10738"/>
    <w:rsid w:val="00E1077A"/>
    <w:rsid w:val="00E10A7F"/>
    <w:rsid w:val="00E10E88"/>
    <w:rsid w:val="00E10F43"/>
    <w:rsid w:val="00E110CA"/>
    <w:rsid w:val="00E11139"/>
    <w:rsid w:val="00E115F1"/>
    <w:rsid w:val="00E118AC"/>
    <w:rsid w:val="00E11A0F"/>
    <w:rsid w:val="00E11A69"/>
    <w:rsid w:val="00E11AFC"/>
    <w:rsid w:val="00E11B49"/>
    <w:rsid w:val="00E11F84"/>
    <w:rsid w:val="00E134D7"/>
    <w:rsid w:val="00E135D3"/>
    <w:rsid w:val="00E1396E"/>
    <w:rsid w:val="00E13D45"/>
    <w:rsid w:val="00E13DD4"/>
    <w:rsid w:val="00E14323"/>
    <w:rsid w:val="00E1449A"/>
    <w:rsid w:val="00E14788"/>
    <w:rsid w:val="00E1478B"/>
    <w:rsid w:val="00E1483A"/>
    <w:rsid w:val="00E154D2"/>
    <w:rsid w:val="00E1560D"/>
    <w:rsid w:val="00E1561A"/>
    <w:rsid w:val="00E15B2F"/>
    <w:rsid w:val="00E15D2F"/>
    <w:rsid w:val="00E16244"/>
    <w:rsid w:val="00E165B4"/>
    <w:rsid w:val="00E166B7"/>
    <w:rsid w:val="00E167E8"/>
    <w:rsid w:val="00E16BAA"/>
    <w:rsid w:val="00E16F35"/>
    <w:rsid w:val="00E1765C"/>
    <w:rsid w:val="00E1770F"/>
    <w:rsid w:val="00E17745"/>
    <w:rsid w:val="00E17802"/>
    <w:rsid w:val="00E17A4B"/>
    <w:rsid w:val="00E2035C"/>
    <w:rsid w:val="00E20588"/>
    <w:rsid w:val="00E20600"/>
    <w:rsid w:val="00E20953"/>
    <w:rsid w:val="00E20B8C"/>
    <w:rsid w:val="00E20F0B"/>
    <w:rsid w:val="00E211F7"/>
    <w:rsid w:val="00E213CE"/>
    <w:rsid w:val="00E21545"/>
    <w:rsid w:val="00E215BC"/>
    <w:rsid w:val="00E218E7"/>
    <w:rsid w:val="00E21A0B"/>
    <w:rsid w:val="00E21BBC"/>
    <w:rsid w:val="00E21F48"/>
    <w:rsid w:val="00E22071"/>
    <w:rsid w:val="00E221E9"/>
    <w:rsid w:val="00E2225E"/>
    <w:rsid w:val="00E225F9"/>
    <w:rsid w:val="00E230EF"/>
    <w:rsid w:val="00E23804"/>
    <w:rsid w:val="00E23902"/>
    <w:rsid w:val="00E23C47"/>
    <w:rsid w:val="00E23FFB"/>
    <w:rsid w:val="00E242B4"/>
    <w:rsid w:val="00E242E6"/>
    <w:rsid w:val="00E247BB"/>
    <w:rsid w:val="00E24A31"/>
    <w:rsid w:val="00E250DC"/>
    <w:rsid w:val="00E25441"/>
    <w:rsid w:val="00E25563"/>
    <w:rsid w:val="00E2593B"/>
    <w:rsid w:val="00E25A0B"/>
    <w:rsid w:val="00E25A7E"/>
    <w:rsid w:val="00E25BDF"/>
    <w:rsid w:val="00E25C8C"/>
    <w:rsid w:val="00E25DD0"/>
    <w:rsid w:val="00E2616F"/>
    <w:rsid w:val="00E26347"/>
    <w:rsid w:val="00E263B3"/>
    <w:rsid w:val="00E269C6"/>
    <w:rsid w:val="00E26A67"/>
    <w:rsid w:val="00E26F43"/>
    <w:rsid w:val="00E272E8"/>
    <w:rsid w:val="00E27539"/>
    <w:rsid w:val="00E2768D"/>
    <w:rsid w:val="00E27BD4"/>
    <w:rsid w:val="00E27D86"/>
    <w:rsid w:val="00E30540"/>
    <w:rsid w:val="00E305BB"/>
    <w:rsid w:val="00E3082F"/>
    <w:rsid w:val="00E30A00"/>
    <w:rsid w:val="00E30B81"/>
    <w:rsid w:val="00E3127C"/>
    <w:rsid w:val="00E3139D"/>
    <w:rsid w:val="00E313C3"/>
    <w:rsid w:val="00E3144C"/>
    <w:rsid w:val="00E314F3"/>
    <w:rsid w:val="00E315A0"/>
    <w:rsid w:val="00E3162E"/>
    <w:rsid w:val="00E317D0"/>
    <w:rsid w:val="00E3180D"/>
    <w:rsid w:val="00E320A2"/>
    <w:rsid w:val="00E323D1"/>
    <w:rsid w:val="00E323FD"/>
    <w:rsid w:val="00E325D0"/>
    <w:rsid w:val="00E325DD"/>
    <w:rsid w:val="00E32F87"/>
    <w:rsid w:val="00E32FEC"/>
    <w:rsid w:val="00E33225"/>
    <w:rsid w:val="00E335ED"/>
    <w:rsid w:val="00E33602"/>
    <w:rsid w:val="00E3397E"/>
    <w:rsid w:val="00E3397F"/>
    <w:rsid w:val="00E33C90"/>
    <w:rsid w:val="00E33EA7"/>
    <w:rsid w:val="00E33F38"/>
    <w:rsid w:val="00E34AC9"/>
    <w:rsid w:val="00E34B60"/>
    <w:rsid w:val="00E34E34"/>
    <w:rsid w:val="00E34F1E"/>
    <w:rsid w:val="00E3514B"/>
    <w:rsid w:val="00E353A6"/>
    <w:rsid w:val="00E35560"/>
    <w:rsid w:val="00E3584B"/>
    <w:rsid w:val="00E35AAF"/>
    <w:rsid w:val="00E35AC0"/>
    <w:rsid w:val="00E36053"/>
    <w:rsid w:val="00E36111"/>
    <w:rsid w:val="00E3687A"/>
    <w:rsid w:val="00E36DD7"/>
    <w:rsid w:val="00E36EFD"/>
    <w:rsid w:val="00E36F57"/>
    <w:rsid w:val="00E378E6"/>
    <w:rsid w:val="00E37A04"/>
    <w:rsid w:val="00E37C2D"/>
    <w:rsid w:val="00E37C8E"/>
    <w:rsid w:val="00E37CF4"/>
    <w:rsid w:val="00E40366"/>
    <w:rsid w:val="00E4047C"/>
    <w:rsid w:val="00E40511"/>
    <w:rsid w:val="00E40843"/>
    <w:rsid w:val="00E4084E"/>
    <w:rsid w:val="00E408F9"/>
    <w:rsid w:val="00E40911"/>
    <w:rsid w:val="00E409A2"/>
    <w:rsid w:val="00E40DFC"/>
    <w:rsid w:val="00E40E2D"/>
    <w:rsid w:val="00E40FE4"/>
    <w:rsid w:val="00E4114C"/>
    <w:rsid w:val="00E411BB"/>
    <w:rsid w:val="00E41256"/>
    <w:rsid w:val="00E41717"/>
    <w:rsid w:val="00E41885"/>
    <w:rsid w:val="00E41AEB"/>
    <w:rsid w:val="00E4212A"/>
    <w:rsid w:val="00E422CB"/>
    <w:rsid w:val="00E42471"/>
    <w:rsid w:val="00E424DF"/>
    <w:rsid w:val="00E42A58"/>
    <w:rsid w:val="00E42AAF"/>
    <w:rsid w:val="00E43436"/>
    <w:rsid w:val="00E4347B"/>
    <w:rsid w:val="00E43A98"/>
    <w:rsid w:val="00E43B92"/>
    <w:rsid w:val="00E43BEE"/>
    <w:rsid w:val="00E43D57"/>
    <w:rsid w:val="00E43D9B"/>
    <w:rsid w:val="00E444CD"/>
    <w:rsid w:val="00E44577"/>
    <w:rsid w:val="00E446B2"/>
    <w:rsid w:val="00E448D0"/>
    <w:rsid w:val="00E44A41"/>
    <w:rsid w:val="00E44A99"/>
    <w:rsid w:val="00E455FE"/>
    <w:rsid w:val="00E458DC"/>
    <w:rsid w:val="00E45F02"/>
    <w:rsid w:val="00E45F87"/>
    <w:rsid w:val="00E46495"/>
    <w:rsid w:val="00E464B5"/>
    <w:rsid w:val="00E46941"/>
    <w:rsid w:val="00E47151"/>
    <w:rsid w:val="00E47954"/>
    <w:rsid w:val="00E500F1"/>
    <w:rsid w:val="00E50296"/>
    <w:rsid w:val="00E502B6"/>
    <w:rsid w:val="00E504ED"/>
    <w:rsid w:val="00E50BFC"/>
    <w:rsid w:val="00E50DFA"/>
    <w:rsid w:val="00E50F18"/>
    <w:rsid w:val="00E511B6"/>
    <w:rsid w:val="00E51453"/>
    <w:rsid w:val="00E517C7"/>
    <w:rsid w:val="00E51802"/>
    <w:rsid w:val="00E51852"/>
    <w:rsid w:val="00E5196B"/>
    <w:rsid w:val="00E51B2F"/>
    <w:rsid w:val="00E51B5E"/>
    <w:rsid w:val="00E51BB7"/>
    <w:rsid w:val="00E5208C"/>
    <w:rsid w:val="00E52413"/>
    <w:rsid w:val="00E5244C"/>
    <w:rsid w:val="00E526F0"/>
    <w:rsid w:val="00E52DB3"/>
    <w:rsid w:val="00E53047"/>
    <w:rsid w:val="00E5309D"/>
    <w:rsid w:val="00E531DA"/>
    <w:rsid w:val="00E5320C"/>
    <w:rsid w:val="00E53800"/>
    <w:rsid w:val="00E5381E"/>
    <w:rsid w:val="00E539BA"/>
    <w:rsid w:val="00E53C6B"/>
    <w:rsid w:val="00E53D62"/>
    <w:rsid w:val="00E5400D"/>
    <w:rsid w:val="00E543A7"/>
    <w:rsid w:val="00E546DF"/>
    <w:rsid w:val="00E546F2"/>
    <w:rsid w:val="00E5494D"/>
    <w:rsid w:val="00E54F31"/>
    <w:rsid w:val="00E55011"/>
    <w:rsid w:val="00E551D9"/>
    <w:rsid w:val="00E551E1"/>
    <w:rsid w:val="00E55209"/>
    <w:rsid w:val="00E556DE"/>
    <w:rsid w:val="00E55714"/>
    <w:rsid w:val="00E5576D"/>
    <w:rsid w:val="00E55E72"/>
    <w:rsid w:val="00E55F59"/>
    <w:rsid w:val="00E5610A"/>
    <w:rsid w:val="00E56382"/>
    <w:rsid w:val="00E56862"/>
    <w:rsid w:val="00E57140"/>
    <w:rsid w:val="00E5714E"/>
    <w:rsid w:val="00E57DBF"/>
    <w:rsid w:val="00E57DD5"/>
    <w:rsid w:val="00E57FD8"/>
    <w:rsid w:val="00E6033D"/>
    <w:rsid w:val="00E604F2"/>
    <w:rsid w:val="00E606F1"/>
    <w:rsid w:val="00E607AD"/>
    <w:rsid w:val="00E6082A"/>
    <w:rsid w:val="00E60B04"/>
    <w:rsid w:val="00E60DB0"/>
    <w:rsid w:val="00E60DF2"/>
    <w:rsid w:val="00E60E5D"/>
    <w:rsid w:val="00E60E64"/>
    <w:rsid w:val="00E60FCD"/>
    <w:rsid w:val="00E61463"/>
    <w:rsid w:val="00E61644"/>
    <w:rsid w:val="00E61D18"/>
    <w:rsid w:val="00E61DCC"/>
    <w:rsid w:val="00E620D8"/>
    <w:rsid w:val="00E62303"/>
    <w:rsid w:val="00E624CD"/>
    <w:rsid w:val="00E6254F"/>
    <w:rsid w:val="00E62D2F"/>
    <w:rsid w:val="00E62E5E"/>
    <w:rsid w:val="00E63E1D"/>
    <w:rsid w:val="00E63F33"/>
    <w:rsid w:val="00E6408D"/>
    <w:rsid w:val="00E64285"/>
    <w:rsid w:val="00E64EEF"/>
    <w:rsid w:val="00E65CC6"/>
    <w:rsid w:val="00E667CE"/>
    <w:rsid w:val="00E668A8"/>
    <w:rsid w:val="00E669EE"/>
    <w:rsid w:val="00E66C83"/>
    <w:rsid w:val="00E66CEA"/>
    <w:rsid w:val="00E672D2"/>
    <w:rsid w:val="00E679B7"/>
    <w:rsid w:val="00E67B16"/>
    <w:rsid w:val="00E67E04"/>
    <w:rsid w:val="00E67E89"/>
    <w:rsid w:val="00E7004A"/>
    <w:rsid w:val="00E7037B"/>
    <w:rsid w:val="00E70575"/>
    <w:rsid w:val="00E707DC"/>
    <w:rsid w:val="00E71216"/>
    <w:rsid w:val="00E7136A"/>
    <w:rsid w:val="00E713C3"/>
    <w:rsid w:val="00E714F4"/>
    <w:rsid w:val="00E7155A"/>
    <w:rsid w:val="00E71A25"/>
    <w:rsid w:val="00E71C74"/>
    <w:rsid w:val="00E71D83"/>
    <w:rsid w:val="00E72168"/>
    <w:rsid w:val="00E721D1"/>
    <w:rsid w:val="00E72626"/>
    <w:rsid w:val="00E726A0"/>
    <w:rsid w:val="00E729AD"/>
    <w:rsid w:val="00E72D08"/>
    <w:rsid w:val="00E731D9"/>
    <w:rsid w:val="00E73844"/>
    <w:rsid w:val="00E738AF"/>
    <w:rsid w:val="00E73F76"/>
    <w:rsid w:val="00E7412D"/>
    <w:rsid w:val="00E744E5"/>
    <w:rsid w:val="00E74851"/>
    <w:rsid w:val="00E748D8"/>
    <w:rsid w:val="00E74964"/>
    <w:rsid w:val="00E74B24"/>
    <w:rsid w:val="00E74CD0"/>
    <w:rsid w:val="00E7607C"/>
    <w:rsid w:val="00E7619B"/>
    <w:rsid w:val="00E761D8"/>
    <w:rsid w:val="00E764CF"/>
    <w:rsid w:val="00E767F7"/>
    <w:rsid w:val="00E76B07"/>
    <w:rsid w:val="00E76ECD"/>
    <w:rsid w:val="00E77093"/>
    <w:rsid w:val="00E7790D"/>
    <w:rsid w:val="00E77A66"/>
    <w:rsid w:val="00E77B58"/>
    <w:rsid w:val="00E77D61"/>
    <w:rsid w:val="00E8023C"/>
    <w:rsid w:val="00E8032A"/>
    <w:rsid w:val="00E8037F"/>
    <w:rsid w:val="00E807B7"/>
    <w:rsid w:val="00E8085E"/>
    <w:rsid w:val="00E80B17"/>
    <w:rsid w:val="00E810F1"/>
    <w:rsid w:val="00E8144B"/>
    <w:rsid w:val="00E81509"/>
    <w:rsid w:val="00E815B3"/>
    <w:rsid w:val="00E816FC"/>
    <w:rsid w:val="00E81714"/>
    <w:rsid w:val="00E817BC"/>
    <w:rsid w:val="00E818D3"/>
    <w:rsid w:val="00E8195E"/>
    <w:rsid w:val="00E81B4F"/>
    <w:rsid w:val="00E81BFC"/>
    <w:rsid w:val="00E81C23"/>
    <w:rsid w:val="00E81C5A"/>
    <w:rsid w:val="00E81D57"/>
    <w:rsid w:val="00E81EB6"/>
    <w:rsid w:val="00E82269"/>
    <w:rsid w:val="00E828F0"/>
    <w:rsid w:val="00E8290E"/>
    <w:rsid w:val="00E82C6F"/>
    <w:rsid w:val="00E82D41"/>
    <w:rsid w:val="00E83172"/>
    <w:rsid w:val="00E832A5"/>
    <w:rsid w:val="00E83486"/>
    <w:rsid w:val="00E836FF"/>
    <w:rsid w:val="00E83757"/>
    <w:rsid w:val="00E83791"/>
    <w:rsid w:val="00E8418D"/>
    <w:rsid w:val="00E84237"/>
    <w:rsid w:val="00E8434E"/>
    <w:rsid w:val="00E84875"/>
    <w:rsid w:val="00E84B3A"/>
    <w:rsid w:val="00E84B87"/>
    <w:rsid w:val="00E85413"/>
    <w:rsid w:val="00E85C89"/>
    <w:rsid w:val="00E85CF1"/>
    <w:rsid w:val="00E85E6D"/>
    <w:rsid w:val="00E865C7"/>
    <w:rsid w:val="00E86697"/>
    <w:rsid w:val="00E8680A"/>
    <w:rsid w:val="00E869E7"/>
    <w:rsid w:val="00E86ADF"/>
    <w:rsid w:val="00E86DE2"/>
    <w:rsid w:val="00E86F04"/>
    <w:rsid w:val="00E86FDD"/>
    <w:rsid w:val="00E8708F"/>
    <w:rsid w:val="00E870C0"/>
    <w:rsid w:val="00E872D3"/>
    <w:rsid w:val="00E87447"/>
    <w:rsid w:val="00E874C0"/>
    <w:rsid w:val="00E87EF2"/>
    <w:rsid w:val="00E903F9"/>
    <w:rsid w:val="00E90854"/>
    <w:rsid w:val="00E90891"/>
    <w:rsid w:val="00E90D25"/>
    <w:rsid w:val="00E90DDF"/>
    <w:rsid w:val="00E910CD"/>
    <w:rsid w:val="00E91228"/>
    <w:rsid w:val="00E9180C"/>
    <w:rsid w:val="00E918F2"/>
    <w:rsid w:val="00E91B80"/>
    <w:rsid w:val="00E91E73"/>
    <w:rsid w:val="00E91E78"/>
    <w:rsid w:val="00E921FA"/>
    <w:rsid w:val="00E923E7"/>
    <w:rsid w:val="00E9282F"/>
    <w:rsid w:val="00E92876"/>
    <w:rsid w:val="00E92C0B"/>
    <w:rsid w:val="00E92EF6"/>
    <w:rsid w:val="00E93BC9"/>
    <w:rsid w:val="00E93F1B"/>
    <w:rsid w:val="00E93FF8"/>
    <w:rsid w:val="00E944BE"/>
    <w:rsid w:val="00E94524"/>
    <w:rsid w:val="00E9471E"/>
    <w:rsid w:val="00E948D4"/>
    <w:rsid w:val="00E94A2D"/>
    <w:rsid w:val="00E94A7D"/>
    <w:rsid w:val="00E94C55"/>
    <w:rsid w:val="00E94D5B"/>
    <w:rsid w:val="00E957BB"/>
    <w:rsid w:val="00E958B8"/>
    <w:rsid w:val="00E9599D"/>
    <w:rsid w:val="00E95E10"/>
    <w:rsid w:val="00E95FF2"/>
    <w:rsid w:val="00E96231"/>
    <w:rsid w:val="00E9663A"/>
    <w:rsid w:val="00E96701"/>
    <w:rsid w:val="00E972FD"/>
    <w:rsid w:val="00E974BB"/>
    <w:rsid w:val="00E976FC"/>
    <w:rsid w:val="00E97F57"/>
    <w:rsid w:val="00EA03A8"/>
    <w:rsid w:val="00EA0936"/>
    <w:rsid w:val="00EA09B8"/>
    <w:rsid w:val="00EA09F6"/>
    <w:rsid w:val="00EA0B0F"/>
    <w:rsid w:val="00EA0C06"/>
    <w:rsid w:val="00EA0C87"/>
    <w:rsid w:val="00EA1028"/>
    <w:rsid w:val="00EA10A7"/>
    <w:rsid w:val="00EA1293"/>
    <w:rsid w:val="00EA14ED"/>
    <w:rsid w:val="00EA1750"/>
    <w:rsid w:val="00EA17C1"/>
    <w:rsid w:val="00EA1890"/>
    <w:rsid w:val="00EA1A6F"/>
    <w:rsid w:val="00EA1D09"/>
    <w:rsid w:val="00EA1ED9"/>
    <w:rsid w:val="00EA2354"/>
    <w:rsid w:val="00EA242E"/>
    <w:rsid w:val="00EA2598"/>
    <w:rsid w:val="00EA2751"/>
    <w:rsid w:val="00EA2BE9"/>
    <w:rsid w:val="00EA2C24"/>
    <w:rsid w:val="00EA3016"/>
    <w:rsid w:val="00EA31D3"/>
    <w:rsid w:val="00EA3781"/>
    <w:rsid w:val="00EA3BA6"/>
    <w:rsid w:val="00EA3BEE"/>
    <w:rsid w:val="00EA3C69"/>
    <w:rsid w:val="00EA3D88"/>
    <w:rsid w:val="00EA4349"/>
    <w:rsid w:val="00EA4393"/>
    <w:rsid w:val="00EA472E"/>
    <w:rsid w:val="00EA47CB"/>
    <w:rsid w:val="00EA4961"/>
    <w:rsid w:val="00EA4AAA"/>
    <w:rsid w:val="00EA4E22"/>
    <w:rsid w:val="00EA513F"/>
    <w:rsid w:val="00EA5339"/>
    <w:rsid w:val="00EA53A9"/>
    <w:rsid w:val="00EA54D4"/>
    <w:rsid w:val="00EA58F9"/>
    <w:rsid w:val="00EA5D95"/>
    <w:rsid w:val="00EA5DE2"/>
    <w:rsid w:val="00EA5ED1"/>
    <w:rsid w:val="00EA5F02"/>
    <w:rsid w:val="00EA628D"/>
    <w:rsid w:val="00EA65A2"/>
    <w:rsid w:val="00EA6726"/>
    <w:rsid w:val="00EA69B3"/>
    <w:rsid w:val="00EA6CDD"/>
    <w:rsid w:val="00EA7058"/>
    <w:rsid w:val="00EA70D8"/>
    <w:rsid w:val="00EA7869"/>
    <w:rsid w:val="00EA7AFB"/>
    <w:rsid w:val="00EA7C48"/>
    <w:rsid w:val="00EA7CDC"/>
    <w:rsid w:val="00EB055C"/>
    <w:rsid w:val="00EB06BE"/>
    <w:rsid w:val="00EB0A1E"/>
    <w:rsid w:val="00EB0B43"/>
    <w:rsid w:val="00EB0D00"/>
    <w:rsid w:val="00EB1099"/>
    <w:rsid w:val="00EB1322"/>
    <w:rsid w:val="00EB178A"/>
    <w:rsid w:val="00EB1BCC"/>
    <w:rsid w:val="00EB1E03"/>
    <w:rsid w:val="00EB2047"/>
    <w:rsid w:val="00EB2498"/>
    <w:rsid w:val="00EB261E"/>
    <w:rsid w:val="00EB26C6"/>
    <w:rsid w:val="00EB2B99"/>
    <w:rsid w:val="00EB2DB5"/>
    <w:rsid w:val="00EB2ED3"/>
    <w:rsid w:val="00EB359D"/>
    <w:rsid w:val="00EB381D"/>
    <w:rsid w:val="00EB3845"/>
    <w:rsid w:val="00EB3963"/>
    <w:rsid w:val="00EB3B8D"/>
    <w:rsid w:val="00EB4015"/>
    <w:rsid w:val="00EB440D"/>
    <w:rsid w:val="00EB468F"/>
    <w:rsid w:val="00EB4AC3"/>
    <w:rsid w:val="00EB4C88"/>
    <w:rsid w:val="00EB54B7"/>
    <w:rsid w:val="00EB5663"/>
    <w:rsid w:val="00EB5ACC"/>
    <w:rsid w:val="00EB5C7B"/>
    <w:rsid w:val="00EB65A8"/>
    <w:rsid w:val="00EB6B8A"/>
    <w:rsid w:val="00EB6CF3"/>
    <w:rsid w:val="00EB704E"/>
    <w:rsid w:val="00EB721A"/>
    <w:rsid w:val="00EB723E"/>
    <w:rsid w:val="00EB75BB"/>
    <w:rsid w:val="00EB789A"/>
    <w:rsid w:val="00EB7B47"/>
    <w:rsid w:val="00EB7B98"/>
    <w:rsid w:val="00EB7C56"/>
    <w:rsid w:val="00EC0100"/>
    <w:rsid w:val="00EC01FD"/>
    <w:rsid w:val="00EC0C7B"/>
    <w:rsid w:val="00EC1008"/>
    <w:rsid w:val="00EC104D"/>
    <w:rsid w:val="00EC125A"/>
    <w:rsid w:val="00EC12B1"/>
    <w:rsid w:val="00EC1373"/>
    <w:rsid w:val="00EC1409"/>
    <w:rsid w:val="00EC1B97"/>
    <w:rsid w:val="00EC1CFB"/>
    <w:rsid w:val="00EC1D5E"/>
    <w:rsid w:val="00EC1EB2"/>
    <w:rsid w:val="00EC1EE6"/>
    <w:rsid w:val="00EC2143"/>
    <w:rsid w:val="00EC281A"/>
    <w:rsid w:val="00EC2D16"/>
    <w:rsid w:val="00EC2E1B"/>
    <w:rsid w:val="00EC30E2"/>
    <w:rsid w:val="00EC31E9"/>
    <w:rsid w:val="00EC362B"/>
    <w:rsid w:val="00EC3B98"/>
    <w:rsid w:val="00EC406B"/>
    <w:rsid w:val="00EC421A"/>
    <w:rsid w:val="00EC47F3"/>
    <w:rsid w:val="00EC4912"/>
    <w:rsid w:val="00EC4B06"/>
    <w:rsid w:val="00EC4B8F"/>
    <w:rsid w:val="00EC570E"/>
    <w:rsid w:val="00EC57B1"/>
    <w:rsid w:val="00EC59F9"/>
    <w:rsid w:val="00EC6114"/>
    <w:rsid w:val="00EC62F1"/>
    <w:rsid w:val="00EC6374"/>
    <w:rsid w:val="00EC6D8A"/>
    <w:rsid w:val="00EC6FB5"/>
    <w:rsid w:val="00EC70A9"/>
    <w:rsid w:val="00EC74EB"/>
    <w:rsid w:val="00EC755E"/>
    <w:rsid w:val="00EC776C"/>
    <w:rsid w:val="00EC78D8"/>
    <w:rsid w:val="00EC793C"/>
    <w:rsid w:val="00EC7CA7"/>
    <w:rsid w:val="00ED032D"/>
    <w:rsid w:val="00ED0921"/>
    <w:rsid w:val="00ED0AE0"/>
    <w:rsid w:val="00ED0BA2"/>
    <w:rsid w:val="00ED102A"/>
    <w:rsid w:val="00ED1518"/>
    <w:rsid w:val="00ED2201"/>
    <w:rsid w:val="00ED267A"/>
    <w:rsid w:val="00ED2B20"/>
    <w:rsid w:val="00ED2F1A"/>
    <w:rsid w:val="00ED324B"/>
    <w:rsid w:val="00ED352D"/>
    <w:rsid w:val="00ED37EF"/>
    <w:rsid w:val="00ED39D2"/>
    <w:rsid w:val="00ED3A86"/>
    <w:rsid w:val="00ED42C4"/>
    <w:rsid w:val="00ED46CD"/>
    <w:rsid w:val="00ED48F6"/>
    <w:rsid w:val="00ED4D4D"/>
    <w:rsid w:val="00ED51F0"/>
    <w:rsid w:val="00ED546C"/>
    <w:rsid w:val="00ED584A"/>
    <w:rsid w:val="00ED585B"/>
    <w:rsid w:val="00ED5C18"/>
    <w:rsid w:val="00ED6292"/>
    <w:rsid w:val="00ED63C6"/>
    <w:rsid w:val="00ED68B3"/>
    <w:rsid w:val="00ED6908"/>
    <w:rsid w:val="00ED6BC0"/>
    <w:rsid w:val="00ED6C33"/>
    <w:rsid w:val="00ED6E5C"/>
    <w:rsid w:val="00ED7350"/>
    <w:rsid w:val="00ED75A2"/>
    <w:rsid w:val="00ED762D"/>
    <w:rsid w:val="00ED7AA0"/>
    <w:rsid w:val="00ED7C59"/>
    <w:rsid w:val="00EE02D0"/>
    <w:rsid w:val="00EE058E"/>
    <w:rsid w:val="00EE0A6E"/>
    <w:rsid w:val="00EE0BEE"/>
    <w:rsid w:val="00EE0E70"/>
    <w:rsid w:val="00EE0F73"/>
    <w:rsid w:val="00EE15DA"/>
    <w:rsid w:val="00EE1A65"/>
    <w:rsid w:val="00EE245E"/>
    <w:rsid w:val="00EE24BB"/>
    <w:rsid w:val="00EE2C24"/>
    <w:rsid w:val="00EE340B"/>
    <w:rsid w:val="00EE36C5"/>
    <w:rsid w:val="00EE39F7"/>
    <w:rsid w:val="00EE3E60"/>
    <w:rsid w:val="00EE400F"/>
    <w:rsid w:val="00EE4346"/>
    <w:rsid w:val="00EE4767"/>
    <w:rsid w:val="00EE4857"/>
    <w:rsid w:val="00EE4972"/>
    <w:rsid w:val="00EE4D8A"/>
    <w:rsid w:val="00EE55FF"/>
    <w:rsid w:val="00EE5784"/>
    <w:rsid w:val="00EE5BD5"/>
    <w:rsid w:val="00EE5BFC"/>
    <w:rsid w:val="00EE5EF5"/>
    <w:rsid w:val="00EE650B"/>
    <w:rsid w:val="00EE6EE5"/>
    <w:rsid w:val="00EE79BB"/>
    <w:rsid w:val="00EE7C53"/>
    <w:rsid w:val="00EF02D1"/>
    <w:rsid w:val="00EF03B9"/>
    <w:rsid w:val="00EF06B2"/>
    <w:rsid w:val="00EF0B6E"/>
    <w:rsid w:val="00EF0BB0"/>
    <w:rsid w:val="00EF0C28"/>
    <w:rsid w:val="00EF0CEC"/>
    <w:rsid w:val="00EF11FC"/>
    <w:rsid w:val="00EF136D"/>
    <w:rsid w:val="00EF1565"/>
    <w:rsid w:val="00EF187A"/>
    <w:rsid w:val="00EF19D5"/>
    <w:rsid w:val="00EF19E8"/>
    <w:rsid w:val="00EF1D1C"/>
    <w:rsid w:val="00EF2282"/>
    <w:rsid w:val="00EF2601"/>
    <w:rsid w:val="00EF2FC4"/>
    <w:rsid w:val="00EF35FD"/>
    <w:rsid w:val="00EF38A3"/>
    <w:rsid w:val="00EF38A7"/>
    <w:rsid w:val="00EF3A54"/>
    <w:rsid w:val="00EF3CA7"/>
    <w:rsid w:val="00EF46FC"/>
    <w:rsid w:val="00EF476E"/>
    <w:rsid w:val="00EF48F1"/>
    <w:rsid w:val="00EF4B28"/>
    <w:rsid w:val="00EF566E"/>
    <w:rsid w:val="00EF58A5"/>
    <w:rsid w:val="00EF5AAA"/>
    <w:rsid w:val="00EF5BA3"/>
    <w:rsid w:val="00EF5C73"/>
    <w:rsid w:val="00EF5E64"/>
    <w:rsid w:val="00EF630B"/>
    <w:rsid w:val="00EF652E"/>
    <w:rsid w:val="00EF67CF"/>
    <w:rsid w:val="00EF6937"/>
    <w:rsid w:val="00EF71DA"/>
    <w:rsid w:val="00EF74F5"/>
    <w:rsid w:val="00EF76AC"/>
    <w:rsid w:val="00EF77F9"/>
    <w:rsid w:val="00EF795E"/>
    <w:rsid w:val="00EF7EFC"/>
    <w:rsid w:val="00EF7F9B"/>
    <w:rsid w:val="00F000BC"/>
    <w:rsid w:val="00F00B83"/>
    <w:rsid w:val="00F00D8A"/>
    <w:rsid w:val="00F00FEE"/>
    <w:rsid w:val="00F01316"/>
    <w:rsid w:val="00F014C3"/>
    <w:rsid w:val="00F022CF"/>
    <w:rsid w:val="00F02447"/>
    <w:rsid w:val="00F028B3"/>
    <w:rsid w:val="00F02994"/>
    <w:rsid w:val="00F02D63"/>
    <w:rsid w:val="00F02E13"/>
    <w:rsid w:val="00F02E42"/>
    <w:rsid w:val="00F0313E"/>
    <w:rsid w:val="00F031F8"/>
    <w:rsid w:val="00F0344D"/>
    <w:rsid w:val="00F03761"/>
    <w:rsid w:val="00F0380C"/>
    <w:rsid w:val="00F0388E"/>
    <w:rsid w:val="00F039F3"/>
    <w:rsid w:val="00F03CC1"/>
    <w:rsid w:val="00F03DE4"/>
    <w:rsid w:val="00F043C0"/>
    <w:rsid w:val="00F0461B"/>
    <w:rsid w:val="00F0505D"/>
    <w:rsid w:val="00F05401"/>
    <w:rsid w:val="00F05454"/>
    <w:rsid w:val="00F054CD"/>
    <w:rsid w:val="00F055F3"/>
    <w:rsid w:val="00F06033"/>
    <w:rsid w:val="00F07171"/>
    <w:rsid w:val="00F073B0"/>
    <w:rsid w:val="00F077E4"/>
    <w:rsid w:val="00F077F6"/>
    <w:rsid w:val="00F07DA7"/>
    <w:rsid w:val="00F10036"/>
    <w:rsid w:val="00F101CD"/>
    <w:rsid w:val="00F109AF"/>
    <w:rsid w:val="00F110A2"/>
    <w:rsid w:val="00F110D2"/>
    <w:rsid w:val="00F1126B"/>
    <w:rsid w:val="00F114BA"/>
    <w:rsid w:val="00F11532"/>
    <w:rsid w:val="00F11866"/>
    <w:rsid w:val="00F11DB3"/>
    <w:rsid w:val="00F11EC2"/>
    <w:rsid w:val="00F11FA4"/>
    <w:rsid w:val="00F122DF"/>
    <w:rsid w:val="00F12477"/>
    <w:rsid w:val="00F12570"/>
    <w:rsid w:val="00F13363"/>
    <w:rsid w:val="00F135EF"/>
    <w:rsid w:val="00F13841"/>
    <w:rsid w:val="00F13E71"/>
    <w:rsid w:val="00F143FB"/>
    <w:rsid w:val="00F14698"/>
    <w:rsid w:val="00F147DF"/>
    <w:rsid w:val="00F14F84"/>
    <w:rsid w:val="00F14FE5"/>
    <w:rsid w:val="00F14FF3"/>
    <w:rsid w:val="00F150C5"/>
    <w:rsid w:val="00F15330"/>
    <w:rsid w:val="00F154EB"/>
    <w:rsid w:val="00F15DE9"/>
    <w:rsid w:val="00F15E7D"/>
    <w:rsid w:val="00F16060"/>
    <w:rsid w:val="00F169F0"/>
    <w:rsid w:val="00F16AE6"/>
    <w:rsid w:val="00F16CBD"/>
    <w:rsid w:val="00F17074"/>
    <w:rsid w:val="00F17499"/>
    <w:rsid w:val="00F17F0F"/>
    <w:rsid w:val="00F2024D"/>
    <w:rsid w:val="00F2037C"/>
    <w:rsid w:val="00F20517"/>
    <w:rsid w:val="00F20538"/>
    <w:rsid w:val="00F2083A"/>
    <w:rsid w:val="00F20A5B"/>
    <w:rsid w:val="00F20DE8"/>
    <w:rsid w:val="00F20F2A"/>
    <w:rsid w:val="00F20F87"/>
    <w:rsid w:val="00F2141D"/>
    <w:rsid w:val="00F21512"/>
    <w:rsid w:val="00F218AB"/>
    <w:rsid w:val="00F2194A"/>
    <w:rsid w:val="00F21E73"/>
    <w:rsid w:val="00F2203F"/>
    <w:rsid w:val="00F220C9"/>
    <w:rsid w:val="00F2214B"/>
    <w:rsid w:val="00F22915"/>
    <w:rsid w:val="00F22B00"/>
    <w:rsid w:val="00F22B7C"/>
    <w:rsid w:val="00F22BBB"/>
    <w:rsid w:val="00F22CC9"/>
    <w:rsid w:val="00F22D72"/>
    <w:rsid w:val="00F22EC0"/>
    <w:rsid w:val="00F23626"/>
    <w:rsid w:val="00F23C7C"/>
    <w:rsid w:val="00F2412A"/>
    <w:rsid w:val="00F245CC"/>
    <w:rsid w:val="00F245E6"/>
    <w:rsid w:val="00F2491B"/>
    <w:rsid w:val="00F24E27"/>
    <w:rsid w:val="00F25031"/>
    <w:rsid w:val="00F25126"/>
    <w:rsid w:val="00F2667B"/>
    <w:rsid w:val="00F26894"/>
    <w:rsid w:val="00F26DFD"/>
    <w:rsid w:val="00F2730E"/>
    <w:rsid w:val="00F27620"/>
    <w:rsid w:val="00F27F8E"/>
    <w:rsid w:val="00F30107"/>
    <w:rsid w:val="00F30162"/>
    <w:rsid w:val="00F3019B"/>
    <w:rsid w:val="00F303C3"/>
    <w:rsid w:val="00F30573"/>
    <w:rsid w:val="00F30592"/>
    <w:rsid w:val="00F307F5"/>
    <w:rsid w:val="00F30C56"/>
    <w:rsid w:val="00F30D0D"/>
    <w:rsid w:val="00F30F21"/>
    <w:rsid w:val="00F31003"/>
    <w:rsid w:val="00F313C5"/>
    <w:rsid w:val="00F31A1C"/>
    <w:rsid w:val="00F31C01"/>
    <w:rsid w:val="00F31D70"/>
    <w:rsid w:val="00F32270"/>
    <w:rsid w:val="00F32365"/>
    <w:rsid w:val="00F33006"/>
    <w:rsid w:val="00F3315B"/>
    <w:rsid w:val="00F333B9"/>
    <w:rsid w:val="00F336C1"/>
    <w:rsid w:val="00F33B12"/>
    <w:rsid w:val="00F33B65"/>
    <w:rsid w:val="00F33C7B"/>
    <w:rsid w:val="00F33E08"/>
    <w:rsid w:val="00F34380"/>
    <w:rsid w:val="00F344D0"/>
    <w:rsid w:val="00F34ACD"/>
    <w:rsid w:val="00F34EAC"/>
    <w:rsid w:val="00F3527F"/>
    <w:rsid w:val="00F35363"/>
    <w:rsid w:val="00F35502"/>
    <w:rsid w:val="00F35CD7"/>
    <w:rsid w:val="00F36050"/>
    <w:rsid w:val="00F36209"/>
    <w:rsid w:val="00F36450"/>
    <w:rsid w:val="00F3649F"/>
    <w:rsid w:val="00F3655C"/>
    <w:rsid w:val="00F368B2"/>
    <w:rsid w:val="00F3703C"/>
    <w:rsid w:val="00F372B1"/>
    <w:rsid w:val="00F3759D"/>
    <w:rsid w:val="00F37800"/>
    <w:rsid w:val="00F37970"/>
    <w:rsid w:val="00F37B80"/>
    <w:rsid w:val="00F402DF"/>
    <w:rsid w:val="00F40589"/>
    <w:rsid w:val="00F409BD"/>
    <w:rsid w:val="00F41825"/>
    <w:rsid w:val="00F41C0D"/>
    <w:rsid w:val="00F4274D"/>
    <w:rsid w:val="00F42932"/>
    <w:rsid w:val="00F42A05"/>
    <w:rsid w:val="00F42A9E"/>
    <w:rsid w:val="00F430DD"/>
    <w:rsid w:val="00F43499"/>
    <w:rsid w:val="00F43675"/>
    <w:rsid w:val="00F4451F"/>
    <w:rsid w:val="00F4455C"/>
    <w:rsid w:val="00F44A2B"/>
    <w:rsid w:val="00F44A5A"/>
    <w:rsid w:val="00F44CED"/>
    <w:rsid w:val="00F45170"/>
    <w:rsid w:val="00F45189"/>
    <w:rsid w:val="00F458DD"/>
    <w:rsid w:val="00F45C13"/>
    <w:rsid w:val="00F45FFD"/>
    <w:rsid w:val="00F46018"/>
    <w:rsid w:val="00F46365"/>
    <w:rsid w:val="00F46574"/>
    <w:rsid w:val="00F46D85"/>
    <w:rsid w:val="00F46EA3"/>
    <w:rsid w:val="00F46F96"/>
    <w:rsid w:val="00F4726B"/>
    <w:rsid w:val="00F47744"/>
    <w:rsid w:val="00F47EA3"/>
    <w:rsid w:val="00F50232"/>
    <w:rsid w:val="00F50332"/>
    <w:rsid w:val="00F50338"/>
    <w:rsid w:val="00F504BD"/>
    <w:rsid w:val="00F5050D"/>
    <w:rsid w:val="00F50714"/>
    <w:rsid w:val="00F50928"/>
    <w:rsid w:val="00F509EE"/>
    <w:rsid w:val="00F50A3C"/>
    <w:rsid w:val="00F50BB7"/>
    <w:rsid w:val="00F50CA9"/>
    <w:rsid w:val="00F50E60"/>
    <w:rsid w:val="00F50EBB"/>
    <w:rsid w:val="00F5121B"/>
    <w:rsid w:val="00F51A07"/>
    <w:rsid w:val="00F52828"/>
    <w:rsid w:val="00F528D8"/>
    <w:rsid w:val="00F52C02"/>
    <w:rsid w:val="00F52F35"/>
    <w:rsid w:val="00F53305"/>
    <w:rsid w:val="00F535EA"/>
    <w:rsid w:val="00F535F0"/>
    <w:rsid w:val="00F53D13"/>
    <w:rsid w:val="00F53DF9"/>
    <w:rsid w:val="00F53EEA"/>
    <w:rsid w:val="00F54846"/>
    <w:rsid w:val="00F548CC"/>
    <w:rsid w:val="00F55165"/>
    <w:rsid w:val="00F55386"/>
    <w:rsid w:val="00F55480"/>
    <w:rsid w:val="00F55ED7"/>
    <w:rsid w:val="00F56129"/>
    <w:rsid w:val="00F573E7"/>
    <w:rsid w:val="00F573F7"/>
    <w:rsid w:val="00F5748F"/>
    <w:rsid w:val="00F57685"/>
    <w:rsid w:val="00F5786B"/>
    <w:rsid w:val="00F578E9"/>
    <w:rsid w:val="00F57A01"/>
    <w:rsid w:val="00F57CE7"/>
    <w:rsid w:val="00F57F45"/>
    <w:rsid w:val="00F600F7"/>
    <w:rsid w:val="00F602D9"/>
    <w:rsid w:val="00F604E7"/>
    <w:rsid w:val="00F605C8"/>
    <w:rsid w:val="00F608F1"/>
    <w:rsid w:val="00F60AF6"/>
    <w:rsid w:val="00F60CED"/>
    <w:rsid w:val="00F60D91"/>
    <w:rsid w:val="00F61090"/>
    <w:rsid w:val="00F61773"/>
    <w:rsid w:val="00F61AB7"/>
    <w:rsid w:val="00F61B5E"/>
    <w:rsid w:val="00F61E48"/>
    <w:rsid w:val="00F625A3"/>
    <w:rsid w:val="00F62793"/>
    <w:rsid w:val="00F62926"/>
    <w:rsid w:val="00F62B7E"/>
    <w:rsid w:val="00F63C52"/>
    <w:rsid w:val="00F643AE"/>
    <w:rsid w:val="00F64406"/>
    <w:rsid w:val="00F645B7"/>
    <w:rsid w:val="00F64878"/>
    <w:rsid w:val="00F64945"/>
    <w:rsid w:val="00F64A7C"/>
    <w:rsid w:val="00F64B54"/>
    <w:rsid w:val="00F64B5A"/>
    <w:rsid w:val="00F64E04"/>
    <w:rsid w:val="00F64F78"/>
    <w:rsid w:val="00F65025"/>
    <w:rsid w:val="00F655FA"/>
    <w:rsid w:val="00F65D64"/>
    <w:rsid w:val="00F65EA4"/>
    <w:rsid w:val="00F661D8"/>
    <w:rsid w:val="00F66292"/>
    <w:rsid w:val="00F66307"/>
    <w:rsid w:val="00F667F1"/>
    <w:rsid w:val="00F668D0"/>
    <w:rsid w:val="00F66DE0"/>
    <w:rsid w:val="00F67568"/>
    <w:rsid w:val="00F6763D"/>
    <w:rsid w:val="00F6769A"/>
    <w:rsid w:val="00F67AD7"/>
    <w:rsid w:val="00F67DBD"/>
    <w:rsid w:val="00F701A7"/>
    <w:rsid w:val="00F70226"/>
    <w:rsid w:val="00F70A00"/>
    <w:rsid w:val="00F71194"/>
    <w:rsid w:val="00F714C5"/>
    <w:rsid w:val="00F71848"/>
    <w:rsid w:val="00F718E5"/>
    <w:rsid w:val="00F71C03"/>
    <w:rsid w:val="00F71FC0"/>
    <w:rsid w:val="00F7220C"/>
    <w:rsid w:val="00F72257"/>
    <w:rsid w:val="00F723E9"/>
    <w:rsid w:val="00F725C6"/>
    <w:rsid w:val="00F72648"/>
    <w:rsid w:val="00F72A56"/>
    <w:rsid w:val="00F72E9F"/>
    <w:rsid w:val="00F731C0"/>
    <w:rsid w:val="00F73A49"/>
    <w:rsid w:val="00F73AF7"/>
    <w:rsid w:val="00F73B7D"/>
    <w:rsid w:val="00F73E28"/>
    <w:rsid w:val="00F73E95"/>
    <w:rsid w:val="00F74197"/>
    <w:rsid w:val="00F75182"/>
    <w:rsid w:val="00F751B8"/>
    <w:rsid w:val="00F754B8"/>
    <w:rsid w:val="00F7552D"/>
    <w:rsid w:val="00F75605"/>
    <w:rsid w:val="00F756EB"/>
    <w:rsid w:val="00F7580F"/>
    <w:rsid w:val="00F75C39"/>
    <w:rsid w:val="00F76850"/>
    <w:rsid w:val="00F76AA1"/>
    <w:rsid w:val="00F76E82"/>
    <w:rsid w:val="00F76EFC"/>
    <w:rsid w:val="00F775C2"/>
    <w:rsid w:val="00F7766C"/>
    <w:rsid w:val="00F777A3"/>
    <w:rsid w:val="00F777EB"/>
    <w:rsid w:val="00F8010E"/>
    <w:rsid w:val="00F80B7C"/>
    <w:rsid w:val="00F80C9F"/>
    <w:rsid w:val="00F810D7"/>
    <w:rsid w:val="00F8127E"/>
    <w:rsid w:val="00F813F6"/>
    <w:rsid w:val="00F818ED"/>
    <w:rsid w:val="00F819D5"/>
    <w:rsid w:val="00F81C48"/>
    <w:rsid w:val="00F820CC"/>
    <w:rsid w:val="00F824B2"/>
    <w:rsid w:val="00F828AE"/>
    <w:rsid w:val="00F8298D"/>
    <w:rsid w:val="00F8322E"/>
    <w:rsid w:val="00F835D1"/>
    <w:rsid w:val="00F838ED"/>
    <w:rsid w:val="00F83A62"/>
    <w:rsid w:val="00F8459C"/>
    <w:rsid w:val="00F84A1E"/>
    <w:rsid w:val="00F84CF5"/>
    <w:rsid w:val="00F8503C"/>
    <w:rsid w:val="00F85331"/>
    <w:rsid w:val="00F85388"/>
    <w:rsid w:val="00F853E0"/>
    <w:rsid w:val="00F8560E"/>
    <w:rsid w:val="00F859B9"/>
    <w:rsid w:val="00F85C4A"/>
    <w:rsid w:val="00F85F45"/>
    <w:rsid w:val="00F86540"/>
    <w:rsid w:val="00F86B01"/>
    <w:rsid w:val="00F8713D"/>
    <w:rsid w:val="00F87263"/>
    <w:rsid w:val="00F879FA"/>
    <w:rsid w:val="00F87C5C"/>
    <w:rsid w:val="00F87FE8"/>
    <w:rsid w:val="00F90045"/>
    <w:rsid w:val="00F90E68"/>
    <w:rsid w:val="00F91372"/>
    <w:rsid w:val="00F91D66"/>
    <w:rsid w:val="00F92073"/>
    <w:rsid w:val="00F9232B"/>
    <w:rsid w:val="00F92583"/>
    <w:rsid w:val="00F925A7"/>
    <w:rsid w:val="00F927A8"/>
    <w:rsid w:val="00F92D19"/>
    <w:rsid w:val="00F9325C"/>
    <w:rsid w:val="00F933E8"/>
    <w:rsid w:val="00F93A2C"/>
    <w:rsid w:val="00F93A63"/>
    <w:rsid w:val="00F93A73"/>
    <w:rsid w:val="00F93B8D"/>
    <w:rsid w:val="00F93EAA"/>
    <w:rsid w:val="00F93F0E"/>
    <w:rsid w:val="00F93FF8"/>
    <w:rsid w:val="00F944D6"/>
    <w:rsid w:val="00F94501"/>
    <w:rsid w:val="00F949DE"/>
    <w:rsid w:val="00F94C21"/>
    <w:rsid w:val="00F94D45"/>
    <w:rsid w:val="00F9519C"/>
    <w:rsid w:val="00F953BC"/>
    <w:rsid w:val="00F9555A"/>
    <w:rsid w:val="00F9568F"/>
    <w:rsid w:val="00F9599D"/>
    <w:rsid w:val="00F95D58"/>
    <w:rsid w:val="00F965CB"/>
    <w:rsid w:val="00F96807"/>
    <w:rsid w:val="00F96F48"/>
    <w:rsid w:val="00F97916"/>
    <w:rsid w:val="00F9796F"/>
    <w:rsid w:val="00FA0378"/>
    <w:rsid w:val="00FA05AA"/>
    <w:rsid w:val="00FA0664"/>
    <w:rsid w:val="00FA07B7"/>
    <w:rsid w:val="00FA0AB8"/>
    <w:rsid w:val="00FA1C04"/>
    <w:rsid w:val="00FA1C38"/>
    <w:rsid w:val="00FA1E80"/>
    <w:rsid w:val="00FA2164"/>
    <w:rsid w:val="00FA2268"/>
    <w:rsid w:val="00FA280D"/>
    <w:rsid w:val="00FA289E"/>
    <w:rsid w:val="00FA2A1D"/>
    <w:rsid w:val="00FA2F95"/>
    <w:rsid w:val="00FA3033"/>
    <w:rsid w:val="00FA39B7"/>
    <w:rsid w:val="00FA3C0E"/>
    <w:rsid w:val="00FA4154"/>
    <w:rsid w:val="00FA4787"/>
    <w:rsid w:val="00FA47C1"/>
    <w:rsid w:val="00FA47F4"/>
    <w:rsid w:val="00FA4BA1"/>
    <w:rsid w:val="00FA5094"/>
    <w:rsid w:val="00FA560A"/>
    <w:rsid w:val="00FA5C46"/>
    <w:rsid w:val="00FA5DE6"/>
    <w:rsid w:val="00FA63BA"/>
    <w:rsid w:val="00FA66DB"/>
    <w:rsid w:val="00FA6701"/>
    <w:rsid w:val="00FA6AC9"/>
    <w:rsid w:val="00FA6EE3"/>
    <w:rsid w:val="00FA7119"/>
    <w:rsid w:val="00FA719C"/>
    <w:rsid w:val="00FA7455"/>
    <w:rsid w:val="00FA758E"/>
    <w:rsid w:val="00FA768F"/>
    <w:rsid w:val="00FA7915"/>
    <w:rsid w:val="00FA7B2C"/>
    <w:rsid w:val="00FA7DAD"/>
    <w:rsid w:val="00FB0468"/>
    <w:rsid w:val="00FB04E1"/>
    <w:rsid w:val="00FB05CA"/>
    <w:rsid w:val="00FB06FE"/>
    <w:rsid w:val="00FB086A"/>
    <w:rsid w:val="00FB0B99"/>
    <w:rsid w:val="00FB1066"/>
    <w:rsid w:val="00FB121B"/>
    <w:rsid w:val="00FB14A2"/>
    <w:rsid w:val="00FB1527"/>
    <w:rsid w:val="00FB1593"/>
    <w:rsid w:val="00FB15F2"/>
    <w:rsid w:val="00FB1E62"/>
    <w:rsid w:val="00FB1F9B"/>
    <w:rsid w:val="00FB253B"/>
    <w:rsid w:val="00FB2C52"/>
    <w:rsid w:val="00FB2D4D"/>
    <w:rsid w:val="00FB34D7"/>
    <w:rsid w:val="00FB3511"/>
    <w:rsid w:val="00FB3C3A"/>
    <w:rsid w:val="00FB438E"/>
    <w:rsid w:val="00FB4659"/>
    <w:rsid w:val="00FB493C"/>
    <w:rsid w:val="00FB4B4D"/>
    <w:rsid w:val="00FB4B8D"/>
    <w:rsid w:val="00FB4E26"/>
    <w:rsid w:val="00FB5226"/>
    <w:rsid w:val="00FB59D3"/>
    <w:rsid w:val="00FB5B6D"/>
    <w:rsid w:val="00FB5BFA"/>
    <w:rsid w:val="00FB5CC8"/>
    <w:rsid w:val="00FB5D49"/>
    <w:rsid w:val="00FB5D7A"/>
    <w:rsid w:val="00FB61AA"/>
    <w:rsid w:val="00FB61D8"/>
    <w:rsid w:val="00FB621A"/>
    <w:rsid w:val="00FB62AF"/>
    <w:rsid w:val="00FB6A5F"/>
    <w:rsid w:val="00FB709B"/>
    <w:rsid w:val="00FB72C6"/>
    <w:rsid w:val="00FB72DB"/>
    <w:rsid w:val="00FB72F3"/>
    <w:rsid w:val="00FB73B2"/>
    <w:rsid w:val="00FB74B8"/>
    <w:rsid w:val="00FB7838"/>
    <w:rsid w:val="00FB785A"/>
    <w:rsid w:val="00FB7889"/>
    <w:rsid w:val="00FB78B4"/>
    <w:rsid w:val="00FC0121"/>
    <w:rsid w:val="00FC0215"/>
    <w:rsid w:val="00FC026C"/>
    <w:rsid w:val="00FC0892"/>
    <w:rsid w:val="00FC0E2C"/>
    <w:rsid w:val="00FC10F7"/>
    <w:rsid w:val="00FC140D"/>
    <w:rsid w:val="00FC147F"/>
    <w:rsid w:val="00FC1550"/>
    <w:rsid w:val="00FC15DC"/>
    <w:rsid w:val="00FC163D"/>
    <w:rsid w:val="00FC1675"/>
    <w:rsid w:val="00FC1704"/>
    <w:rsid w:val="00FC19F3"/>
    <w:rsid w:val="00FC1EEF"/>
    <w:rsid w:val="00FC1FB4"/>
    <w:rsid w:val="00FC24A9"/>
    <w:rsid w:val="00FC2518"/>
    <w:rsid w:val="00FC2BCE"/>
    <w:rsid w:val="00FC2F69"/>
    <w:rsid w:val="00FC3120"/>
    <w:rsid w:val="00FC349D"/>
    <w:rsid w:val="00FC35F3"/>
    <w:rsid w:val="00FC3A96"/>
    <w:rsid w:val="00FC421E"/>
    <w:rsid w:val="00FC4681"/>
    <w:rsid w:val="00FC4B20"/>
    <w:rsid w:val="00FC5014"/>
    <w:rsid w:val="00FC50B6"/>
    <w:rsid w:val="00FC5161"/>
    <w:rsid w:val="00FC5224"/>
    <w:rsid w:val="00FC56BC"/>
    <w:rsid w:val="00FC581D"/>
    <w:rsid w:val="00FC58C6"/>
    <w:rsid w:val="00FC5ABF"/>
    <w:rsid w:val="00FC5AFD"/>
    <w:rsid w:val="00FC5C05"/>
    <w:rsid w:val="00FC5CC3"/>
    <w:rsid w:val="00FC5ED2"/>
    <w:rsid w:val="00FC5F1F"/>
    <w:rsid w:val="00FC5F4C"/>
    <w:rsid w:val="00FC6380"/>
    <w:rsid w:val="00FC6538"/>
    <w:rsid w:val="00FC656C"/>
    <w:rsid w:val="00FC667F"/>
    <w:rsid w:val="00FC67E7"/>
    <w:rsid w:val="00FC683E"/>
    <w:rsid w:val="00FC688A"/>
    <w:rsid w:val="00FC6F3F"/>
    <w:rsid w:val="00FC70CE"/>
    <w:rsid w:val="00FC7432"/>
    <w:rsid w:val="00FC751F"/>
    <w:rsid w:val="00FC79DE"/>
    <w:rsid w:val="00FC7ADE"/>
    <w:rsid w:val="00FD04CA"/>
    <w:rsid w:val="00FD0B73"/>
    <w:rsid w:val="00FD0C58"/>
    <w:rsid w:val="00FD0EFA"/>
    <w:rsid w:val="00FD0FFA"/>
    <w:rsid w:val="00FD1029"/>
    <w:rsid w:val="00FD12A0"/>
    <w:rsid w:val="00FD16B4"/>
    <w:rsid w:val="00FD230A"/>
    <w:rsid w:val="00FD2ADF"/>
    <w:rsid w:val="00FD2B35"/>
    <w:rsid w:val="00FD2F81"/>
    <w:rsid w:val="00FD3328"/>
    <w:rsid w:val="00FD3441"/>
    <w:rsid w:val="00FD35A7"/>
    <w:rsid w:val="00FD37F7"/>
    <w:rsid w:val="00FD3A25"/>
    <w:rsid w:val="00FD48C2"/>
    <w:rsid w:val="00FD58C7"/>
    <w:rsid w:val="00FD5A28"/>
    <w:rsid w:val="00FD5D61"/>
    <w:rsid w:val="00FD67E0"/>
    <w:rsid w:val="00FD699A"/>
    <w:rsid w:val="00FD6C18"/>
    <w:rsid w:val="00FD6E6A"/>
    <w:rsid w:val="00FD71EA"/>
    <w:rsid w:val="00FD737B"/>
    <w:rsid w:val="00FD75BB"/>
    <w:rsid w:val="00FD7BF4"/>
    <w:rsid w:val="00FD7D7D"/>
    <w:rsid w:val="00FD7F62"/>
    <w:rsid w:val="00FE0035"/>
    <w:rsid w:val="00FE00A9"/>
    <w:rsid w:val="00FE0213"/>
    <w:rsid w:val="00FE0528"/>
    <w:rsid w:val="00FE110A"/>
    <w:rsid w:val="00FE118F"/>
    <w:rsid w:val="00FE1532"/>
    <w:rsid w:val="00FE17DF"/>
    <w:rsid w:val="00FE1A31"/>
    <w:rsid w:val="00FE1AFF"/>
    <w:rsid w:val="00FE1D98"/>
    <w:rsid w:val="00FE1EF2"/>
    <w:rsid w:val="00FE1F23"/>
    <w:rsid w:val="00FE267A"/>
    <w:rsid w:val="00FE2883"/>
    <w:rsid w:val="00FE288B"/>
    <w:rsid w:val="00FE29F2"/>
    <w:rsid w:val="00FE2D76"/>
    <w:rsid w:val="00FE2DCF"/>
    <w:rsid w:val="00FE2EED"/>
    <w:rsid w:val="00FE37B4"/>
    <w:rsid w:val="00FE3B32"/>
    <w:rsid w:val="00FE3E85"/>
    <w:rsid w:val="00FE492C"/>
    <w:rsid w:val="00FE4F19"/>
    <w:rsid w:val="00FE4F68"/>
    <w:rsid w:val="00FE50E7"/>
    <w:rsid w:val="00FE5144"/>
    <w:rsid w:val="00FE5D95"/>
    <w:rsid w:val="00FE5FA5"/>
    <w:rsid w:val="00FE60B6"/>
    <w:rsid w:val="00FE66BF"/>
    <w:rsid w:val="00FE686E"/>
    <w:rsid w:val="00FE6978"/>
    <w:rsid w:val="00FE6A20"/>
    <w:rsid w:val="00FE6CB6"/>
    <w:rsid w:val="00FE73FD"/>
    <w:rsid w:val="00FE7448"/>
    <w:rsid w:val="00FE770C"/>
    <w:rsid w:val="00FE7774"/>
    <w:rsid w:val="00FE7AF1"/>
    <w:rsid w:val="00FE7CC1"/>
    <w:rsid w:val="00FF01FB"/>
    <w:rsid w:val="00FF06E3"/>
    <w:rsid w:val="00FF080A"/>
    <w:rsid w:val="00FF0849"/>
    <w:rsid w:val="00FF0D40"/>
    <w:rsid w:val="00FF0FFF"/>
    <w:rsid w:val="00FF136E"/>
    <w:rsid w:val="00FF1644"/>
    <w:rsid w:val="00FF1AF0"/>
    <w:rsid w:val="00FF1C2B"/>
    <w:rsid w:val="00FF2491"/>
    <w:rsid w:val="00FF2549"/>
    <w:rsid w:val="00FF2E29"/>
    <w:rsid w:val="00FF2F0D"/>
    <w:rsid w:val="00FF36DB"/>
    <w:rsid w:val="00FF3C30"/>
    <w:rsid w:val="00FF3C35"/>
    <w:rsid w:val="00FF3ED4"/>
    <w:rsid w:val="00FF4308"/>
    <w:rsid w:val="00FF4BA6"/>
    <w:rsid w:val="00FF4F1F"/>
    <w:rsid w:val="00FF5352"/>
    <w:rsid w:val="00FF5B38"/>
    <w:rsid w:val="00FF5B80"/>
    <w:rsid w:val="00FF5CEE"/>
    <w:rsid w:val="00FF5DFE"/>
    <w:rsid w:val="00FF611F"/>
    <w:rsid w:val="00FF6220"/>
    <w:rsid w:val="00FF650C"/>
    <w:rsid w:val="00FF6605"/>
    <w:rsid w:val="00FF69E3"/>
    <w:rsid w:val="00FF6FCA"/>
    <w:rsid w:val="00FF6FEA"/>
    <w:rsid w:val="00FF7B7E"/>
    <w:rsid w:val="00FF7C03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9" w:qFormat="1"/>
    <w:lsdException w:name="heading 8" w:uiPriority="99" w:qFormat="1"/>
    <w:lsdException w:name="heading 9" w:uiPriority="99" w:qFormat="1"/>
    <w:lsdException w:name="index 4" w:uiPriority="99"/>
    <w:lsdException w:name="index 5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footer" w:uiPriority="99"/>
    <w:lsdException w:name="caption" w:semiHidden="1" w:unhideWhenUsed="1" w:qFormat="1"/>
    <w:lsdException w:name="Title" w:uiPriority="99" w:qFormat="1"/>
    <w:lsdException w:name="Body Text" w:uiPriority="99"/>
    <w:lsdException w:name="Body Text Indent" w:uiPriority="99"/>
    <w:lsdException w:name="Subtitle" w:uiPriority="99" w:qFormat="1"/>
    <w:lsdException w:name="Date" w:uiPriority="99"/>
    <w:lsdException w:name="Body Text 3" w:uiPriority="99"/>
    <w:lsdException w:name="Body Text Indent 2" w:uiPriority="99"/>
    <w:lsdException w:name="Body Text Indent 3" w:uiPriority="99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61F6D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aliases w:val="H1,Heading 0,PIM 1,Fab-1,h1,1.,Normal + Font: Helvetica,Bold,Space Before 12 pt,Not Bold,H11,H12,H13,H14,H15,H16,H17,H111,H121,H131,H141,H151,H161,H18,H112,H122,H132,H142,H152,H162,H19,H113,H123,H133,H143,H153,H163,H110,H114,H124,H134,H144,l1,1"/>
    <w:basedOn w:val="a0"/>
    <w:next w:val="a0"/>
    <w:link w:val="1Char"/>
    <w:qFormat/>
    <w:pPr>
      <w:keepNext/>
      <w:numPr>
        <w:numId w:val="3"/>
      </w:numPr>
      <w:spacing w:before="120" w:after="60"/>
      <w:outlineLvl w:val="0"/>
    </w:pPr>
    <w:rPr>
      <w:b/>
      <w:sz w:val="24"/>
    </w:rPr>
  </w:style>
  <w:style w:type="paragraph" w:styleId="2">
    <w:name w:val="heading 2"/>
    <w:aliases w:val="sect 1.2,H2,sect 3.1,Heading 2 Hidden,Heading 2 CCBS,heading 2,Titre3,Underrubrik1,prop2,PIM2,2nd level,h2,2,l2,Titre2,Head 2,PA Major Section,HD2,H21,sect 1.21,H22,sect 1.22,H211,sect 1.211,H23,sect 1.23,H212,sect 1.212,第一章 标题 2,DO,子系统,子系统1,子系统2,子"/>
    <w:basedOn w:val="1"/>
    <w:next w:val="a0"/>
    <w:link w:val="2Char"/>
    <w:qFormat/>
    <w:rsid w:val="008A348D"/>
    <w:pPr>
      <w:numPr>
        <w:ilvl w:val="1"/>
      </w:numPr>
      <w:outlineLvl w:val="1"/>
    </w:pPr>
    <w:rPr>
      <w:sz w:val="21"/>
      <w:lang w:val="x-none" w:eastAsia="x-none"/>
    </w:rPr>
  </w:style>
  <w:style w:type="paragraph" w:styleId="3">
    <w:name w:val="heading 3"/>
    <w:aliases w:val="H3,l3,CT,BOD 0,h3,sect1.2.3,Heading 3 - old,Bold Head,bh,level_3,PIM 3,Level 3 Head,3rd level,3,heading 3TOC,1.1.1 Heading 3,sect1.2.31,sect1.2.32,sect1.2.311,sect1.2.33,sect1.2.312,1.1.1,heading 3 + Indent: Left 0.25 in"/>
    <w:basedOn w:val="2"/>
    <w:next w:val="a0"/>
    <w:link w:val="3Char"/>
    <w:autoRedefine/>
    <w:qFormat/>
    <w:rsid w:val="00D47857"/>
    <w:pPr>
      <w:numPr>
        <w:ilvl w:val="2"/>
      </w:numPr>
      <w:outlineLvl w:val="2"/>
    </w:pPr>
    <w:rPr>
      <w:rFonts w:hAnsi="宋体"/>
      <w:color w:val="FF0000"/>
      <w:sz w:val="28"/>
      <w:szCs w:val="28"/>
      <w:lang w:eastAsia="zh-CN"/>
    </w:rPr>
  </w:style>
  <w:style w:type="paragraph" w:styleId="4">
    <w:name w:val="heading 4"/>
    <w:aliases w:val="h4,Table and Figures,H4,Ref Heading 1,rh1,Heading sql,sect 1.2.3.4,PIM 4,(Alt+4),Level 2 - a,Heading 4 (Numbered),bullet,bl,bb,1.1.1.1"/>
    <w:basedOn w:val="1"/>
    <w:next w:val="a0"/>
    <w:link w:val="4Char"/>
    <w:qFormat/>
    <w:rsid w:val="00DE0D3B"/>
    <w:pPr>
      <w:numPr>
        <w:ilvl w:val="3"/>
      </w:numPr>
      <w:outlineLvl w:val="3"/>
    </w:pPr>
  </w:style>
  <w:style w:type="paragraph" w:styleId="5">
    <w:name w:val="heading 5"/>
    <w:aliases w:val="H5,PIM 5,Block Label"/>
    <w:basedOn w:val="a0"/>
    <w:next w:val="a0"/>
    <w:link w:val="5Char"/>
    <w:autoRedefine/>
    <w:qFormat/>
    <w:rsid w:val="000561E1"/>
    <w:pPr>
      <w:numPr>
        <w:ilvl w:val="4"/>
        <w:numId w:val="3"/>
      </w:numPr>
      <w:spacing w:before="240" w:after="60"/>
      <w:outlineLvl w:val="4"/>
    </w:pPr>
    <w:rPr>
      <w:b/>
      <w:sz w:val="18"/>
    </w:rPr>
  </w:style>
  <w:style w:type="paragraph" w:styleId="6">
    <w:name w:val="heading 6"/>
    <w:basedOn w:val="a0"/>
    <w:next w:val="a0"/>
    <w:link w:val="6Char"/>
    <w:autoRedefine/>
    <w:qFormat/>
    <w:rsid w:val="009558DA"/>
    <w:pPr>
      <w:numPr>
        <w:ilvl w:val="5"/>
        <w:numId w:val="3"/>
      </w:numPr>
      <w:spacing w:before="240" w:after="60"/>
      <w:ind w:left="142"/>
      <w:outlineLvl w:val="5"/>
    </w:pPr>
    <w:rPr>
      <w:i/>
      <w:sz w:val="22"/>
    </w:rPr>
  </w:style>
  <w:style w:type="paragraph" w:styleId="7">
    <w:name w:val="heading 7"/>
    <w:basedOn w:val="a0"/>
    <w:next w:val="a0"/>
    <w:link w:val="7Char"/>
    <w:uiPriority w:val="99"/>
    <w:qFormat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0"/>
    <w:next w:val="a0"/>
    <w:link w:val="8Char"/>
    <w:uiPriority w:val="99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link w:val="9Char"/>
    <w:uiPriority w:val="99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aliases w:val="表正文,正文非缩进,正文不缩进,首行缩进"/>
    <w:basedOn w:val="a0"/>
    <w:uiPriority w:val="99"/>
    <w:pPr>
      <w:ind w:left="900" w:hanging="900"/>
    </w:pPr>
  </w:style>
  <w:style w:type="paragraph" w:customStyle="1" w:styleId="Paragraph2">
    <w:name w:val="Paragraph2"/>
    <w:basedOn w:val="a0"/>
    <w:uiPriority w:val="99"/>
    <w:pPr>
      <w:spacing w:before="80"/>
      <w:ind w:left="720"/>
      <w:jc w:val="both"/>
    </w:pPr>
    <w:rPr>
      <w:color w:val="000000"/>
      <w:lang w:val="en-AU"/>
    </w:rPr>
  </w:style>
  <w:style w:type="paragraph" w:styleId="a5">
    <w:name w:val="Title"/>
    <w:basedOn w:val="a0"/>
    <w:next w:val="a0"/>
    <w:link w:val="Char"/>
    <w:uiPriority w:val="99"/>
    <w:qFormat/>
    <w:pPr>
      <w:spacing w:line="240" w:lineRule="auto"/>
      <w:jc w:val="center"/>
    </w:pPr>
    <w:rPr>
      <w:b/>
      <w:sz w:val="36"/>
    </w:rPr>
  </w:style>
  <w:style w:type="paragraph" w:styleId="a6">
    <w:name w:val="Subtitle"/>
    <w:basedOn w:val="a0"/>
    <w:link w:val="Char0"/>
    <w:uiPriority w:val="99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0"/>
    <w:next w:val="a0"/>
    <w:autoRedefine/>
    <w:uiPriority w:val="39"/>
    <w:rsid w:val="00DB00FB"/>
    <w:pPr>
      <w:spacing w:before="120" w:after="120"/>
    </w:pPr>
    <w:rPr>
      <w:rFonts w:ascii="Times New Roman"/>
      <w:b/>
      <w:bCs/>
      <w:caps/>
    </w:rPr>
  </w:style>
  <w:style w:type="paragraph" w:styleId="20">
    <w:name w:val="toc 2"/>
    <w:basedOn w:val="a0"/>
    <w:next w:val="a0"/>
    <w:autoRedefine/>
    <w:uiPriority w:val="39"/>
    <w:rsid w:val="00D52D17"/>
    <w:pPr>
      <w:ind w:left="200"/>
    </w:pPr>
    <w:rPr>
      <w:rFonts w:ascii="Times New Roman"/>
      <w:smallCaps/>
    </w:rPr>
  </w:style>
  <w:style w:type="paragraph" w:styleId="30">
    <w:name w:val="toc 3"/>
    <w:basedOn w:val="a0"/>
    <w:next w:val="a0"/>
    <w:autoRedefine/>
    <w:uiPriority w:val="39"/>
    <w:rsid w:val="003F170B"/>
    <w:pPr>
      <w:ind w:left="400"/>
    </w:pPr>
    <w:rPr>
      <w:rFonts w:ascii="Times New Roman"/>
      <w:i/>
      <w:iCs/>
    </w:rPr>
  </w:style>
  <w:style w:type="paragraph" w:styleId="a7">
    <w:name w:val="header"/>
    <w:aliases w:val="ContentsHeader"/>
    <w:basedOn w:val="a0"/>
    <w:link w:val="Char1"/>
    <w:pPr>
      <w:tabs>
        <w:tab w:val="center" w:pos="4320"/>
        <w:tab w:val="right" w:pos="8640"/>
      </w:tabs>
    </w:pPr>
  </w:style>
  <w:style w:type="paragraph" w:styleId="a8">
    <w:name w:val="footer"/>
    <w:basedOn w:val="a0"/>
    <w:link w:val="Char2"/>
    <w:uiPriority w:val="99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MainTitle">
    <w:name w:val="Main Title"/>
    <w:basedOn w:val="a0"/>
    <w:uiPriority w:val="99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Bullet1">
    <w:name w:val="Bullet1"/>
    <w:basedOn w:val="a0"/>
    <w:uiPriority w:val="99"/>
    <w:pPr>
      <w:ind w:left="720" w:hanging="432"/>
    </w:pPr>
  </w:style>
  <w:style w:type="paragraph" w:customStyle="1" w:styleId="Tabletext">
    <w:name w:val="Tabletext"/>
    <w:basedOn w:val="a0"/>
    <w:uiPriority w:val="99"/>
    <w:pPr>
      <w:keepLines/>
      <w:spacing w:after="120"/>
    </w:pPr>
  </w:style>
  <w:style w:type="paragraph" w:styleId="aa">
    <w:name w:val="Body Text"/>
    <w:basedOn w:val="a0"/>
    <w:link w:val="Char3"/>
    <w:uiPriority w:val="99"/>
    <w:pPr>
      <w:keepLines/>
      <w:spacing w:after="120"/>
      <w:ind w:left="720"/>
    </w:pPr>
  </w:style>
  <w:style w:type="paragraph" w:customStyle="1" w:styleId="Bullet2">
    <w:name w:val="Bullet2"/>
    <w:basedOn w:val="a0"/>
    <w:uiPriority w:val="99"/>
    <w:pPr>
      <w:ind w:left="1440" w:hanging="360"/>
    </w:pPr>
    <w:rPr>
      <w:color w:val="000080"/>
    </w:rPr>
  </w:style>
  <w:style w:type="paragraph" w:styleId="ab">
    <w:name w:val="Document Map"/>
    <w:basedOn w:val="a0"/>
    <w:link w:val="Char4"/>
    <w:uiPriority w:val="99"/>
    <w:semiHidden/>
    <w:pPr>
      <w:shd w:val="clear" w:color="auto" w:fill="000080"/>
    </w:p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link w:val="Char5"/>
    <w:uiPriority w:val="99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Paragraph1">
    <w:name w:val="Paragraph1"/>
    <w:basedOn w:val="a0"/>
    <w:uiPriority w:val="99"/>
    <w:pPr>
      <w:spacing w:before="80" w:line="240" w:lineRule="auto"/>
      <w:jc w:val="both"/>
    </w:pPr>
  </w:style>
  <w:style w:type="paragraph" w:customStyle="1" w:styleId="Paragraph3">
    <w:name w:val="Paragraph3"/>
    <w:basedOn w:val="a0"/>
    <w:uiPriority w:val="9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uiPriority w:val="99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autoRedefine/>
    <w:uiPriority w:val="39"/>
    <w:pPr>
      <w:ind w:left="600"/>
    </w:pPr>
    <w:rPr>
      <w:rFonts w:ascii="Times New Roman"/>
      <w:sz w:val="18"/>
      <w:szCs w:val="18"/>
    </w:rPr>
  </w:style>
  <w:style w:type="paragraph" w:styleId="50">
    <w:name w:val="toc 5"/>
    <w:basedOn w:val="a0"/>
    <w:next w:val="a0"/>
    <w:autoRedefine/>
    <w:uiPriority w:val="39"/>
    <w:pPr>
      <w:ind w:left="800"/>
    </w:pPr>
    <w:rPr>
      <w:rFonts w:ascii="Times New Roman"/>
      <w:sz w:val="18"/>
      <w:szCs w:val="18"/>
    </w:rPr>
  </w:style>
  <w:style w:type="paragraph" w:styleId="60">
    <w:name w:val="toc 6"/>
    <w:basedOn w:val="a0"/>
    <w:next w:val="a0"/>
    <w:autoRedefine/>
    <w:uiPriority w:val="39"/>
    <w:pPr>
      <w:ind w:left="1000"/>
    </w:pPr>
    <w:rPr>
      <w:rFonts w:ascii="Times New Roman"/>
      <w:sz w:val="18"/>
      <w:szCs w:val="18"/>
    </w:rPr>
  </w:style>
  <w:style w:type="paragraph" w:styleId="70">
    <w:name w:val="toc 7"/>
    <w:basedOn w:val="a0"/>
    <w:next w:val="a0"/>
    <w:autoRedefine/>
    <w:uiPriority w:val="39"/>
    <w:pPr>
      <w:ind w:left="1200"/>
    </w:pPr>
    <w:rPr>
      <w:rFonts w:ascii="Times New Roman"/>
      <w:sz w:val="18"/>
      <w:szCs w:val="18"/>
    </w:rPr>
  </w:style>
  <w:style w:type="paragraph" w:styleId="80">
    <w:name w:val="toc 8"/>
    <w:basedOn w:val="a0"/>
    <w:next w:val="a0"/>
    <w:autoRedefine/>
    <w:uiPriority w:val="39"/>
    <w:pPr>
      <w:ind w:left="1400"/>
    </w:pPr>
    <w:rPr>
      <w:rFonts w:ascii="Times New Roman"/>
      <w:sz w:val="18"/>
      <w:szCs w:val="18"/>
    </w:rPr>
  </w:style>
  <w:style w:type="paragraph" w:styleId="90">
    <w:name w:val="toc 9"/>
    <w:basedOn w:val="a0"/>
    <w:next w:val="a0"/>
    <w:autoRedefine/>
    <w:uiPriority w:val="39"/>
    <w:pPr>
      <w:ind w:left="1600"/>
    </w:pPr>
    <w:rPr>
      <w:rFonts w:ascii="Times New Roman"/>
      <w:sz w:val="18"/>
      <w:szCs w:val="18"/>
    </w:rPr>
  </w:style>
  <w:style w:type="paragraph" w:styleId="ae">
    <w:name w:val="Body Text Indent"/>
    <w:basedOn w:val="a0"/>
    <w:link w:val="Char6"/>
    <w:uiPriority w:val="9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uiPriority w:val="99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uiPriority w:val="99"/>
    <w:pPr>
      <w:widowControl/>
      <w:tabs>
        <w:tab w:val="left" w:pos="720"/>
        <w:tab w:val="num" w:pos="1140"/>
      </w:tabs>
      <w:spacing w:before="120" w:line="240" w:lineRule="auto"/>
      <w:ind w:left="720" w:right="360" w:hanging="360"/>
      <w:jc w:val="both"/>
    </w:pPr>
  </w:style>
  <w:style w:type="paragraph" w:customStyle="1" w:styleId="InfoBlue">
    <w:name w:val="InfoBlue"/>
    <w:basedOn w:val="a0"/>
    <w:next w:val="aa"/>
    <w:autoRedefine/>
    <w:uiPriority w:val="99"/>
    <w:pPr>
      <w:spacing w:after="120"/>
      <w:ind w:left="720"/>
    </w:pPr>
    <w:rPr>
      <w:rFonts w:ascii="Times New Roman"/>
      <w:iCs/>
    </w:rPr>
  </w:style>
  <w:style w:type="character" w:styleId="af">
    <w:name w:val="Hyperlink"/>
    <w:uiPriority w:val="99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styleId="af0">
    <w:name w:val="FollowedHyperlink"/>
    <w:aliases w:val="已访问的超链接"/>
    <w:uiPriority w:val="99"/>
    <w:rPr>
      <w:color w:val="800080"/>
      <w:u w:val="single"/>
    </w:rPr>
  </w:style>
  <w:style w:type="paragraph" w:customStyle="1" w:styleId="Preformatted">
    <w:name w:val="Preformatted"/>
    <w:basedOn w:val="a0"/>
    <w:uiPriority w:val="99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</w:pPr>
    <w:rPr>
      <w:rFonts w:ascii="Courier New" w:hAnsi="Courier New"/>
      <w:snapToGrid/>
      <w:color w:val="000000"/>
      <w:lang w:val="sv-SE"/>
    </w:rPr>
  </w:style>
  <w:style w:type="character" w:styleId="af1">
    <w:name w:val="Emphasis"/>
    <w:qFormat/>
    <w:rPr>
      <w:i/>
      <w:iCs/>
    </w:rPr>
  </w:style>
  <w:style w:type="paragraph" w:styleId="HTML">
    <w:name w:val="HTML Preformatted"/>
    <w:basedOn w:val="a0"/>
    <w:link w:val="HTML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Arial Unicode MS" w:eastAsia="Arial Unicode MS" w:hAnsi="Arial Unicode MS" w:cs="Arial Unicode MS"/>
      <w:snapToGrid/>
    </w:rPr>
  </w:style>
  <w:style w:type="paragraph" w:styleId="af2">
    <w:name w:val="Balloon Text"/>
    <w:basedOn w:val="a0"/>
    <w:link w:val="Char7"/>
    <w:uiPriority w:val="99"/>
    <w:rPr>
      <w:sz w:val="18"/>
      <w:szCs w:val="18"/>
    </w:rPr>
  </w:style>
  <w:style w:type="paragraph" w:customStyle="1" w:styleId="Normal0">
    <w:name w:val="Normal0"/>
    <w:uiPriority w:val="99"/>
    <w:rsid w:val="00706C9D"/>
    <w:rPr>
      <w:noProof/>
      <w:lang w:eastAsia="en-US"/>
    </w:rPr>
  </w:style>
  <w:style w:type="paragraph" w:customStyle="1" w:styleId="content">
    <w:name w:val="content"/>
    <w:basedOn w:val="a0"/>
    <w:uiPriority w:val="99"/>
    <w:pPr>
      <w:widowControl/>
      <w:spacing w:before="100" w:beforeAutospacing="1" w:after="100" w:afterAutospacing="1" w:line="240" w:lineRule="auto"/>
    </w:pPr>
    <w:rPr>
      <w:rFonts w:ascii="Arial" w:hAnsi="Arial" w:cs="Arial"/>
      <w:snapToGrid/>
      <w:color w:val="000000"/>
      <w:sz w:val="18"/>
      <w:szCs w:val="18"/>
    </w:rPr>
  </w:style>
  <w:style w:type="character" w:customStyle="1" w:styleId="t1">
    <w:name w:val="t1"/>
    <w:rPr>
      <w:color w:val="009900"/>
      <w:sz w:val="21"/>
      <w:szCs w:val="21"/>
    </w:rPr>
  </w:style>
  <w:style w:type="character" w:customStyle="1" w:styleId="cn1">
    <w:name w:val="cn1"/>
    <w:rPr>
      <w:color w:val="9C9C9C"/>
      <w:sz w:val="18"/>
      <w:szCs w:val="18"/>
    </w:rPr>
  </w:style>
  <w:style w:type="paragraph" w:styleId="af3">
    <w:name w:val="Normal (Web)"/>
    <w:basedOn w:val="a0"/>
    <w:uiPriority w:val="99"/>
    <w:rsid w:val="00B674B9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  <w:style w:type="paragraph" w:customStyle="1" w:styleId="xl26">
    <w:name w:val="xl26"/>
    <w:basedOn w:val="a0"/>
    <w:uiPriority w:val="99"/>
    <w:rsid w:val="00A545C8"/>
    <w:pPr>
      <w:widowControl/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/>
      <w:snapToGrid/>
      <w:sz w:val="24"/>
      <w:szCs w:val="24"/>
    </w:rPr>
  </w:style>
  <w:style w:type="paragraph" w:customStyle="1" w:styleId="heading1">
    <w:name w:val="heading1"/>
    <w:basedOn w:val="a0"/>
    <w:uiPriority w:val="99"/>
    <w:rsid w:val="00C16AF9"/>
    <w:pPr>
      <w:widowControl/>
      <w:tabs>
        <w:tab w:val="left" w:pos="450"/>
        <w:tab w:val="left" w:pos="1080"/>
        <w:tab w:val="left" w:pos="1800"/>
        <w:tab w:val="left" w:pos="2610"/>
      </w:tabs>
      <w:spacing w:line="360" w:lineRule="auto"/>
    </w:pPr>
    <w:rPr>
      <w:rFonts w:ascii="Arial" w:hAnsi="Arial"/>
      <w:snapToGrid/>
      <w:sz w:val="21"/>
    </w:rPr>
  </w:style>
  <w:style w:type="paragraph" w:styleId="21">
    <w:name w:val="Body Text Indent 2"/>
    <w:basedOn w:val="a0"/>
    <w:link w:val="2Char0"/>
    <w:uiPriority w:val="99"/>
    <w:rsid w:val="00A9620D"/>
    <w:pPr>
      <w:spacing w:after="120" w:line="480" w:lineRule="auto"/>
      <w:ind w:leftChars="200" w:left="420"/>
    </w:pPr>
  </w:style>
  <w:style w:type="paragraph" w:styleId="af4">
    <w:name w:val="Date"/>
    <w:basedOn w:val="a0"/>
    <w:next w:val="a0"/>
    <w:link w:val="Char8"/>
    <w:uiPriority w:val="99"/>
    <w:rsid w:val="00180752"/>
    <w:pPr>
      <w:spacing w:line="240" w:lineRule="auto"/>
      <w:jc w:val="both"/>
    </w:pPr>
    <w:rPr>
      <w:rFonts w:ascii="Times New Roman"/>
      <w:snapToGrid/>
      <w:kern w:val="2"/>
      <w:sz w:val="24"/>
    </w:rPr>
  </w:style>
  <w:style w:type="paragraph" w:styleId="31">
    <w:name w:val="Body Text Indent 3"/>
    <w:basedOn w:val="a0"/>
    <w:link w:val="3Char0"/>
    <w:uiPriority w:val="99"/>
    <w:rsid w:val="00180752"/>
    <w:pPr>
      <w:spacing w:line="0" w:lineRule="atLeast"/>
      <w:ind w:left="412" w:hangingChars="200" w:hanging="412"/>
      <w:jc w:val="both"/>
    </w:pPr>
    <w:rPr>
      <w:rFonts w:ascii="Times New Roman"/>
      <w:snapToGrid/>
      <w:spacing w:val="-2"/>
      <w:kern w:val="2"/>
      <w:sz w:val="21"/>
      <w:szCs w:val="24"/>
    </w:rPr>
  </w:style>
  <w:style w:type="paragraph" w:styleId="32">
    <w:name w:val="Body Text 3"/>
    <w:basedOn w:val="a0"/>
    <w:link w:val="3Char1"/>
    <w:uiPriority w:val="99"/>
    <w:rsid w:val="00727306"/>
    <w:pPr>
      <w:spacing w:after="120"/>
    </w:pPr>
    <w:rPr>
      <w:sz w:val="16"/>
      <w:szCs w:val="16"/>
    </w:rPr>
  </w:style>
  <w:style w:type="paragraph" w:customStyle="1" w:styleId="af5">
    <w:name w:val="封面公司名称"/>
    <w:basedOn w:val="a0"/>
    <w:uiPriority w:val="99"/>
    <w:rsid w:val="00AA2AD0"/>
    <w:pPr>
      <w:spacing w:line="360" w:lineRule="auto"/>
      <w:jc w:val="center"/>
    </w:pPr>
    <w:rPr>
      <w:rFonts w:ascii="Times New Roman" w:eastAsia="黑体"/>
      <w:snapToGrid/>
      <w:kern w:val="2"/>
      <w:sz w:val="32"/>
      <w:szCs w:val="32"/>
    </w:rPr>
  </w:style>
  <w:style w:type="paragraph" w:customStyle="1" w:styleId="af6">
    <w:name w:val="封面表格文本"/>
    <w:basedOn w:val="a0"/>
    <w:uiPriority w:val="99"/>
    <w:rsid w:val="00AA2AD0"/>
    <w:pPr>
      <w:spacing w:line="240" w:lineRule="auto"/>
      <w:jc w:val="center"/>
    </w:pPr>
    <w:rPr>
      <w:rFonts w:ascii="Times New Roman"/>
      <w:snapToGrid/>
      <w:kern w:val="2"/>
      <w:sz w:val="21"/>
      <w:szCs w:val="24"/>
    </w:rPr>
  </w:style>
  <w:style w:type="paragraph" w:customStyle="1" w:styleId="af7">
    <w:name w:val="封面文档标题"/>
    <w:basedOn w:val="a0"/>
    <w:uiPriority w:val="99"/>
    <w:rsid w:val="00AA2AD0"/>
    <w:pPr>
      <w:spacing w:line="360" w:lineRule="auto"/>
      <w:jc w:val="center"/>
    </w:pPr>
    <w:rPr>
      <w:rFonts w:ascii="Times New Roman" w:eastAsia="黑体"/>
      <w:bCs/>
      <w:snapToGrid/>
      <w:kern w:val="2"/>
      <w:sz w:val="44"/>
      <w:szCs w:val="44"/>
    </w:rPr>
  </w:style>
  <w:style w:type="paragraph" w:customStyle="1" w:styleId="af8">
    <w:name w:val="缺省文本"/>
    <w:basedOn w:val="a0"/>
    <w:uiPriority w:val="99"/>
    <w:rsid w:val="00AA2AD0"/>
    <w:pPr>
      <w:spacing w:line="360" w:lineRule="auto"/>
      <w:jc w:val="both"/>
    </w:pPr>
    <w:rPr>
      <w:rFonts w:ascii="Times New Roman"/>
      <w:snapToGrid/>
      <w:kern w:val="2"/>
      <w:sz w:val="21"/>
      <w:szCs w:val="24"/>
    </w:rPr>
  </w:style>
  <w:style w:type="paragraph" w:customStyle="1" w:styleId="af9">
    <w:name w:val="修订记录"/>
    <w:basedOn w:val="a0"/>
    <w:uiPriority w:val="99"/>
    <w:rsid w:val="00FC0121"/>
    <w:pPr>
      <w:pageBreakBefore/>
      <w:spacing w:before="300" w:after="150" w:line="360" w:lineRule="auto"/>
      <w:jc w:val="center"/>
    </w:pPr>
    <w:rPr>
      <w:rFonts w:ascii="Times New Roman" w:eastAsia="黑体"/>
      <w:snapToGrid/>
      <w:kern w:val="2"/>
      <w:sz w:val="32"/>
      <w:szCs w:val="32"/>
    </w:rPr>
  </w:style>
  <w:style w:type="paragraph" w:customStyle="1" w:styleId="afa">
    <w:name w:val="表格文本"/>
    <w:basedOn w:val="a0"/>
    <w:uiPriority w:val="99"/>
    <w:rsid w:val="00FC0121"/>
    <w:pPr>
      <w:tabs>
        <w:tab w:val="decimal" w:pos="0"/>
      </w:tabs>
      <w:spacing w:line="240" w:lineRule="auto"/>
      <w:jc w:val="both"/>
    </w:pPr>
    <w:rPr>
      <w:rFonts w:ascii="Times New Roman"/>
      <w:noProof/>
      <w:snapToGrid/>
      <w:kern w:val="2"/>
      <w:sz w:val="21"/>
      <w:szCs w:val="24"/>
    </w:rPr>
  </w:style>
  <w:style w:type="paragraph" w:customStyle="1" w:styleId="afb">
    <w:name w:val="页眉密级样式"/>
    <w:basedOn w:val="a0"/>
    <w:uiPriority w:val="99"/>
    <w:rsid w:val="00FC0121"/>
    <w:pPr>
      <w:spacing w:line="240" w:lineRule="auto"/>
      <w:jc w:val="right"/>
    </w:pPr>
    <w:rPr>
      <w:rFonts w:ascii="Times New Roman"/>
      <w:snapToGrid/>
      <w:kern w:val="2"/>
      <w:sz w:val="18"/>
      <w:szCs w:val="18"/>
    </w:rPr>
  </w:style>
  <w:style w:type="paragraph" w:customStyle="1" w:styleId="afc">
    <w:name w:val="页眉文档名称样式"/>
    <w:basedOn w:val="a0"/>
    <w:uiPriority w:val="99"/>
    <w:rsid w:val="00FC0121"/>
    <w:pPr>
      <w:spacing w:line="240" w:lineRule="auto"/>
      <w:jc w:val="both"/>
    </w:pPr>
    <w:rPr>
      <w:rFonts w:ascii="Times New Roman"/>
      <w:snapToGrid/>
      <w:kern w:val="2"/>
      <w:sz w:val="18"/>
      <w:szCs w:val="18"/>
    </w:rPr>
  </w:style>
  <w:style w:type="table" w:styleId="afd">
    <w:name w:val="Table Grid"/>
    <w:basedOn w:val="a2"/>
    <w:rsid w:val="00026E6E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3">
    <w:name w:val="样式 标题 3 + 倾斜"/>
    <w:basedOn w:val="3"/>
    <w:autoRedefine/>
    <w:uiPriority w:val="99"/>
    <w:rsid w:val="00852FF5"/>
    <w:rPr>
      <w:b w:val="0"/>
      <w:i/>
      <w:iCs/>
    </w:rPr>
  </w:style>
  <w:style w:type="paragraph" w:customStyle="1" w:styleId="Table">
    <w:name w:val="Table"/>
    <w:basedOn w:val="a0"/>
    <w:uiPriority w:val="99"/>
    <w:rsid w:val="001A6677"/>
    <w:pPr>
      <w:widowControl/>
      <w:spacing w:before="40" w:after="40" w:line="240" w:lineRule="auto"/>
    </w:pPr>
    <w:rPr>
      <w:rFonts w:ascii="Arial" w:hAnsi="Arial"/>
      <w:snapToGrid/>
      <w:lang w:val="en-GB" w:eastAsia="en-US"/>
    </w:rPr>
  </w:style>
  <w:style w:type="paragraph" w:customStyle="1" w:styleId="Numberedlist23">
    <w:name w:val="Numbered list 2.3"/>
    <w:basedOn w:val="3"/>
    <w:next w:val="a0"/>
    <w:uiPriority w:val="99"/>
    <w:rsid w:val="001A6677"/>
    <w:pPr>
      <w:widowControl/>
      <w:numPr>
        <w:numId w:val="1"/>
      </w:numPr>
      <w:tabs>
        <w:tab w:val="left" w:pos="1080"/>
      </w:tabs>
      <w:spacing w:before="240" w:line="240" w:lineRule="auto"/>
    </w:pPr>
    <w:rPr>
      <w:rFonts w:ascii="Arial" w:hAnsi="Arial"/>
      <w:b w:val="0"/>
      <w:i/>
      <w:snapToGrid/>
      <w:sz w:val="22"/>
      <w:lang w:val="en-GB" w:eastAsia="en-US"/>
    </w:rPr>
  </w:style>
  <w:style w:type="paragraph" w:customStyle="1" w:styleId="Numberedlist24">
    <w:name w:val="Numbered list 2.4"/>
    <w:basedOn w:val="4"/>
    <w:next w:val="a0"/>
    <w:uiPriority w:val="99"/>
    <w:rsid w:val="001A6677"/>
    <w:pPr>
      <w:widowControl/>
      <w:numPr>
        <w:numId w:val="1"/>
      </w:numPr>
      <w:tabs>
        <w:tab w:val="left" w:pos="1080"/>
        <w:tab w:val="left" w:pos="1440"/>
        <w:tab w:val="left" w:pos="1800"/>
      </w:tabs>
      <w:spacing w:before="240" w:line="240" w:lineRule="auto"/>
    </w:pPr>
    <w:rPr>
      <w:rFonts w:ascii="Arial" w:hAnsi="Arial"/>
      <w:b w:val="0"/>
      <w:snapToGrid/>
      <w:lang w:val="en-GB" w:eastAsia="en-US"/>
    </w:rPr>
  </w:style>
  <w:style w:type="paragraph" w:customStyle="1" w:styleId="11">
    <w:name w:val="样式1"/>
    <w:basedOn w:val="4"/>
    <w:next w:val="41"/>
    <w:uiPriority w:val="99"/>
    <w:rsid w:val="00DC2EF8"/>
    <w:rPr>
      <w:b w:val="0"/>
    </w:rPr>
  </w:style>
  <w:style w:type="paragraph" w:customStyle="1" w:styleId="22">
    <w:name w:val="样式2"/>
    <w:basedOn w:val="11"/>
    <w:uiPriority w:val="99"/>
    <w:rsid w:val="00DC2EF8"/>
  </w:style>
  <w:style w:type="paragraph" w:customStyle="1" w:styleId="34">
    <w:name w:val="样式3"/>
    <w:basedOn w:val="5"/>
    <w:next w:val="51"/>
    <w:uiPriority w:val="99"/>
    <w:rsid w:val="001253B6"/>
    <w:rPr>
      <w:b w:val="0"/>
    </w:rPr>
  </w:style>
  <w:style w:type="paragraph" w:customStyle="1" w:styleId="42">
    <w:name w:val="样式4"/>
    <w:basedOn w:val="5"/>
    <w:uiPriority w:val="99"/>
    <w:rsid w:val="001253B6"/>
    <w:rPr>
      <w:b w:val="0"/>
    </w:rPr>
  </w:style>
  <w:style w:type="paragraph" w:customStyle="1" w:styleId="52">
    <w:name w:val="样式5"/>
    <w:basedOn w:val="3"/>
    <w:next w:val="34"/>
    <w:uiPriority w:val="99"/>
    <w:rsid w:val="004B5772"/>
    <w:pPr>
      <w:tabs>
        <w:tab w:val="num" w:pos="0"/>
      </w:tabs>
    </w:pPr>
    <w:rPr>
      <w:b w:val="0"/>
      <w:i/>
    </w:rPr>
  </w:style>
  <w:style w:type="paragraph" w:customStyle="1" w:styleId="61">
    <w:name w:val="样式6"/>
    <w:basedOn w:val="4"/>
    <w:next w:val="42"/>
    <w:uiPriority w:val="99"/>
    <w:rsid w:val="004B5772"/>
    <w:rPr>
      <w:b w:val="0"/>
    </w:rPr>
  </w:style>
  <w:style w:type="paragraph" w:customStyle="1" w:styleId="71">
    <w:name w:val="样式7"/>
    <w:basedOn w:val="4"/>
    <w:next w:val="42"/>
    <w:uiPriority w:val="99"/>
    <w:rsid w:val="004B5772"/>
    <w:rPr>
      <w:b w:val="0"/>
    </w:rPr>
  </w:style>
  <w:style w:type="paragraph" w:customStyle="1" w:styleId="81">
    <w:name w:val="样式8"/>
    <w:basedOn w:val="4"/>
    <w:next w:val="42"/>
    <w:uiPriority w:val="99"/>
    <w:rsid w:val="004B5772"/>
    <w:rPr>
      <w:b w:val="0"/>
    </w:rPr>
  </w:style>
  <w:style w:type="paragraph" w:customStyle="1" w:styleId="Figure">
    <w:name w:val="Figure"/>
    <w:basedOn w:val="aa"/>
    <w:uiPriority w:val="99"/>
    <w:rsid w:val="00707073"/>
    <w:pPr>
      <w:keepLines w:val="0"/>
      <w:tabs>
        <w:tab w:val="center" w:pos="8640"/>
      </w:tabs>
      <w:spacing w:before="120" w:after="240" w:line="360" w:lineRule="auto"/>
      <w:ind w:left="0"/>
      <w:jc w:val="center"/>
    </w:pPr>
    <w:rPr>
      <w:rFonts w:ascii="Times New Roman"/>
      <w:snapToGrid/>
      <w:sz w:val="21"/>
    </w:rPr>
  </w:style>
  <w:style w:type="paragraph" w:styleId="41">
    <w:name w:val="index 4"/>
    <w:basedOn w:val="a0"/>
    <w:next w:val="a0"/>
    <w:autoRedefine/>
    <w:uiPriority w:val="99"/>
    <w:semiHidden/>
    <w:rsid w:val="004B5772"/>
    <w:pPr>
      <w:ind w:leftChars="600" w:left="600"/>
    </w:pPr>
  </w:style>
  <w:style w:type="paragraph" w:styleId="51">
    <w:name w:val="index 5"/>
    <w:basedOn w:val="a0"/>
    <w:next w:val="a0"/>
    <w:autoRedefine/>
    <w:uiPriority w:val="99"/>
    <w:semiHidden/>
    <w:rsid w:val="007256BA"/>
    <w:rPr>
      <w:rFonts w:cs="宋体"/>
      <w:b/>
      <w:snapToGrid/>
      <w:color w:val="000000"/>
      <w:sz w:val="21"/>
      <w:szCs w:val="21"/>
      <w:lang w:val="zh-CN"/>
    </w:rPr>
  </w:style>
  <w:style w:type="character" w:customStyle="1" w:styleId="2Char">
    <w:name w:val="标题 2 Char"/>
    <w:aliases w:val="sect 1.2 Char,H2 Char,sect 3.1 Char,Heading 2 Hidden Char,Heading 2 CCBS Char,heading 2 Char,Titre3 Char,Underrubrik1 Char,prop2 Char,PIM2 Char,2nd level Char,h2 Char,2 Char,l2 Char,Titre2 Char,Head 2 Char,PA Major Section Char,HD2 Char,子 Char"/>
    <w:link w:val="2"/>
    <w:rsid w:val="008A348D"/>
    <w:rPr>
      <w:rFonts w:ascii="宋体"/>
      <w:b/>
      <w:snapToGrid w:val="0"/>
      <w:sz w:val="21"/>
      <w:lang w:val="x-none" w:eastAsia="x-none"/>
    </w:rPr>
  </w:style>
  <w:style w:type="paragraph" w:customStyle="1" w:styleId="CharCharCharCharCharCharCharCharChar">
    <w:name w:val="Char Char Char Char Char Char Char Char Char"/>
    <w:basedOn w:val="a0"/>
    <w:rsid w:val="00B81401"/>
    <w:pPr>
      <w:widowControl/>
      <w:spacing w:after="160" w:line="240" w:lineRule="exact"/>
    </w:pPr>
    <w:rPr>
      <w:rFonts w:ascii="Arial" w:hAnsi="Arial"/>
      <w:snapToGrid/>
      <w:lang w:eastAsia="en-US"/>
    </w:rPr>
  </w:style>
  <w:style w:type="paragraph" w:styleId="afe">
    <w:name w:val="List Paragraph"/>
    <w:basedOn w:val="a0"/>
    <w:uiPriority w:val="34"/>
    <w:qFormat/>
    <w:rsid w:val="00D37A61"/>
    <w:pPr>
      <w:ind w:firstLineChars="200" w:firstLine="420"/>
    </w:pPr>
  </w:style>
  <w:style w:type="character" w:customStyle="1" w:styleId="apple-style-span">
    <w:name w:val="apple-style-span"/>
    <w:basedOn w:val="a1"/>
    <w:rsid w:val="00743436"/>
  </w:style>
  <w:style w:type="paragraph" w:styleId="z-">
    <w:name w:val="HTML Top of Form"/>
    <w:basedOn w:val="a0"/>
    <w:next w:val="a0"/>
    <w:link w:val="z-Char"/>
    <w:hidden/>
    <w:uiPriority w:val="99"/>
    <w:unhideWhenUsed/>
    <w:rsid w:val="00794AF1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/>
      <w:snapToGrid/>
      <w:vanish/>
      <w:sz w:val="16"/>
      <w:szCs w:val="16"/>
      <w:lang w:val="x-none" w:eastAsia="x-none"/>
    </w:rPr>
  </w:style>
  <w:style w:type="character" w:customStyle="1" w:styleId="z-Char">
    <w:name w:val="z-窗体顶端 Char"/>
    <w:link w:val="z-"/>
    <w:uiPriority w:val="99"/>
    <w:rsid w:val="00794AF1"/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794AF1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/>
      <w:snapToGrid/>
      <w:vanish/>
      <w:sz w:val="16"/>
      <w:szCs w:val="16"/>
      <w:lang w:val="x-none" w:eastAsia="x-none"/>
    </w:rPr>
  </w:style>
  <w:style w:type="character" w:customStyle="1" w:styleId="z-Char0">
    <w:name w:val="z-窗体底端 Char"/>
    <w:link w:val="z-0"/>
    <w:uiPriority w:val="99"/>
    <w:rsid w:val="00794AF1"/>
    <w:rPr>
      <w:rFonts w:ascii="Arial" w:hAnsi="Arial" w:cs="Arial"/>
      <w:vanish/>
      <w:sz w:val="16"/>
      <w:szCs w:val="16"/>
    </w:rPr>
  </w:style>
  <w:style w:type="character" w:customStyle="1" w:styleId="aff">
    <w:name w:val="武友胜"/>
    <w:semiHidden/>
    <w:rsid w:val="00786EA0"/>
    <w:rPr>
      <w:rFonts w:ascii="Arial" w:eastAsia="宋体" w:hAnsi="Arial" w:cs="Arial"/>
      <w:color w:val="auto"/>
      <w:sz w:val="18"/>
      <w:szCs w:val="20"/>
    </w:rPr>
  </w:style>
  <w:style w:type="character" w:customStyle="1" w:styleId="x-fieldset-header-text">
    <w:name w:val="x-fieldset-header-text"/>
    <w:basedOn w:val="a1"/>
    <w:rsid w:val="00A54D42"/>
  </w:style>
  <w:style w:type="paragraph" w:styleId="aff0">
    <w:name w:val="annotation text"/>
    <w:basedOn w:val="a0"/>
    <w:link w:val="Char9"/>
    <w:uiPriority w:val="99"/>
    <w:rsid w:val="00D858F5"/>
    <w:rPr>
      <w:lang w:val="x-none" w:eastAsia="x-none"/>
    </w:rPr>
  </w:style>
  <w:style w:type="character" w:customStyle="1" w:styleId="Char9">
    <w:name w:val="批注文字 Char"/>
    <w:link w:val="aff0"/>
    <w:uiPriority w:val="99"/>
    <w:rsid w:val="00D858F5"/>
    <w:rPr>
      <w:rFonts w:ascii="宋体"/>
      <w:snapToGrid w:val="0"/>
    </w:rPr>
  </w:style>
  <w:style w:type="character" w:customStyle="1" w:styleId="aff1">
    <w:name w:val="尹文甲"/>
    <w:semiHidden/>
    <w:rsid w:val="00894F14"/>
    <w:rPr>
      <w:color w:val="000000"/>
    </w:rPr>
  </w:style>
  <w:style w:type="character" w:customStyle="1" w:styleId="aff2">
    <w:name w:val="刘会军"/>
    <w:semiHidden/>
    <w:rsid w:val="00454C1D"/>
    <w:rPr>
      <w:rFonts w:ascii="Arial" w:eastAsia="宋体" w:hAnsi="Arial" w:cs="Arial"/>
      <w:color w:val="auto"/>
      <w:sz w:val="18"/>
      <w:szCs w:val="20"/>
    </w:rPr>
  </w:style>
  <w:style w:type="character" w:customStyle="1" w:styleId="Char3">
    <w:name w:val="正文文本 Char"/>
    <w:link w:val="aa"/>
    <w:uiPriority w:val="99"/>
    <w:rsid w:val="00DB1B50"/>
    <w:rPr>
      <w:rFonts w:ascii="宋体" w:eastAsia="宋体"/>
      <w:snapToGrid w:val="0"/>
      <w:lang w:val="en-US" w:eastAsia="zh-CN" w:bidi="ar-SA"/>
    </w:rPr>
  </w:style>
  <w:style w:type="character" w:customStyle="1" w:styleId="Char1">
    <w:name w:val="页眉 Char"/>
    <w:aliases w:val="ContentsHeader Char"/>
    <w:link w:val="a7"/>
    <w:rsid w:val="00FB5BFA"/>
    <w:rPr>
      <w:rFonts w:ascii="宋体"/>
      <w:snapToGrid w:val="0"/>
    </w:rPr>
  </w:style>
  <w:style w:type="character" w:customStyle="1" w:styleId="Char2">
    <w:name w:val="页脚 Char"/>
    <w:link w:val="a8"/>
    <w:uiPriority w:val="99"/>
    <w:rsid w:val="00FB5BFA"/>
    <w:rPr>
      <w:rFonts w:ascii="宋体"/>
      <w:snapToGrid w:val="0"/>
    </w:rPr>
  </w:style>
  <w:style w:type="paragraph" w:customStyle="1" w:styleId="Text">
    <w:name w:val="Text"/>
    <w:basedOn w:val="a0"/>
    <w:uiPriority w:val="99"/>
    <w:rsid w:val="00FB5BFA"/>
    <w:pPr>
      <w:widowControl/>
      <w:spacing w:before="240" w:line="360" w:lineRule="auto"/>
      <w:ind w:left="720"/>
    </w:pPr>
    <w:rPr>
      <w:rFonts w:ascii="Times" w:hAnsi="Times"/>
      <w:snapToGrid/>
      <w:spacing w:val="20"/>
      <w:sz w:val="24"/>
      <w:szCs w:val="24"/>
      <w:lang w:val="en-AU" w:eastAsia="en-US"/>
    </w:rPr>
  </w:style>
  <w:style w:type="character" w:customStyle="1" w:styleId="3Char">
    <w:name w:val="标题 3 Char"/>
    <w:aliases w:val="H3 Char,l3 Char,CT Char,BOD 0 Char,h3 Char,sect1.2.3 Char,Heading 3 - old Char,Bold Head Char,bh Char,level_3 Char,PIM 3 Char,Level 3 Head Char,3rd level Char,3 Char,heading 3TOC Char,1.1.1 Heading 3 Char,sect1.2.31 Char,sect1.2.32 Char"/>
    <w:link w:val="3"/>
    <w:rsid w:val="00D47857"/>
    <w:rPr>
      <w:rFonts w:ascii="宋体" w:hAnsi="宋体"/>
      <w:b/>
      <w:snapToGrid w:val="0"/>
      <w:color w:val="FF0000"/>
      <w:sz w:val="28"/>
      <w:szCs w:val="28"/>
      <w:lang w:val="x-none"/>
    </w:rPr>
  </w:style>
  <w:style w:type="character" w:customStyle="1" w:styleId="Char7">
    <w:name w:val="批注框文本 Char"/>
    <w:link w:val="af2"/>
    <w:uiPriority w:val="99"/>
    <w:rsid w:val="004978BD"/>
    <w:rPr>
      <w:rFonts w:ascii="宋体"/>
      <w:snapToGrid w:val="0"/>
      <w:sz w:val="18"/>
      <w:szCs w:val="18"/>
    </w:rPr>
  </w:style>
  <w:style w:type="character" w:customStyle="1" w:styleId="1Char">
    <w:name w:val="标题 1 Char"/>
    <w:aliases w:val="H1 Char,Heading 0 Char,PIM 1 Char,Fab-1 Char,h1 Char,1. Char,Normal + Font: Helvetica Char,Bold Char,Space Before 12 pt Char,Not Bold Char,H11 Char,H12 Char,H13 Char,H14 Char,H15 Char,H16 Char,H17 Char,H111 Char,H121 Char,H131 Char,H141 Char"/>
    <w:link w:val="1"/>
    <w:rsid w:val="00F4726B"/>
    <w:rPr>
      <w:rFonts w:ascii="宋体"/>
      <w:b/>
      <w:snapToGrid w:val="0"/>
      <w:sz w:val="24"/>
    </w:rPr>
  </w:style>
  <w:style w:type="character" w:customStyle="1" w:styleId="4Char">
    <w:name w:val="标题 4 Char"/>
    <w:aliases w:val="h4 Char,Table and Figures Char,H4 Char,Ref Heading 1 Char,rh1 Char,Heading sql Char,sect 1.2.3.4 Char,PIM 4 Char,(Alt+4) Char,Level 2 - a Char,Heading 4 (Numbered) Char,bullet Char,bl Char,bb Char,1.1.1.1 Char"/>
    <w:link w:val="4"/>
    <w:rsid w:val="00DE0D3B"/>
    <w:rPr>
      <w:rFonts w:ascii="宋体"/>
      <w:b/>
      <w:snapToGrid w:val="0"/>
      <w:sz w:val="24"/>
    </w:rPr>
  </w:style>
  <w:style w:type="character" w:customStyle="1" w:styleId="5Char">
    <w:name w:val="标题 5 Char"/>
    <w:aliases w:val="H5 Char,PIM 5 Char,Block Label Char"/>
    <w:link w:val="5"/>
    <w:rsid w:val="000561E1"/>
    <w:rPr>
      <w:rFonts w:ascii="宋体"/>
      <w:b/>
      <w:snapToGrid w:val="0"/>
      <w:sz w:val="18"/>
    </w:rPr>
  </w:style>
  <w:style w:type="character" w:customStyle="1" w:styleId="6Char">
    <w:name w:val="标题 6 Char"/>
    <w:link w:val="6"/>
    <w:rsid w:val="00F4726B"/>
    <w:rPr>
      <w:rFonts w:ascii="宋体"/>
      <w:i/>
      <w:snapToGrid w:val="0"/>
      <w:sz w:val="22"/>
    </w:rPr>
  </w:style>
  <w:style w:type="character" w:customStyle="1" w:styleId="Char">
    <w:name w:val="标题 Char"/>
    <w:link w:val="a5"/>
    <w:uiPriority w:val="99"/>
    <w:rsid w:val="00F4726B"/>
    <w:rPr>
      <w:rFonts w:ascii="宋体"/>
      <w:b/>
      <w:snapToGrid w:val="0"/>
      <w:sz w:val="36"/>
    </w:rPr>
  </w:style>
  <w:style w:type="character" w:customStyle="1" w:styleId="Char4">
    <w:name w:val="文档结构图 Char"/>
    <w:link w:val="ab"/>
    <w:uiPriority w:val="99"/>
    <w:semiHidden/>
    <w:rsid w:val="00F4726B"/>
    <w:rPr>
      <w:rFonts w:ascii="宋体"/>
      <w:snapToGrid w:val="0"/>
      <w:shd w:val="clear" w:color="auto" w:fill="000080"/>
    </w:rPr>
  </w:style>
  <w:style w:type="character" w:customStyle="1" w:styleId="Char8">
    <w:name w:val="日期 Char"/>
    <w:link w:val="af4"/>
    <w:uiPriority w:val="99"/>
    <w:rsid w:val="00F4726B"/>
    <w:rPr>
      <w:kern w:val="2"/>
      <w:sz w:val="24"/>
    </w:rPr>
  </w:style>
  <w:style w:type="character" w:customStyle="1" w:styleId="7Char">
    <w:name w:val="标题 7 Char"/>
    <w:link w:val="7"/>
    <w:uiPriority w:val="99"/>
    <w:rsid w:val="00724A75"/>
    <w:rPr>
      <w:rFonts w:ascii="宋体"/>
      <w:snapToGrid w:val="0"/>
    </w:rPr>
  </w:style>
  <w:style w:type="character" w:customStyle="1" w:styleId="8Char">
    <w:name w:val="标题 8 Char"/>
    <w:link w:val="8"/>
    <w:uiPriority w:val="99"/>
    <w:rsid w:val="00724A75"/>
    <w:rPr>
      <w:rFonts w:ascii="宋体"/>
      <w:i/>
      <w:snapToGrid w:val="0"/>
    </w:rPr>
  </w:style>
  <w:style w:type="character" w:customStyle="1" w:styleId="9Char">
    <w:name w:val="标题 9 Char"/>
    <w:link w:val="9"/>
    <w:uiPriority w:val="99"/>
    <w:rsid w:val="00724A75"/>
    <w:rPr>
      <w:rFonts w:ascii="宋体"/>
      <w:b/>
      <w:i/>
      <w:snapToGrid w:val="0"/>
      <w:sz w:val="18"/>
    </w:rPr>
  </w:style>
  <w:style w:type="character" w:customStyle="1" w:styleId="Char0">
    <w:name w:val="副标题 Char"/>
    <w:link w:val="a6"/>
    <w:uiPriority w:val="99"/>
    <w:rsid w:val="00724A75"/>
    <w:rPr>
      <w:rFonts w:ascii="宋体"/>
      <w:i/>
      <w:snapToGrid w:val="0"/>
      <w:sz w:val="36"/>
      <w:lang w:val="en-AU"/>
    </w:rPr>
  </w:style>
  <w:style w:type="character" w:customStyle="1" w:styleId="Char5">
    <w:name w:val="脚注文本 Char"/>
    <w:link w:val="ad"/>
    <w:uiPriority w:val="99"/>
    <w:semiHidden/>
    <w:rsid w:val="00724A75"/>
    <w:rPr>
      <w:rFonts w:ascii="宋体"/>
      <w:snapToGrid w:val="0"/>
      <w:sz w:val="16"/>
    </w:rPr>
  </w:style>
  <w:style w:type="character" w:customStyle="1" w:styleId="Char6">
    <w:name w:val="正文文本缩进 Char"/>
    <w:link w:val="ae"/>
    <w:uiPriority w:val="99"/>
    <w:rsid w:val="00724A75"/>
    <w:rPr>
      <w:rFonts w:ascii="宋体"/>
      <w:i/>
      <w:snapToGrid w:val="0"/>
      <w:color w:val="0000FF"/>
      <w:u w:val="single"/>
    </w:rPr>
  </w:style>
  <w:style w:type="character" w:customStyle="1" w:styleId="HTMLChar">
    <w:name w:val="HTML 预设格式 Char"/>
    <w:link w:val="HTML"/>
    <w:uiPriority w:val="99"/>
    <w:rsid w:val="00724A75"/>
    <w:rPr>
      <w:rFonts w:ascii="Arial Unicode MS" w:eastAsia="Arial Unicode MS" w:hAnsi="Arial Unicode MS" w:cs="Arial Unicode MS"/>
    </w:rPr>
  </w:style>
  <w:style w:type="character" w:customStyle="1" w:styleId="2Char0">
    <w:name w:val="正文文本缩进 2 Char"/>
    <w:link w:val="21"/>
    <w:uiPriority w:val="99"/>
    <w:rsid w:val="00724A75"/>
    <w:rPr>
      <w:rFonts w:ascii="宋体"/>
      <w:snapToGrid w:val="0"/>
    </w:rPr>
  </w:style>
  <w:style w:type="character" w:customStyle="1" w:styleId="3Char0">
    <w:name w:val="正文文本缩进 3 Char"/>
    <w:link w:val="31"/>
    <w:uiPriority w:val="99"/>
    <w:rsid w:val="00724A75"/>
    <w:rPr>
      <w:spacing w:val="-2"/>
      <w:kern w:val="2"/>
      <w:sz w:val="21"/>
      <w:szCs w:val="24"/>
    </w:rPr>
  </w:style>
  <w:style w:type="character" w:customStyle="1" w:styleId="3Char1">
    <w:name w:val="正文文本 3 Char"/>
    <w:link w:val="32"/>
    <w:uiPriority w:val="99"/>
    <w:rsid w:val="00724A75"/>
    <w:rPr>
      <w:rFonts w:ascii="宋体"/>
      <w:snapToGrid w:val="0"/>
      <w:sz w:val="16"/>
      <w:szCs w:val="16"/>
    </w:rPr>
  </w:style>
  <w:style w:type="paragraph" w:customStyle="1" w:styleId="CharCharCharCharCharCharCharCharChar0">
    <w:name w:val="Char Char Char Char Char Char Char Char Char"/>
    <w:basedOn w:val="a0"/>
    <w:uiPriority w:val="99"/>
    <w:rsid w:val="003529E2"/>
    <w:pPr>
      <w:widowControl/>
      <w:spacing w:after="160" w:line="240" w:lineRule="exact"/>
    </w:pPr>
    <w:rPr>
      <w:rFonts w:ascii="Arial" w:hAnsi="Arial"/>
      <w:snapToGrid/>
      <w:lang w:eastAsia="en-US"/>
    </w:rPr>
  </w:style>
  <w:style w:type="character" w:styleId="aff3">
    <w:name w:val="annotation reference"/>
    <w:rsid w:val="003529E2"/>
    <w:rPr>
      <w:sz w:val="21"/>
      <w:szCs w:val="21"/>
    </w:rPr>
  </w:style>
  <w:style w:type="paragraph" w:styleId="aff4">
    <w:name w:val="annotation subject"/>
    <w:basedOn w:val="aff0"/>
    <w:next w:val="aff0"/>
    <w:link w:val="Chara"/>
    <w:uiPriority w:val="99"/>
    <w:rsid w:val="003529E2"/>
    <w:rPr>
      <w:b/>
      <w:bCs/>
      <w:lang w:val="en-US" w:eastAsia="zh-CN"/>
    </w:rPr>
  </w:style>
  <w:style w:type="character" w:customStyle="1" w:styleId="Chara">
    <w:name w:val="批注主题 Char"/>
    <w:link w:val="aff4"/>
    <w:uiPriority w:val="99"/>
    <w:rsid w:val="003529E2"/>
    <w:rPr>
      <w:rFonts w:ascii="宋体"/>
      <w:b/>
      <w:bCs/>
      <w:snapToGrid w:val="0"/>
    </w:rPr>
  </w:style>
  <w:style w:type="paragraph" w:customStyle="1" w:styleId="HeadingB">
    <w:name w:val="Heading B"/>
    <w:basedOn w:val="2"/>
    <w:uiPriority w:val="99"/>
    <w:rsid w:val="00BD4109"/>
    <w:pPr>
      <w:widowControl/>
      <w:numPr>
        <w:ilvl w:val="0"/>
        <w:numId w:val="0"/>
      </w:numPr>
      <w:overflowPunct w:val="0"/>
      <w:autoSpaceDE w:val="0"/>
      <w:autoSpaceDN w:val="0"/>
      <w:adjustRightInd w:val="0"/>
      <w:spacing w:before="425" w:after="113" w:line="240" w:lineRule="auto"/>
      <w:textAlignment w:val="baseline"/>
      <w:outlineLvl w:val="9"/>
    </w:pPr>
    <w:rPr>
      <w:rFonts w:ascii="Tahoma" w:hAnsi="Tahoma"/>
      <w:snapToGrid/>
      <w:sz w:val="28"/>
      <w:szCs w:val="28"/>
      <w:lang w:val="en-US" w:eastAsia="zh-CN"/>
    </w:rPr>
  </w:style>
  <w:style w:type="paragraph" w:customStyle="1" w:styleId="HeadingA">
    <w:name w:val="Heading A"/>
    <w:basedOn w:val="1"/>
    <w:uiPriority w:val="99"/>
    <w:rsid w:val="00BD4109"/>
    <w:pPr>
      <w:keepLines/>
      <w:pageBreakBefore/>
      <w:widowControl/>
      <w:numPr>
        <w:numId w:val="0"/>
      </w:numPr>
      <w:tabs>
        <w:tab w:val="left" w:pos="425"/>
      </w:tabs>
      <w:overflowPunct w:val="0"/>
      <w:autoSpaceDE w:val="0"/>
      <w:autoSpaceDN w:val="0"/>
      <w:adjustRightInd w:val="0"/>
      <w:spacing w:before="142" w:after="360" w:line="240" w:lineRule="auto"/>
      <w:textAlignment w:val="baseline"/>
      <w:outlineLvl w:val="9"/>
    </w:pPr>
    <w:rPr>
      <w:rFonts w:ascii="Tahoma" w:hAnsi="Tahoma"/>
      <w:snapToGrid/>
      <w:kern w:val="28"/>
      <w:sz w:val="36"/>
      <w:szCs w:val="22"/>
      <w:lang w:eastAsia="en-US"/>
    </w:rPr>
  </w:style>
  <w:style w:type="paragraph" w:customStyle="1" w:styleId="aff5">
    <w:name w:val="报告名"/>
    <w:basedOn w:val="a0"/>
    <w:uiPriority w:val="99"/>
    <w:rsid w:val="00BD4109"/>
    <w:pPr>
      <w:tabs>
        <w:tab w:val="left" w:pos="1120"/>
      </w:tabs>
      <w:adjustRightInd w:val="0"/>
      <w:spacing w:line="300" w:lineRule="auto"/>
      <w:jc w:val="center"/>
      <w:outlineLvl w:val="0"/>
    </w:pPr>
    <w:rPr>
      <w:rFonts w:ascii="文鼎大标宋简" w:eastAsia="文鼎大标宋简"/>
      <w:snapToGrid/>
      <w:kern w:val="2"/>
      <w:sz w:val="56"/>
    </w:rPr>
  </w:style>
  <w:style w:type="numbering" w:styleId="111111">
    <w:name w:val="Outline List 2"/>
    <w:basedOn w:val="a3"/>
    <w:rsid w:val="00BD4109"/>
    <w:pPr>
      <w:numPr>
        <w:numId w:val="5"/>
      </w:numPr>
    </w:pPr>
  </w:style>
  <w:style w:type="paragraph" w:customStyle="1" w:styleId="msonormalcxspmiddle">
    <w:name w:val="msonormalcxspmiddle"/>
    <w:basedOn w:val="a0"/>
    <w:uiPriority w:val="99"/>
    <w:rsid w:val="00BD4109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  <w:style w:type="paragraph" w:customStyle="1" w:styleId="tty">
    <w:name w:val="tty"/>
    <w:basedOn w:val="a0"/>
    <w:uiPriority w:val="99"/>
    <w:rsid w:val="00BD4109"/>
    <w:pPr>
      <w:widowControl/>
      <w:spacing w:before="100" w:beforeAutospacing="1" w:after="100" w:afterAutospacing="1" w:line="300" w:lineRule="atLeast"/>
    </w:pPr>
    <w:rPr>
      <w:rFonts w:hAnsi="宋体" w:cs="宋体"/>
      <w:snapToGrid/>
      <w:sz w:val="18"/>
      <w:szCs w:val="18"/>
    </w:rPr>
  </w:style>
  <w:style w:type="paragraph" w:customStyle="1" w:styleId="a">
    <w:name w:val="参数说明"/>
    <w:basedOn w:val="a0"/>
    <w:next w:val="a0"/>
    <w:link w:val="Charb"/>
    <w:rsid w:val="00BD4109"/>
    <w:pPr>
      <w:numPr>
        <w:numId w:val="6"/>
      </w:numPr>
      <w:spacing w:line="360" w:lineRule="auto"/>
      <w:jc w:val="both"/>
    </w:pPr>
    <w:rPr>
      <w:rFonts w:ascii="Times New Roman"/>
      <w:snapToGrid/>
      <w:kern w:val="2"/>
      <w:sz w:val="24"/>
      <w:szCs w:val="21"/>
      <w:lang w:val="en-GB"/>
    </w:rPr>
  </w:style>
  <w:style w:type="character" w:customStyle="1" w:styleId="Charb">
    <w:name w:val="参数说明 Char"/>
    <w:link w:val="a"/>
    <w:rsid w:val="00BD4109"/>
    <w:rPr>
      <w:kern w:val="2"/>
      <w:sz w:val="24"/>
      <w:szCs w:val="21"/>
      <w:lang w:val="en-GB"/>
    </w:rPr>
  </w:style>
  <w:style w:type="character" w:customStyle="1" w:styleId="jsonkey">
    <w:name w:val="json_key"/>
    <w:basedOn w:val="a1"/>
    <w:rsid w:val="00BD4109"/>
  </w:style>
  <w:style w:type="character" w:customStyle="1" w:styleId="jsonstring">
    <w:name w:val="json_string"/>
    <w:basedOn w:val="a1"/>
    <w:rsid w:val="00BD4109"/>
  </w:style>
  <w:style w:type="character" w:customStyle="1" w:styleId="jsonnumber">
    <w:name w:val="json_number"/>
    <w:basedOn w:val="a1"/>
    <w:rsid w:val="00BD4109"/>
  </w:style>
  <w:style w:type="character" w:customStyle="1" w:styleId="jsonnull">
    <w:name w:val="json_null"/>
    <w:basedOn w:val="a1"/>
    <w:rsid w:val="00BD4109"/>
  </w:style>
  <w:style w:type="character" w:customStyle="1" w:styleId="apple-converted-space">
    <w:name w:val="apple-converted-space"/>
    <w:basedOn w:val="a1"/>
    <w:rsid w:val="00BD4109"/>
  </w:style>
  <w:style w:type="character" w:styleId="HTML0">
    <w:name w:val="HTML Code"/>
    <w:basedOn w:val="a1"/>
    <w:uiPriority w:val="99"/>
    <w:unhideWhenUsed/>
    <w:rsid w:val="00BD4109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1"/>
    <w:rsid w:val="00BD4109"/>
  </w:style>
  <w:style w:type="paragraph" w:customStyle="1" w:styleId="font0">
    <w:name w:val="font0"/>
    <w:basedOn w:val="a0"/>
    <w:uiPriority w:val="99"/>
    <w:rsid w:val="00BD4109"/>
    <w:pPr>
      <w:widowControl/>
      <w:spacing w:before="100" w:beforeAutospacing="1" w:after="100" w:afterAutospacing="1" w:line="240" w:lineRule="auto"/>
    </w:pPr>
    <w:rPr>
      <w:rFonts w:hAnsi="宋体" w:cs="宋体"/>
      <w:snapToGrid/>
      <w:color w:val="000000"/>
      <w:sz w:val="22"/>
      <w:szCs w:val="22"/>
    </w:rPr>
  </w:style>
  <w:style w:type="paragraph" w:customStyle="1" w:styleId="font5">
    <w:name w:val="font5"/>
    <w:basedOn w:val="a0"/>
    <w:uiPriority w:val="99"/>
    <w:rsid w:val="00BD4109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18"/>
      <w:szCs w:val="18"/>
    </w:rPr>
  </w:style>
  <w:style w:type="paragraph" w:customStyle="1" w:styleId="font6">
    <w:name w:val="font6"/>
    <w:basedOn w:val="a0"/>
    <w:uiPriority w:val="99"/>
    <w:rsid w:val="00BD4109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18"/>
      <w:szCs w:val="18"/>
    </w:rPr>
  </w:style>
  <w:style w:type="paragraph" w:customStyle="1" w:styleId="font7">
    <w:name w:val="font7"/>
    <w:basedOn w:val="a0"/>
    <w:uiPriority w:val="99"/>
    <w:rsid w:val="00BD4109"/>
    <w:pPr>
      <w:widowControl/>
      <w:spacing w:before="100" w:beforeAutospacing="1" w:after="100" w:afterAutospacing="1" w:line="240" w:lineRule="auto"/>
    </w:pPr>
    <w:rPr>
      <w:rFonts w:hAnsi="宋体" w:cs="宋体"/>
      <w:snapToGrid/>
      <w:color w:val="000000"/>
    </w:rPr>
  </w:style>
  <w:style w:type="paragraph" w:customStyle="1" w:styleId="font8">
    <w:name w:val="font8"/>
    <w:basedOn w:val="a0"/>
    <w:uiPriority w:val="99"/>
    <w:rsid w:val="00BD4109"/>
    <w:pPr>
      <w:widowControl/>
      <w:spacing w:before="100" w:beforeAutospacing="1" w:after="100" w:afterAutospacing="1" w:line="240" w:lineRule="auto"/>
    </w:pPr>
    <w:rPr>
      <w:rFonts w:hAnsi="宋体" w:cs="宋体"/>
      <w:snapToGrid/>
      <w:color w:val="FF0000"/>
      <w:sz w:val="22"/>
      <w:szCs w:val="22"/>
    </w:rPr>
  </w:style>
  <w:style w:type="paragraph" w:customStyle="1" w:styleId="font9">
    <w:name w:val="font9"/>
    <w:basedOn w:val="a0"/>
    <w:uiPriority w:val="99"/>
    <w:rsid w:val="00BD4109"/>
    <w:pPr>
      <w:widowControl/>
      <w:spacing w:before="100" w:beforeAutospacing="1" w:after="100" w:afterAutospacing="1" w:line="240" w:lineRule="auto"/>
    </w:pPr>
    <w:rPr>
      <w:rFonts w:hAnsi="宋体" w:cs="宋体"/>
      <w:snapToGrid/>
      <w:color w:val="FF0000"/>
    </w:rPr>
  </w:style>
  <w:style w:type="paragraph" w:customStyle="1" w:styleId="xl65">
    <w:name w:val="xl65"/>
    <w:basedOn w:val="a0"/>
    <w:uiPriority w:val="99"/>
    <w:rsid w:val="00BD4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hAnsi="宋体" w:cs="宋体"/>
      <w:snapToGrid/>
      <w:sz w:val="24"/>
      <w:szCs w:val="24"/>
    </w:rPr>
  </w:style>
  <w:style w:type="paragraph" w:customStyle="1" w:styleId="xl66">
    <w:name w:val="xl66"/>
    <w:basedOn w:val="a0"/>
    <w:uiPriority w:val="99"/>
    <w:rsid w:val="00BD4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hAnsi="宋体" w:cs="宋体"/>
      <w:snapToGrid/>
      <w:color w:val="000000"/>
    </w:rPr>
  </w:style>
  <w:style w:type="paragraph" w:customStyle="1" w:styleId="xl67">
    <w:name w:val="xl67"/>
    <w:basedOn w:val="a0"/>
    <w:uiPriority w:val="99"/>
    <w:rsid w:val="00BD4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hAnsi="宋体" w:cs="宋体"/>
      <w:snapToGrid/>
    </w:rPr>
  </w:style>
  <w:style w:type="paragraph" w:customStyle="1" w:styleId="xl68">
    <w:name w:val="xl68"/>
    <w:basedOn w:val="a0"/>
    <w:uiPriority w:val="99"/>
    <w:rsid w:val="00BD4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hAnsi="宋体" w:cs="宋体"/>
      <w:snapToGrid/>
      <w:color w:val="000000"/>
    </w:rPr>
  </w:style>
  <w:style w:type="paragraph" w:customStyle="1" w:styleId="xl69">
    <w:name w:val="xl69"/>
    <w:basedOn w:val="a0"/>
    <w:uiPriority w:val="99"/>
    <w:rsid w:val="00BD4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hAnsi="宋体" w:cs="宋体"/>
      <w:snapToGrid/>
      <w:sz w:val="24"/>
      <w:szCs w:val="24"/>
    </w:rPr>
  </w:style>
  <w:style w:type="paragraph" w:customStyle="1" w:styleId="xl70">
    <w:name w:val="xl70"/>
    <w:basedOn w:val="a0"/>
    <w:uiPriority w:val="99"/>
    <w:rsid w:val="00BD4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hAnsi="宋体" w:cs="宋体"/>
      <w:snapToGrid/>
      <w:sz w:val="24"/>
      <w:szCs w:val="24"/>
    </w:rPr>
  </w:style>
  <w:style w:type="paragraph" w:customStyle="1" w:styleId="xl71">
    <w:name w:val="xl71"/>
    <w:basedOn w:val="a0"/>
    <w:uiPriority w:val="99"/>
    <w:rsid w:val="00BD4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hAnsi="宋体" w:cs="宋体"/>
      <w:snapToGrid/>
      <w:sz w:val="24"/>
      <w:szCs w:val="24"/>
    </w:rPr>
  </w:style>
  <w:style w:type="paragraph" w:customStyle="1" w:styleId="xl72">
    <w:name w:val="xl72"/>
    <w:basedOn w:val="a0"/>
    <w:uiPriority w:val="99"/>
    <w:rsid w:val="00BD4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hAnsi="宋体" w:cs="宋体"/>
      <w:snapToGrid/>
      <w:color w:val="FF0000"/>
      <w:sz w:val="24"/>
      <w:szCs w:val="24"/>
    </w:rPr>
  </w:style>
  <w:style w:type="paragraph" w:customStyle="1" w:styleId="xl73">
    <w:name w:val="xl73"/>
    <w:basedOn w:val="a0"/>
    <w:uiPriority w:val="99"/>
    <w:rsid w:val="00BD4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hAnsi="宋体" w:cs="宋体"/>
      <w:snapToGrid/>
      <w:color w:val="FF0000"/>
      <w:sz w:val="24"/>
      <w:szCs w:val="24"/>
    </w:rPr>
  </w:style>
  <w:style w:type="paragraph" w:customStyle="1" w:styleId="xl74">
    <w:name w:val="xl74"/>
    <w:basedOn w:val="a0"/>
    <w:uiPriority w:val="99"/>
    <w:rsid w:val="00BD4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hAnsi="宋体" w:cs="宋体"/>
      <w:snapToGrid/>
      <w:color w:val="FF0000"/>
      <w:sz w:val="24"/>
      <w:szCs w:val="24"/>
    </w:rPr>
  </w:style>
  <w:style w:type="paragraph" w:customStyle="1" w:styleId="xl75">
    <w:name w:val="xl75"/>
    <w:basedOn w:val="a0"/>
    <w:uiPriority w:val="99"/>
    <w:rsid w:val="00BD4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微软雅黑" w:eastAsia="微软雅黑" w:hAnsi="微软雅黑" w:cs="宋体"/>
      <w:snapToGrid/>
      <w:color w:val="FF0000"/>
      <w:sz w:val="18"/>
      <w:szCs w:val="18"/>
    </w:rPr>
  </w:style>
  <w:style w:type="paragraph" w:customStyle="1" w:styleId="xl76">
    <w:name w:val="xl76"/>
    <w:basedOn w:val="a0"/>
    <w:uiPriority w:val="99"/>
    <w:rsid w:val="00BD4109"/>
    <w:pPr>
      <w:widowControl/>
      <w:spacing w:before="100" w:beforeAutospacing="1" w:after="100" w:afterAutospacing="1" w:line="240" w:lineRule="auto"/>
      <w:textAlignment w:val="center"/>
    </w:pPr>
    <w:rPr>
      <w:rFonts w:hAnsi="宋体" w:cs="宋体"/>
      <w:snapToGrid/>
      <w:sz w:val="24"/>
      <w:szCs w:val="24"/>
    </w:rPr>
  </w:style>
  <w:style w:type="paragraph" w:customStyle="1" w:styleId="xl77">
    <w:name w:val="xl77"/>
    <w:basedOn w:val="a0"/>
    <w:uiPriority w:val="99"/>
    <w:rsid w:val="00BD4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微软雅黑" w:eastAsia="微软雅黑" w:hAnsi="微软雅黑" w:cs="宋体"/>
      <w:snapToGrid/>
      <w:color w:val="000000"/>
      <w:sz w:val="18"/>
      <w:szCs w:val="18"/>
    </w:rPr>
  </w:style>
  <w:style w:type="paragraph" w:customStyle="1" w:styleId="xl78">
    <w:name w:val="xl78"/>
    <w:basedOn w:val="a0"/>
    <w:uiPriority w:val="99"/>
    <w:rsid w:val="00BD4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hAnsi="宋体" w:cs="宋体"/>
      <w:snapToGrid/>
      <w:sz w:val="24"/>
      <w:szCs w:val="24"/>
    </w:rPr>
  </w:style>
  <w:style w:type="paragraph" w:customStyle="1" w:styleId="xl79">
    <w:name w:val="xl79"/>
    <w:basedOn w:val="a0"/>
    <w:uiPriority w:val="99"/>
    <w:rsid w:val="00BD4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hAnsi="宋体" w:cs="宋体"/>
      <w:snapToGrid/>
      <w:color w:val="000000"/>
    </w:rPr>
  </w:style>
  <w:style w:type="paragraph" w:customStyle="1" w:styleId="xl80">
    <w:name w:val="xl80"/>
    <w:basedOn w:val="a0"/>
    <w:uiPriority w:val="99"/>
    <w:rsid w:val="00BD4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hAnsi="宋体" w:cs="宋体"/>
      <w:snapToGrid/>
    </w:rPr>
  </w:style>
  <w:style w:type="paragraph" w:customStyle="1" w:styleId="xl81">
    <w:name w:val="xl81"/>
    <w:basedOn w:val="a0"/>
    <w:uiPriority w:val="99"/>
    <w:rsid w:val="00BD4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hAnsi="宋体" w:cs="宋体"/>
      <w:snapToGrid/>
      <w:sz w:val="24"/>
      <w:szCs w:val="24"/>
    </w:rPr>
  </w:style>
  <w:style w:type="paragraph" w:customStyle="1" w:styleId="xl82">
    <w:name w:val="xl82"/>
    <w:basedOn w:val="a0"/>
    <w:uiPriority w:val="99"/>
    <w:rsid w:val="00BD410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hAnsi="宋体" w:cs="宋体"/>
      <w:snapToGrid/>
      <w:sz w:val="24"/>
      <w:szCs w:val="24"/>
    </w:rPr>
  </w:style>
  <w:style w:type="paragraph" w:customStyle="1" w:styleId="xl83">
    <w:name w:val="xl83"/>
    <w:basedOn w:val="a0"/>
    <w:uiPriority w:val="99"/>
    <w:rsid w:val="00BD4109"/>
    <w:pPr>
      <w:widowControl/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hAnsi="宋体" w:cs="宋体"/>
      <w:snapToGrid/>
      <w:sz w:val="24"/>
      <w:szCs w:val="24"/>
    </w:rPr>
  </w:style>
  <w:style w:type="character" w:customStyle="1" w:styleId="datagrid-sort-icon">
    <w:name w:val="datagrid-sort-icon"/>
    <w:basedOn w:val="a1"/>
    <w:rsid w:val="003B17F3"/>
  </w:style>
  <w:style w:type="character" w:customStyle="1" w:styleId="1Char1">
    <w:name w:val="标题 1 Char1"/>
    <w:aliases w:val="H1 Char1,Heading 0 Char1,PIM 1 Char1,Fab-1 Char1,h1 Char1,1. Char1,Normal + Font: Helvetica Char1,Bold Char1,Space Before 12 pt Char1,Not Bold Char1,H11 Char1,H12 Char1,H13 Char1,H14 Char1,H15 Char1,H16 Char1,H17 Char1,H111 Char1,H121 Char1"/>
    <w:basedOn w:val="a1"/>
    <w:rsid w:val="00A61A64"/>
    <w:rPr>
      <w:rFonts w:ascii="宋体"/>
      <w:b/>
      <w:bCs/>
      <w:kern w:val="44"/>
      <w:sz w:val="44"/>
      <w:szCs w:val="44"/>
    </w:rPr>
  </w:style>
  <w:style w:type="character" w:customStyle="1" w:styleId="2Char1">
    <w:name w:val="标题 2 Char1"/>
    <w:aliases w:val="sect 1.2 Char1,H2 Char1,sect 3.1 Char1,Heading 2 Hidden Char1,Heading 2 CCBS Char1,heading 2 Char1,Titre3 Char1,Underrubrik1 Char1,prop2 Char1,PIM2 Char1,2nd level Char1,h2 Char1,2 Char1,l2 Char1,Titre2 Char1,Head 2 Char1,HD2 Char1,H21 Char"/>
    <w:basedOn w:val="a1"/>
    <w:semiHidden/>
    <w:rsid w:val="00A61A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10">
    <w:name w:val="标题 3 Char1"/>
    <w:aliases w:val="H3 Char1,l3 Char1,CT Char1,BOD 0 Char1,h3 Char1,sect1.2.3 Char1,Heading 3 - old Char1,Bold Head Char1,bh Char1,level_3 Char1,PIM 3 Char1,Level 3 Head Char1,3rd level Char1,3 Char1,heading 3TOC Char1,1.1.1 Heading 3 Char1,sect1.2.31 Char1"/>
    <w:basedOn w:val="a1"/>
    <w:semiHidden/>
    <w:rsid w:val="00A61A64"/>
    <w:rPr>
      <w:rFonts w:ascii="宋体"/>
      <w:b/>
      <w:bCs/>
      <w:sz w:val="32"/>
      <w:szCs w:val="32"/>
    </w:rPr>
  </w:style>
  <w:style w:type="character" w:customStyle="1" w:styleId="4Char1">
    <w:name w:val="标题 4 Char1"/>
    <w:aliases w:val="h4 Char1,Table and Figures Char1,H4 Char1,Ref Heading 1 Char1,rh1 Char1,Heading sql Char1,sect 1.2.3.4 Char1,PIM 4 Char1,(Alt+4) Char1,Level 2 - a Char1,Heading 4 (Numbered) Char1,bullet Char1,bl Char1,bb Char1,1.1.1.1 Char1"/>
    <w:basedOn w:val="a1"/>
    <w:semiHidden/>
    <w:rsid w:val="00A61A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1">
    <w:name w:val="标题 5 Char1"/>
    <w:aliases w:val="H5 Char1,PIM 5 Char1,Block Label Char1"/>
    <w:basedOn w:val="a1"/>
    <w:semiHidden/>
    <w:rsid w:val="00A61A64"/>
    <w:rPr>
      <w:rFonts w:ascii="宋体"/>
      <w:b/>
      <w:bCs/>
      <w:sz w:val="28"/>
      <w:szCs w:val="28"/>
    </w:rPr>
  </w:style>
  <w:style w:type="character" w:customStyle="1" w:styleId="Char10">
    <w:name w:val="页眉 Char1"/>
    <w:aliases w:val="ContentsHeader Char1"/>
    <w:basedOn w:val="a1"/>
    <w:semiHidden/>
    <w:rsid w:val="00A61A64"/>
    <w:rPr>
      <w:rFonts w:ascii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9" w:qFormat="1"/>
    <w:lsdException w:name="heading 8" w:uiPriority="99" w:qFormat="1"/>
    <w:lsdException w:name="heading 9" w:uiPriority="99" w:qFormat="1"/>
    <w:lsdException w:name="index 4" w:uiPriority="99"/>
    <w:lsdException w:name="index 5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footer" w:uiPriority="99"/>
    <w:lsdException w:name="caption" w:semiHidden="1" w:unhideWhenUsed="1" w:qFormat="1"/>
    <w:lsdException w:name="Title" w:uiPriority="99" w:qFormat="1"/>
    <w:lsdException w:name="Body Text" w:uiPriority="99"/>
    <w:lsdException w:name="Body Text Indent" w:uiPriority="99"/>
    <w:lsdException w:name="Subtitle" w:uiPriority="99" w:qFormat="1"/>
    <w:lsdException w:name="Date" w:uiPriority="99"/>
    <w:lsdException w:name="Body Text 3" w:uiPriority="99"/>
    <w:lsdException w:name="Body Text Indent 2" w:uiPriority="99"/>
    <w:lsdException w:name="Body Text Indent 3" w:uiPriority="99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61F6D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aliases w:val="H1,Heading 0,PIM 1,Fab-1,h1,1.,Normal + Font: Helvetica,Bold,Space Before 12 pt,Not Bold,H11,H12,H13,H14,H15,H16,H17,H111,H121,H131,H141,H151,H161,H18,H112,H122,H132,H142,H152,H162,H19,H113,H123,H133,H143,H153,H163,H110,H114,H124,H134,H144,l1,1"/>
    <w:basedOn w:val="a0"/>
    <w:next w:val="a0"/>
    <w:link w:val="1Char"/>
    <w:qFormat/>
    <w:pPr>
      <w:keepNext/>
      <w:numPr>
        <w:numId w:val="3"/>
      </w:numPr>
      <w:spacing w:before="120" w:after="60"/>
      <w:outlineLvl w:val="0"/>
    </w:pPr>
    <w:rPr>
      <w:b/>
      <w:sz w:val="24"/>
    </w:rPr>
  </w:style>
  <w:style w:type="paragraph" w:styleId="2">
    <w:name w:val="heading 2"/>
    <w:aliases w:val="sect 1.2,H2,sect 3.1,Heading 2 Hidden,Heading 2 CCBS,heading 2,Titre3,Underrubrik1,prop2,PIM2,2nd level,h2,2,l2,Titre2,Head 2,PA Major Section,HD2,H21,sect 1.21,H22,sect 1.22,H211,sect 1.211,H23,sect 1.23,H212,sect 1.212,第一章 标题 2,DO,子系统,子系统1,子系统2,子"/>
    <w:basedOn w:val="1"/>
    <w:next w:val="a0"/>
    <w:link w:val="2Char"/>
    <w:qFormat/>
    <w:rsid w:val="008A348D"/>
    <w:pPr>
      <w:numPr>
        <w:ilvl w:val="1"/>
      </w:numPr>
      <w:outlineLvl w:val="1"/>
    </w:pPr>
    <w:rPr>
      <w:sz w:val="21"/>
      <w:lang w:val="x-none" w:eastAsia="x-none"/>
    </w:rPr>
  </w:style>
  <w:style w:type="paragraph" w:styleId="3">
    <w:name w:val="heading 3"/>
    <w:aliases w:val="H3,l3,CT,BOD 0,h3,sect1.2.3,Heading 3 - old,Bold Head,bh,level_3,PIM 3,Level 3 Head,3rd level,3,heading 3TOC,1.1.1 Heading 3,sect1.2.31,sect1.2.32,sect1.2.311,sect1.2.33,sect1.2.312,1.1.1,heading 3 + Indent: Left 0.25 in"/>
    <w:basedOn w:val="2"/>
    <w:next w:val="a0"/>
    <w:link w:val="3Char"/>
    <w:autoRedefine/>
    <w:qFormat/>
    <w:rsid w:val="00D47857"/>
    <w:pPr>
      <w:numPr>
        <w:ilvl w:val="2"/>
      </w:numPr>
      <w:outlineLvl w:val="2"/>
    </w:pPr>
    <w:rPr>
      <w:rFonts w:hAnsi="宋体"/>
      <w:color w:val="FF0000"/>
      <w:sz w:val="28"/>
      <w:szCs w:val="28"/>
      <w:lang w:eastAsia="zh-CN"/>
    </w:rPr>
  </w:style>
  <w:style w:type="paragraph" w:styleId="4">
    <w:name w:val="heading 4"/>
    <w:aliases w:val="h4,Table and Figures,H4,Ref Heading 1,rh1,Heading sql,sect 1.2.3.4,PIM 4,(Alt+4),Level 2 - a,Heading 4 (Numbered),bullet,bl,bb,1.1.1.1"/>
    <w:basedOn w:val="1"/>
    <w:next w:val="a0"/>
    <w:link w:val="4Char"/>
    <w:qFormat/>
    <w:rsid w:val="00DE0D3B"/>
    <w:pPr>
      <w:numPr>
        <w:ilvl w:val="3"/>
      </w:numPr>
      <w:outlineLvl w:val="3"/>
    </w:pPr>
  </w:style>
  <w:style w:type="paragraph" w:styleId="5">
    <w:name w:val="heading 5"/>
    <w:aliases w:val="H5,PIM 5,Block Label"/>
    <w:basedOn w:val="a0"/>
    <w:next w:val="a0"/>
    <w:link w:val="5Char"/>
    <w:autoRedefine/>
    <w:qFormat/>
    <w:rsid w:val="000561E1"/>
    <w:pPr>
      <w:numPr>
        <w:ilvl w:val="4"/>
        <w:numId w:val="3"/>
      </w:numPr>
      <w:spacing w:before="240" w:after="60"/>
      <w:outlineLvl w:val="4"/>
    </w:pPr>
    <w:rPr>
      <w:b/>
      <w:sz w:val="18"/>
    </w:rPr>
  </w:style>
  <w:style w:type="paragraph" w:styleId="6">
    <w:name w:val="heading 6"/>
    <w:basedOn w:val="a0"/>
    <w:next w:val="a0"/>
    <w:link w:val="6Char"/>
    <w:autoRedefine/>
    <w:qFormat/>
    <w:rsid w:val="009558DA"/>
    <w:pPr>
      <w:numPr>
        <w:ilvl w:val="5"/>
        <w:numId w:val="3"/>
      </w:numPr>
      <w:spacing w:before="240" w:after="60"/>
      <w:ind w:left="142"/>
      <w:outlineLvl w:val="5"/>
    </w:pPr>
    <w:rPr>
      <w:i/>
      <w:sz w:val="22"/>
    </w:rPr>
  </w:style>
  <w:style w:type="paragraph" w:styleId="7">
    <w:name w:val="heading 7"/>
    <w:basedOn w:val="a0"/>
    <w:next w:val="a0"/>
    <w:link w:val="7Char"/>
    <w:uiPriority w:val="99"/>
    <w:qFormat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0"/>
    <w:next w:val="a0"/>
    <w:link w:val="8Char"/>
    <w:uiPriority w:val="99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link w:val="9Char"/>
    <w:uiPriority w:val="99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aliases w:val="表正文,正文非缩进,正文不缩进,首行缩进"/>
    <w:basedOn w:val="a0"/>
    <w:uiPriority w:val="99"/>
    <w:pPr>
      <w:ind w:left="900" w:hanging="900"/>
    </w:pPr>
  </w:style>
  <w:style w:type="paragraph" w:customStyle="1" w:styleId="Paragraph2">
    <w:name w:val="Paragraph2"/>
    <w:basedOn w:val="a0"/>
    <w:uiPriority w:val="99"/>
    <w:pPr>
      <w:spacing w:before="80"/>
      <w:ind w:left="720"/>
      <w:jc w:val="both"/>
    </w:pPr>
    <w:rPr>
      <w:color w:val="000000"/>
      <w:lang w:val="en-AU"/>
    </w:rPr>
  </w:style>
  <w:style w:type="paragraph" w:styleId="a5">
    <w:name w:val="Title"/>
    <w:basedOn w:val="a0"/>
    <w:next w:val="a0"/>
    <w:link w:val="Char"/>
    <w:uiPriority w:val="99"/>
    <w:qFormat/>
    <w:pPr>
      <w:spacing w:line="240" w:lineRule="auto"/>
      <w:jc w:val="center"/>
    </w:pPr>
    <w:rPr>
      <w:b/>
      <w:sz w:val="36"/>
    </w:rPr>
  </w:style>
  <w:style w:type="paragraph" w:styleId="a6">
    <w:name w:val="Subtitle"/>
    <w:basedOn w:val="a0"/>
    <w:link w:val="Char0"/>
    <w:uiPriority w:val="99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0"/>
    <w:next w:val="a0"/>
    <w:autoRedefine/>
    <w:uiPriority w:val="39"/>
    <w:rsid w:val="00DB00FB"/>
    <w:pPr>
      <w:spacing w:before="120" w:after="120"/>
    </w:pPr>
    <w:rPr>
      <w:rFonts w:ascii="Times New Roman"/>
      <w:b/>
      <w:bCs/>
      <w:caps/>
    </w:rPr>
  </w:style>
  <w:style w:type="paragraph" w:styleId="20">
    <w:name w:val="toc 2"/>
    <w:basedOn w:val="a0"/>
    <w:next w:val="a0"/>
    <w:autoRedefine/>
    <w:uiPriority w:val="39"/>
    <w:rsid w:val="00D52D17"/>
    <w:pPr>
      <w:ind w:left="200"/>
    </w:pPr>
    <w:rPr>
      <w:rFonts w:ascii="Times New Roman"/>
      <w:smallCaps/>
    </w:rPr>
  </w:style>
  <w:style w:type="paragraph" w:styleId="30">
    <w:name w:val="toc 3"/>
    <w:basedOn w:val="a0"/>
    <w:next w:val="a0"/>
    <w:autoRedefine/>
    <w:uiPriority w:val="39"/>
    <w:rsid w:val="003F170B"/>
    <w:pPr>
      <w:ind w:left="400"/>
    </w:pPr>
    <w:rPr>
      <w:rFonts w:ascii="Times New Roman"/>
      <w:i/>
      <w:iCs/>
    </w:rPr>
  </w:style>
  <w:style w:type="paragraph" w:styleId="a7">
    <w:name w:val="header"/>
    <w:aliases w:val="ContentsHeader"/>
    <w:basedOn w:val="a0"/>
    <w:link w:val="Char1"/>
    <w:pPr>
      <w:tabs>
        <w:tab w:val="center" w:pos="4320"/>
        <w:tab w:val="right" w:pos="8640"/>
      </w:tabs>
    </w:pPr>
  </w:style>
  <w:style w:type="paragraph" w:styleId="a8">
    <w:name w:val="footer"/>
    <w:basedOn w:val="a0"/>
    <w:link w:val="Char2"/>
    <w:uiPriority w:val="99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MainTitle">
    <w:name w:val="Main Title"/>
    <w:basedOn w:val="a0"/>
    <w:uiPriority w:val="99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Bullet1">
    <w:name w:val="Bullet1"/>
    <w:basedOn w:val="a0"/>
    <w:uiPriority w:val="99"/>
    <w:pPr>
      <w:ind w:left="720" w:hanging="432"/>
    </w:pPr>
  </w:style>
  <w:style w:type="paragraph" w:customStyle="1" w:styleId="Tabletext">
    <w:name w:val="Tabletext"/>
    <w:basedOn w:val="a0"/>
    <w:uiPriority w:val="99"/>
    <w:pPr>
      <w:keepLines/>
      <w:spacing w:after="120"/>
    </w:pPr>
  </w:style>
  <w:style w:type="paragraph" w:styleId="aa">
    <w:name w:val="Body Text"/>
    <w:basedOn w:val="a0"/>
    <w:link w:val="Char3"/>
    <w:uiPriority w:val="99"/>
    <w:pPr>
      <w:keepLines/>
      <w:spacing w:after="120"/>
      <w:ind w:left="720"/>
    </w:pPr>
  </w:style>
  <w:style w:type="paragraph" w:customStyle="1" w:styleId="Bullet2">
    <w:name w:val="Bullet2"/>
    <w:basedOn w:val="a0"/>
    <w:uiPriority w:val="99"/>
    <w:pPr>
      <w:ind w:left="1440" w:hanging="360"/>
    </w:pPr>
    <w:rPr>
      <w:color w:val="000080"/>
    </w:rPr>
  </w:style>
  <w:style w:type="paragraph" w:styleId="ab">
    <w:name w:val="Document Map"/>
    <w:basedOn w:val="a0"/>
    <w:link w:val="Char4"/>
    <w:uiPriority w:val="99"/>
    <w:semiHidden/>
    <w:pPr>
      <w:shd w:val="clear" w:color="auto" w:fill="000080"/>
    </w:p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link w:val="Char5"/>
    <w:uiPriority w:val="99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Paragraph1">
    <w:name w:val="Paragraph1"/>
    <w:basedOn w:val="a0"/>
    <w:uiPriority w:val="99"/>
    <w:pPr>
      <w:spacing w:before="80" w:line="240" w:lineRule="auto"/>
      <w:jc w:val="both"/>
    </w:pPr>
  </w:style>
  <w:style w:type="paragraph" w:customStyle="1" w:styleId="Paragraph3">
    <w:name w:val="Paragraph3"/>
    <w:basedOn w:val="a0"/>
    <w:uiPriority w:val="9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uiPriority w:val="99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autoRedefine/>
    <w:uiPriority w:val="39"/>
    <w:pPr>
      <w:ind w:left="600"/>
    </w:pPr>
    <w:rPr>
      <w:rFonts w:ascii="Times New Roman"/>
      <w:sz w:val="18"/>
      <w:szCs w:val="18"/>
    </w:rPr>
  </w:style>
  <w:style w:type="paragraph" w:styleId="50">
    <w:name w:val="toc 5"/>
    <w:basedOn w:val="a0"/>
    <w:next w:val="a0"/>
    <w:autoRedefine/>
    <w:uiPriority w:val="39"/>
    <w:pPr>
      <w:ind w:left="800"/>
    </w:pPr>
    <w:rPr>
      <w:rFonts w:ascii="Times New Roman"/>
      <w:sz w:val="18"/>
      <w:szCs w:val="18"/>
    </w:rPr>
  </w:style>
  <w:style w:type="paragraph" w:styleId="60">
    <w:name w:val="toc 6"/>
    <w:basedOn w:val="a0"/>
    <w:next w:val="a0"/>
    <w:autoRedefine/>
    <w:uiPriority w:val="39"/>
    <w:pPr>
      <w:ind w:left="1000"/>
    </w:pPr>
    <w:rPr>
      <w:rFonts w:ascii="Times New Roman"/>
      <w:sz w:val="18"/>
      <w:szCs w:val="18"/>
    </w:rPr>
  </w:style>
  <w:style w:type="paragraph" w:styleId="70">
    <w:name w:val="toc 7"/>
    <w:basedOn w:val="a0"/>
    <w:next w:val="a0"/>
    <w:autoRedefine/>
    <w:uiPriority w:val="39"/>
    <w:pPr>
      <w:ind w:left="1200"/>
    </w:pPr>
    <w:rPr>
      <w:rFonts w:ascii="Times New Roman"/>
      <w:sz w:val="18"/>
      <w:szCs w:val="18"/>
    </w:rPr>
  </w:style>
  <w:style w:type="paragraph" w:styleId="80">
    <w:name w:val="toc 8"/>
    <w:basedOn w:val="a0"/>
    <w:next w:val="a0"/>
    <w:autoRedefine/>
    <w:uiPriority w:val="39"/>
    <w:pPr>
      <w:ind w:left="1400"/>
    </w:pPr>
    <w:rPr>
      <w:rFonts w:ascii="Times New Roman"/>
      <w:sz w:val="18"/>
      <w:szCs w:val="18"/>
    </w:rPr>
  </w:style>
  <w:style w:type="paragraph" w:styleId="90">
    <w:name w:val="toc 9"/>
    <w:basedOn w:val="a0"/>
    <w:next w:val="a0"/>
    <w:autoRedefine/>
    <w:uiPriority w:val="39"/>
    <w:pPr>
      <w:ind w:left="1600"/>
    </w:pPr>
    <w:rPr>
      <w:rFonts w:ascii="Times New Roman"/>
      <w:sz w:val="18"/>
      <w:szCs w:val="18"/>
    </w:rPr>
  </w:style>
  <w:style w:type="paragraph" w:styleId="ae">
    <w:name w:val="Body Text Indent"/>
    <w:basedOn w:val="a0"/>
    <w:link w:val="Char6"/>
    <w:uiPriority w:val="9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uiPriority w:val="99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uiPriority w:val="99"/>
    <w:pPr>
      <w:widowControl/>
      <w:tabs>
        <w:tab w:val="left" w:pos="720"/>
        <w:tab w:val="num" w:pos="1140"/>
      </w:tabs>
      <w:spacing w:before="120" w:line="240" w:lineRule="auto"/>
      <w:ind w:left="720" w:right="360" w:hanging="360"/>
      <w:jc w:val="both"/>
    </w:pPr>
  </w:style>
  <w:style w:type="paragraph" w:customStyle="1" w:styleId="InfoBlue">
    <w:name w:val="InfoBlue"/>
    <w:basedOn w:val="a0"/>
    <w:next w:val="aa"/>
    <w:autoRedefine/>
    <w:uiPriority w:val="99"/>
    <w:pPr>
      <w:spacing w:after="120"/>
      <w:ind w:left="720"/>
    </w:pPr>
    <w:rPr>
      <w:rFonts w:ascii="Times New Roman"/>
      <w:iCs/>
    </w:rPr>
  </w:style>
  <w:style w:type="character" w:styleId="af">
    <w:name w:val="Hyperlink"/>
    <w:uiPriority w:val="99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styleId="af0">
    <w:name w:val="FollowedHyperlink"/>
    <w:aliases w:val="已访问的超链接"/>
    <w:uiPriority w:val="99"/>
    <w:rPr>
      <w:color w:val="800080"/>
      <w:u w:val="single"/>
    </w:rPr>
  </w:style>
  <w:style w:type="paragraph" w:customStyle="1" w:styleId="Preformatted">
    <w:name w:val="Preformatted"/>
    <w:basedOn w:val="a0"/>
    <w:uiPriority w:val="99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</w:pPr>
    <w:rPr>
      <w:rFonts w:ascii="Courier New" w:hAnsi="Courier New"/>
      <w:snapToGrid/>
      <w:color w:val="000000"/>
      <w:lang w:val="sv-SE"/>
    </w:rPr>
  </w:style>
  <w:style w:type="character" w:styleId="af1">
    <w:name w:val="Emphasis"/>
    <w:qFormat/>
    <w:rPr>
      <w:i/>
      <w:iCs/>
    </w:rPr>
  </w:style>
  <w:style w:type="paragraph" w:styleId="HTML">
    <w:name w:val="HTML Preformatted"/>
    <w:basedOn w:val="a0"/>
    <w:link w:val="HTML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Arial Unicode MS" w:eastAsia="Arial Unicode MS" w:hAnsi="Arial Unicode MS" w:cs="Arial Unicode MS"/>
      <w:snapToGrid/>
    </w:rPr>
  </w:style>
  <w:style w:type="paragraph" w:styleId="af2">
    <w:name w:val="Balloon Text"/>
    <w:basedOn w:val="a0"/>
    <w:link w:val="Char7"/>
    <w:uiPriority w:val="99"/>
    <w:rPr>
      <w:sz w:val="18"/>
      <w:szCs w:val="18"/>
    </w:rPr>
  </w:style>
  <w:style w:type="paragraph" w:customStyle="1" w:styleId="Normal0">
    <w:name w:val="Normal0"/>
    <w:uiPriority w:val="99"/>
    <w:rsid w:val="00706C9D"/>
    <w:rPr>
      <w:noProof/>
      <w:lang w:eastAsia="en-US"/>
    </w:rPr>
  </w:style>
  <w:style w:type="paragraph" w:customStyle="1" w:styleId="content">
    <w:name w:val="content"/>
    <w:basedOn w:val="a0"/>
    <w:uiPriority w:val="99"/>
    <w:pPr>
      <w:widowControl/>
      <w:spacing w:before="100" w:beforeAutospacing="1" w:after="100" w:afterAutospacing="1" w:line="240" w:lineRule="auto"/>
    </w:pPr>
    <w:rPr>
      <w:rFonts w:ascii="Arial" w:hAnsi="Arial" w:cs="Arial"/>
      <w:snapToGrid/>
      <w:color w:val="000000"/>
      <w:sz w:val="18"/>
      <w:szCs w:val="18"/>
    </w:rPr>
  </w:style>
  <w:style w:type="character" w:customStyle="1" w:styleId="t1">
    <w:name w:val="t1"/>
    <w:rPr>
      <w:color w:val="009900"/>
      <w:sz w:val="21"/>
      <w:szCs w:val="21"/>
    </w:rPr>
  </w:style>
  <w:style w:type="character" w:customStyle="1" w:styleId="cn1">
    <w:name w:val="cn1"/>
    <w:rPr>
      <w:color w:val="9C9C9C"/>
      <w:sz w:val="18"/>
      <w:szCs w:val="18"/>
    </w:rPr>
  </w:style>
  <w:style w:type="paragraph" w:styleId="af3">
    <w:name w:val="Normal (Web)"/>
    <w:basedOn w:val="a0"/>
    <w:uiPriority w:val="99"/>
    <w:rsid w:val="00B674B9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  <w:style w:type="paragraph" w:customStyle="1" w:styleId="xl26">
    <w:name w:val="xl26"/>
    <w:basedOn w:val="a0"/>
    <w:uiPriority w:val="99"/>
    <w:rsid w:val="00A545C8"/>
    <w:pPr>
      <w:widowControl/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/>
      <w:snapToGrid/>
      <w:sz w:val="24"/>
      <w:szCs w:val="24"/>
    </w:rPr>
  </w:style>
  <w:style w:type="paragraph" w:customStyle="1" w:styleId="heading1">
    <w:name w:val="heading1"/>
    <w:basedOn w:val="a0"/>
    <w:uiPriority w:val="99"/>
    <w:rsid w:val="00C16AF9"/>
    <w:pPr>
      <w:widowControl/>
      <w:tabs>
        <w:tab w:val="left" w:pos="450"/>
        <w:tab w:val="left" w:pos="1080"/>
        <w:tab w:val="left" w:pos="1800"/>
        <w:tab w:val="left" w:pos="2610"/>
      </w:tabs>
      <w:spacing w:line="360" w:lineRule="auto"/>
    </w:pPr>
    <w:rPr>
      <w:rFonts w:ascii="Arial" w:hAnsi="Arial"/>
      <w:snapToGrid/>
      <w:sz w:val="21"/>
    </w:rPr>
  </w:style>
  <w:style w:type="paragraph" w:styleId="21">
    <w:name w:val="Body Text Indent 2"/>
    <w:basedOn w:val="a0"/>
    <w:link w:val="2Char0"/>
    <w:uiPriority w:val="99"/>
    <w:rsid w:val="00A9620D"/>
    <w:pPr>
      <w:spacing w:after="120" w:line="480" w:lineRule="auto"/>
      <w:ind w:leftChars="200" w:left="420"/>
    </w:pPr>
  </w:style>
  <w:style w:type="paragraph" w:styleId="af4">
    <w:name w:val="Date"/>
    <w:basedOn w:val="a0"/>
    <w:next w:val="a0"/>
    <w:link w:val="Char8"/>
    <w:uiPriority w:val="99"/>
    <w:rsid w:val="00180752"/>
    <w:pPr>
      <w:spacing w:line="240" w:lineRule="auto"/>
      <w:jc w:val="both"/>
    </w:pPr>
    <w:rPr>
      <w:rFonts w:ascii="Times New Roman"/>
      <w:snapToGrid/>
      <w:kern w:val="2"/>
      <w:sz w:val="24"/>
    </w:rPr>
  </w:style>
  <w:style w:type="paragraph" w:styleId="31">
    <w:name w:val="Body Text Indent 3"/>
    <w:basedOn w:val="a0"/>
    <w:link w:val="3Char0"/>
    <w:uiPriority w:val="99"/>
    <w:rsid w:val="00180752"/>
    <w:pPr>
      <w:spacing w:line="0" w:lineRule="atLeast"/>
      <w:ind w:left="412" w:hangingChars="200" w:hanging="412"/>
      <w:jc w:val="both"/>
    </w:pPr>
    <w:rPr>
      <w:rFonts w:ascii="Times New Roman"/>
      <w:snapToGrid/>
      <w:spacing w:val="-2"/>
      <w:kern w:val="2"/>
      <w:sz w:val="21"/>
      <w:szCs w:val="24"/>
    </w:rPr>
  </w:style>
  <w:style w:type="paragraph" w:styleId="32">
    <w:name w:val="Body Text 3"/>
    <w:basedOn w:val="a0"/>
    <w:link w:val="3Char1"/>
    <w:uiPriority w:val="99"/>
    <w:rsid w:val="00727306"/>
    <w:pPr>
      <w:spacing w:after="120"/>
    </w:pPr>
    <w:rPr>
      <w:sz w:val="16"/>
      <w:szCs w:val="16"/>
    </w:rPr>
  </w:style>
  <w:style w:type="paragraph" w:customStyle="1" w:styleId="af5">
    <w:name w:val="封面公司名称"/>
    <w:basedOn w:val="a0"/>
    <w:uiPriority w:val="99"/>
    <w:rsid w:val="00AA2AD0"/>
    <w:pPr>
      <w:spacing w:line="360" w:lineRule="auto"/>
      <w:jc w:val="center"/>
    </w:pPr>
    <w:rPr>
      <w:rFonts w:ascii="Times New Roman" w:eastAsia="黑体"/>
      <w:snapToGrid/>
      <w:kern w:val="2"/>
      <w:sz w:val="32"/>
      <w:szCs w:val="32"/>
    </w:rPr>
  </w:style>
  <w:style w:type="paragraph" w:customStyle="1" w:styleId="af6">
    <w:name w:val="封面表格文本"/>
    <w:basedOn w:val="a0"/>
    <w:uiPriority w:val="99"/>
    <w:rsid w:val="00AA2AD0"/>
    <w:pPr>
      <w:spacing w:line="240" w:lineRule="auto"/>
      <w:jc w:val="center"/>
    </w:pPr>
    <w:rPr>
      <w:rFonts w:ascii="Times New Roman"/>
      <w:snapToGrid/>
      <w:kern w:val="2"/>
      <w:sz w:val="21"/>
      <w:szCs w:val="24"/>
    </w:rPr>
  </w:style>
  <w:style w:type="paragraph" w:customStyle="1" w:styleId="af7">
    <w:name w:val="封面文档标题"/>
    <w:basedOn w:val="a0"/>
    <w:uiPriority w:val="99"/>
    <w:rsid w:val="00AA2AD0"/>
    <w:pPr>
      <w:spacing w:line="360" w:lineRule="auto"/>
      <w:jc w:val="center"/>
    </w:pPr>
    <w:rPr>
      <w:rFonts w:ascii="Times New Roman" w:eastAsia="黑体"/>
      <w:bCs/>
      <w:snapToGrid/>
      <w:kern w:val="2"/>
      <w:sz w:val="44"/>
      <w:szCs w:val="44"/>
    </w:rPr>
  </w:style>
  <w:style w:type="paragraph" w:customStyle="1" w:styleId="af8">
    <w:name w:val="缺省文本"/>
    <w:basedOn w:val="a0"/>
    <w:uiPriority w:val="99"/>
    <w:rsid w:val="00AA2AD0"/>
    <w:pPr>
      <w:spacing w:line="360" w:lineRule="auto"/>
      <w:jc w:val="both"/>
    </w:pPr>
    <w:rPr>
      <w:rFonts w:ascii="Times New Roman"/>
      <w:snapToGrid/>
      <w:kern w:val="2"/>
      <w:sz w:val="21"/>
      <w:szCs w:val="24"/>
    </w:rPr>
  </w:style>
  <w:style w:type="paragraph" w:customStyle="1" w:styleId="af9">
    <w:name w:val="修订记录"/>
    <w:basedOn w:val="a0"/>
    <w:uiPriority w:val="99"/>
    <w:rsid w:val="00FC0121"/>
    <w:pPr>
      <w:pageBreakBefore/>
      <w:spacing w:before="300" w:after="150" w:line="360" w:lineRule="auto"/>
      <w:jc w:val="center"/>
    </w:pPr>
    <w:rPr>
      <w:rFonts w:ascii="Times New Roman" w:eastAsia="黑体"/>
      <w:snapToGrid/>
      <w:kern w:val="2"/>
      <w:sz w:val="32"/>
      <w:szCs w:val="32"/>
    </w:rPr>
  </w:style>
  <w:style w:type="paragraph" w:customStyle="1" w:styleId="afa">
    <w:name w:val="表格文本"/>
    <w:basedOn w:val="a0"/>
    <w:uiPriority w:val="99"/>
    <w:rsid w:val="00FC0121"/>
    <w:pPr>
      <w:tabs>
        <w:tab w:val="decimal" w:pos="0"/>
      </w:tabs>
      <w:spacing w:line="240" w:lineRule="auto"/>
      <w:jc w:val="both"/>
    </w:pPr>
    <w:rPr>
      <w:rFonts w:ascii="Times New Roman"/>
      <w:noProof/>
      <w:snapToGrid/>
      <w:kern w:val="2"/>
      <w:sz w:val="21"/>
      <w:szCs w:val="24"/>
    </w:rPr>
  </w:style>
  <w:style w:type="paragraph" w:customStyle="1" w:styleId="afb">
    <w:name w:val="页眉密级样式"/>
    <w:basedOn w:val="a0"/>
    <w:uiPriority w:val="99"/>
    <w:rsid w:val="00FC0121"/>
    <w:pPr>
      <w:spacing w:line="240" w:lineRule="auto"/>
      <w:jc w:val="right"/>
    </w:pPr>
    <w:rPr>
      <w:rFonts w:ascii="Times New Roman"/>
      <w:snapToGrid/>
      <w:kern w:val="2"/>
      <w:sz w:val="18"/>
      <w:szCs w:val="18"/>
    </w:rPr>
  </w:style>
  <w:style w:type="paragraph" w:customStyle="1" w:styleId="afc">
    <w:name w:val="页眉文档名称样式"/>
    <w:basedOn w:val="a0"/>
    <w:uiPriority w:val="99"/>
    <w:rsid w:val="00FC0121"/>
    <w:pPr>
      <w:spacing w:line="240" w:lineRule="auto"/>
      <w:jc w:val="both"/>
    </w:pPr>
    <w:rPr>
      <w:rFonts w:ascii="Times New Roman"/>
      <w:snapToGrid/>
      <w:kern w:val="2"/>
      <w:sz w:val="18"/>
      <w:szCs w:val="18"/>
    </w:rPr>
  </w:style>
  <w:style w:type="table" w:styleId="afd">
    <w:name w:val="Table Grid"/>
    <w:basedOn w:val="a2"/>
    <w:rsid w:val="00026E6E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3">
    <w:name w:val="样式 标题 3 + 倾斜"/>
    <w:basedOn w:val="3"/>
    <w:autoRedefine/>
    <w:uiPriority w:val="99"/>
    <w:rsid w:val="00852FF5"/>
    <w:rPr>
      <w:b w:val="0"/>
      <w:i/>
      <w:iCs/>
    </w:rPr>
  </w:style>
  <w:style w:type="paragraph" w:customStyle="1" w:styleId="Table">
    <w:name w:val="Table"/>
    <w:basedOn w:val="a0"/>
    <w:uiPriority w:val="99"/>
    <w:rsid w:val="001A6677"/>
    <w:pPr>
      <w:widowControl/>
      <w:spacing w:before="40" w:after="40" w:line="240" w:lineRule="auto"/>
    </w:pPr>
    <w:rPr>
      <w:rFonts w:ascii="Arial" w:hAnsi="Arial"/>
      <w:snapToGrid/>
      <w:lang w:val="en-GB" w:eastAsia="en-US"/>
    </w:rPr>
  </w:style>
  <w:style w:type="paragraph" w:customStyle="1" w:styleId="Numberedlist23">
    <w:name w:val="Numbered list 2.3"/>
    <w:basedOn w:val="3"/>
    <w:next w:val="a0"/>
    <w:uiPriority w:val="99"/>
    <w:rsid w:val="001A6677"/>
    <w:pPr>
      <w:widowControl/>
      <w:numPr>
        <w:numId w:val="1"/>
      </w:numPr>
      <w:tabs>
        <w:tab w:val="left" w:pos="1080"/>
      </w:tabs>
      <w:spacing w:before="240" w:line="240" w:lineRule="auto"/>
    </w:pPr>
    <w:rPr>
      <w:rFonts w:ascii="Arial" w:hAnsi="Arial"/>
      <w:b w:val="0"/>
      <w:i/>
      <w:snapToGrid/>
      <w:sz w:val="22"/>
      <w:lang w:val="en-GB" w:eastAsia="en-US"/>
    </w:rPr>
  </w:style>
  <w:style w:type="paragraph" w:customStyle="1" w:styleId="Numberedlist24">
    <w:name w:val="Numbered list 2.4"/>
    <w:basedOn w:val="4"/>
    <w:next w:val="a0"/>
    <w:uiPriority w:val="99"/>
    <w:rsid w:val="001A6677"/>
    <w:pPr>
      <w:widowControl/>
      <w:numPr>
        <w:numId w:val="1"/>
      </w:numPr>
      <w:tabs>
        <w:tab w:val="left" w:pos="1080"/>
        <w:tab w:val="left" w:pos="1440"/>
        <w:tab w:val="left" w:pos="1800"/>
      </w:tabs>
      <w:spacing w:before="240" w:line="240" w:lineRule="auto"/>
    </w:pPr>
    <w:rPr>
      <w:rFonts w:ascii="Arial" w:hAnsi="Arial"/>
      <w:b w:val="0"/>
      <w:snapToGrid/>
      <w:lang w:val="en-GB" w:eastAsia="en-US"/>
    </w:rPr>
  </w:style>
  <w:style w:type="paragraph" w:customStyle="1" w:styleId="11">
    <w:name w:val="样式1"/>
    <w:basedOn w:val="4"/>
    <w:next w:val="41"/>
    <w:uiPriority w:val="99"/>
    <w:rsid w:val="00DC2EF8"/>
    <w:rPr>
      <w:b w:val="0"/>
    </w:rPr>
  </w:style>
  <w:style w:type="paragraph" w:customStyle="1" w:styleId="22">
    <w:name w:val="样式2"/>
    <w:basedOn w:val="11"/>
    <w:uiPriority w:val="99"/>
    <w:rsid w:val="00DC2EF8"/>
  </w:style>
  <w:style w:type="paragraph" w:customStyle="1" w:styleId="34">
    <w:name w:val="样式3"/>
    <w:basedOn w:val="5"/>
    <w:next w:val="51"/>
    <w:uiPriority w:val="99"/>
    <w:rsid w:val="001253B6"/>
    <w:rPr>
      <w:b w:val="0"/>
    </w:rPr>
  </w:style>
  <w:style w:type="paragraph" w:customStyle="1" w:styleId="42">
    <w:name w:val="样式4"/>
    <w:basedOn w:val="5"/>
    <w:uiPriority w:val="99"/>
    <w:rsid w:val="001253B6"/>
    <w:rPr>
      <w:b w:val="0"/>
    </w:rPr>
  </w:style>
  <w:style w:type="paragraph" w:customStyle="1" w:styleId="52">
    <w:name w:val="样式5"/>
    <w:basedOn w:val="3"/>
    <w:next w:val="34"/>
    <w:uiPriority w:val="99"/>
    <w:rsid w:val="004B5772"/>
    <w:pPr>
      <w:tabs>
        <w:tab w:val="num" w:pos="0"/>
      </w:tabs>
    </w:pPr>
    <w:rPr>
      <w:b w:val="0"/>
      <w:i/>
    </w:rPr>
  </w:style>
  <w:style w:type="paragraph" w:customStyle="1" w:styleId="61">
    <w:name w:val="样式6"/>
    <w:basedOn w:val="4"/>
    <w:next w:val="42"/>
    <w:uiPriority w:val="99"/>
    <w:rsid w:val="004B5772"/>
    <w:rPr>
      <w:b w:val="0"/>
    </w:rPr>
  </w:style>
  <w:style w:type="paragraph" w:customStyle="1" w:styleId="71">
    <w:name w:val="样式7"/>
    <w:basedOn w:val="4"/>
    <w:next w:val="42"/>
    <w:uiPriority w:val="99"/>
    <w:rsid w:val="004B5772"/>
    <w:rPr>
      <w:b w:val="0"/>
    </w:rPr>
  </w:style>
  <w:style w:type="paragraph" w:customStyle="1" w:styleId="81">
    <w:name w:val="样式8"/>
    <w:basedOn w:val="4"/>
    <w:next w:val="42"/>
    <w:uiPriority w:val="99"/>
    <w:rsid w:val="004B5772"/>
    <w:rPr>
      <w:b w:val="0"/>
    </w:rPr>
  </w:style>
  <w:style w:type="paragraph" w:customStyle="1" w:styleId="Figure">
    <w:name w:val="Figure"/>
    <w:basedOn w:val="aa"/>
    <w:uiPriority w:val="99"/>
    <w:rsid w:val="00707073"/>
    <w:pPr>
      <w:keepLines w:val="0"/>
      <w:tabs>
        <w:tab w:val="center" w:pos="8640"/>
      </w:tabs>
      <w:spacing w:before="120" w:after="240" w:line="360" w:lineRule="auto"/>
      <w:ind w:left="0"/>
      <w:jc w:val="center"/>
    </w:pPr>
    <w:rPr>
      <w:rFonts w:ascii="Times New Roman"/>
      <w:snapToGrid/>
      <w:sz w:val="21"/>
    </w:rPr>
  </w:style>
  <w:style w:type="paragraph" w:styleId="41">
    <w:name w:val="index 4"/>
    <w:basedOn w:val="a0"/>
    <w:next w:val="a0"/>
    <w:autoRedefine/>
    <w:uiPriority w:val="99"/>
    <w:semiHidden/>
    <w:rsid w:val="004B5772"/>
    <w:pPr>
      <w:ind w:leftChars="600" w:left="600"/>
    </w:pPr>
  </w:style>
  <w:style w:type="paragraph" w:styleId="51">
    <w:name w:val="index 5"/>
    <w:basedOn w:val="a0"/>
    <w:next w:val="a0"/>
    <w:autoRedefine/>
    <w:uiPriority w:val="99"/>
    <w:semiHidden/>
    <w:rsid w:val="007256BA"/>
    <w:rPr>
      <w:rFonts w:cs="宋体"/>
      <w:b/>
      <w:snapToGrid/>
      <w:color w:val="000000"/>
      <w:sz w:val="21"/>
      <w:szCs w:val="21"/>
      <w:lang w:val="zh-CN"/>
    </w:rPr>
  </w:style>
  <w:style w:type="character" w:customStyle="1" w:styleId="2Char">
    <w:name w:val="标题 2 Char"/>
    <w:aliases w:val="sect 1.2 Char,H2 Char,sect 3.1 Char,Heading 2 Hidden Char,Heading 2 CCBS Char,heading 2 Char,Titre3 Char,Underrubrik1 Char,prop2 Char,PIM2 Char,2nd level Char,h2 Char,2 Char,l2 Char,Titre2 Char,Head 2 Char,PA Major Section Char,HD2 Char,子 Char"/>
    <w:link w:val="2"/>
    <w:rsid w:val="008A348D"/>
    <w:rPr>
      <w:rFonts w:ascii="宋体"/>
      <w:b/>
      <w:snapToGrid w:val="0"/>
      <w:sz w:val="21"/>
      <w:lang w:val="x-none" w:eastAsia="x-none"/>
    </w:rPr>
  </w:style>
  <w:style w:type="paragraph" w:customStyle="1" w:styleId="CharCharCharCharCharCharCharCharChar">
    <w:name w:val="Char Char Char Char Char Char Char Char Char"/>
    <w:basedOn w:val="a0"/>
    <w:rsid w:val="00B81401"/>
    <w:pPr>
      <w:widowControl/>
      <w:spacing w:after="160" w:line="240" w:lineRule="exact"/>
    </w:pPr>
    <w:rPr>
      <w:rFonts w:ascii="Arial" w:hAnsi="Arial"/>
      <w:snapToGrid/>
      <w:lang w:eastAsia="en-US"/>
    </w:rPr>
  </w:style>
  <w:style w:type="paragraph" w:styleId="afe">
    <w:name w:val="List Paragraph"/>
    <w:basedOn w:val="a0"/>
    <w:uiPriority w:val="34"/>
    <w:qFormat/>
    <w:rsid w:val="00D37A61"/>
    <w:pPr>
      <w:ind w:firstLineChars="200" w:firstLine="420"/>
    </w:pPr>
  </w:style>
  <w:style w:type="character" w:customStyle="1" w:styleId="apple-style-span">
    <w:name w:val="apple-style-span"/>
    <w:basedOn w:val="a1"/>
    <w:rsid w:val="00743436"/>
  </w:style>
  <w:style w:type="paragraph" w:styleId="z-">
    <w:name w:val="HTML Top of Form"/>
    <w:basedOn w:val="a0"/>
    <w:next w:val="a0"/>
    <w:link w:val="z-Char"/>
    <w:hidden/>
    <w:uiPriority w:val="99"/>
    <w:unhideWhenUsed/>
    <w:rsid w:val="00794AF1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/>
      <w:snapToGrid/>
      <w:vanish/>
      <w:sz w:val="16"/>
      <w:szCs w:val="16"/>
      <w:lang w:val="x-none" w:eastAsia="x-none"/>
    </w:rPr>
  </w:style>
  <w:style w:type="character" w:customStyle="1" w:styleId="z-Char">
    <w:name w:val="z-窗体顶端 Char"/>
    <w:link w:val="z-"/>
    <w:uiPriority w:val="99"/>
    <w:rsid w:val="00794AF1"/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794AF1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/>
      <w:snapToGrid/>
      <w:vanish/>
      <w:sz w:val="16"/>
      <w:szCs w:val="16"/>
      <w:lang w:val="x-none" w:eastAsia="x-none"/>
    </w:rPr>
  </w:style>
  <w:style w:type="character" w:customStyle="1" w:styleId="z-Char0">
    <w:name w:val="z-窗体底端 Char"/>
    <w:link w:val="z-0"/>
    <w:uiPriority w:val="99"/>
    <w:rsid w:val="00794AF1"/>
    <w:rPr>
      <w:rFonts w:ascii="Arial" w:hAnsi="Arial" w:cs="Arial"/>
      <w:vanish/>
      <w:sz w:val="16"/>
      <w:szCs w:val="16"/>
    </w:rPr>
  </w:style>
  <w:style w:type="character" w:customStyle="1" w:styleId="aff">
    <w:name w:val="武友胜"/>
    <w:semiHidden/>
    <w:rsid w:val="00786EA0"/>
    <w:rPr>
      <w:rFonts w:ascii="Arial" w:eastAsia="宋体" w:hAnsi="Arial" w:cs="Arial"/>
      <w:color w:val="auto"/>
      <w:sz w:val="18"/>
      <w:szCs w:val="20"/>
    </w:rPr>
  </w:style>
  <w:style w:type="character" w:customStyle="1" w:styleId="x-fieldset-header-text">
    <w:name w:val="x-fieldset-header-text"/>
    <w:basedOn w:val="a1"/>
    <w:rsid w:val="00A54D42"/>
  </w:style>
  <w:style w:type="paragraph" w:styleId="aff0">
    <w:name w:val="annotation text"/>
    <w:basedOn w:val="a0"/>
    <w:link w:val="Char9"/>
    <w:uiPriority w:val="99"/>
    <w:rsid w:val="00D858F5"/>
    <w:rPr>
      <w:lang w:val="x-none" w:eastAsia="x-none"/>
    </w:rPr>
  </w:style>
  <w:style w:type="character" w:customStyle="1" w:styleId="Char9">
    <w:name w:val="批注文字 Char"/>
    <w:link w:val="aff0"/>
    <w:uiPriority w:val="99"/>
    <w:rsid w:val="00D858F5"/>
    <w:rPr>
      <w:rFonts w:ascii="宋体"/>
      <w:snapToGrid w:val="0"/>
    </w:rPr>
  </w:style>
  <w:style w:type="character" w:customStyle="1" w:styleId="aff1">
    <w:name w:val="尹文甲"/>
    <w:semiHidden/>
    <w:rsid w:val="00894F14"/>
    <w:rPr>
      <w:color w:val="000000"/>
    </w:rPr>
  </w:style>
  <w:style w:type="character" w:customStyle="1" w:styleId="aff2">
    <w:name w:val="刘会军"/>
    <w:semiHidden/>
    <w:rsid w:val="00454C1D"/>
    <w:rPr>
      <w:rFonts w:ascii="Arial" w:eastAsia="宋体" w:hAnsi="Arial" w:cs="Arial"/>
      <w:color w:val="auto"/>
      <w:sz w:val="18"/>
      <w:szCs w:val="20"/>
    </w:rPr>
  </w:style>
  <w:style w:type="character" w:customStyle="1" w:styleId="Char3">
    <w:name w:val="正文文本 Char"/>
    <w:link w:val="aa"/>
    <w:uiPriority w:val="99"/>
    <w:rsid w:val="00DB1B50"/>
    <w:rPr>
      <w:rFonts w:ascii="宋体" w:eastAsia="宋体"/>
      <w:snapToGrid w:val="0"/>
      <w:lang w:val="en-US" w:eastAsia="zh-CN" w:bidi="ar-SA"/>
    </w:rPr>
  </w:style>
  <w:style w:type="character" w:customStyle="1" w:styleId="Char1">
    <w:name w:val="页眉 Char"/>
    <w:aliases w:val="ContentsHeader Char"/>
    <w:link w:val="a7"/>
    <w:rsid w:val="00FB5BFA"/>
    <w:rPr>
      <w:rFonts w:ascii="宋体"/>
      <w:snapToGrid w:val="0"/>
    </w:rPr>
  </w:style>
  <w:style w:type="character" w:customStyle="1" w:styleId="Char2">
    <w:name w:val="页脚 Char"/>
    <w:link w:val="a8"/>
    <w:uiPriority w:val="99"/>
    <w:rsid w:val="00FB5BFA"/>
    <w:rPr>
      <w:rFonts w:ascii="宋体"/>
      <w:snapToGrid w:val="0"/>
    </w:rPr>
  </w:style>
  <w:style w:type="paragraph" w:customStyle="1" w:styleId="Text">
    <w:name w:val="Text"/>
    <w:basedOn w:val="a0"/>
    <w:uiPriority w:val="99"/>
    <w:rsid w:val="00FB5BFA"/>
    <w:pPr>
      <w:widowControl/>
      <w:spacing w:before="240" w:line="360" w:lineRule="auto"/>
      <w:ind w:left="720"/>
    </w:pPr>
    <w:rPr>
      <w:rFonts w:ascii="Times" w:hAnsi="Times"/>
      <w:snapToGrid/>
      <w:spacing w:val="20"/>
      <w:sz w:val="24"/>
      <w:szCs w:val="24"/>
      <w:lang w:val="en-AU" w:eastAsia="en-US"/>
    </w:rPr>
  </w:style>
  <w:style w:type="character" w:customStyle="1" w:styleId="3Char">
    <w:name w:val="标题 3 Char"/>
    <w:aliases w:val="H3 Char,l3 Char,CT Char,BOD 0 Char,h3 Char,sect1.2.3 Char,Heading 3 - old Char,Bold Head Char,bh Char,level_3 Char,PIM 3 Char,Level 3 Head Char,3rd level Char,3 Char,heading 3TOC Char,1.1.1 Heading 3 Char,sect1.2.31 Char,sect1.2.32 Char"/>
    <w:link w:val="3"/>
    <w:rsid w:val="00D47857"/>
    <w:rPr>
      <w:rFonts w:ascii="宋体" w:hAnsi="宋体"/>
      <w:b/>
      <w:snapToGrid w:val="0"/>
      <w:color w:val="FF0000"/>
      <w:sz w:val="28"/>
      <w:szCs w:val="28"/>
      <w:lang w:val="x-none"/>
    </w:rPr>
  </w:style>
  <w:style w:type="character" w:customStyle="1" w:styleId="Char7">
    <w:name w:val="批注框文本 Char"/>
    <w:link w:val="af2"/>
    <w:uiPriority w:val="99"/>
    <w:rsid w:val="004978BD"/>
    <w:rPr>
      <w:rFonts w:ascii="宋体"/>
      <w:snapToGrid w:val="0"/>
      <w:sz w:val="18"/>
      <w:szCs w:val="18"/>
    </w:rPr>
  </w:style>
  <w:style w:type="character" w:customStyle="1" w:styleId="1Char">
    <w:name w:val="标题 1 Char"/>
    <w:aliases w:val="H1 Char,Heading 0 Char,PIM 1 Char,Fab-1 Char,h1 Char,1. Char,Normal + Font: Helvetica Char,Bold Char,Space Before 12 pt Char,Not Bold Char,H11 Char,H12 Char,H13 Char,H14 Char,H15 Char,H16 Char,H17 Char,H111 Char,H121 Char,H131 Char,H141 Char"/>
    <w:link w:val="1"/>
    <w:rsid w:val="00F4726B"/>
    <w:rPr>
      <w:rFonts w:ascii="宋体"/>
      <w:b/>
      <w:snapToGrid w:val="0"/>
      <w:sz w:val="24"/>
    </w:rPr>
  </w:style>
  <w:style w:type="character" w:customStyle="1" w:styleId="4Char">
    <w:name w:val="标题 4 Char"/>
    <w:aliases w:val="h4 Char,Table and Figures Char,H4 Char,Ref Heading 1 Char,rh1 Char,Heading sql Char,sect 1.2.3.4 Char,PIM 4 Char,(Alt+4) Char,Level 2 - a Char,Heading 4 (Numbered) Char,bullet Char,bl Char,bb Char,1.1.1.1 Char"/>
    <w:link w:val="4"/>
    <w:rsid w:val="00DE0D3B"/>
    <w:rPr>
      <w:rFonts w:ascii="宋体"/>
      <w:b/>
      <w:snapToGrid w:val="0"/>
      <w:sz w:val="24"/>
    </w:rPr>
  </w:style>
  <w:style w:type="character" w:customStyle="1" w:styleId="5Char">
    <w:name w:val="标题 5 Char"/>
    <w:aliases w:val="H5 Char,PIM 5 Char,Block Label Char"/>
    <w:link w:val="5"/>
    <w:rsid w:val="000561E1"/>
    <w:rPr>
      <w:rFonts w:ascii="宋体"/>
      <w:b/>
      <w:snapToGrid w:val="0"/>
      <w:sz w:val="18"/>
    </w:rPr>
  </w:style>
  <w:style w:type="character" w:customStyle="1" w:styleId="6Char">
    <w:name w:val="标题 6 Char"/>
    <w:link w:val="6"/>
    <w:rsid w:val="00F4726B"/>
    <w:rPr>
      <w:rFonts w:ascii="宋体"/>
      <w:i/>
      <w:snapToGrid w:val="0"/>
      <w:sz w:val="22"/>
    </w:rPr>
  </w:style>
  <w:style w:type="character" w:customStyle="1" w:styleId="Char">
    <w:name w:val="标题 Char"/>
    <w:link w:val="a5"/>
    <w:uiPriority w:val="99"/>
    <w:rsid w:val="00F4726B"/>
    <w:rPr>
      <w:rFonts w:ascii="宋体"/>
      <w:b/>
      <w:snapToGrid w:val="0"/>
      <w:sz w:val="36"/>
    </w:rPr>
  </w:style>
  <w:style w:type="character" w:customStyle="1" w:styleId="Char4">
    <w:name w:val="文档结构图 Char"/>
    <w:link w:val="ab"/>
    <w:uiPriority w:val="99"/>
    <w:semiHidden/>
    <w:rsid w:val="00F4726B"/>
    <w:rPr>
      <w:rFonts w:ascii="宋体"/>
      <w:snapToGrid w:val="0"/>
      <w:shd w:val="clear" w:color="auto" w:fill="000080"/>
    </w:rPr>
  </w:style>
  <w:style w:type="character" w:customStyle="1" w:styleId="Char8">
    <w:name w:val="日期 Char"/>
    <w:link w:val="af4"/>
    <w:uiPriority w:val="99"/>
    <w:rsid w:val="00F4726B"/>
    <w:rPr>
      <w:kern w:val="2"/>
      <w:sz w:val="24"/>
    </w:rPr>
  </w:style>
  <w:style w:type="character" w:customStyle="1" w:styleId="7Char">
    <w:name w:val="标题 7 Char"/>
    <w:link w:val="7"/>
    <w:uiPriority w:val="99"/>
    <w:rsid w:val="00724A75"/>
    <w:rPr>
      <w:rFonts w:ascii="宋体"/>
      <w:snapToGrid w:val="0"/>
    </w:rPr>
  </w:style>
  <w:style w:type="character" w:customStyle="1" w:styleId="8Char">
    <w:name w:val="标题 8 Char"/>
    <w:link w:val="8"/>
    <w:uiPriority w:val="99"/>
    <w:rsid w:val="00724A75"/>
    <w:rPr>
      <w:rFonts w:ascii="宋体"/>
      <w:i/>
      <w:snapToGrid w:val="0"/>
    </w:rPr>
  </w:style>
  <w:style w:type="character" w:customStyle="1" w:styleId="9Char">
    <w:name w:val="标题 9 Char"/>
    <w:link w:val="9"/>
    <w:uiPriority w:val="99"/>
    <w:rsid w:val="00724A75"/>
    <w:rPr>
      <w:rFonts w:ascii="宋体"/>
      <w:b/>
      <w:i/>
      <w:snapToGrid w:val="0"/>
      <w:sz w:val="18"/>
    </w:rPr>
  </w:style>
  <w:style w:type="character" w:customStyle="1" w:styleId="Char0">
    <w:name w:val="副标题 Char"/>
    <w:link w:val="a6"/>
    <w:uiPriority w:val="99"/>
    <w:rsid w:val="00724A75"/>
    <w:rPr>
      <w:rFonts w:ascii="宋体"/>
      <w:i/>
      <w:snapToGrid w:val="0"/>
      <w:sz w:val="36"/>
      <w:lang w:val="en-AU"/>
    </w:rPr>
  </w:style>
  <w:style w:type="character" w:customStyle="1" w:styleId="Char5">
    <w:name w:val="脚注文本 Char"/>
    <w:link w:val="ad"/>
    <w:uiPriority w:val="99"/>
    <w:semiHidden/>
    <w:rsid w:val="00724A75"/>
    <w:rPr>
      <w:rFonts w:ascii="宋体"/>
      <w:snapToGrid w:val="0"/>
      <w:sz w:val="16"/>
    </w:rPr>
  </w:style>
  <w:style w:type="character" w:customStyle="1" w:styleId="Char6">
    <w:name w:val="正文文本缩进 Char"/>
    <w:link w:val="ae"/>
    <w:uiPriority w:val="99"/>
    <w:rsid w:val="00724A75"/>
    <w:rPr>
      <w:rFonts w:ascii="宋体"/>
      <w:i/>
      <w:snapToGrid w:val="0"/>
      <w:color w:val="0000FF"/>
      <w:u w:val="single"/>
    </w:rPr>
  </w:style>
  <w:style w:type="character" w:customStyle="1" w:styleId="HTMLChar">
    <w:name w:val="HTML 预设格式 Char"/>
    <w:link w:val="HTML"/>
    <w:uiPriority w:val="99"/>
    <w:rsid w:val="00724A75"/>
    <w:rPr>
      <w:rFonts w:ascii="Arial Unicode MS" w:eastAsia="Arial Unicode MS" w:hAnsi="Arial Unicode MS" w:cs="Arial Unicode MS"/>
    </w:rPr>
  </w:style>
  <w:style w:type="character" w:customStyle="1" w:styleId="2Char0">
    <w:name w:val="正文文本缩进 2 Char"/>
    <w:link w:val="21"/>
    <w:uiPriority w:val="99"/>
    <w:rsid w:val="00724A75"/>
    <w:rPr>
      <w:rFonts w:ascii="宋体"/>
      <w:snapToGrid w:val="0"/>
    </w:rPr>
  </w:style>
  <w:style w:type="character" w:customStyle="1" w:styleId="3Char0">
    <w:name w:val="正文文本缩进 3 Char"/>
    <w:link w:val="31"/>
    <w:uiPriority w:val="99"/>
    <w:rsid w:val="00724A75"/>
    <w:rPr>
      <w:spacing w:val="-2"/>
      <w:kern w:val="2"/>
      <w:sz w:val="21"/>
      <w:szCs w:val="24"/>
    </w:rPr>
  </w:style>
  <w:style w:type="character" w:customStyle="1" w:styleId="3Char1">
    <w:name w:val="正文文本 3 Char"/>
    <w:link w:val="32"/>
    <w:uiPriority w:val="99"/>
    <w:rsid w:val="00724A75"/>
    <w:rPr>
      <w:rFonts w:ascii="宋体"/>
      <w:snapToGrid w:val="0"/>
      <w:sz w:val="16"/>
      <w:szCs w:val="16"/>
    </w:rPr>
  </w:style>
  <w:style w:type="paragraph" w:customStyle="1" w:styleId="CharCharCharCharCharCharCharCharChar0">
    <w:name w:val="Char Char Char Char Char Char Char Char Char"/>
    <w:basedOn w:val="a0"/>
    <w:uiPriority w:val="99"/>
    <w:rsid w:val="003529E2"/>
    <w:pPr>
      <w:widowControl/>
      <w:spacing w:after="160" w:line="240" w:lineRule="exact"/>
    </w:pPr>
    <w:rPr>
      <w:rFonts w:ascii="Arial" w:hAnsi="Arial"/>
      <w:snapToGrid/>
      <w:lang w:eastAsia="en-US"/>
    </w:rPr>
  </w:style>
  <w:style w:type="character" w:styleId="aff3">
    <w:name w:val="annotation reference"/>
    <w:rsid w:val="003529E2"/>
    <w:rPr>
      <w:sz w:val="21"/>
      <w:szCs w:val="21"/>
    </w:rPr>
  </w:style>
  <w:style w:type="paragraph" w:styleId="aff4">
    <w:name w:val="annotation subject"/>
    <w:basedOn w:val="aff0"/>
    <w:next w:val="aff0"/>
    <w:link w:val="Chara"/>
    <w:uiPriority w:val="99"/>
    <w:rsid w:val="003529E2"/>
    <w:rPr>
      <w:b/>
      <w:bCs/>
      <w:lang w:val="en-US" w:eastAsia="zh-CN"/>
    </w:rPr>
  </w:style>
  <w:style w:type="character" w:customStyle="1" w:styleId="Chara">
    <w:name w:val="批注主题 Char"/>
    <w:link w:val="aff4"/>
    <w:uiPriority w:val="99"/>
    <w:rsid w:val="003529E2"/>
    <w:rPr>
      <w:rFonts w:ascii="宋体"/>
      <w:b/>
      <w:bCs/>
      <w:snapToGrid w:val="0"/>
    </w:rPr>
  </w:style>
  <w:style w:type="paragraph" w:customStyle="1" w:styleId="HeadingB">
    <w:name w:val="Heading B"/>
    <w:basedOn w:val="2"/>
    <w:uiPriority w:val="99"/>
    <w:rsid w:val="00BD4109"/>
    <w:pPr>
      <w:widowControl/>
      <w:numPr>
        <w:ilvl w:val="0"/>
        <w:numId w:val="0"/>
      </w:numPr>
      <w:overflowPunct w:val="0"/>
      <w:autoSpaceDE w:val="0"/>
      <w:autoSpaceDN w:val="0"/>
      <w:adjustRightInd w:val="0"/>
      <w:spacing w:before="425" w:after="113" w:line="240" w:lineRule="auto"/>
      <w:textAlignment w:val="baseline"/>
      <w:outlineLvl w:val="9"/>
    </w:pPr>
    <w:rPr>
      <w:rFonts w:ascii="Tahoma" w:hAnsi="Tahoma"/>
      <w:snapToGrid/>
      <w:sz w:val="28"/>
      <w:szCs w:val="28"/>
      <w:lang w:val="en-US" w:eastAsia="zh-CN"/>
    </w:rPr>
  </w:style>
  <w:style w:type="paragraph" w:customStyle="1" w:styleId="HeadingA">
    <w:name w:val="Heading A"/>
    <w:basedOn w:val="1"/>
    <w:uiPriority w:val="99"/>
    <w:rsid w:val="00BD4109"/>
    <w:pPr>
      <w:keepLines/>
      <w:pageBreakBefore/>
      <w:widowControl/>
      <w:numPr>
        <w:numId w:val="0"/>
      </w:numPr>
      <w:tabs>
        <w:tab w:val="left" w:pos="425"/>
      </w:tabs>
      <w:overflowPunct w:val="0"/>
      <w:autoSpaceDE w:val="0"/>
      <w:autoSpaceDN w:val="0"/>
      <w:adjustRightInd w:val="0"/>
      <w:spacing w:before="142" w:after="360" w:line="240" w:lineRule="auto"/>
      <w:textAlignment w:val="baseline"/>
      <w:outlineLvl w:val="9"/>
    </w:pPr>
    <w:rPr>
      <w:rFonts w:ascii="Tahoma" w:hAnsi="Tahoma"/>
      <w:snapToGrid/>
      <w:kern w:val="28"/>
      <w:sz w:val="36"/>
      <w:szCs w:val="22"/>
      <w:lang w:eastAsia="en-US"/>
    </w:rPr>
  </w:style>
  <w:style w:type="paragraph" w:customStyle="1" w:styleId="aff5">
    <w:name w:val="报告名"/>
    <w:basedOn w:val="a0"/>
    <w:uiPriority w:val="99"/>
    <w:rsid w:val="00BD4109"/>
    <w:pPr>
      <w:tabs>
        <w:tab w:val="left" w:pos="1120"/>
      </w:tabs>
      <w:adjustRightInd w:val="0"/>
      <w:spacing w:line="300" w:lineRule="auto"/>
      <w:jc w:val="center"/>
      <w:outlineLvl w:val="0"/>
    </w:pPr>
    <w:rPr>
      <w:rFonts w:ascii="文鼎大标宋简" w:eastAsia="文鼎大标宋简"/>
      <w:snapToGrid/>
      <w:kern w:val="2"/>
      <w:sz w:val="56"/>
    </w:rPr>
  </w:style>
  <w:style w:type="numbering" w:styleId="111111">
    <w:name w:val="Outline List 2"/>
    <w:basedOn w:val="a3"/>
    <w:rsid w:val="00BD4109"/>
    <w:pPr>
      <w:numPr>
        <w:numId w:val="5"/>
      </w:numPr>
    </w:pPr>
  </w:style>
  <w:style w:type="paragraph" w:customStyle="1" w:styleId="msonormalcxspmiddle">
    <w:name w:val="msonormalcxspmiddle"/>
    <w:basedOn w:val="a0"/>
    <w:uiPriority w:val="99"/>
    <w:rsid w:val="00BD4109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  <w:style w:type="paragraph" w:customStyle="1" w:styleId="tty">
    <w:name w:val="tty"/>
    <w:basedOn w:val="a0"/>
    <w:uiPriority w:val="99"/>
    <w:rsid w:val="00BD4109"/>
    <w:pPr>
      <w:widowControl/>
      <w:spacing w:before="100" w:beforeAutospacing="1" w:after="100" w:afterAutospacing="1" w:line="300" w:lineRule="atLeast"/>
    </w:pPr>
    <w:rPr>
      <w:rFonts w:hAnsi="宋体" w:cs="宋体"/>
      <w:snapToGrid/>
      <w:sz w:val="18"/>
      <w:szCs w:val="18"/>
    </w:rPr>
  </w:style>
  <w:style w:type="paragraph" w:customStyle="1" w:styleId="a">
    <w:name w:val="参数说明"/>
    <w:basedOn w:val="a0"/>
    <w:next w:val="a0"/>
    <w:link w:val="Charb"/>
    <w:rsid w:val="00BD4109"/>
    <w:pPr>
      <w:numPr>
        <w:numId w:val="6"/>
      </w:numPr>
      <w:spacing w:line="360" w:lineRule="auto"/>
      <w:jc w:val="both"/>
    </w:pPr>
    <w:rPr>
      <w:rFonts w:ascii="Times New Roman"/>
      <w:snapToGrid/>
      <w:kern w:val="2"/>
      <w:sz w:val="24"/>
      <w:szCs w:val="21"/>
      <w:lang w:val="en-GB"/>
    </w:rPr>
  </w:style>
  <w:style w:type="character" w:customStyle="1" w:styleId="Charb">
    <w:name w:val="参数说明 Char"/>
    <w:link w:val="a"/>
    <w:rsid w:val="00BD4109"/>
    <w:rPr>
      <w:kern w:val="2"/>
      <w:sz w:val="24"/>
      <w:szCs w:val="21"/>
      <w:lang w:val="en-GB"/>
    </w:rPr>
  </w:style>
  <w:style w:type="character" w:customStyle="1" w:styleId="jsonkey">
    <w:name w:val="json_key"/>
    <w:basedOn w:val="a1"/>
    <w:rsid w:val="00BD4109"/>
  </w:style>
  <w:style w:type="character" w:customStyle="1" w:styleId="jsonstring">
    <w:name w:val="json_string"/>
    <w:basedOn w:val="a1"/>
    <w:rsid w:val="00BD4109"/>
  </w:style>
  <w:style w:type="character" w:customStyle="1" w:styleId="jsonnumber">
    <w:name w:val="json_number"/>
    <w:basedOn w:val="a1"/>
    <w:rsid w:val="00BD4109"/>
  </w:style>
  <w:style w:type="character" w:customStyle="1" w:styleId="jsonnull">
    <w:name w:val="json_null"/>
    <w:basedOn w:val="a1"/>
    <w:rsid w:val="00BD4109"/>
  </w:style>
  <w:style w:type="character" w:customStyle="1" w:styleId="apple-converted-space">
    <w:name w:val="apple-converted-space"/>
    <w:basedOn w:val="a1"/>
    <w:rsid w:val="00BD4109"/>
  </w:style>
  <w:style w:type="character" w:styleId="HTML0">
    <w:name w:val="HTML Code"/>
    <w:basedOn w:val="a1"/>
    <w:uiPriority w:val="99"/>
    <w:unhideWhenUsed/>
    <w:rsid w:val="00BD4109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1"/>
    <w:rsid w:val="00BD4109"/>
  </w:style>
  <w:style w:type="paragraph" w:customStyle="1" w:styleId="font0">
    <w:name w:val="font0"/>
    <w:basedOn w:val="a0"/>
    <w:uiPriority w:val="99"/>
    <w:rsid w:val="00BD4109"/>
    <w:pPr>
      <w:widowControl/>
      <w:spacing w:before="100" w:beforeAutospacing="1" w:after="100" w:afterAutospacing="1" w:line="240" w:lineRule="auto"/>
    </w:pPr>
    <w:rPr>
      <w:rFonts w:hAnsi="宋体" w:cs="宋体"/>
      <w:snapToGrid/>
      <w:color w:val="000000"/>
      <w:sz w:val="22"/>
      <w:szCs w:val="22"/>
    </w:rPr>
  </w:style>
  <w:style w:type="paragraph" w:customStyle="1" w:styleId="font5">
    <w:name w:val="font5"/>
    <w:basedOn w:val="a0"/>
    <w:uiPriority w:val="99"/>
    <w:rsid w:val="00BD4109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18"/>
      <w:szCs w:val="18"/>
    </w:rPr>
  </w:style>
  <w:style w:type="paragraph" w:customStyle="1" w:styleId="font6">
    <w:name w:val="font6"/>
    <w:basedOn w:val="a0"/>
    <w:uiPriority w:val="99"/>
    <w:rsid w:val="00BD4109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18"/>
      <w:szCs w:val="18"/>
    </w:rPr>
  </w:style>
  <w:style w:type="paragraph" w:customStyle="1" w:styleId="font7">
    <w:name w:val="font7"/>
    <w:basedOn w:val="a0"/>
    <w:uiPriority w:val="99"/>
    <w:rsid w:val="00BD4109"/>
    <w:pPr>
      <w:widowControl/>
      <w:spacing w:before="100" w:beforeAutospacing="1" w:after="100" w:afterAutospacing="1" w:line="240" w:lineRule="auto"/>
    </w:pPr>
    <w:rPr>
      <w:rFonts w:hAnsi="宋体" w:cs="宋体"/>
      <w:snapToGrid/>
      <w:color w:val="000000"/>
    </w:rPr>
  </w:style>
  <w:style w:type="paragraph" w:customStyle="1" w:styleId="font8">
    <w:name w:val="font8"/>
    <w:basedOn w:val="a0"/>
    <w:uiPriority w:val="99"/>
    <w:rsid w:val="00BD4109"/>
    <w:pPr>
      <w:widowControl/>
      <w:spacing w:before="100" w:beforeAutospacing="1" w:after="100" w:afterAutospacing="1" w:line="240" w:lineRule="auto"/>
    </w:pPr>
    <w:rPr>
      <w:rFonts w:hAnsi="宋体" w:cs="宋体"/>
      <w:snapToGrid/>
      <w:color w:val="FF0000"/>
      <w:sz w:val="22"/>
      <w:szCs w:val="22"/>
    </w:rPr>
  </w:style>
  <w:style w:type="paragraph" w:customStyle="1" w:styleId="font9">
    <w:name w:val="font9"/>
    <w:basedOn w:val="a0"/>
    <w:uiPriority w:val="99"/>
    <w:rsid w:val="00BD4109"/>
    <w:pPr>
      <w:widowControl/>
      <w:spacing w:before="100" w:beforeAutospacing="1" w:after="100" w:afterAutospacing="1" w:line="240" w:lineRule="auto"/>
    </w:pPr>
    <w:rPr>
      <w:rFonts w:hAnsi="宋体" w:cs="宋体"/>
      <w:snapToGrid/>
      <w:color w:val="FF0000"/>
    </w:rPr>
  </w:style>
  <w:style w:type="paragraph" w:customStyle="1" w:styleId="xl65">
    <w:name w:val="xl65"/>
    <w:basedOn w:val="a0"/>
    <w:uiPriority w:val="99"/>
    <w:rsid w:val="00BD4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hAnsi="宋体" w:cs="宋体"/>
      <w:snapToGrid/>
      <w:sz w:val="24"/>
      <w:szCs w:val="24"/>
    </w:rPr>
  </w:style>
  <w:style w:type="paragraph" w:customStyle="1" w:styleId="xl66">
    <w:name w:val="xl66"/>
    <w:basedOn w:val="a0"/>
    <w:uiPriority w:val="99"/>
    <w:rsid w:val="00BD4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hAnsi="宋体" w:cs="宋体"/>
      <w:snapToGrid/>
      <w:color w:val="000000"/>
    </w:rPr>
  </w:style>
  <w:style w:type="paragraph" w:customStyle="1" w:styleId="xl67">
    <w:name w:val="xl67"/>
    <w:basedOn w:val="a0"/>
    <w:uiPriority w:val="99"/>
    <w:rsid w:val="00BD4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hAnsi="宋体" w:cs="宋体"/>
      <w:snapToGrid/>
    </w:rPr>
  </w:style>
  <w:style w:type="paragraph" w:customStyle="1" w:styleId="xl68">
    <w:name w:val="xl68"/>
    <w:basedOn w:val="a0"/>
    <w:uiPriority w:val="99"/>
    <w:rsid w:val="00BD4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hAnsi="宋体" w:cs="宋体"/>
      <w:snapToGrid/>
      <w:color w:val="000000"/>
    </w:rPr>
  </w:style>
  <w:style w:type="paragraph" w:customStyle="1" w:styleId="xl69">
    <w:name w:val="xl69"/>
    <w:basedOn w:val="a0"/>
    <w:uiPriority w:val="99"/>
    <w:rsid w:val="00BD4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hAnsi="宋体" w:cs="宋体"/>
      <w:snapToGrid/>
      <w:sz w:val="24"/>
      <w:szCs w:val="24"/>
    </w:rPr>
  </w:style>
  <w:style w:type="paragraph" w:customStyle="1" w:styleId="xl70">
    <w:name w:val="xl70"/>
    <w:basedOn w:val="a0"/>
    <w:uiPriority w:val="99"/>
    <w:rsid w:val="00BD4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hAnsi="宋体" w:cs="宋体"/>
      <w:snapToGrid/>
      <w:sz w:val="24"/>
      <w:szCs w:val="24"/>
    </w:rPr>
  </w:style>
  <w:style w:type="paragraph" w:customStyle="1" w:styleId="xl71">
    <w:name w:val="xl71"/>
    <w:basedOn w:val="a0"/>
    <w:uiPriority w:val="99"/>
    <w:rsid w:val="00BD4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hAnsi="宋体" w:cs="宋体"/>
      <w:snapToGrid/>
      <w:sz w:val="24"/>
      <w:szCs w:val="24"/>
    </w:rPr>
  </w:style>
  <w:style w:type="paragraph" w:customStyle="1" w:styleId="xl72">
    <w:name w:val="xl72"/>
    <w:basedOn w:val="a0"/>
    <w:uiPriority w:val="99"/>
    <w:rsid w:val="00BD4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hAnsi="宋体" w:cs="宋体"/>
      <w:snapToGrid/>
      <w:color w:val="FF0000"/>
      <w:sz w:val="24"/>
      <w:szCs w:val="24"/>
    </w:rPr>
  </w:style>
  <w:style w:type="paragraph" w:customStyle="1" w:styleId="xl73">
    <w:name w:val="xl73"/>
    <w:basedOn w:val="a0"/>
    <w:uiPriority w:val="99"/>
    <w:rsid w:val="00BD4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hAnsi="宋体" w:cs="宋体"/>
      <w:snapToGrid/>
      <w:color w:val="FF0000"/>
      <w:sz w:val="24"/>
      <w:szCs w:val="24"/>
    </w:rPr>
  </w:style>
  <w:style w:type="paragraph" w:customStyle="1" w:styleId="xl74">
    <w:name w:val="xl74"/>
    <w:basedOn w:val="a0"/>
    <w:uiPriority w:val="99"/>
    <w:rsid w:val="00BD4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hAnsi="宋体" w:cs="宋体"/>
      <w:snapToGrid/>
      <w:color w:val="FF0000"/>
      <w:sz w:val="24"/>
      <w:szCs w:val="24"/>
    </w:rPr>
  </w:style>
  <w:style w:type="paragraph" w:customStyle="1" w:styleId="xl75">
    <w:name w:val="xl75"/>
    <w:basedOn w:val="a0"/>
    <w:uiPriority w:val="99"/>
    <w:rsid w:val="00BD4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微软雅黑" w:eastAsia="微软雅黑" w:hAnsi="微软雅黑" w:cs="宋体"/>
      <w:snapToGrid/>
      <w:color w:val="FF0000"/>
      <w:sz w:val="18"/>
      <w:szCs w:val="18"/>
    </w:rPr>
  </w:style>
  <w:style w:type="paragraph" w:customStyle="1" w:styleId="xl76">
    <w:name w:val="xl76"/>
    <w:basedOn w:val="a0"/>
    <w:uiPriority w:val="99"/>
    <w:rsid w:val="00BD4109"/>
    <w:pPr>
      <w:widowControl/>
      <w:spacing w:before="100" w:beforeAutospacing="1" w:after="100" w:afterAutospacing="1" w:line="240" w:lineRule="auto"/>
      <w:textAlignment w:val="center"/>
    </w:pPr>
    <w:rPr>
      <w:rFonts w:hAnsi="宋体" w:cs="宋体"/>
      <w:snapToGrid/>
      <w:sz w:val="24"/>
      <w:szCs w:val="24"/>
    </w:rPr>
  </w:style>
  <w:style w:type="paragraph" w:customStyle="1" w:styleId="xl77">
    <w:name w:val="xl77"/>
    <w:basedOn w:val="a0"/>
    <w:uiPriority w:val="99"/>
    <w:rsid w:val="00BD4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微软雅黑" w:eastAsia="微软雅黑" w:hAnsi="微软雅黑" w:cs="宋体"/>
      <w:snapToGrid/>
      <w:color w:val="000000"/>
      <w:sz w:val="18"/>
      <w:szCs w:val="18"/>
    </w:rPr>
  </w:style>
  <w:style w:type="paragraph" w:customStyle="1" w:styleId="xl78">
    <w:name w:val="xl78"/>
    <w:basedOn w:val="a0"/>
    <w:uiPriority w:val="99"/>
    <w:rsid w:val="00BD4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hAnsi="宋体" w:cs="宋体"/>
      <w:snapToGrid/>
      <w:sz w:val="24"/>
      <w:szCs w:val="24"/>
    </w:rPr>
  </w:style>
  <w:style w:type="paragraph" w:customStyle="1" w:styleId="xl79">
    <w:name w:val="xl79"/>
    <w:basedOn w:val="a0"/>
    <w:uiPriority w:val="99"/>
    <w:rsid w:val="00BD4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hAnsi="宋体" w:cs="宋体"/>
      <w:snapToGrid/>
      <w:color w:val="000000"/>
    </w:rPr>
  </w:style>
  <w:style w:type="paragraph" w:customStyle="1" w:styleId="xl80">
    <w:name w:val="xl80"/>
    <w:basedOn w:val="a0"/>
    <w:uiPriority w:val="99"/>
    <w:rsid w:val="00BD4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hAnsi="宋体" w:cs="宋体"/>
      <w:snapToGrid/>
    </w:rPr>
  </w:style>
  <w:style w:type="paragraph" w:customStyle="1" w:styleId="xl81">
    <w:name w:val="xl81"/>
    <w:basedOn w:val="a0"/>
    <w:uiPriority w:val="99"/>
    <w:rsid w:val="00BD41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hAnsi="宋体" w:cs="宋体"/>
      <w:snapToGrid/>
      <w:sz w:val="24"/>
      <w:szCs w:val="24"/>
    </w:rPr>
  </w:style>
  <w:style w:type="paragraph" w:customStyle="1" w:styleId="xl82">
    <w:name w:val="xl82"/>
    <w:basedOn w:val="a0"/>
    <w:uiPriority w:val="99"/>
    <w:rsid w:val="00BD410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hAnsi="宋体" w:cs="宋体"/>
      <w:snapToGrid/>
      <w:sz w:val="24"/>
      <w:szCs w:val="24"/>
    </w:rPr>
  </w:style>
  <w:style w:type="paragraph" w:customStyle="1" w:styleId="xl83">
    <w:name w:val="xl83"/>
    <w:basedOn w:val="a0"/>
    <w:uiPriority w:val="99"/>
    <w:rsid w:val="00BD4109"/>
    <w:pPr>
      <w:widowControl/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hAnsi="宋体" w:cs="宋体"/>
      <w:snapToGrid/>
      <w:sz w:val="24"/>
      <w:szCs w:val="24"/>
    </w:rPr>
  </w:style>
  <w:style w:type="character" w:customStyle="1" w:styleId="datagrid-sort-icon">
    <w:name w:val="datagrid-sort-icon"/>
    <w:basedOn w:val="a1"/>
    <w:rsid w:val="003B17F3"/>
  </w:style>
  <w:style w:type="character" w:customStyle="1" w:styleId="1Char1">
    <w:name w:val="标题 1 Char1"/>
    <w:aliases w:val="H1 Char1,Heading 0 Char1,PIM 1 Char1,Fab-1 Char1,h1 Char1,1. Char1,Normal + Font: Helvetica Char1,Bold Char1,Space Before 12 pt Char1,Not Bold Char1,H11 Char1,H12 Char1,H13 Char1,H14 Char1,H15 Char1,H16 Char1,H17 Char1,H111 Char1,H121 Char1"/>
    <w:basedOn w:val="a1"/>
    <w:rsid w:val="00A61A64"/>
    <w:rPr>
      <w:rFonts w:ascii="宋体"/>
      <w:b/>
      <w:bCs/>
      <w:kern w:val="44"/>
      <w:sz w:val="44"/>
      <w:szCs w:val="44"/>
    </w:rPr>
  </w:style>
  <w:style w:type="character" w:customStyle="1" w:styleId="2Char1">
    <w:name w:val="标题 2 Char1"/>
    <w:aliases w:val="sect 1.2 Char1,H2 Char1,sect 3.1 Char1,Heading 2 Hidden Char1,Heading 2 CCBS Char1,heading 2 Char1,Titre3 Char1,Underrubrik1 Char1,prop2 Char1,PIM2 Char1,2nd level Char1,h2 Char1,2 Char1,l2 Char1,Titre2 Char1,Head 2 Char1,HD2 Char1,H21 Char"/>
    <w:basedOn w:val="a1"/>
    <w:semiHidden/>
    <w:rsid w:val="00A61A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10">
    <w:name w:val="标题 3 Char1"/>
    <w:aliases w:val="H3 Char1,l3 Char1,CT Char1,BOD 0 Char1,h3 Char1,sect1.2.3 Char1,Heading 3 - old Char1,Bold Head Char1,bh Char1,level_3 Char1,PIM 3 Char1,Level 3 Head Char1,3rd level Char1,3 Char1,heading 3TOC Char1,1.1.1 Heading 3 Char1,sect1.2.31 Char1"/>
    <w:basedOn w:val="a1"/>
    <w:semiHidden/>
    <w:rsid w:val="00A61A64"/>
    <w:rPr>
      <w:rFonts w:ascii="宋体"/>
      <w:b/>
      <w:bCs/>
      <w:sz w:val="32"/>
      <w:szCs w:val="32"/>
    </w:rPr>
  </w:style>
  <w:style w:type="character" w:customStyle="1" w:styleId="4Char1">
    <w:name w:val="标题 4 Char1"/>
    <w:aliases w:val="h4 Char1,Table and Figures Char1,H4 Char1,Ref Heading 1 Char1,rh1 Char1,Heading sql Char1,sect 1.2.3.4 Char1,PIM 4 Char1,(Alt+4) Char1,Level 2 - a Char1,Heading 4 (Numbered) Char1,bullet Char1,bl Char1,bb Char1,1.1.1.1 Char1"/>
    <w:basedOn w:val="a1"/>
    <w:semiHidden/>
    <w:rsid w:val="00A61A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1">
    <w:name w:val="标题 5 Char1"/>
    <w:aliases w:val="H5 Char1,PIM 5 Char1,Block Label Char1"/>
    <w:basedOn w:val="a1"/>
    <w:semiHidden/>
    <w:rsid w:val="00A61A64"/>
    <w:rPr>
      <w:rFonts w:ascii="宋体"/>
      <w:b/>
      <w:bCs/>
      <w:sz w:val="28"/>
      <w:szCs w:val="28"/>
    </w:rPr>
  </w:style>
  <w:style w:type="character" w:customStyle="1" w:styleId="Char10">
    <w:name w:val="页眉 Char1"/>
    <w:aliases w:val="ContentsHeader Char1"/>
    <w:basedOn w:val="a1"/>
    <w:semiHidden/>
    <w:rsid w:val="00A61A64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7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1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6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47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69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04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6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04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618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291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759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030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0940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9845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82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7892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2963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272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066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7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9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7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3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54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2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91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99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227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068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949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26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399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460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9579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9345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6896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4964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495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9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1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50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19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8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35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45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168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051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98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8027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3303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519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6095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590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2282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6432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610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0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1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3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92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39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33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53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63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135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009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794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373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268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7315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8511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93001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109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5595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9162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9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43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0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18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03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9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8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158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981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580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6326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1267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848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3971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1952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0609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929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0601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4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hyperlink" Target="http://trtms-ground-int-gw.intsit.sfdc.com.cn:1080/omcs/deptSiteHTTPService/getDeptSiteInfoListByDept/755A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trtms-ground-int-gw.intsit.sfdc.com.cn:1080/omcs/distanceTimeHTTPService/getDistanceTime?srcval=755B&amp;destval=755D&amp;type=1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trtms-ground-int-gw.intsit.sfdc.com.cn:1080/omcs/deptSiteHTTPService/getDeptSiteInfoById/755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10.202.98.42:8145/XIAxisAdapter/MessageServlet?channel=:BC_HRSS:CC_SOAP_HRInftyGet_Sende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://10.202.69.31:8887/services/taskMonitorAbNormalInfo/getTaskMonitorAbNormalInfo?taskId=020Y6813812000000011385&amp;zoneCode=020A&amp;zoneCodeId=1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un.gong\My%20Documents\&#35268;&#33539;\&#27169;&#26495;\&#35789;&#27719;&#3492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0D000-EFC4-4B57-92F7-6CFCE9741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词汇表.dot</Template>
  <TotalTime>13730</TotalTime>
  <Pages>88</Pages>
  <Words>11934</Words>
  <Characters>68026</Characters>
  <Application>Microsoft Office Word</Application>
  <DocSecurity>0</DocSecurity>
  <Lines>566</Lines>
  <Paragraphs>159</Paragraphs>
  <ScaleCrop>false</ScaleCrop>
  <Company>Lenovo</Company>
  <LinksUpToDate>false</LinksUpToDate>
  <CharactersWithSpaces>79801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系统设计文档</dc:title>
  <dc:subject>&lt;项目名称&gt;</dc:subject>
  <dc:creator>613413</dc:creator>
  <cp:lastModifiedBy>Win7x64OEM</cp:lastModifiedBy>
  <cp:revision>761</cp:revision>
  <cp:lastPrinted>2010-05-27T07:24:00Z</cp:lastPrinted>
  <dcterms:created xsi:type="dcterms:W3CDTF">2017-07-27T08:40:00Z</dcterms:created>
  <dcterms:modified xsi:type="dcterms:W3CDTF">2018-09-04T06:45:00Z</dcterms:modified>
</cp:coreProperties>
</file>